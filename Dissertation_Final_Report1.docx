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4E63C0" w:rsidP="00DB78FA">
      <w:pPr>
        <w:jc w:val="center"/>
      </w:pPr>
      <w:r>
        <w:t>Version 1.0 (Draft)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desire for me to succeed, my second parents James and Lisa Parton, who</w:t>
      </w:r>
      <w:r w:rsidR="00C15D26">
        <w:t>m</w:t>
      </w:r>
      <w:r w:rsidR="00CE6EF6">
        <w:t xml:space="preserve"> without I would never have got so far, my best fri</w:t>
      </w:r>
      <w:r w:rsidR="00801E31">
        <w:t xml:space="preserve">ends Dan Parton and Greg Norton, all my University friends including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91511E" w:rsidRDefault="008C1E07">
      <w:pPr>
        <w:pStyle w:val="TOC1"/>
        <w:tabs>
          <w:tab w:val="left" w:pos="440"/>
          <w:tab w:val="right" w:leader="dot" w:pos="8290"/>
        </w:tabs>
        <w:rPr>
          <w:b w:val="0"/>
          <w:caps w:val="0"/>
          <w:noProof/>
          <w:lang w:eastAsia="en-GB"/>
        </w:rPr>
      </w:pPr>
      <w:r w:rsidRPr="008C1E07">
        <w:rPr>
          <w:caps w:val="0"/>
          <w:sz w:val="40"/>
          <w:szCs w:val="40"/>
        </w:rPr>
        <w:fldChar w:fldCharType="begin"/>
      </w:r>
      <w:r w:rsidR="002E3E4F">
        <w:rPr>
          <w:caps w:val="0"/>
          <w:sz w:val="40"/>
          <w:szCs w:val="40"/>
        </w:rPr>
        <w:instrText xml:space="preserve"> TOC \o "1-3" </w:instrText>
      </w:r>
      <w:r w:rsidRPr="008C1E07">
        <w:rPr>
          <w:caps w:val="0"/>
          <w:sz w:val="40"/>
          <w:szCs w:val="40"/>
        </w:rPr>
        <w:fldChar w:fldCharType="separate"/>
      </w:r>
      <w:r w:rsidR="0091511E" w:rsidRPr="00B46EDC">
        <w:rPr>
          <w:noProof/>
        </w:rPr>
        <w:t>1.</w:t>
      </w:r>
      <w:r w:rsidR="0091511E">
        <w:rPr>
          <w:b w:val="0"/>
          <w:caps w:val="0"/>
          <w:noProof/>
          <w:lang w:eastAsia="en-GB"/>
        </w:rPr>
        <w:tab/>
      </w:r>
      <w:r w:rsidR="0091511E" w:rsidRPr="00B46EDC">
        <w:rPr>
          <w:noProof/>
        </w:rPr>
        <w:t>Background &amp; Objectives</w:t>
      </w:r>
      <w:r w:rsidR="0091511E">
        <w:rPr>
          <w:noProof/>
        </w:rPr>
        <w:tab/>
      </w:r>
      <w:r>
        <w:rPr>
          <w:noProof/>
        </w:rPr>
        <w:fldChar w:fldCharType="begin"/>
      </w:r>
      <w:r w:rsidR="0091511E">
        <w:rPr>
          <w:noProof/>
        </w:rPr>
        <w:instrText xml:space="preserve"> PAGEREF _Toc353978963 \h </w:instrText>
      </w:r>
      <w:r>
        <w:rPr>
          <w:noProof/>
        </w:rPr>
      </w:r>
      <w:r>
        <w:rPr>
          <w:noProof/>
        </w:rPr>
        <w:fldChar w:fldCharType="separate"/>
      </w:r>
      <w:r w:rsidR="0091511E">
        <w:rPr>
          <w:noProof/>
        </w:rPr>
        <w:t>6</w:t>
      </w:r>
      <w:r>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1.1.</w:t>
      </w:r>
      <w:r>
        <w:rPr>
          <w:smallCaps w:val="0"/>
          <w:noProof/>
          <w:lang w:eastAsia="en-GB"/>
        </w:rPr>
        <w:tab/>
      </w:r>
      <w:r w:rsidRPr="00B46EDC">
        <w:rPr>
          <w:noProof/>
        </w:rPr>
        <w:t>Project Overview</w:t>
      </w:r>
      <w:r>
        <w:rPr>
          <w:noProof/>
        </w:rPr>
        <w:tab/>
      </w:r>
      <w:r w:rsidR="008C1E07">
        <w:rPr>
          <w:noProof/>
        </w:rPr>
        <w:fldChar w:fldCharType="begin"/>
      </w:r>
      <w:r>
        <w:rPr>
          <w:noProof/>
        </w:rPr>
        <w:instrText xml:space="preserve"> PAGEREF _Toc353978964 \h </w:instrText>
      </w:r>
      <w:r w:rsidR="008C1E07">
        <w:rPr>
          <w:noProof/>
        </w:rPr>
      </w:r>
      <w:r w:rsidR="008C1E07">
        <w:rPr>
          <w:noProof/>
        </w:rPr>
        <w:fldChar w:fldCharType="separate"/>
      </w:r>
      <w:r>
        <w:rPr>
          <w:noProof/>
        </w:rPr>
        <w:t>6</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1.2.</w:t>
      </w:r>
      <w:r>
        <w:rPr>
          <w:smallCaps w:val="0"/>
          <w:noProof/>
          <w:lang w:eastAsia="en-GB"/>
        </w:rPr>
        <w:tab/>
      </w:r>
      <w:r w:rsidRPr="00B46EDC">
        <w:rPr>
          <w:noProof/>
        </w:rPr>
        <w:t>About the App and Related Works</w:t>
      </w:r>
      <w:r>
        <w:rPr>
          <w:noProof/>
        </w:rPr>
        <w:tab/>
      </w:r>
      <w:r w:rsidR="008C1E07">
        <w:rPr>
          <w:noProof/>
        </w:rPr>
        <w:fldChar w:fldCharType="begin"/>
      </w:r>
      <w:r>
        <w:rPr>
          <w:noProof/>
        </w:rPr>
        <w:instrText xml:space="preserve"> PAGEREF _Toc353978965 \h </w:instrText>
      </w:r>
      <w:r w:rsidR="008C1E07">
        <w:rPr>
          <w:noProof/>
        </w:rPr>
      </w:r>
      <w:r w:rsidR="008C1E07">
        <w:rPr>
          <w:noProof/>
        </w:rPr>
        <w:fldChar w:fldCharType="separate"/>
      </w:r>
      <w:r>
        <w:rPr>
          <w:noProof/>
        </w:rPr>
        <w:t>6</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1.3.</w:t>
      </w:r>
      <w:r>
        <w:rPr>
          <w:smallCaps w:val="0"/>
          <w:noProof/>
          <w:lang w:eastAsia="en-GB"/>
        </w:rPr>
        <w:tab/>
      </w:r>
      <w:r w:rsidRPr="00B46EDC">
        <w:rPr>
          <w:rFonts w:eastAsia="Calibri"/>
          <w:noProof/>
          <w:lang w:eastAsia="en-US"/>
        </w:rPr>
        <w:t>Reasons behind choosing the project</w:t>
      </w:r>
      <w:r>
        <w:rPr>
          <w:noProof/>
        </w:rPr>
        <w:tab/>
      </w:r>
      <w:r w:rsidR="008C1E07">
        <w:rPr>
          <w:noProof/>
        </w:rPr>
        <w:fldChar w:fldCharType="begin"/>
      </w:r>
      <w:r>
        <w:rPr>
          <w:noProof/>
        </w:rPr>
        <w:instrText xml:space="preserve"> PAGEREF _Toc353978966 \h </w:instrText>
      </w:r>
      <w:r w:rsidR="008C1E07">
        <w:rPr>
          <w:noProof/>
        </w:rPr>
      </w:r>
      <w:r w:rsidR="008C1E07">
        <w:rPr>
          <w:noProof/>
        </w:rPr>
        <w:fldChar w:fldCharType="separate"/>
      </w:r>
      <w:r>
        <w:rPr>
          <w:noProof/>
        </w:rPr>
        <w:t>6</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1.4.</w:t>
      </w:r>
      <w:r>
        <w:rPr>
          <w:smallCaps w:val="0"/>
          <w:noProof/>
          <w:lang w:eastAsia="en-GB"/>
        </w:rPr>
        <w:tab/>
      </w:r>
      <w:r w:rsidRPr="00B46EDC">
        <w:rPr>
          <w:rFonts w:eastAsia="Calibri"/>
          <w:noProof/>
          <w:lang w:eastAsia="en-US"/>
        </w:rPr>
        <w:t>Project Goals</w:t>
      </w:r>
      <w:r>
        <w:rPr>
          <w:noProof/>
        </w:rPr>
        <w:tab/>
      </w:r>
      <w:r w:rsidR="008C1E07">
        <w:rPr>
          <w:noProof/>
        </w:rPr>
        <w:fldChar w:fldCharType="begin"/>
      </w:r>
      <w:r>
        <w:rPr>
          <w:noProof/>
        </w:rPr>
        <w:instrText xml:space="preserve"> PAGEREF _Toc353978967 \h </w:instrText>
      </w:r>
      <w:r w:rsidR="008C1E07">
        <w:rPr>
          <w:noProof/>
        </w:rPr>
      </w:r>
      <w:r w:rsidR="008C1E07">
        <w:rPr>
          <w:noProof/>
        </w:rPr>
        <w:fldChar w:fldCharType="separate"/>
      </w:r>
      <w:r>
        <w:rPr>
          <w:noProof/>
        </w:rPr>
        <w:t>7</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1.5.</w:t>
      </w:r>
      <w:r>
        <w:rPr>
          <w:smallCaps w:val="0"/>
          <w:noProof/>
          <w:lang w:eastAsia="en-GB"/>
        </w:rPr>
        <w:tab/>
      </w:r>
      <w:r w:rsidRPr="00B46EDC">
        <w:rPr>
          <w:noProof/>
        </w:rPr>
        <w:t>Related Works</w:t>
      </w:r>
      <w:r>
        <w:rPr>
          <w:noProof/>
        </w:rPr>
        <w:tab/>
      </w:r>
      <w:r w:rsidR="008C1E07">
        <w:rPr>
          <w:noProof/>
        </w:rPr>
        <w:fldChar w:fldCharType="begin"/>
      </w:r>
      <w:r>
        <w:rPr>
          <w:noProof/>
        </w:rPr>
        <w:instrText xml:space="preserve"> PAGEREF _Toc353978968 \h </w:instrText>
      </w:r>
      <w:r w:rsidR="008C1E07">
        <w:rPr>
          <w:noProof/>
        </w:rPr>
      </w:r>
      <w:r w:rsidR="008C1E07">
        <w:rPr>
          <w:noProof/>
        </w:rPr>
        <w:fldChar w:fldCharType="separate"/>
      </w:r>
      <w:r>
        <w:rPr>
          <w:noProof/>
        </w:rPr>
        <w:t>8</w:t>
      </w:r>
      <w:r w:rsidR="008C1E07">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2.</w:t>
      </w:r>
      <w:r>
        <w:rPr>
          <w:b w:val="0"/>
          <w:caps w:val="0"/>
          <w:noProof/>
          <w:lang w:eastAsia="en-GB"/>
        </w:rPr>
        <w:tab/>
      </w:r>
      <w:r w:rsidRPr="00B46EDC">
        <w:rPr>
          <w:noProof/>
        </w:rPr>
        <w:t>Development Process</w:t>
      </w:r>
      <w:r>
        <w:rPr>
          <w:noProof/>
        </w:rPr>
        <w:tab/>
      </w:r>
      <w:r w:rsidR="008C1E07">
        <w:rPr>
          <w:noProof/>
        </w:rPr>
        <w:fldChar w:fldCharType="begin"/>
      </w:r>
      <w:r>
        <w:rPr>
          <w:noProof/>
        </w:rPr>
        <w:instrText xml:space="preserve"> PAGEREF _Toc353978969 \h </w:instrText>
      </w:r>
      <w:r w:rsidR="008C1E07">
        <w:rPr>
          <w:noProof/>
        </w:rPr>
      </w:r>
      <w:r w:rsidR="008C1E07">
        <w:rPr>
          <w:noProof/>
        </w:rPr>
        <w:fldChar w:fldCharType="separate"/>
      </w:r>
      <w:r>
        <w:rPr>
          <w:noProof/>
        </w:rPr>
        <w:t>11</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2.1.</w:t>
      </w:r>
      <w:r>
        <w:rPr>
          <w:smallCaps w:val="0"/>
          <w:noProof/>
          <w:lang w:eastAsia="en-GB"/>
        </w:rPr>
        <w:tab/>
      </w:r>
      <w:r w:rsidRPr="00B46EDC">
        <w:rPr>
          <w:noProof/>
        </w:rPr>
        <w:t>Introduction</w:t>
      </w:r>
      <w:r>
        <w:rPr>
          <w:noProof/>
        </w:rPr>
        <w:tab/>
      </w:r>
      <w:r w:rsidR="008C1E07">
        <w:rPr>
          <w:noProof/>
        </w:rPr>
        <w:fldChar w:fldCharType="begin"/>
      </w:r>
      <w:r>
        <w:rPr>
          <w:noProof/>
        </w:rPr>
        <w:instrText xml:space="preserve"> PAGEREF _Toc353978970 \h </w:instrText>
      </w:r>
      <w:r w:rsidR="008C1E07">
        <w:rPr>
          <w:noProof/>
        </w:rPr>
      </w:r>
      <w:r w:rsidR="008C1E07">
        <w:rPr>
          <w:noProof/>
        </w:rPr>
        <w:fldChar w:fldCharType="separate"/>
      </w:r>
      <w:r>
        <w:rPr>
          <w:noProof/>
        </w:rPr>
        <w:t>11</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2.2.</w:t>
      </w:r>
      <w:r>
        <w:rPr>
          <w:smallCaps w:val="0"/>
          <w:noProof/>
          <w:lang w:eastAsia="en-GB"/>
        </w:rPr>
        <w:tab/>
      </w:r>
      <w:r w:rsidRPr="00B46EDC">
        <w:rPr>
          <w:noProof/>
        </w:rPr>
        <w:t>Modifications</w:t>
      </w:r>
      <w:r>
        <w:rPr>
          <w:noProof/>
        </w:rPr>
        <w:tab/>
      </w:r>
      <w:r w:rsidR="008C1E07">
        <w:rPr>
          <w:noProof/>
        </w:rPr>
        <w:fldChar w:fldCharType="begin"/>
      </w:r>
      <w:r>
        <w:rPr>
          <w:noProof/>
        </w:rPr>
        <w:instrText xml:space="preserve"> PAGEREF _Toc353978971 \h </w:instrText>
      </w:r>
      <w:r w:rsidR="008C1E07">
        <w:rPr>
          <w:noProof/>
        </w:rPr>
      </w:r>
      <w:r w:rsidR="008C1E07">
        <w:rPr>
          <w:noProof/>
        </w:rPr>
        <w:fldChar w:fldCharType="separate"/>
      </w:r>
      <w:r>
        <w:rPr>
          <w:noProof/>
        </w:rPr>
        <w:t>11</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2.3.</w:t>
      </w:r>
      <w:r>
        <w:rPr>
          <w:smallCaps w:val="0"/>
          <w:noProof/>
          <w:lang w:eastAsia="en-GB"/>
        </w:rPr>
        <w:tab/>
      </w:r>
      <w:r w:rsidRPr="00B46EDC">
        <w:rPr>
          <w:noProof/>
        </w:rPr>
        <w:t>Platforms Considered for Development</w:t>
      </w:r>
      <w:r>
        <w:rPr>
          <w:noProof/>
        </w:rPr>
        <w:tab/>
      </w:r>
      <w:r w:rsidR="008C1E07">
        <w:rPr>
          <w:noProof/>
        </w:rPr>
        <w:fldChar w:fldCharType="begin"/>
      </w:r>
      <w:r>
        <w:rPr>
          <w:noProof/>
        </w:rPr>
        <w:instrText xml:space="preserve"> PAGEREF _Toc353978972 \h </w:instrText>
      </w:r>
      <w:r w:rsidR="008C1E07">
        <w:rPr>
          <w:noProof/>
        </w:rPr>
      </w:r>
      <w:r w:rsidR="008C1E07">
        <w:rPr>
          <w:noProof/>
        </w:rPr>
        <w:fldChar w:fldCharType="separate"/>
      </w:r>
      <w:r>
        <w:rPr>
          <w:noProof/>
        </w:rPr>
        <w:t>11</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2.4.</w:t>
      </w:r>
      <w:r>
        <w:rPr>
          <w:smallCaps w:val="0"/>
          <w:noProof/>
          <w:lang w:eastAsia="en-GB"/>
        </w:rPr>
        <w:tab/>
      </w:r>
      <w:r w:rsidRPr="00B46EDC">
        <w:rPr>
          <w:noProof/>
        </w:rPr>
        <w:t>Development Environment</w:t>
      </w:r>
      <w:r>
        <w:rPr>
          <w:noProof/>
        </w:rPr>
        <w:tab/>
      </w:r>
      <w:r w:rsidR="008C1E07">
        <w:rPr>
          <w:noProof/>
        </w:rPr>
        <w:fldChar w:fldCharType="begin"/>
      </w:r>
      <w:r>
        <w:rPr>
          <w:noProof/>
        </w:rPr>
        <w:instrText xml:space="preserve"> PAGEREF _Toc353978973 \h </w:instrText>
      </w:r>
      <w:r w:rsidR="008C1E07">
        <w:rPr>
          <w:noProof/>
        </w:rPr>
      </w:r>
      <w:r w:rsidR="008C1E07">
        <w:rPr>
          <w:noProof/>
        </w:rPr>
        <w:fldChar w:fldCharType="separate"/>
      </w:r>
      <w:r>
        <w:rPr>
          <w:noProof/>
        </w:rPr>
        <w:t>12</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2.5.</w:t>
      </w:r>
      <w:r>
        <w:rPr>
          <w:smallCaps w:val="0"/>
          <w:noProof/>
          <w:lang w:eastAsia="en-GB"/>
        </w:rPr>
        <w:tab/>
      </w:r>
      <w:r w:rsidRPr="00B46EDC">
        <w:rPr>
          <w:noProof/>
        </w:rPr>
        <w:t>GitHub</w:t>
      </w:r>
      <w:r>
        <w:rPr>
          <w:noProof/>
        </w:rPr>
        <w:tab/>
      </w:r>
      <w:r w:rsidR="008C1E07">
        <w:rPr>
          <w:noProof/>
        </w:rPr>
        <w:fldChar w:fldCharType="begin"/>
      </w:r>
      <w:r>
        <w:rPr>
          <w:noProof/>
        </w:rPr>
        <w:instrText xml:space="preserve"> PAGEREF _Toc353978974 \h </w:instrText>
      </w:r>
      <w:r w:rsidR="008C1E07">
        <w:rPr>
          <w:noProof/>
        </w:rPr>
      </w:r>
      <w:r w:rsidR="008C1E07">
        <w:rPr>
          <w:noProof/>
        </w:rPr>
        <w:fldChar w:fldCharType="separate"/>
      </w:r>
      <w:r>
        <w:rPr>
          <w:noProof/>
        </w:rPr>
        <w:t>13</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2.6.</w:t>
      </w:r>
      <w:r>
        <w:rPr>
          <w:smallCaps w:val="0"/>
          <w:noProof/>
          <w:lang w:eastAsia="en-GB"/>
        </w:rPr>
        <w:tab/>
      </w:r>
      <w:r w:rsidRPr="00B46EDC">
        <w:rPr>
          <w:noProof/>
        </w:rPr>
        <w:t>Object Aid Class Diagram Tool</w:t>
      </w:r>
      <w:r>
        <w:rPr>
          <w:noProof/>
        </w:rPr>
        <w:tab/>
      </w:r>
      <w:r w:rsidR="008C1E07">
        <w:rPr>
          <w:noProof/>
        </w:rPr>
        <w:fldChar w:fldCharType="begin"/>
      </w:r>
      <w:r>
        <w:rPr>
          <w:noProof/>
        </w:rPr>
        <w:instrText xml:space="preserve"> PAGEREF _Toc353978975 \h </w:instrText>
      </w:r>
      <w:r w:rsidR="008C1E07">
        <w:rPr>
          <w:noProof/>
        </w:rPr>
      </w:r>
      <w:r w:rsidR="008C1E07">
        <w:rPr>
          <w:noProof/>
        </w:rPr>
        <w:fldChar w:fldCharType="separate"/>
      </w:r>
      <w:r>
        <w:rPr>
          <w:noProof/>
        </w:rPr>
        <w:t>13</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2.7.</w:t>
      </w:r>
      <w:r>
        <w:rPr>
          <w:smallCaps w:val="0"/>
          <w:noProof/>
          <w:lang w:eastAsia="en-GB"/>
        </w:rPr>
        <w:tab/>
      </w:r>
      <w:r w:rsidRPr="00B46EDC">
        <w:rPr>
          <w:noProof/>
        </w:rPr>
        <w:t>Testdroid Automated Testing Recorder and Testdroid Cloud</w:t>
      </w:r>
      <w:r>
        <w:rPr>
          <w:noProof/>
        </w:rPr>
        <w:tab/>
      </w:r>
      <w:r w:rsidR="008C1E07">
        <w:rPr>
          <w:noProof/>
        </w:rPr>
        <w:fldChar w:fldCharType="begin"/>
      </w:r>
      <w:r>
        <w:rPr>
          <w:noProof/>
        </w:rPr>
        <w:instrText xml:space="preserve"> PAGEREF _Toc353978976 \h </w:instrText>
      </w:r>
      <w:r w:rsidR="008C1E07">
        <w:rPr>
          <w:noProof/>
        </w:rPr>
      </w:r>
      <w:r w:rsidR="008C1E07">
        <w:rPr>
          <w:noProof/>
        </w:rPr>
        <w:fldChar w:fldCharType="separate"/>
      </w:r>
      <w:r>
        <w:rPr>
          <w:noProof/>
        </w:rPr>
        <w:t>14</w:t>
      </w:r>
      <w:r w:rsidR="008C1E07">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3.</w:t>
      </w:r>
      <w:r>
        <w:rPr>
          <w:b w:val="0"/>
          <w:caps w:val="0"/>
          <w:noProof/>
          <w:lang w:eastAsia="en-GB"/>
        </w:rPr>
        <w:tab/>
      </w:r>
      <w:r w:rsidRPr="00B46EDC">
        <w:rPr>
          <w:noProof/>
        </w:rPr>
        <w:t>Design</w:t>
      </w:r>
      <w:r>
        <w:rPr>
          <w:noProof/>
        </w:rPr>
        <w:tab/>
      </w:r>
      <w:r w:rsidR="008C1E07">
        <w:rPr>
          <w:noProof/>
        </w:rPr>
        <w:fldChar w:fldCharType="begin"/>
      </w:r>
      <w:r>
        <w:rPr>
          <w:noProof/>
        </w:rPr>
        <w:instrText xml:space="preserve"> PAGEREF _Toc353978977 \h </w:instrText>
      </w:r>
      <w:r w:rsidR="008C1E07">
        <w:rPr>
          <w:noProof/>
        </w:rPr>
      </w:r>
      <w:r w:rsidR="008C1E07">
        <w:rPr>
          <w:noProof/>
        </w:rPr>
        <w:fldChar w:fldCharType="separate"/>
      </w:r>
      <w:r>
        <w:rPr>
          <w:noProof/>
        </w:rPr>
        <w:t>15</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3.1.</w:t>
      </w:r>
      <w:r>
        <w:rPr>
          <w:smallCaps w:val="0"/>
          <w:noProof/>
          <w:lang w:eastAsia="en-GB"/>
        </w:rPr>
        <w:tab/>
      </w:r>
      <w:r w:rsidRPr="00B46EDC">
        <w:rPr>
          <w:noProof/>
        </w:rPr>
        <w:t>Overall Architecture</w:t>
      </w:r>
      <w:r>
        <w:rPr>
          <w:noProof/>
        </w:rPr>
        <w:tab/>
      </w:r>
      <w:r w:rsidR="008C1E07">
        <w:rPr>
          <w:noProof/>
        </w:rPr>
        <w:fldChar w:fldCharType="begin"/>
      </w:r>
      <w:r>
        <w:rPr>
          <w:noProof/>
        </w:rPr>
        <w:instrText xml:space="preserve"> PAGEREF _Toc353978978 \h </w:instrText>
      </w:r>
      <w:r w:rsidR="008C1E07">
        <w:rPr>
          <w:noProof/>
        </w:rPr>
      </w:r>
      <w:r w:rsidR="008C1E07">
        <w:rPr>
          <w:noProof/>
        </w:rPr>
        <w:fldChar w:fldCharType="separate"/>
      </w:r>
      <w:r>
        <w:rPr>
          <w:noProof/>
        </w:rPr>
        <w:t>15</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3.2.</w:t>
      </w:r>
      <w:r>
        <w:rPr>
          <w:smallCaps w:val="0"/>
          <w:noProof/>
          <w:lang w:eastAsia="en-GB"/>
        </w:rPr>
        <w:tab/>
      </w:r>
      <w:r w:rsidRPr="00B46EDC">
        <w:rPr>
          <w:noProof/>
        </w:rPr>
        <w:t>Initial Design</w:t>
      </w:r>
      <w:r>
        <w:rPr>
          <w:noProof/>
        </w:rPr>
        <w:tab/>
      </w:r>
      <w:r w:rsidR="008C1E07">
        <w:rPr>
          <w:noProof/>
        </w:rPr>
        <w:fldChar w:fldCharType="begin"/>
      </w:r>
      <w:r>
        <w:rPr>
          <w:noProof/>
        </w:rPr>
        <w:instrText xml:space="preserve"> PAGEREF _Toc353978979 \h </w:instrText>
      </w:r>
      <w:r w:rsidR="008C1E07">
        <w:rPr>
          <w:noProof/>
        </w:rPr>
      </w:r>
      <w:r w:rsidR="008C1E07">
        <w:rPr>
          <w:noProof/>
        </w:rPr>
        <w:fldChar w:fldCharType="separate"/>
      </w:r>
      <w:r>
        <w:rPr>
          <w:noProof/>
        </w:rPr>
        <w:t>15</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3.3.</w:t>
      </w:r>
      <w:r>
        <w:rPr>
          <w:smallCaps w:val="0"/>
          <w:noProof/>
          <w:lang w:eastAsia="en-GB"/>
        </w:rPr>
        <w:tab/>
      </w:r>
      <w:r w:rsidRPr="00B46EDC">
        <w:rPr>
          <w:noProof/>
        </w:rPr>
        <w:t>Android Application Concepts and Components</w:t>
      </w:r>
      <w:r>
        <w:rPr>
          <w:noProof/>
        </w:rPr>
        <w:tab/>
      </w:r>
      <w:r w:rsidR="008C1E07">
        <w:rPr>
          <w:noProof/>
        </w:rPr>
        <w:fldChar w:fldCharType="begin"/>
      </w:r>
      <w:r>
        <w:rPr>
          <w:noProof/>
        </w:rPr>
        <w:instrText xml:space="preserve"> PAGEREF _Toc353978980 \h </w:instrText>
      </w:r>
      <w:r w:rsidR="008C1E07">
        <w:rPr>
          <w:noProof/>
        </w:rPr>
      </w:r>
      <w:r w:rsidR="008C1E07">
        <w:rPr>
          <w:noProof/>
        </w:rPr>
        <w:fldChar w:fldCharType="separate"/>
      </w:r>
      <w:r>
        <w:rPr>
          <w:noProof/>
        </w:rPr>
        <w:t>17</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3.4.</w:t>
      </w:r>
      <w:r>
        <w:rPr>
          <w:smallCaps w:val="0"/>
          <w:noProof/>
          <w:lang w:eastAsia="en-GB"/>
        </w:rPr>
        <w:tab/>
      </w:r>
      <w:r w:rsidRPr="00B46EDC">
        <w:rPr>
          <w:noProof/>
        </w:rPr>
        <w:t>Detailed Design</w:t>
      </w:r>
      <w:r>
        <w:rPr>
          <w:noProof/>
        </w:rPr>
        <w:tab/>
      </w:r>
      <w:r w:rsidR="008C1E07">
        <w:rPr>
          <w:noProof/>
        </w:rPr>
        <w:fldChar w:fldCharType="begin"/>
      </w:r>
      <w:r>
        <w:rPr>
          <w:noProof/>
        </w:rPr>
        <w:instrText xml:space="preserve"> PAGEREF _Toc353978981 \h </w:instrText>
      </w:r>
      <w:r w:rsidR="008C1E07">
        <w:rPr>
          <w:noProof/>
        </w:rPr>
      </w:r>
      <w:r w:rsidR="008C1E07">
        <w:rPr>
          <w:noProof/>
        </w:rPr>
        <w:fldChar w:fldCharType="separate"/>
      </w:r>
      <w:r>
        <w:rPr>
          <w:noProof/>
        </w:rPr>
        <w:t>18</w:t>
      </w:r>
      <w:r w:rsidR="008C1E07">
        <w:rPr>
          <w:noProof/>
        </w:rPr>
        <w:fldChar w:fldCharType="end"/>
      </w:r>
    </w:p>
    <w:p w:rsidR="0091511E" w:rsidRDefault="0091511E">
      <w:pPr>
        <w:pStyle w:val="TOC3"/>
        <w:tabs>
          <w:tab w:val="left" w:pos="1320"/>
          <w:tab w:val="right" w:leader="dot" w:pos="8290"/>
        </w:tabs>
        <w:rPr>
          <w:i w:val="0"/>
          <w:noProof/>
          <w:lang w:eastAsia="en-GB"/>
        </w:rPr>
      </w:pPr>
      <w:r w:rsidRPr="00B46EDC">
        <w:rPr>
          <w:noProof/>
        </w:rPr>
        <w:t>3.4.1.</w:t>
      </w:r>
      <w:r>
        <w:rPr>
          <w:i w:val="0"/>
          <w:noProof/>
          <w:lang w:eastAsia="en-GB"/>
        </w:rPr>
        <w:tab/>
      </w:r>
      <w:r w:rsidRPr="00B46EDC">
        <w:rPr>
          <w:noProof/>
        </w:rPr>
        <w:t>Class/Activity Descriptions</w:t>
      </w:r>
      <w:r>
        <w:rPr>
          <w:noProof/>
        </w:rPr>
        <w:tab/>
      </w:r>
      <w:r w:rsidR="008C1E07">
        <w:rPr>
          <w:noProof/>
        </w:rPr>
        <w:fldChar w:fldCharType="begin"/>
      </w:r>
      <w:r>
        <w:rPr>
          <w:noProof/>
        </w:rPr>
        <w:instrText xml:space="preserve"> PAGEREF _Toc353978982 \h </w:instrText>
      </w:r>
      <w:r w:rsidR="008C1E07">
        <w:rPr>
          <w:noProof/>
        </w:rPr>
      </w:r>
      <w:r w:rsidR="008C1E07">
        <w:rPr>
          <w:noProof/>
        </w:rPr>
        <w:fldChar w:fldCharType="separate"/>
      </w:r>
      <w:r>
        <w:rPr>
          <w:noProof/>
        </w:rPr>
        <w:t>18</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3.5.</w:t>
      </w:r>
      <w:r>
        <w:rPr>
          <w:smallCaps w:val="0"/>
          <w:noProof/>
          <w:lang w:eastAsia="en-GB"/>
        </w:rPr>
        <w:tab/>
      </w:r>
      <w:r w:rsidRPr="00B46EDC">
        <w:rPr>
          <w:noProof/>
        </w:rPr>
        <w:t>User Interface Design</w:t>
      </w:r>
      <w:r>
        <w:rPr>
          <w:noProof/>
        </w:rPr>
        <w:tab/>
      </w:r>
      <w:r w:rsidR="008C1E07">
        <w:rPr>
          <w:noProof/>
        </w:rPr>
        <w:fldChar w:fldCharType="begin"/>
      </w:r>
      <w:r>
        <w:rPr>
          <w:noProof/>
        </w:rPr>
        <w:instrText xml:space="preserve"> PAGEREF _Toc353978983 \h </w:instrText>
      </w:r>
      <w:r w:rsidR="008C1E07">
        <w:rPr>
          <w:noProof/>
        </w:rPr>
      </w:r>
      <w:r w:rsidR="008C1E07">
        <w:rPr>
          <w:noProof/>
        </w:rPr>
        <w:fldChar w:fldCharType="separate"/>
      </w:r>
      <w:r>
        <w:rPr>
          <w:noProof/>
        </w:rPr>
        <w:t>20</w:t>
      </w:r>
      <w:r w:rsidR="008C1E07">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4.</w:t>
      </w:r>
      <w:r>
        <w:rPr>
          <w:b w:val="0"/>
          <w:caps w:val="0"/>
          <w:noProof/>
          <w:lang w:eastAsia="en-GB"/>
        </w:rPr>
        <w:tab/>
      </w:r>
      <w:r w:rsidRPr="00B46EDC">
        <w:rPr>
          <w:noProof/>
        </w:rPr>
        <w:t>Implementation</w:t>
      </w:r>
      <w:r>
        <w:rPr>
          <w:noProof/>
        </w:rPr>
        <w:tab/>
      </w:r>
      <w:r w:rsidR="008C1E07">
        <w:rPr>
          <w:noProof/>
        </w:rPr>
        <w:fldChar w:fldCharType="begin"/>
      </w:r>
      <w:r>
        <w:rPr>
          <w:noProof/>
        </w:rPr>
        <w:instrText xml:space="preserve"> PAGEREF _Toc353978984 \h </w:instrText>
      </w:r>
      <w:r w:rsidR="008C1E07">
        <w:rPr>
          <w:noProof/>
        </w:rPr>
      </w:r>
      <w:r w:rsidR="008C1E07">
        <w:rPr>
          <w:noProof/>
        </w:rPr>
        <w:fldChar w:fldCharType="separate"/>
      </w:r>
      <w:r>
        <w:rPr>
          <w:noProof/>
        </w:rPr>
        <w:t>26</w:t>
      </w:r>
      <w:r w:rsidR="008C1E07">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5.</w:t>
      </w:r>
      <w:r>
        <w:rPr>
          <w:b w:val="0"/>
          <w:caps w:val="0"/>
          <w:noProof/>
          <w:lang w:eastAsia="en-GB"/>
        </w:rPr>
        <w:tab/>
      </w:r>
      <w:r w:rsidRPr="00B46EDC">
        <w:rPr>
          <w:noProof/>
        </w:rPr>
        <w:t>Testing</w:t>
      </w:r>
      <w:r>
        <w:rPr>
          <w:noProof/>
        </w:rPr>
        <w:tab/>
      </w:r>
      <w:r w:rsidR="008C1E07">
        <w:rPr>
          <w:noProof/>
        </w:rPr>
        <w:fldChar w:fldCharType="begin"/>
      </w:r>
      <w:r>
        <w:rPr>
          <w:noProof/>
        </w:rPr>
        <w:instrText xml:space="preserve"> PAGEREF _Toc353978985 \h </w:instrText>
      </w:r>
      <w:r w:rsidR="008C1E07">
        <w:rPr>
          <w:noProof/>
        </w:rPr>
      </w:r>
      <w:r w:rsidR="008C1E07">
        <w:rPr>
          <w:noProof/>
        </w:rPr>
        <w:fldChar w:fldCharType="separate"/>
      </w:r>
      <w:r>
        <w:rPr>
          <w:noProof/>
        </w:rPr>
        <w:t>34</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5.1.</w:t>
      </w:r>
      <w:r>
        <w:rPr>
          <w:smallCaps w:val="0"/>
          <w:noProof/>
          <w:lang w:eastAsia="en-GB"/>
        </w:rPr>
        <w:tab/>
      </w:r>
      <w:r w:rsidRPr="00B46EDC">
        <w:rPr>
          <w:noProof/>
          <w:lang w:val="en-US"/>
        </w:rPr>
        <w:t>Overall Approach to Testing</w:t>
      </w:r>
      <w:r>
        <w:rPr>
          <w:noProof/>
        </w:rPr>
        <w:tab/>
      </w:r>
      <w:r w:rsidR="008C1E07">
        <w:rPr>
          <w:noProof/>
        </w:rPr>
        <w:fldChar w:fldCharType="begin"/>
      </w:r>
      <w:r>
        <w:rPr>
          <w:noProof/>
        </w:rPr>
        <w:instrText xml:space="preserve"> PAGEREF _Toc353978986 \h </w:instrText>
      </w:r>
      <w:r w:rsidR="008C1E07">
        <w:rPr>
          <w:noProof/>
        </w:rPr>
      </w:r>
      <w:r w:rsidR="008C1E07">
        <w:rPr>
          <w:noProof/>
        </w:rPr>
        <w:fldChar w:fldCharType="separate"/>
      </w:r>
      <w:r>
        <w:rPr>
          <w:noProof/>
        </w:rPr>
        <w:t>34</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5.2.</w:t>
      </w:r>
      <w:r>
        <w:rPr>
          <w:smallCaps w:val="0"/>
          <w:noProof/>
          <w:lang w:eastAsia="en-GB"/>
        </w:rPr>
        <w:tab/>
      </w:r>
      <w:r w:rsidRPr="00B46EDC">
        <w:rPr>
          <w:noProof/>
          <w:lang w:val="en-US"/>
        </w:rPr>
        <w:t>Hardware</w:t>
      </w:r>
      <w:r>
        <w:rPr>
          <w:noProof/>
        </w:rPr>
        <w:tab/>
      </w:r>
      <w:r w:rsidR="008C1E07">
        <w:rPr>
          <w:noProof/>
        </w:rPr>
        <w:fldChar w:fldCharType="begin"/>
      </w:r>
      <w:r>
        <w:rPr>
          <w:noProof/>
        </w:rPr>
        <w:instrText xml:space="preserve"> PAGEREF _Toc353978987 \h </w:instrText>
      </w:r>
      <w:r w:rsidR="008C1E07">
        <w:rPr>
          <w:noProof/>
        </w:rPr>
      </w:r>
      <w:r w:rsidR="008C1E07">
        <w:rPr>
          <w:noProof/>
        </w:rPr>
        <w:fldChar w:fldCharType="separate"/>
      </w:r>
      <w:r>
        <w:rPr>
          <w:noProof/>
        </w:rPr>
        <w:t>34</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5.3.</w:t>
      </w:r>
      <w:r>
        <w:rPr>
          <w:smallCaps w:val="0"/>
          <w:noProof/>
          <w:lang w:eastAsia="en-GB"/>
        </w:rPr>
        <w:tab/>
      </w:r>
      <w:r w:rsidRPr="00B46EDC">
        <w:rPr>
          <w:noProof/>
          <w:lang w:val="en-US"/>
        </w:rPr>
        <w:t>Android Unit Tests</w:t>
      </w:r>
      <w:r>
        <w:rPr>
          <w:noProof/>
        </w:rPr>
        <w:tab/>
      </w:r>
      <w:r w:rsidR="008C1E07">
        <w:rPr>
          <w:noProof/>
        </w:rPr>
        <w:fldChar w:fldCharType="begin"/>
      </w:r>
      <w:r>
        <w:rPr>
          <w:noProof/>
        </w:rPr>
        <w:instrText xml:space="preserve"> PAGEREF _Toc353978988 \h </w:instrText>
      </w:r>
      <w:r w:rsidR="008C1E07">
        <w:rPr>
          <w:noProof/>
        </w:rPr>
      </w:r>
      <w:r w:rsidR="008C1E07">
        <w:rPr>
          <w:noProof/>
        </w:rPr>
        <w:fldChar w:fldCharType="separate"/>
      </w:r>
      <w:r>
        <w:rPr>
          <w:noProof/>
        </w:rPr>
        <w:t>34</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5.4.</w:t>
      </w:r>
      <w:r>
        <w:rPr>
          <w:smallCaps w:val="0"/>
          <w:noProof/>
          <w:lang w:eastAsia="en-GB"/>
        </w:rPr>
        <w:tab/>
      </w:r>
      <w:r w:rsidRPr="00B46EDC">
        <w:rPr>
          <w:noProof/>
          <w:lang w:val="en-US"/>
        </w:rPr>
        <w:t>Manual User Interface Testing</w:t>
      </w:r>
      <w:r>
        <w:rPr>
          <w:noProof/>
        </w:rPr>
        <w:tab/>
      </w:r>
      <w:r w:rsidR="008C1E07">
        <w:rPr>
          <w:noProof/>
        </w:rPr>
        <w:fldChar w:fldCharType="begin"/>
      </w:r>
      <w:r>
        <w:rPr>
          <w:noProof/>
        </w:rPr>
        <w:instrText xml:space="preserve"> PAGEREF _Toc353978989 \h </w:instrText>
      </w:r>
      <w:r w:rsidR="008C1E07">
        <w:rPr>
          <w:noProof/>
        </w:rPr>
      </w:r>
      <w:r w:rsidR="008C1E07">
        <w:rPr>
          <w:noProof/>
        </w:rPr>
        <w:fldChar w:fldCharType="separate"/>
      </w:r>
      <w:r>
        <w:rPr>
          <w:noProof/>
        </w:rPr>
        <w:t>35</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5.5.</w:t>
      </w:r>
      <w:r>
        <w:rPr>
          <w:smallCaps w:val="0"/>
          <w:noProof/>
          <w:lang w:eastAsia="en-GB"/>
        </w:rPr>
        <w:tab/>
      </w:r>
      <w:r w:rsidRPr="00B46EDC">
        <w:rPr>
          <w:noProof/>
          <w:lang w:val="en-US"/>
        </w:rPr>
        <w:t>Automatic User Interface Testing</w:t>
      </w:r>
      <w:r>
        <w:rPr>
          <w:noProof/>
        </w:rPr>
        <w:tab/>
      </w:r>
      <w:r w:rsidR="008C1E07">
        <w:rPr>
          <w:noProof/>
        </w:rPr>
        <w:fldChar w:fldCharType="begin"/>
      </w:r>
      <w:r>
        <w:rPr>
          <w:noProof/>
        </w:rPr>
        <w:instrText xml:space="preserve"> PAGEREF _Toc353978990 \h </w:instrText>
      </w:r>
      <w:r w:rsidR="008C1E07">
        <w:rPr>
          <w:noProof/>
        </w:rPr>
      </w:r>
      <w:r w:rsidR="008C1E07">
        <w:rPr>
          <w:noProof/>
        </w:rPr>
        <w:fldChar w:fldCharType="separate"/>
      </w:r>
      <w:r>
        <w:rPr>
          <w:noProof/>
        </w:rPr>
        <w:t>35</w:t>
      </w:r>
      <w:r w:rsidR="008C1E07">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5.6.</w:t>
      </w:r>
      <w:r>
        <w:rPr>
          <w:smallCaps w:val="0"/>
          <w:noProof/>
          <w:lang w:eastAsia="en-GB"/>
        </w:rPr>
        <w:tab/>
      </w:r>
      <w:r w:rsidRPr="00B46EDC">
        <w:rPr>
          <w:noProof/>
          <w:lang w:val="en-US"/>
        </w:rPr>
        <w:t>User Testing</w:t>
      </w:r>
      <w:r>
        <w:rPr>
          <w:noProof/>
        </w:rPr>
        <w:tab/>
      </w:r>
      <w:r w:rsidR="008C1E07">
        <w:rPr>
          <w:noProof/>
        </w:rPr>
        <w:fldChar w:fldCharType="begin"/>
      </w:r>
      <w:r>
        <w:rPr>
          <w:noProof/>
        </w:rPr>
        <w:instrText xml:space="preserve"> PAGEREF _Toc353978991 \h </w:instrText>
      </w:r>
      <w:r w:rsidR="008C1E07">
        <w:rPr>
          <w:noProof/>
        </w:rPr>
      </w:r>
      <w:r w:rsidR="008C1E07">
        <w:rPr>
          <w:noProof/>
        </w:rPr>
        <w:fldChar w:fldCharType="separate"/>
      </w:r>
      <w:r>
        <w:rPr>
          <w:noProof/>
        </w:rPr>
        <w:t>36</w:t>
      </w:r>
      <w:r w:rsidR="008C1E07">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6.</w:t>
      </w:r>
      <w:r>
        <w:rPr>
          <w:b w:val="0"/>
          <w:caps w:val="0"/>
          <w:noProof/>
          <w:lang w:eastAsia="en-GB"/>
        </w:rPr>
        <w:tab/>
      </w:r>
      <w:r w:rsidRPr="00B46EDC">
        <w:rPr>
          <w:noProof/>
        </w:rPr>
        <w:t>Evaluation</w:t>
      </w:r>
      <w:r>
        <w:rPr>
          <w:noProof/>
        </w:rPr>
        <w:tab/>
      </w:r>
      <w:r w:rsidR="008C1E07">
        <w:rPr>
          <w:noProof/>
        </w:rPr>
        <w:fldChar w:fldCharType="begin"/>
      </w:r>
      <w:r>
        <w:rPr>
          <w:noProof/>
        </w:rPr>
        <w:instrText xml:space="preserve"> PAGEREF _Toc353978992 \h </w:instrText>
      </w:r>
      <w:r w:rsidR="008C1E07">
        <w:rPr>
          <w:noProof/>
        </w:rPr>
      </w:r>
      <w:r w:rsidR="008C1E07">
        <w:rPr>
          <w:noProof/>
        </w:rPr>
        <w:fldChar w:fldCharType="separate"/>
      </w:r>
      <w:r>
        <w:rPr>
          <w:noProof/>
        </w:rPr>
        <w:t>37</w:t>
      </w:r>
      <w:r w:rsidR="008C1E07">
        <w:rPr>
          <w:noProof/>
        </w:rPr>
        <w:fldChar w:fldCharType="end"/>
      </w:r>
    </w:p>
    <w:p w:rsidR="0091511E" w:rsidRDefault="0091511E">
      <w:pPr>
        <w:pStyle w:val="TOC1"/>
        <w:tabs>
          <w:tab w:val="right" w:leader="dot" w:pos="8290"/>
        </w:tabs>
        <w:rPr>
          <w:b w:val="0"/>
          <w:caps w:val="0"/>
          <w:noProof/>
          <w:lang w:eastAsia="en-GB"/>
        </w:rPr>
      </w:pPr>
      <w:r w:rsidRPr="00B46EDC">
        <w:rPr>
          <w:noProof/>
        </w:rPr>
        <w:t>Appendices</w:t>
      </w:r>
      <w:r>
        <w:rPr>
          <w:noProof/>
        </w:rPr>
        <w:tab/>
      </w:r>
      <w:r w:rsidR="008C1E07">
        <w:rPr>
          <w:noProof/>
        </w:rPr>
        <w:fldChar w:fldCharType="begin"/>
      </w:r>
      <w:r>
        <w:rPr>
          <w:noProof/>
        </w:rPr>
        <w:instrText xml:space="preserve"> PAGEREF _Toc353978993 \h </w:instrText>
      </w:r>
      <w:r w:rsidR="008C1E07">
        <w:rPr>
          <w:noProof/>
        </w:rPr>
      </w:r>
      <w:r w:rsidR="008C1E07">
        <w:rPr>
          <w:noProof/>
        </w:rPr>
        <w:fldChar w:fldCharType="separate"/>
      </w:r>
      <w:r>
        <w:rPr>
          <w:noProof/>
        </w:rPr>
        <w:t>42</w:t>
      </w:r>
      <w:r w:rsidR="008C1E07">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A.</w:t>
      </w:r>
      <w:r>
        <w:rPr>
          <w:smallCaps w:val="0"/>
          <w:noProof/>
          <w:lang w:eastAsia="en-GB"/>
        </w:rPr>
        <w:tab/>
      </w:r>
      <w:r w:rsidRPr="00B46EDC">
        <w:rPr>
          <w:noProof/>
        </w:rPr>
        <w:t>Third-Party Code and Libraries</w:t>
      </w:r>
      <w:r>
        <w:rPr>
          <w:noProof/>
        </w:rPr>
        <w:tab/>
      </w:r>
      <w:r w:rsidR="008C1E07">
        <w:rPr>
          <w:noProof/>
        </w:rPr>
        <w:fldChar w:fldCharType="begin"/>
      </w:r>
      <w:r>
        <w:rPr>
          <w:noProof/>
        </w:rPr>
        <w:instrText xml:space="preserve"> PAGEREF _Toc353978994 \h </w:instrText>
      </w:r>
      <w:r w:rsidR="008C1E07">
        <w:rPr>
          <w:noProof/>
        </w:rPr>
      </w:r>
      <w:r w:rsidR="008C1E07">
        <w:rPr>
          <w:noProof/>
        </w:rPr>
        <w:fldChar w:fldCharType="separate"/>
      </w:r>
      <w:r>
        <w:rPr>
          <w:noProof/>
        </w:rPr>
        <w:t>42</w:t>
      </w:r>
      <w:r w:rsidR="008C1E07">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B.</w:t>
      </w:r>
      <w:r>
        <w:rPr>
          <w:smallCaps w:val="0"/>
          <w:noProof/>
          <w:lang w:eastAsia="en-GB"/>
        </w:rPr>
        <w:tab/>
      </w:r>
      <w:r w:rsidRPr="00B46EDC">
        <w:rPr>
          <w:noProof/>
        </w:rPr>
        <w:t>Original Graphical User Interface Design</w:t>
      </w:r>
      <w:r>
        <w:rPr>
          <w:noProof/>
        </w:rPr>
        <w:tab/>
      </w:r>
      <w:r w:rsidR="008C1E07">
        <w:rPr>
          <w:noProof/>
        </w:rPr>
        <w:fldChar w:fldCharType="begin"/>
      </w:r>
      <w:r>
        <w:rPr>
          <w:noProof/>
        </w:rPr>
        <w:instrText xml:space="preserve"> PAGEREF _Toc353978995 \h </w:instrText>
      </w:r>
      <w:r w:rsidR="008C1E07">
        <w:rPr>
          <w:noProof/>
        </w:rPr>
      </w:r>
      <w:r w:rsidR="008C1E07">
        <w:rPr>
          <w:noProof/>
        </w:rPr>
        <w:fldChar w:fldCharType="separate"/>
      </w:r>
      <w:r>
        <w:rPr>
          <w:noProof/>
        </w:rPr>
        <w:t>43</w:t>
      </w:r>
      <w:r w:rsidR="008C1E07">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C.</w:t>
      </w:r>
      <w:r>
        <w:rPr>
          <w:smallCaps w:val="0"/>
          <w:noProof/>
          <w:lang w:eastAsia="en-GB"/>
        </w:rPr>
        <w:tab/>
      </w:r>
      <w:r w:rsidRPr="00B46EDC">
        <w:rPr>
          <w:noProof/>
        </w:rPr>
        <w:t>Class Diagram for the TourInf Application</w:t>
      </w:r>
      <w:r>
        <w:rPr>
          <w:noProof/>
        </w:rPr>
        <w:tab/>
      </w:r>
      <w:r w:rsidR="008C1E07">
        <w:rPr>
          <w:noProof/>
        </w:rPr>
        <w:fldChar w:fldCharType="begin"/>
      </w:r>
      <w:r>
        <w:rPr>
          <w:noProof/>
        </w:rPr>
        <w:instrText xml:space="preserve"> PAGEREF _Toc353978996 \h </w:instrText>
      </w:r>
      <w:r w:rsidR="008C1E07">
        <w:rPr>
          <w:noProof/>
        </w:rPr>
      </w:r>
      <w:r w:rsidR="008C1E07">
        <w:rPr>
          <w:noProof/>
        </w:rPr>
        <w:fldChar w:fldCharType="separate"/>
      </w:r>
      <w:r>
        <w:rPr>
          <w:noProof/>
        </w:rPr>
        <w:t>44</w:t>
      </w:r>
      <w:r w:rsidR="008C1E07">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D.</w:t>
      </w:r>
      <w:r>
        <w:rPr>
          <w:smallCaps w:val="0"/>
          <w:noProof/>
          <w:lang w:eastAsia="en-GB"/>
        </w:rPr>
        <w:tab/>
      </w:r>
      <w:r w:rsidRPr="00B46EDC">
        <w:rPr>
          <w:noProof/>
        </w:rPr>
        <w:t>Testing</w:t>
      </w:r>
      <w:r>
        <w:rPr>
          <w:noProof/>
        </w:rPr>
        <w:tab/>
      </w:r>
      <w:r w:rsidR="008C1E07">
        <w:rPr>
          <w:noProof/>
        </w:rPr>
        <w:fldChar w:fldCharType="begin"/>
      </w:r>
      <w:r>
        <w:rPr>
          <w:noProof/>
        </w:rPr>
        <w:instrText xml:space="preserve"> PAGEREF _Toc353978997 \h </w:instrText>
      </w:r>
      <w:r w:rsidR="008C1E07">
        <w:rPr>
          <w:noProof/>
        </w:rPr>
      </w:r>
      <w:r w:rsidR="008C1E07">
        <w:rPr>
          <w:noProof/>
        </w:rPr>
        <w:fldChar w:fldCharType="separate"/>
      </w:r>
      <w:r>
        <w:rPr>
          <w:noProof/>
        </w:rPr>
        <w:t>45</w:t>
      </w:r>
      <w:r w:rsidR="008C1E07">
        <w:rPr>
          <w:noProof/>
        </w:rPr>
        <w:fldChar w:fldCharType="end"/>
      </w:r>
    </w:p>
    <w:p w:rsidR="0091511E" w:rsidRDefault="0091511E">
      <w:pPr>
        <w:pStyle w:val="TOC2"/>
        <w:tabs>
          <w:tab w:val="right" w:leader="dot" w:pos="8290"/>
        </w:tabs>
        <w:rPr>
          <w:smallCaps w:val="0"/>
          <w:noProof/>
          <w:lang w:eastAsia="en-GB"/>
        </w:rPr>
      </w:pPr>
      <w:r>
        <w:rPr>
          <w:noProof/>
        </w:rPr>
        <w:t xml:space="preserve">   </w:t>
      </w:r>
      <w:r w:rsidRPr="00B46EDC">
        <w:rPr>
          <w:noProof/>
        </w:rPr>
        <w:t xml:space="preserve">D.1. </w:t>
      </w:r>
      <w:r w:rsidR="002029FC">
        <w:rPr>
          <w:noProof/>
        </w:rPr>
        <w:t xml:space="preserve">       </w:t>
      </w:r>
      <w:r w:rsidRPr="00B46EDC">
        <w:rPr>
          <w:noProof/>
        </w:rPr>
        <w:t>Unit Testing</w:t>
      </w:r>
      <w:r>
        <w:rPr>
          <w:noProof/>
        </w:rPr>
        <w:tab/>
      </w:r>
      <w:r w:rsidR="008C1E07">
        <w:rPr>
          <w:noProof/>
        </w:rPr>
        <w:fldChar w:fldCharType="begin"/>
      </w:r>
      <w:r>
        <w:rPr>
          <w:noProof/>
        </w:rPr>
        <w:instrText xml:space="preserve"> PAGEREF _Toc353978998 \h </w:instrText>
      </w:r>
      <w:r w:rsidR="008C1E07">
        <w:rPr>
          <w:noProof/>
        </w:rPr>
      </w:r>
      <w:r w:rsidR="008C1E07">
        <w:rPr>
          <w:noProof/>
        </w:rPr>
        <w:fldChar w:fldCharType="separate"/>
      </w:r>
      <w:r>
        <w:rPr>
          <w:noProof/>
        </w:rPr>
        <w:t>45</w:t>
      </w:r>
      <w:r w:rsidR="008C1E07">
        <w:rPr>
          <w:noProof/>
        </w:rPr>
        <w:fldChar w:fldCharType="end"/>
      </w:r>
    </w:p>
    <w:p w:rsidR="0091511E" w:rsidRDefault="0091511E">
      <w:pPr>
        <w:pStyle w:val="TOC1"/>
        <w:tabs>
          <w:tab w:val="right" w:leader="dot" w:pos="8290"/>
        </w:tabs>
        <w:rPr>
          <w:b w:val="0"/>
          <w:caps w:val="0"/>
          <w:noProof/>
          <w:lang w:eastAsia="en-GB"/>
        </w:rPr>
      </w:pPr>
      <w:r w:rsidRPr="00B46EDC">
        <w:rPr>
          <w:noProof/>
        </w:rPr>
        <w:t>Annotated Bibliography</w:t>
      </w:r>
      <w:r>
        <w:rPr>
          <w:noProof/>
        </w:rPr>
        <w:tab/>
      </w:r>
      <w:r w:rsidR="008C1E07">
        <w:rPr>
          <w:noProof/>
        </w:rPr>
        <w:fldChar w:fldCharType="begin"/>
      </w:r>
      <w:r>
        <w:rPr>
          <w:noProof/>
        </w:rPr>
        <w:instrText xml:space="preserve"> PAGEREF _Toc353978999 \h </w:instrText>
      </w:r>
      <w:r w:rsidR="008C1E07">
        <w:rPr>
          <w:noProof/>
        </w:rPr>
      </w:r>
      <w:r w:rsidR="008C1E07">
        <w:rPr>
          <w:noProof/>
        </w:rPr>
        <w:fldChar w:fldCharType="separate"/>
      </w:r>
      <w:r>
        <w:rPr>
          <w:noProof/>
        </w:rPr>
        <w:t>51</w:t>
      </w:r>
      <w:r w:rsidR="008C1E07">
        <w:rPr>
          <w:noProof/>
        </w:rPr>
        <w:fldChar w:fldCharType="end"/>
      </w:r>
    </w:p>
    <w:p w:rsidR="007A3E41" w:rsidRDefault="008C1E07">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978963"/>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978964"/>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8C1E07">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8C1E07">
        <w:rPr>
          <w:rFonts w:eastAsia="Calibri" w:cs="Times New Roman"/>
          <w:szCs w:val="22"/>
          <w:lang w:eastAsia="en-US"/>
        </w:rPr>
      </w:r>
      <w:r w:rsidR="008C1E07">
        <w:rPr>
          <w:rFonts w:eastAsia="Calibri" w:cs="Times New Roman"/>
          <w:szCs w:val="22"/>
          <w:lang w:eastAsia="en-US"/>
        </w:rPr>
        <w:fldChar w:fldCharType="separate"/>
      </w:r>
      <w:r w:rsidR="0013569F">
        <w:rPr>
          <w:rFonts w:eastAsia="Calibri" w:cs="Times New Roman"/>
          <w:szCs w:val="22"/>
          <w:lang w:eastAsia="en-US"/>
        </w:rPr>
        <w:t>[1]</w:t>
      </w:r>
      <w:r w:rsidR="008C1E07">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8C1E07">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8C1E07">
        <w:rPr>
          <w:rFonts w:eastAsia="Calibri" w:cs="Times New Roman"/>
          <w:szCs w:val="22"/>
          <w:lang w:eastAsia="en-US"/>
        </w:rPr>
      </w:r>
      <w:r w:rsidR="008C1E07">
        <w:rPr>
          <w:rFonts w:eastAsia="Calibri" w:cs="Times New Roman"/>
          <w:szCs w:val="22"/>
          <w:lang w:eastAsia="en-US"/>
        </w:rPr>
        <w:fldChar w:fldCharType="separate"/>
      </w:r>
      <w:r w:rsidR="0013569F">
        <w:rPr>
          <w:rFonts w:eastAsia="Calibri" w:cs="Times New Roman"/>
          <w:szCs w:val="22"/>
          <w:lang w:eastAsia="en-US"/>
        </w:rPr>
        <w:t>[2]</w:t>
      </w:r>
      <w:r w:rsidR="008C1E07">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978965"/>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978966"/>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8C1E07">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8C1E07">
        <w:rPr>
          <w:rFonts w:eastAsia="Calibri" w:cs="Times New Roman"/>
          <w:szCs w:val="22"/>
          <w:lang w:eastAsia="en-US"/>
        </w:rPr>
      </w:r>
      <w:r w:rsidR="008C1E07">
        <w:rPr>
          <w:rFonts w:eastAsia="Calibri" w:cs="Times New Roman"/>
          <w:szCs w:val="22"/>
          <w:lang w:eastAsia="en-US"/>
        </w:rPr>
        <w:fldChar w:fldCharType="separate"/>
      </w:r>
      <w:r w:rsidR="0013569F">
        <w:rPr>
          <w:rFonts w:eastAsia="Calibri" w:cs="Times New Roman"/>
          <w:szCs w:val="22"/>
          <w:lang w:eastAsia="en-US"/>
        </w:rPr>
        <w:t>[3]</w:t>
      </w:r>
      <w:r w:rsidR="008C1E07">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978967"/>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3978968"/>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8C1E07">
        <w:fldChar w:fldCharType="begin"/>
      </w:r>
      <w:r>
        <w:instrText xml:space="preserve"> REF _Ref341025420 \r \h </w:instrText>
      </w:r>
      <w:r w:rsidR="008C1E07">
        <w:fldChar w:fldCharType="separate"/>
      </w:r>
      <w:r>
        <w:t>[4]</w:t>
      </w:r>
      <w:r w:rsidR="008C1E07">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8C1E07">
        <w:rPr>
          <w:noProof/>
          <w:lang w:eastAsia="en-GB"/>
        </w:rPr>
        <w:fldChar w:fldCharType="begin"/>
      </w:r>
      <w:r>
        <w:rPr>
          <w:noProof/>
          <w:lang w:eastAsia="en-GB"/>
        </w:rPr>
        <w:instrText xml:space="preserve"> REF _Ref341025440 \r \h </w:instrText>
      </w:r>
      <w:r w:rsidR="008C1E07">
        <w:rPr>
          <w:noProof/>
          <w:lang w:eastAsia="en-GB"/>
        </w:rPr>
      </w:r>
      <w:r w:rsidR="008C1E07">
        <w:rPr>
          <w:noProof/>
          <w:lang w:eastAsia="en-GB"/>
        </w:rPr>
        <w:fldChar w:fldCharType="separate"/>
      </w:r>
      <w:r>
        <w:rPr>
          <w:noProof/>
          <w:lang w:eastAsia="en-GB"/>
        </w:rPr>
        <w:t>[5]</w:t>
      </w:r>
      <w:r w:rsidR="008C1E07">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proofErr w:type="gramStart"/>
      <w:r w:rsidR="002C5EF9">
        <w:t>application,</w:t>
      </w:r>
      <w:proofErr w:type="gramEnd"/>
      <w:r w:rsidR="002C5EF9">
        <w:t xml:space="preserve">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8C1E07">
        <w:fldChar w:fldCharType="begin"/>
      </w:r>
      <w:r>
        <w:instrText xml:space="preserve"> REF _Ref341025468 \r \h </w:instrText>
      </w:r>
      <w:r w:rsidR="008C1E07">
        <w:fldChar w:fldCharType="separate"/>
      </w:r>
      <w:r>
        <w:t>[6]</w:t>
      </w:r>
      <w:r w:rsidR="008C1E07">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8C1E07">
        <w:fldChar w:fldCharType="begin"/>
      </w:r>
      <w:r w:rsidR="002B02DA">
        <w:instrText xml:space="preserve"> REF _Ref341025488 \r \h </w:instrText>
      </w:r>
      <w:r w:rsidR="008C1E07">
        <w:fldChar w:fldCharType="separate"/>
      </w:r>
      <w:r w:rsidR="002B02DA">
        <w:t>[7]</w:t>
      </w:r>
      <w:r w:rsidR="008C1E07">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978969"/>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978970"/>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Pr>
          <w:color w:val="FF0000"/>
        </w:rPr>
        <w:t>please see A</w:t>
      </w:r>
      <w:r w:rsidR="00525134" w:rsidRPr="00360FB4">
        <w:rPr>
          <w:color w:val="FF0000"/>
        </w:rPr>
        <w:t xml:space="preserve">ppendix </w:t>
      </w:r>
      <w:r w:rsidR="00EF75EB">
        <w:rPr>
          <w:color w:val="FF0000"/>
        </w:rPr>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Pr>
          <w:color w:val="FF0000"/>
        </w:rPr>
        <w:t>please see A</w:t>
      </w:r>
      <w:r w:rsidR="00525134" w:rsidRPr="00360FB4">
        <w:rPr>
          <w:color w:val="FF0000"/>
        </w:rPr>
        <w:t xml:space="preserve">ppendix </w:t>
      </w:r>
      <w:r w:rsidR="00EF75EB">
        <w:rPr>
          <w:color w:val="FF0000"/>
        </w:rPr>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3978971"/>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978972"/>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8C1E07">
        <w:fldChar w:fldCharType="begin"/>
      </w:r>
      <w:r>
        <w:instrText xml:space="preserve"> REF _Ref341025688 \r \h </w:instrText>
      </w:r>
      <w:r w:rsidR="008C1E07">
        <w:fldChar w:fldCharType="separate"/>
      </w:r>
      <w:r w:rsidR="00AD4BBD">
        <w:t>[8</w:t>
      </w:r>
      <w:r>
        <w:t>]</w:t>
      </w:r>
      <w:r w:rsidR="008C1E07">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8C1E07">
        <w:fldChar w:fldCharType="begin"/>
      </w:r>
      <w:r>
        <w:instrText xml:space="preserve"> REF _Ref341025702 \r \h </w:instrText>
      </w:r>
      <w:r w:rsidR="008C1E07">
        <w:fldChar w:fldCharType="separate"/>
      </w:r>
      <w:r w:rsidR="00AD4BBD">
        <w:t>[9</w:t>
      </w:r>
      <w:r>
        <w:t>]</w:t>
      </w:r>
      <w:r w:rsidR="008C1E07">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8C1E07">
        <w:fldChar w:fldCharType="begin"/>
      </w:r>
      <w:r>
        <w:instrText xml:space="preserve"> REF _Ref341025729 \r \h </w:instrText>
      </w:r>
      <w:r w:rsidR="008C1E07">
        <w:fldChar w:fldCharType="separate"/>
      </w:r>
      <w:r w:rsidR="00AD4BBD">
        <w:t>[10</w:t>
      </w:r>
      <w:r>
        <w:t>]</w:t>
      </w:r>
      <w:r w:rsidR="008C1E07">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8C1E07">
        <w:fldChar w:fldCharType="begin"/>
      </w:r>
      <w:r>
        <w:instrText xml:space="preserve"> REF _Ref341025745 \r \h </w:instrText>
      </w:r>
      <w:r w:rsidR="008C1E07">
        <w:fldChar w:fldCharType="separate"/>
      </w:r>
      <w:r w:rsidR="00BE2DFE">
        <w:t>[11</w:t>
      </w:r>
      <w:r>
        <w:t>]</w:t>
      </w:r>
      <w:r w:rsidR="008C1E07">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BE2DFE" w:rsidRPr="00BE2DFE">
          <w:t>[12</w:t>
        </w:r>
        <w:r w:rsidRPr="00BE2DFE">
          <w:t>]</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w:t>
      </w:r>
      <w:proofErr w:type="gramStart"/>
      <w:r w:rsidR="00993A45">
        <w:t>,</w:t>
      </w:r>
      <w:proofErr w:type="gramEnd"/>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proofErr w:type="gramStart"/>
      <w:r w:rsidR="00470FC7">
        <w:t>have</w:t>
      </w:r>
      <w:proofErr w:type="gramEnd"/>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r w:rsidRPr="00BB5017">
        <w:rPr>
          <w:rFonts w:asciiTheme="minorHAnsi" w:hAnsiTheme="minorHAnsi"/>
        </w:rPr>
        <w:t>Tools</w:t>
      </w:r>
    </w:p>
    <w:p w:rsidR="00993A45" w:rsidRPr="00BB5017" w:rsidRDefault="006F67D2" w:rsidP="00BB5017">
      <w:pPr>
        <w:pStyle w:val="Heading3"/>
        <w:rPr>
          <w:rFonts w:asciiTheme="minorHAnsi" w:hAnsiTheme="minorHAnsi"/>
        </w:rPr>
      </w:pPr>
      <w:bookmarkStart w:id="19" w:name="_Toc341026083"/>
      <w:bookmarkStart w:id="20" w:name="_Toc353978973"/>
      <w:r w:rsidRPr="00BB5017">
        <w:rPr>
          <w:rFonts w:asciiTheme="minorHAnsi" w:hAnsiTheme="minorHAnsi"/>
        </w:rPr>
        <w:t>Development</w:t>
      </w:r>
      <w:r w:rsidR="00993A45" w:rsidRPr="00BB5017">
        <w:rPr>
          <w:rFonts w:asciiTheme="minorHAnsi" w:hAnsiTheme="minorHAnsi"/>
        </w:rPr>
        <w:t xml:space="preserve"> </w:t>
      </w:r>
      <w:bookmarkEnd w:id="19"/>
      <w:r w:rsidR="00677799" w:rsidRPr="00BB5017">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8C1E07">
        <w:fldChar w:fldCharType="begin"/>
      </w:r>
      <w:r>
        <w:instrText xml:space="preserve"> REF _Ref341025596 \r \h </w:instrText>
      </w:r>
      <w:r w:rsidR="008C1E07">
        <w:fldChar w:fldCharType="separate"/>
      </w:r>
      <w:r w:rsidR="00D46C8E">
        <w:t>[13</w:t>
      </w:r>
      <w:r>
        <w:t>]</w:t>
      </w:r>
      <w:r w:rsidR="008C1E07">
        <w:fldChar w:fldCharType="end"/>
      </w:r>
      <w:r>
        <w:t xml:space="preserve">, the IntelliJ IDEA IDE </w:t>
      </w:r>
      <w:r w:rsidR="008C1E07">
        <w:fldChar w:fldCharType="begin"/>
      </w:r>
      <w:r>
        <w:instrText xml:space="preserve"> REF _Ref341025620 \r \h </w:instrText>
      </w:r>
      <w:r w:rsidR="008C1E07">
        <w:fldChar w:fldCharType="separate"/>
      </w:r>
      <w:r w:rsidR="00D46C8E">
        <w:t>[14</w:t>
      </w:r>
      <w:r>
        <w:t>]</w:t>
      </w:r>
      <w:r w:rsidR="008C1E07">
        <w:fldChar w:fldCharType="end"/>
      </w:r>
      <w:r>
        <w:t xml:space="preserve"> or finally the Eclipse IDE with the Android Development Tools (ADT) plugin </w:t>
      </w:r>
      <w:r w:rsidR="008C1E07">
        <w:fldChar w:fldCharType="begin"/>
      </w:r>
      <w:r>
        <w:instrText xml:space="preserve"> REF _Ref341025634 \r \h </w:instrText>
      </w:r>
      <w:r w:rsidR="008C1E07">
        <w:fldChar w:fldCharType="separate"/>
      </w:r>
      <w:r w:rsidR="00D46C8E">
        <w:t>[15</w:t>
      </w:r>
      <w:r>
        <w:t>]</w:t>
      </w:r>
      <w:r w:rsidR="008C1E07">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8C1E07">
        <w:fldChar w:fldCharType="begin"/>
      </w:r>
      <w:r>
        <w:instrText xml:space="preserve"> REF _Ref341025649 \r \h </w:instrText>
      </w:r>
      <w:r w:rsidR="008C1E07">
        <w:fldChar w:fldCharType="separate"/>
      </w:r>
      <w:r w:rsidR="004E7DA7">
        <w:t>[17</w:t>
      </w:r>
      <w:r>
        <w:t>]</w:t>
      </w:r>
      <w:r w:rsidR="008C1E07">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8C1E07">
        <w:fldChar w:fldCharType="begin"/>
      </w:r>
      <w:r>
        <w:instrText xml:space="preserve"> REF _Ref341025664 \r \h </w:instrText>
      </w:r>
      <w:r w:rsidR="008C1E07">
        <w:fldChar w:fldCharType="separate"/>
      </w:r>
      <w:r w:rsidR="009B5EC6">
        <w:t>[18</w:t>
      </w:r>
      <w:r>
        <w:t>]</w:t>
      </w:r>
      <w:r w:rsidR="008C1E07">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1" w:name="_Toc353978974"/>
      <w:r w:rsidRPr="00BB5017">
        <w:rPr>
          <w:rFonts w:asciiTheme="minorHAnsi" w:hAnsiTheme="minorHAnsi"/>
        </w:rPr>
        <w:t>GitHub</w:t>
      </w:r>
      <w:bookmarkEnd w:id="21"/>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2" w:name="_Toc353978975"/>
      <w:r w:rsidRPr="00BB5017">
        <w:rPr>
          <w:rFonts w:asciiTheme="minorHAnsi" w:hAnsiTheme="minorHAnsi"/>
        </w:rPr>
        <w:t xml:space="preserve">Object Aid Class Diagram </w:t>
      </w:r>
      <w:bookmarkEnd w:id="22"/>
      <w:r w:rsidR="00BB5017">
        <w:rPr>
          <w:rFonts w:asciiTheme="minorHAnsi" w:hAnsiTheme="minorHAnsi"/>
        </w:rPr>
        <w:t>Plugin</w:t>
      </w:r>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3" w:name="_Toc353978976"/>
      <w:r w:rsidRPr="00BB5017">
        <w:rPr>
          <w:rFonts w:asciiTheme="minorHAnsi" w:hAnsiTheme="minorHAnsi"/>
        </w:rPr>
        <w:t>Testdroid Automated Testing Recorder and Testdroid Cloud</w:t>
      </w:r>
      <w:bookmarkEnd w:id="23"/>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978977"/>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978978"/>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521551" w:rsidRPr="00521551">
        <w:rPr>
          <w:color w:val="FF0000"/>
        </w:rPr>
        <w:t>Appendix X</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7" w:name="_Toc353978979"/>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8C1E07"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D74852" w:rsidRDefault="00D74852"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D74852" w:rsidRDefault="00D74852"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D74852" w:rsidRDefault="00D74852"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D74852" w:rsidRDefault="00D74852"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D74852" w:rsidRDefault="00D74852"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D74852" w:rsidRDefault="00D74852"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D74852" w:rsidRDefault="00D74852"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D74852" w:rsidRDefault="00D74852"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D74852" w:rsidRDefault="00D74852"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D74852" w:rsidRDefault="00D74852"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w:t>
      </w:r>
      <w:r w:rsidR="00C5044E">
        <w:lastRenderedPageBreak/>
        <w:t xml:space="preserve">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8C1E07"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D74852" w:rsidRDefault="00D74852"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D74852" w:rsidRDefault="00D74852"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D74852" w:rsidRDefault="00D74852"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D74852" w:rsidRDefault="00D74852"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D74852" w:rsidRDefault="00D74852"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D74852" w:rsidRDefault="00D74852"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D74852" w:rsidRDefault="00D74852"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D74852" w:rsidRDefault="00D74852"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D74852" w:rsidRDefault="00D74852"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D74852" w:rsidRDefault="00D74852"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D74852" w:rsidRDefault="00D74852"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D74852" w:rsidRDefault="00D74852"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D74852" w:rsidRDefault="00D74852"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D74852" w:rsidRDefault="00D74852"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D74852" w:rsidRDefault="00D74852"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D74852" w:rsidRDefault="00D74852"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D74852" w:rsidRDefault="00D74852" w:rsidP="00003002">
                    <w:pPr>
                      <w:jc w:val="center"/>
                    </w:pPr>
                    <w:r>
                      <w:t>Browser - View</w:t>
                    </w:r>
                  </w:p>
                  <w:p w:rsidR="00D74852" w:rsidRDefault="00D74852"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D74852" w:rsidRDefault="00D74852" w:rsidP="00003002">
                    <w:pPr>
                      <w:jc w:val="center"/>
                    </w:pPr>
                    <w:r>
                      <w:t>Phone call - View</w:t>
                    </w:r>
                  </w:p>
                  <w:p w:rsidR="00D74852" w:rsidRDefault="00D74852"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8" w:name="_Toc353978980"/>
      <w:r w:rsidRPr="008C7B96">
        <w:rPr>
          <w:rFonts w:asciiTheme="minorHAnsi" w:hAnsiTheme="minorHAnsi"/>
        </w:rPr>
        <w:lastRenderedPageBreak/>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29" w:name="_Toc353978981"/>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Pr>
          <w:color w:val="FF0000"/>
        </w:rPr>
        <w:t>A</w:t>
      </w:r>
      <w:r w:rsidR="00C167B2" w:rsidRPr="00C167B2">
        <w:rPr>
          <w:color w:val="FF0000"/>
        </w:rPr>
        <w:t>ppendix x</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0" w:name="_Toc353978982"/>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0"/>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 xml:space="preserve">The </w:t>
      </w:r>
      <w:proofErr w:type="gramStart"/>
      <w:r w:rsidR="00546533">
        <w:t>size of the individual items have</w:t>
      </w:r>
      <w:proofErr w:type="gramEnd"/>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w:t>
      </w:r>
      <w:r w:rsidR="008375D8">
        <w:t>tent</w:t>
      </w:r>
      <w:proofErr w:type="gramEnd"/>
      <w:r w:rsidR="008375D8">
        <w:t xml:space="preserve">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978983"/>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F61A3">
        <w:rPr>
          <w:rFonts w:eastAsia="Calibri" w:cs="Times New Roman"/>
          <w:color w:val="FF0000"/>
          <w:szCs w:val="22"/>
          <w:lang w:eastAsia="en-US"/>
        </w:rPr>
        <w:t xml:space="preserve">Appendix </w:t>
      </w:r>
      <w:r w:rsidR="00E25372">
        <w:rPr>
          <w:rFonts w:eastAsia="Calibri" w:cs="Times New Roman"/>
          <w:color w:val="FF0000"/>
          <w:szCs w:val="22"/>
          <w:lang w:eastAsia="en-US"/>
        </w:rPr>
        <w:t>X</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Pr>
          <w:rFonts w:eastAsia="Calibri" w:cs="Times New Roman"/>
          <w:color w:val="FF0000"/>
          <w:szCs w:val="22"/>
          <w:lang w:eastAsia="en-US"/>
        </w:rPr>
        <w:t>A</w:t>
      </w:r>
      <w:r w:rsidR="001C1917" w:rsidRPr="001C1917">
        <w:rPr>
          <w:rFonts w:eastAsia="Calibri" w:cs="Times New Roman"/>
          <w:color w:val="FF0000"/>
          <w:szCs w:val="22"/>
          <w:lang w:eastAsia="en-US"/>
        </w:rPr>
        <w:t xml:space="preserve">ppendix </w:t>
      </w:r>
      <w:r w:rsidR="0045573E">
        <w:rPr>
          <w:rFonts w:eastAsia="Calibri" w:cs="Times New Roman"/>
          <w:color w:val="FF0000"/>
          <w:szCs w:val="22"/>
          <w:lang w:eastAsia="en-US"/>
        </w:rPr>
        <w:t>X</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8C1E07"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1506C8" w:rsidRDefault="001506C8" w:rsidP="001F35A4"/>
    <w:p w:rsidR="00806CFF" w:rsidRPr="00D6742F" w:rsidRDefault="00711DBE" w:rsidP="00806CFF">
      <w:pPr>
        <w:pStyle w:val="Heading1"/>
        <w:rPr>
          <w:rFonts w:asciiTheme="minorHAnsi" w:hAnsiTheme="minorHAnsi"/>
        </w:rPr>
      </w:pPr>
      <w:bookmarkStart w:id="32" w:name="_Toc353978984"/>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w:t>
      </w:r>
      <w:proofErr w:type="gramStart"/>
      <w:r w:rsidR="00566077">
        <w:t>Android.</w:t>
      </w:r>
      <w:proofErr w:type="gramEnd"/>
      <w:r w:rsidR="00566077">
        <w:t xml:space="preserve">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D74852">
        <w:t xml:space="preserve"> [30]</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D74852">
        <w:rPr>
          <w:color w:val="FF0000"/>
        </w:rPr>
        <w:t>Appendix X</w:t>
      </w:r>
      <w:r w:rsidR="00D74852">
        <w: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w:t>
      </w:r>
      <w:proofErr w:type="gramEnd"/>
      <w:r w:rsidR="00656B05">
        <w:t xml:space="preserve">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B8302D">
        <w:t>33</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D74852">
        <w:rPr>
          <w:color w:val="FF0000"/>
        </w:rPr>
        <w:t>Appendix X</w:t>
      </w:r>
      <w:r w:rsidR="00D74852">
        <w:t>)</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w:t>
      </w:r>
      <w:r w:rsidR="00245341">
        <w:lastRenderedPageBreak/>
        <w:t xml:space="preserve">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8E4C06">
        <w:rPr>
          <w:color w:val="FF0000"/>
        </w:rPr>
        <w:t>Appen</w:t>
      </w:r>
      <w:r w:rsidR="008E4C06" w:rsidRPr="008E4C06">
        <w:rPr>
          <w:color w:val="FF0000"/>
        </w:rPr>
        <w:t>dix X</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B8302D">
        <w:t xml:space="preserve"> [32</w:t>
      </w:r>
      <w:r w:rsidR="006160AD">
        <w:t>]</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w:t>
      </w:r>
      <w:proofErr w:type="gramStart"/>
      <w:r w:rsidR="005925BC">
        <w:t>map.</w:t>
      </w:r>
      <w:proofErr w:type="gramEnd"/>
      <w:r w:rsidR="005925BC">
        <w:t xml:space="preserve">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B8302D">
        <w:t>37</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B8302D">
        <w:t>38</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8302D">
        <w:t>39</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B8302D">
        <w:t>40</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w:t>
      </w:r>
      <w:proofErr w:type="spellStart"/>
      <w:r w:rsidR="0050300B">
        <w:t>sizez</w:t>
      </w:r>
      <w:proofErr w:type="spellEnd"/>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4" w:name="_Toc353978985"/>
      <w:r w:rsidRPr="00D6742F">
        <w:rPr>
          <w:rFonts w:asciiTheme="minorHAnsi" w:hAnsiTheme="minorHAnsi"/>
        </w:rPr>
        <w:lastRenderedPageBreak/>
        <w:t>Testing</w:t>
      </w:r>
      <w:bookmarkEnd w:id="33"/>
      <w:bookmarkEnd w:id="34"/>
    </w:p>
    <w:p w:rsidR="00D0589B" w:rsidRPr="00D43F6B" w:rsidRDefault="00694611" w:rsidP="00D43F6B">
      <w:pPr>
        <w:pStyle w:val="Heading2"/>
        <w:rPr>
          <w:rFonts w:asciiTheme="minorHAnsi" w:hAnsiTheme="minorHAnsi"/>
          <w:lang w:val="en-US"/>
        </w:rPr>
      </w:pPr>
      <w:bookmarkStart w:id="35" w:name="_Toc353978986"/>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36" w:name="_Toc353978987"/>
      <w:r w:rsidRPr="008A507C">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platform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3C5872">
        <w:rPr>
          <w:lang w:val="en-US"/>
        </w:rPr>
        <w:t>large difference</w:t>
      </w:r>
      <w:r w:rsidR="007240AA">
        <w:rPr>
          <w:lang w:val="en-US"/>
        </w:rPr>
        <w:t>s</w:t>
      </w:r>
      <w:r w:rsidR="003C5872">
        <w:rPr>
          <w:lang w:val="en-US"/>
        </w:rPr>
        <w:t xml:space="preserv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3C5872">
        <w:rPr>
          <w:lang w:val="en-US"/>
        </w:rPr>
        <w:t xml:space="preserve">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sidR="007240AA">
        <w:rPr>
          <w:lang w:val="en-US"/>
        </w:rPr>
        <w:t>are</w:t>
      </w:r>
      <w:r>
        <w:rPr>
          <w:lang w:val="en-US"/>
        </w:rPr>
        <w:t xml:space="preserv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7" w:name="_Toc353978988"/>
      <w:r w:rsidRPr="008A507C">
        <w:rPr>
          <w:rFonts w:asciiTheme="minorHAnsi" w:hAnsiTheme="minorHAnsi"/>
          <w:lang w:val="en-US"/>
        </w:rPr>
        <w:t xml:space="preserve">Android </w:t>
      </w:r>
      <w:r w:rsidR="00694611" w:rsidRPr="008A507C">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7240AA">
        <w:rPr>
          <w:lang w:val="en-US"/>
        </w:rPr>
        <w:t>developer’s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w:t>
      </w:r>
      <w:proofErr w:type="gramStart"/>
      <w:r>
        <w:rPr>
          <w:lang w:val="en-US"/>
        </w:rPr>
        <w:t>Android</w:t>
      </w:r>
      <w:proofErr w:type="gramEnd"/>
      <w:r>
        <w:rPr>
          <w:lang w:val="en-US"/>
        </w:rPr>
        <w:t xml:space="preserve">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Pr>
          <w:lang w:val="en-US"/>
        </w:rPr>
        <w:t xml:space="preserve">has to </w:t>
      </w:r>
      <w:r w:rsidR="00745D4C">
        <w:rPr>
          <w:lang w:val="en-US"/>
        </w:rPr>
        <w:t xml:space="preserve">then </w:t>
      </w:r>
      <w:r>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w:t>
      </w:r>
      <w:r w:rsidR="0081397F">
        <w:rPr>
          <w:lang w:val="en-US"/>
        </w:rPr>
        <w:t xml:space="preserve">couldn’t really be tested due to </w:t>
      </w:r>
      <w:proofErr w:type="gramStart"/>
      <w:r w:rsidR="0081397F">
        <w:rPr>
          <w:lang w:val="en-US"/>
        </w:rPr>
        <w:t>no</w:t>
      </w:r>
      <w:proofErr w:type="gramEnd"/>
      <w:r w:rsidR="0081397F">
        <w:rPr>
          <w:lang w:val="en-US"/>
        </w:rPr>
        <w:t xml:space="preserve"> component specific test case being available and also the fact that it </w:t>
      </w:r>
      <w:r w:rsidR="00C9028A">
        <w:rPr>
          <w:lang w:val="en-US"/>
        </w:rPr>
        <w:t xml:space="preserve">didn’t </w:t>
      </w:r>
      <w:r w:rsidR="0081397F">
        <w:rPr>
          <w:lang w:val="en-US"/>
        </w:rPr>
        <w:t xml:space="preserve">really </w:t>
      </w:r>
      <w:r w:rsidR="00C9028A">
        <w:rPr>
          <w:lang w:val="en-US"/>
        </w:rPr>
        <w:t>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 xml:space="preserve">data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Pr>
          <w:color w:val="FF0000"/>
          <w:lang w:val="en-US"/>
        </w:rPr>
        <w:t>A</w:t>
      </w:r>
      <w:r w:rsidR="00A20414" w:rsidRPr="00A20414">
        <w:rPr>
          <w:color w:val="FF0000"/>
          <w:lang w:val="en-US"/>
        </w:rPr>
        <w:t>ppendix X</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8" w:name="_Toc353978989"/>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8"/>
      <w:r w:rsidR="00694611" w:rsidRPr="008A507C">
        <w:rPr>
          <w:rFonts w:asciiTheme="minorHAnsi" w:hAnsiTheme="minorHAnsi"/>
          <w:lang w:val="en-US"/>
        </w:rPr>
        <w:t xml:space="preserve"> </w:t>
      </w:r>
    </w:p>
    <w:p w:rsidR="00D53CB8" w:rsidRDefault="00D53CB8" w:rsidP="00D53CB8">
      <w:pPr>
        <w:rPr>
          <w:lang w:val="en-US"/>
        </w:rPr>
      </w:pPr>
    </w:p>
    <w:p w:rsidR="004D60CE"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Pr>
          <w:color w:val="FF0000"/>
          <w:lang w:val="en-US"/>
        </w:rPr>
        <w:t>A</w:t>
      </w:r>
      <w:r w:rsidR="00485CEA" w:rsidRPr="00485CEA">
        <w:rPr>
          <w:color w:val="FF0000"/>
          <w:lang w:val="en-US"/>
        </w:rPr>
        <w:t xml:space="preserve">ppendix </w:t>
      </w:r>
      <w:r w:rsidR="0031557E">
        <w:rPr>
          <w:color w:val="FF0000"/>
          <w:lang w:val="en-US"/>
        </w:rPr>
        <w:t>X</w:t>
      </w:r>
      <w:r w:rsidR="00485CEA">
        <w:rPr>
          <w:lang w:val="en-US"/>
        </w:rPr>
        <w:t>.</w:t>
      </w:r>
      <w:r w:rsidR="007D2133">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39" w:name="_Toc353978990"/>
      <w:r w:rsidRPr="008A507C">
        <w:rPr>
          <w:rFonts w:asciiTheme="minorHAnsi" w:hAnsiTheme="minorHAnsi"/>
          <w:lang w:val="en-US"/>
        </w:rPr>
        <w:t>Automatic User Interface Testing</w:t>
      </w:r>
      <w:bookmarkEnd w:id="39"/>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appeared to be useful tools 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lastRenderedPageBreak/>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2D49F8" w:rsidRPr="002D49F8">
        <w:rPr>
          <w:lang w:val="en-US"/>
        </w:rPr>
        <w:t>44</w:t>
      </w:r>
      <w:r w:rsidR="00F57505">
        <w:rPr>
          <w:lang w:val="en-US"/>
        </w:rPr>
        <w:t>]</w:t>
      </w:r>
      <w:r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 xml:space="preserve">The program looked quite easy to use however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F54778">
        <w:rPr>
          <w:lang w:val="en-US"/>
        </w:rPr>
        <w:t xml:space="preserve">conformation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 xml:space="preserve">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CF3269">
        <w:rPr>
          <w:color w:val="FF0000"/>
          <w:lang w:val="en-US"/>
        </w:rPr>
        <w:t>Appendix X</w:t>
      </w:r>
      <w:r w:rsidR="00CF3269">
        <w:rPr>
          <w:lang w:val="en-US"/>
        </w:rPr>
        <w:t>.</w:t>
      </w:r>
    </w:p>
    <w:p w:rsidR="00885660" w:rsidRDefault="00885660">
      <w:pPr>
        <w:rPr>
          <w:lang w:val="en-US"/>
        </w:rPr>
      </w:pPr>
    </w:p>
    <w:p w:rsidR="00116ECB" w:rsidRPr="00D6742F"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B535BA">
        <w:rPr>
          <w:color w:val="FF0000"/>
          <w:lang w:val="en-US"/>
        </w:rPr>
        <w:t>Appendix X</w:t>
      </w:r>
      <w:r w:rsidR="00B535BA">
        <w:rPr>
          <w:lang w:val="en-US"/>
        </w:rPr>
        <w:t>.</w:t>
      </w:r>
    </w:p>
    <w:p w:rsidR="00694611" w:rsidRPr="008A507C" w:rsidRDefault="00694611" w:rsidP="008A507C">
      <w:pPr>
        <w:pStyle w:val="Heading2"/>
        <w:rPr>
          <w:rFonts w:asciiTheme="minorHAnsi" w:hAnsiTheme="minorHAnsi"/>
          <w:lang w:val="en-US"/>
        </w:rPr>
      </w:pPr>
      <w:bookmarkStart w:id="40" w:name="_Toc353978991"/>
      <w:r w:rsidRPr="008A507C">
        <w:rPr>
          <w:rFonts w:asciiTheme="minorHAnsi" w:hAnsiTheme="minorHAnsi"/>
          <w:lang w:val="en-US"/>
        </w:rPr>
        <w:t>User Testing</w:t>
      </w:r>
      <w:bookmarkEnd w:id="40"/>
    </w:p>
    <w:p w:rsidR="00B535BA" w:rsidRDefault="00B535BA">
      <w:pPr>
        <w:rPr>
          <w:lang w:val="en-US"/>
        </w:rPr>
      </w:pPr>
    </w:p>
    <w:p w:rsidR="00462CC0" w:rsidRDefault="00B11920">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improved. </w:t>
      </w:r>
      <w:r w:rsidR="009A0514">
        <w:rPr>
          <w:lang w:val="en-US"/>
        </w:rPr>
        <w:t xml:space="preserve">The questionnaire was given to many different types of user e.g. different ages, computer competency, genders etc to try and get an unbiased view point. The questionnaire created and its results can be viewed in </w:t>
      </w:r>
      <w:r w:rsidR="009A0514" w:rsidRPr="000F3BE0">
        <w:rPr>
          <w:color w:val="FF0000"/>
          <w:lang w:val="en-US"/>
        </w:rPr>
        <w:t>Appendix X</w:t>
      </w:r>
      <w:r w:rsidR="009A0514">
        <w:rPr>
          <w:lang w:val="en-US"/>
        </w:rPr>
        <w:t xml:space="preserve">. </w:t>
      </w:r>
      <w:r w:rsidR="001B459E">
        <w:rPr>
          <w:lang w:val="en-US"/>
        </w:rPr>
        <w:br w:type="page"/>
      </w:r>
    </w:p>
    <w:p w:rsidR="001F35A4" w:rsidRDefault="001F35A4" w:rsidP="001F35A4">
      <w:bookmarkStart w:id="41" w:name="_Toc192777716"/>
    </w:p>
    <w:p w:rsidR="007A3E41" w:rsidRPr="00D6742F" w:rsidRDefault="00711DBE" w:rsidP="007A3E41">
      <w:pPr>
        <w:pStyle w:val="Heading1"/>
        <w:rPr>
          <w:rFonts w:asciiTheme="minorHAnsi" w:hAnsiTheme="minorHAnsi"/>
        </w:rPr>
      </w:pPr>
      <w:bookmarkStart w:id="42" w:name="_Toc353978992"/>
      <w:r w:rsidRPr="00D6742F">
        <w:rPr>
          <w:rFonts w:asciiTheme="minorHAnsi" w:hAnsiTheme="minorHAnsi"/>
        </w:rPr>
        <w:t>Evaluation</w:t>
      </w:r>
      <w:bookmarkEnd w:id="41"/>
      <w:bookmarkEnd w:id="42"/>
    </w:p>
    <w:p w:rsidR="0027226C" w:rsidRPr="00AE4F85" w:rsidRDefault="0027226C" w:rsidP="00AE4F85">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requi</w:t>
      </w:r>
      <w:r w:rsidR="00A10C24">
        <w:rPr>
          <w:lang w:val="en-US"/>
        </w:rPr>
        <w:t>rements correctly identified?</w:t>
      </w:r>
    </w:p>
    <w:p w:rsidR="002763DB" w:rsidRPr="002763DB" w:rsidRDefault="002763DB" w:rsidP="002763DB">
      <w:pPr>
        <w:rPr>
          <w:lang w:val="en-US"/>
        </w:rPr>
      </w:pPr>
    </w:p>
    <w:p w:rsidR="00FC7DA6" w:rsidRDefault="00A95F03" w:rsidP="00FC7DA6">
      <w:pPr>
        <w:spacing w:after="120"/>
        <w:rPr>
          <w:lang w:val="en-US"/>
        </w:rPr>
      </w:pPr>
      <w:r>
        <w:rPr>
          <w:lang w:val="en-US"/>
        </w:rPr>
        <w:t>N</w:t>
      </w:r>
      <w:r w:rsidR="008078B9">
        <w:rPr>
          <w:lang w:val="en-US"/>
        </w:rPr>
        <w:t xml:space="preserve">ow the project has been completed we can now assess whether the requirements of the application were correctly identified at the beginning of the project. Looking at the original list of requirements it appears that in the large majority </w:t>
      </w:r>
      <w:r w:rsidR="00CE0ABE">
        <w:rPr>
          <w:lang w:val="en-US"/>
        </w:rPr>
        <w:t xml:space="preserve">of cases that they </w:t>
      </w:r>
      <w:r w:rsidR="00892A5D">
        <w:rPr>
          <w:lang w:val="en-US"/>
        </w:rPr>
        <w:t xml:space="preserve">were indeed correctly identified. This is due to the fact that the requirements for the project stayed stable throughout the </w:t>
      </w:r>
      <w:r w:rsidR="00A529F0">
        <w:rPr>
          <w:lang w:val="en-US"/>
        </w:rPr>
        <w:t xml:space="preserve">project as the functionality laid out for the application was accurate </w:t>
      </w:r>
      <w:r w:rsidR="00607CB0">
        <w:rPr>
          <w:lang w:val="en-US"/>
        </w:rPr>
        <w:t>and meant</w:t>
      </w:r>
      <w:r w:rsidR="00A529F0">
        <w:rPr>
          <w:lang w:val="en-US"/>
        </w:rPr>
        <w:t xml:space="preserve"> that</w:t>
      </w:r>
      <w:r w:rsidR="00607CB0">
        <w:rPr>
          <w:lang w:val="en-US"/>
        </w:rPr>
        <w:t xml:space="preserve"> the</w:t>
      </w:r>
      <w:r w:rsidR="00A529F0">
        <w:rPr>
          <w:lang w:val="en-US"/>
        </w:rPr>
        <w:t xml:space="preserve"> require</w:t>
      </w:r>
      <w:r w:rsidR="00607CB0">
        <w:rPr>
          <w:lang w:val="en-US"/>
        </w:rPr>
        <w:t xml:space="preserve">ments didn’t need to be changed, being </w:t>
      </w:r>
      <w:r w:rsidR="00A529F0">
        <w:rPr>
          <w:lang w:val="en-US"/>
        </w:rPr>
        <w:t>as expected.</w:t>
      </w:r>
    </w:p>
    <w:p w:rsidR="00FC7DA6" w:rsidRDefault="00615441" w:rsidP="002763DB">
      <w:pPr>
        <w:rPr>
          <w:lang w:val="en-US"/>
        </w:rPr>
      </w:pPr>
      <w:r>
        <w:rPr>
          <w:lang w:val="en-US"/>
        </w:rPr>
        <w:t>However on the other hand there was a requirement that was incorrectly identified. The requirement that was set out stated that ‘</w:t>
      </w:r>
      <w:r w:rsidR="008311B6">
        <w:rPr>
          <w:rFonts w:ascii="Calibri" w:eastAsia="Times New Roman" w:hAnsi="Calibri" w:cs="Times New Roman"/>
        </w:rPr>
        <w:t>e</w:t>
      </w:r>
      <w:r w:rsidRPr="002844B4">
        <w:rPr>
          <w:rFonts w:ascii="Calibri" w:eastAsia="Times New Roman" w:hAnsi="Calibri" w:cs="Times New Roman"/>
        </w:rPr>
        <w:t xml:space="preserv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w:t>
      </w:r>
      <w:r>
        <w:rPr>
          <w:rFonts w:ascii="Calibri" w:eastAsia="Times New Roman" w:hAnsi="Calibri" w:cs="Times New Roman"/>
        </w:rPr>
        <w:t>’.</w:t>
      </w:r>
      <w:r w:rsidR="006A1515">
        <w:rPr>
          <w:rFonts w:ascii="Calibri" w:eastAsia="Times New Roman" w:hAnsi="Calibri" w:cs="Times New Roman"/>
        </w:rPr>
        <w:t xml:space="preserve"> Unfortunately after doing some more in depth research on the Google Places API after the requirements for the project were set, it became apparent that </w:t>
      </w:r>
      <w:r w:rsidR="00836E51">
        <w:rPr>
          <w:rFonts w:ascii="Calibri" w:eastAsia="Times New Roman" w:hAnsi="Calibri" w:cs="Times New Roman"/>
        </w:rPr>
        <w:t>implementing this sub category feature would not be possible</w:t>
      </w:r>
      <w:r w:rsidR="00AD25E7">
        <w:rPr>
          <w:rFonts w:ascii="Calibri" w:eastAsia="Times New Roman" w:hAnsi="Calibri" w:cs="Times New Roman"/>
        </w:rPr>
        <w:t xml:space="preserve"> using the clean design </w:t>
      </w:r>
      <w:r w:rsidR="0053787C">
        <w:rPr>
          <w:rFonts w:ascii="Calibri" w:eastAsia="Times New Roman" w:hAnsi="Calibri" w:cs="Times New Roman"/>
        </w:rPr>
        <w:t>of</w:t>
      </w:r>
      <w:r w:rsidR="00AD25E7">
        <w:rPr>
          <w:rFonts w:ascii="Calibri" w:eastAsia="Times New Roman" w:hAnsi="Calibri" w:cs="Times New Roman"/>
        </w:rPr>
        <w:t xml:space="preserve"> the system. </w:t>
      </w:r>
      <w:r w:rsidR="009B605C">
        <w:rPr>
          <w:rFonts w:ascii="Calibri" w:eastAsia="Times New Roman" w:hAnsi="Calibri" w:cs="Times New Roman"/>
        </w:rPr>
        <w:t xml:space="preserve">The Google Places API has a list of supported types for place searches and this list does not include any of the sub category’s that we had hoped would be used in the application, such as those listed in the food example above. </w:t>
      </w:r>
      <w:r w:rsidR="00747B05">
        <w:rPr>
          <w:rFonts w:ascii="Calibri" w:eastAsia="Times New Roman" w:hAnsi="Calibri" w:cs="Times New Roman"/>
        </w:rPr>
        <w:t xml:space="preserve">There is a workaround for this to create a solution however it involves keeping a search category for each subcategory. Unfortunately there was not enough time for this to be researched </w:t>
      </w:r>
      <w:r w:rsidR="00CE3179">
        <w:rPr>
          <w:rFonts w:ascii="Calibri" w:eastAsia="Times New Roman" w:hAnsi="Calibri" w:cs="Times New Roman"/>
        </w:rPr>
        <w:t xml:space="preserve">in any detail </w:t>
      </w:r>
      <w:r w:rsidR="00747B05">
        <w:rPr>
          <w:rFonts w:ascii="Calibri" w:eastAsia="Times New Roman" w:hAnsi="Calibri" w:cs="Times New Roman"/>
        </w:rPr>
        <w:t xml:space="preserve">or implemented. </w:t>
      </w:r>
    </w:p>
    <w:p w:rsidR="002763DB" w:rsidRPr="00FC7DA6" w:rsidRDefault="002763DB" w:rsidP="002763DB">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design decisions correct?</w:t>
      </w:r>
    </w:p>
    <w:p w:rsidR="006E004B" w:rsidRPr="006E004B" w:rsidRDefault="006E004B" w:rsidP="002763DB">
      <w:pPr>
        <w:rPr>
          <w:lang w:val="en-US"/>
        </w:rPr>
      </w:pPr>
    </w:p>
    <w:p w:rsidR="007B1574" w:rsidRDefault="007B1574" w:rsidP="00377D4E">
      <w:pPr>
        <w:rPr>
          <w:color w:val="FF0000"/>
          <w:u w:val="single"/>
          <w:lang w:val="en-US"/>
        </w:rPr>
      </w:pPr>
      <w:r w:rsidRPr="00A95F03">
        <w:rPr>
          <w:color w:val="FF0000"/>
          <w:u w:val="single"/>
          <w:lang w:val="en-US"/>
        </w:rPr>
        <w:t>System Design</w:t>
      </w:r>
    </w:p>
    <w:p w:rsidR="00377D4E" w:rsidRPr="00377D4E" w:rsidRDefault="00377D4E" w:rsidP="00377D4E">
      <w:pPr>
        <w:rPr>
          <w:color w:val="FF0000"/>
          <w:u w:val="single"/>
          <w:lang w:val="en-US"/>
        </w:rPr>
      </w:pPr>
    </w:p>
    <w:p w:rsidR="007B1574" w:rsidRPr="007B1574" w:rsidRDefault="007B1574" w:rsidP="002763DB">
      <w:pPr>
        <w:rPr>
          <w:u w:val="single"/>
          <w:lang w:val="en-US"/>
        </w:rPr>
      </w:pPr>
      <w:r w:rsidRPr="007B1574">
        <w:rPr>
          <w:u w:val="single"/>
          <w:lang w:val="en-US"/>
        </w:rPr>
        <w:t>User Interface design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were correct. In order to achieve the aims and objectives of the project, the application needed to be easy and simple to use for the user. Ultimately the design that was created has ensured that this objective was met </w:t>
      </w:r>
      <w:r w:rsidR="007F6464">
        <w:rPr>
          <w:lang w:val="en-US"/>
        </w:rPr>
        <w:t>and making the app fit for purpose. The decision to use an icon based menu was particularly appreciated by users of the system in testing as they stated that it was a lot quicker to use because of this feature and also more aesthetically pleasing. This confirms the feeling that good decisions were made in the design of the user interface.</w:t>
      </w:r>
    </w:p>
    <w:p w:rsidR="007F6464" w:rsidRDefault="007F6464" w:rsidP="007F6464">
      <w:pPr>
        <w:rPr>
          <w:lang w:val="en-US"/>
        </w:rPr>
      </w:pPr>
    </w:p>
    <w:p w:rsidR="00FC7DA6" w:rsidRDefault="007F6464" w:rsidP="00C01799">
      <w:pPr>
        <w:rPr>
          <w:lang w:val="en-US"/>
        </w:rPr>
      </w:pPr>
      <w:r>
        <w:rPr>
          <w:lang w:val="en-US"/>
        </w:rPr>
        <w:t>However despite this, the user interface</w:t>
      </w:r>
      <w:r w:rsidR="00B000DF">
        <w:rPr>
          <w:lang w:val="en-US"/>
        </w:rPr>
        <w:t xml:space="preserve"> design could still be improved from the good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with the original list item designs developed earlier in the </w:t>
      </w:r>
      <w:r w:rsidR="00CE6515">
        <w:rPr>
          <w:lang w:val="en-US"/>
        </w:rPr>
        <w:t xml:space="preserve">initial research of the </w:t>
      </w:r>
      <w:r w:rsidR="00256078">
        <w:rPr>
          <w:lang w:val="en-US"/>
        </w:rPr>
        <w:t>project (</w:t>
      </w:r>
      <w:r w:rsidR="00CE6515">
        <w:rPr>
          <w:color w:val="FF0000"/>
          <w:lang w:val="en-US"/>
        </w:rPr>
        <w:t>Appendix X</w:t>
      </w:r>
      <w:r w:rsidR="00256078">
        <w:rPr>
          <w:lang w:val="en-US"/>
        </w:rPr>
        <w:t xml:space="preserve">) where the list has expandable icons to show place details. Unfortunately being able to display the information in this way is very complicated. The ability to show an icon image of the place </w:t>
      </w:r>
      <w:r w:rsidR="006642F4">
        <w:rPr>
          <w:lang w:val="en-US"/>
        </w:rPr>
        <w:t xml:space="preserve">to the side of the list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would</w:t>
      </w:r>
      <w:r w:rsidR="006642F4">
        <w:rPr>
          <w:lang w:val="en-US"/>
        </w:rPr>
        <w:t xml:space="preserve"> be another great feature that could be added to the existing interface.</w:t>
      </w:r>
    </w:p>
    <w:p w:rsidR="00C01799" w:rsidRPr="00FC7DA6" w:rsidRDefault="00C01799" w:rsidP="00C01799">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Could a more suitable set of tools have been chosen?</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were extremely useful in the development of the application. The Eclipse IDE with </w:t>
      </w:r>
      <w:r w:rsidR="008E62D1">
        <w:rPr>
          <w:lang w:val="en-US"/>
        </w:rPr>
        <w:t xml:space="preserve">the ADT </w:t>
      </w:r>
      <w:r w:rsidR="008E62D1">
        <w:rPr>
          <w:lang w:val="en-US"/>
        </w:rPr>
        <w:lastRenderedPageBreak/>
        <w:t xml:space="preserve">plugin installed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look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changes could be made 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choice to use GitHub to backup the project was also a successful one. Again the support tool saved time and effort by making the development process faster. </w:t>
      </w:r>
      <w:r w:rsidR="003459E0">
        <w:rPr>
          <w:lang w:val="en-US"/>
        </w:rPr>
        <w:t xml:space="preserve">The GitHub for Windows application is a great extra add-on to help keep your repository in sync. </w:t>
      </w:r>
      <w:r w:rsidR="00B55DD6">
        <w:rPr>
          <w:lang w:val="en-US"/>
        </w:rPr>
        <w:t>I could have used another subversion product however it is unlikely that any other service would have offered anything with any additional benefits, whilst the bonus of having the Windows application suggests it was the best choice in the context although</w:t>
      </w:r>
      <w:r w:rsidR="004D14AE">
        <w:rPr>
          <w:lang w:val="en-US"/>
        </w:rPr>
        <w:t xml:space="preserve"> it is understandable that some developers are put off by their repository’s been displayed publicly.</w:t>
      </w:r>
    </w:p>
    <w:p w:rsidR="00FC7DA6" w:rsidRPr="00FC7DA6" w:rsidRDefault="00FC7DA6" w:rsidP="002763DB">
      <w:pPr>
        <w:rPr>
          <w:lang w:val="en-US"/>
        </w:rPr>
      </w:pPr>
    </w:p>
    <w:p w:rsidR="002763DB" w:rsidRDefault="00AE4F85" w:rsidP="002763DB">
      <w:pPr>
        <w:pStyle w:val="ListParagraph"/>
        <w:numPr>
          <w:ilvl w:val="0"/>
          <w:numId w:val="8"/>
        </w:numPr>
        <w:ind w:left="714" w:hanging="357"/>
        <w:contextualSpacing w:val="0"/>
        <w:rPr>
          <w:lang w:val="en-US"/>
        </w:rPr>
      </w:pPr>
      <w:r w:rsidRPr="00AE4F85">
        <w:rPr>
          <w:lang w:val="en-US"/>
        </w:rPr>
        <w:t xml:space="preserve">How well did the software meet the needs of those who were expecting to use it? </w:t>
      </w:r>
    </w:p>
    <w:p w:rsidR="002763DB" w:rsidRPr="002763DB" w:rsidRDefault="002763DB" w:rsidP="002763DB">
      <w:pPr>
        <w:rPr>
          <w:lang w:val="en-US"/>
        </w:rPr>
      </w:pPr>
    </w:p>
    <w:p w:rsidR="002311BB" w:rsidRDefault="0069298E" w:rsidP="002763DB">
      <w:pPr>
        <w:rPr>
          <w:lang w:val="en-US"/>
        </w:rPr>
      </w:pPr>
      <w:r>
        <w:rPr>
          <w:lang w:val="en-US"/>
        </w:rPr>
        <w:t xml:space="preserve">After analysing the responses of users in the acceptance testing of the application it became clear that in most cases the software met the needs of those that would be interested in using such an application. In general the users were impressed with how 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AE2DC9" w:rsidRDefault="002311BB" w:rsidP="002763DB">
      <w:pPr>
        <w:rPr>
          <w:lang w:val="en-US"/>
        </w:rPr>
      </w:pPr>
      <w:r>
        <w:rPr>
          <w:lang w:val="en-US"/>
        </w:rPr>
        <w:t xml:space="preserve">Then again the users of the application did comment that the application could </w:t>
      </w:r>
      <w:r w:rsidR="00B84D08">
        <w:rPr>
          <w:lang w:val="en-US"/>
        </w:rPr>
        <w:t>look</w:t>
      </w:r>
      <w:r>
        <w:rPr>
          <w:lang w:val="en-US"/>
        </w:rPr>
        <w:t xml:space="preserve"> more aesthetically pleasing to </w:t>
      </w:r>
      <w:r w:rsidR="00B84D08">
        <w:rPr>
          <w:lang w:val="en-US"/>
        </w:rPr>
        <w:t>the eye</w:t>
      </w:r>
      <w:r>
        <w:rPr>
          <w:lang w:val="en-US"/>
        </w:rPr>
        <w:t xml:space="preserve">. Whilst they liked the simplistic nature of the app and the clean minimalistic design, they also felt that more </w:t>
      </w:r>
      <w:r w:rsidRPr="00A539D2">
        <w:t>colour</w:t>
      </w:r>
      <w:r>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9F4466">
        <w:rPr>
          <w:lang w:val="en-US"/>
        </w:rPr>
        <w:t xml:space="preserve"> The main observation made though was regarding the appearance of the icons. The view was that the users </w:t>
      </w:r>
      <w:r w:rsidR="00D55876">
        <w:rPr>
          <w:lang w:val="en-US"/>
        </w:rPr>
        <w:t xml:space="preserve">liked their simplicity and the fact that they could easily identify different categories through the use of the icon images. However again the opinion was that perhaps the icons could have been different </w:t>
      </w:r>
      <w:r w:rsidR="00D55876" w:rsidRPr="00D55876">
        <w:t>colours</w:t>
      </w:r>
      <w:r w:rsidR="00A7190E">
        <w:rPr>
          <w:lang w:val="en-US"/>
        </w:rPr>
        <w:t>,</w:t>
      </w:r>
      <w:r w:rsidR="00D55876">
        <w:rPr>
          <w:lang w:val="en-US"/>
        </w:rPr>
        <w:t xml:space="preserve"> </w:t>
      </w:r>
      <w:r w:rsidR="00A7190E">
        <w:rPr>
          <w:lang w:val="en-US"/>
        </w:rPr>
        <w:t xml:space="preserve">contained </w:t>
      </w:r>
      <w:r w:rsidR="00D55876" w:rsidRPr="00D55876">
        <w:t>colour</w:t>
      </w:r>
      <w:r w:rsidR="00D55876">
        <w:rPr>
          <w:lang w:val="en-US"/>
        </w:rPr>
        <w:t xml:space="preserve"> </w:t>
      </w:r>
      <w:r w:rsidR="00A7190E">
        <w:rPr>
          <w:lang w:val="en-US"/>
        </w:rPr>
        <w:t>or had</w:t>
      </w:r>
      <w:r w:rsidR="00D55876">
        <w:rPr>
          <w:lang w:val="en-US"/>
        </w:rPr>
        <w:t xml:space="preserve"> different</w:t>
      </w:r>
      <w:r w:rsidR="00A7190E">
        <w:rPr>
          <w:lang w:val="en-US"/>
        </w:rPr>
        <w:t xml:space="preserve"> colour</w:t>
      </w:r>
      <w:r w:rsidR="00D55876">
        <w:rPr>
          <w:lang w:val="en-US"/>
        </w:rPr>
        <w:t xml:space="preserve"> backgrounds. </w:t>
      </w:r>
    </w:p>
    <w:p w:rsidR="002763DB" w:rsidRPr="00FC7DA6" w:rsidRDefault="002763DB" w:rsidP="002763DB">
      <w:pPr>
        <w:rPr>
          <w:lang w:val="en-US"/>
        </w:rPr>
      </w:pPr>
    </w:p>
    <w:p w:rsidR="00C4659E" w:rsidRDefault="00AE4F85" w:rsidP="00AE4F85">
      <w:pPr>
        <w:pStyle w:val="ListParagraph"/>
        <w:numPr>
          <w:ilvl w:val="0"/>
          <w:numId w:val="8"/>
        </w:numPr>
        <w:spacing w:after="120"/>
        <w:ind w:left="714" w:hanging="357"/>
        <w:contextualSpacing w:val="0"/>
        <w:rPr>
          <w:lang w:val="en-US"/>
        </w:rPr>
      </w:pPr>
      <w:r w:rsidRPr="00AE4F85">
        <w:rPr>
          <w:lang w:val="en-US"/>
        </w:rPr>
        <w:t>How well were a</w:t>
      </w:r>
      <w:r w:rsidR="00792F45">
        <w:rPr>
          <w:lang w:val="en-US"/>
        </w:rPr>
        <w:t xml:space="preserve">ny other project aims achieved? </w:t>
      </w:r>
    </w:p>
    <w:p w:rsidR="00FC7DA6" w:rsidRDefault="00646AA6" w:rsidP="00FC7DA6">
      <w:pPr>
        <w:spacing w:after="120"/>
        <w:rPr>
          <w:lang w:val="en-US"/>
        </w:rPr>
      </w:pPr>
      <w:r>
        <w:rPr>
          <w:lang w:val="en-US"/>
        </w:rPr>
        <w:t>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w:t>
      </w:r>
      <w:r w:rsidR="00537DD5">
        <w:rPr>
          <w:lang w:val="en-US"/>
        </w:rPr>
        <w:t>se</w:t>
      </w:r>
      <w:r>
        <w:rPr>
          <w:lang w:val="en-US"/>
        </w:rPr>
        <w:t xml:space="preserve"> types of applications are built and how my own project can be improved. I have enjoyed completing the project and plan to continue developing the application </w:t>
      </w:r>
      <w:r w:rsidR="00537DD5">
        <w:rPr>
          <w:lang w:val="en-US"/>
        </w:rPr>
        <w:t xml:space="preserve">that has been </w:t>
      </w:r>
      <w:r>
        <w:rPr>
          <w:lang w:val="en-US"/>
        </w:rPr>
        <w:t>created in my own time to include the extra features I would have liked to have added and continuing to improve the skills that I have gained throughout the project.</w:t>
      </w:r>
    </w:p>
    <w:p w:rsidR="00FC7DA6" w:rsidRPr="00FC7DA6" w:rsidRDefault="00FC7DA6" w:rsidP="00FC7DA6">
      <w:pPr>
        <w:spacing w:after="120"/>
        <w:rPr>
          <w:lang w:val="en-US"/>
        </w:rPr>
      </w:pPr>
    </w:p>
    <w:p w:rsidR="008612AB" w:rsidRDefault="00AE4F85" w:rsidP="00C552A9">
      <w:pPr>
        <w:pStyle w:val="ListParagraph"/>
        <w:numPr>
          <w:ilvl w:val="0"/>
          <w:numId w:val="8"/>
        </w:numPr>
        <w:ind w:left="714" w:hanging="357"/>
        <w:contextualSpacing w:val="0"/>
        <w:rPr>
          <w:lang w:val="en-US"/>
        </w:rPr>
      </w:pPr>
      <w:r w:rsidRPr="00AE4F85">
        <w:rPr>
          <w:lang w:val="en-US"/>
        </w:rPr>
        <w:lastRenderedPageBreak/>
        <w:t>If you were starting again, what would you do differently?</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do a number of things differently. </w:t>
      </w:r>
      <w:r w:rsidR="00C552A9">
        <w:rPr>
          <w:lang w:val="en-US"/>
        </w:rPr>
        <w:t>One of things that I would change is my approach to the project. At the start of the project I spent quite a lot of time researching about Android apps and how they are structures and developed. The knowledge that I gained 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on the project. It meant that some of the things I researched and read about at the beginning of the project I had to revisit and go over when I was developing those particular parts of the application to remind myself about certain aspects of design and implementation. </w:t>
      </w:r>
    </w:p>
    <w:p w:rsidR="00847CE8" w:rsidRDefault="003D7C17" w:rsidP="00952A5D">
      <w:r>
        <w:rPr>
          <w:lang w:val="en-US"/>
        </w:rPr>
        <w:t xml:space="preserve">If were to start again I would have spent less time doing my initial research and I would have started developing parts of the application earlier. In most cases things would only </w:t>
      </w:r>
      <w:r w:rsidR="00847CE8">
        <w:rPr>
          <w:lang w:val="en-US"/>
        </w:rPr>
        <w:t>be</w:t>
      </w:r>
      <w:r>
        <w:rPr>
          <w:lang w:val="en-US"/>
        </w:rPr>
        <w:t xml:space="preserve"> researched when the need to</w:t>
      </w:r>
      <w:r w:rsidR="00847CE8">
        <w:rPr>
          <w:lang w:val="en-US"/>
        </w:rPr>
        <w:t xml:space="preserve"> use a particular item or tool was indentified and when any errors occurred within the application that could not be resolved</w:t>
      </w:r>
      <w:r w:rsidR="006C73BD">
        <w:rPr>
          <w:lang w:val="en-US"/>
        </w:rPr>
        <w:t xml:space="preserve"> reasonably quickly</w:t>
      </w:r>
      <w:r w:rsidR="00847CE8">
        <w:rPr>
          <w:lang w:val="en-US"/>
        </w:rPr>
        <w:t>.</w:t>
      </w:r>
      <w:r w:rsidR="00ED5D4B">
        <w:rPr>
          <w:lang w:val="en-US"/>
        </w:rPr>
        <w:t xml:space="preserve">  Ultimately the time spent doing research could have been </w:t>
      </w:r>
      <w:r w:rsidR="00ED5D4B" w:rsidRPr="00ED5D4B">
        <w:t>utilised</w:t>
      </w:r>
      <w:r w:rsidR="00ED5D4B">
        <w:t xml:space="preserve"> better and may have enabled me to add some of the extra features that I would have liked to have included in the completed application.</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w:t>
      </w:r>
      <w:r w:rsidR="002C2B7B">
        <w:t xml:space="preserve">I have </w:t>
      </w:r>
      <w:r w:rsidR="006C3167">
        <w:t>a thought of</w:t>
      </w:r>
      <w:r w:rsidR="002C2B7B">
        <w:t xml:space="preserve"> </w:t>
      </w:r>
      <w:r w:rsidR="006C3167">
        <w:t xml:space="preserve">quite a few </w:t>
      </w:r>
      <w:r w:rsidR="002C2B7B">
        <w:t>ideas for how the app</w:t>
      </w:r>
      <w:r>
        <w:t xml:space="preserve"> that has been</w:t>
      </w:r>
      <w:r w:rsidR="002C2B7B">
        <w:t xml:space="preserve"> created could be improved in the future </w:t>
      </w:r>
      <w:r w:rsidR="00A95F03">
        <w:rPr>
          <w:lang w:val="en-US"/>
        </w:rPr>
        <w:t xml:space="preserve">with a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time the user looks at the item. I think this would have been another good feature and would have enhanced the functionality of the app. Users would have found this useful as they do not want to make a trip to visit any of the listings that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the user to give them an indication on what the respective place is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FA119E">
        <w:rPr>
          <w:lang w:val="en-US"/>
        </w:rPr>
        <w:t xml:space="preserve">feature to implement as it would require </w:t>
      </w:r>
      <w:r w:rsidR="00001774">
        <w:rPr>
          <w:lang w:val="en-US"/>
        </w:rPr>
        <w:t>the use of a database for storage</w:t>
      </w:r>
      <w:r w:rsidR="00346C0D">
        <w:rPr>
          <w:lang w:val="en-US"/>
        </w:rPr>
        <w:t xml:space="preserve"> that 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is another feature that I would have liked to have added to the application. Recently users of applications are not just using them to access </w:t>
      </w:r>
      <w:proofErr w:type="gramStart"/>
      <w:r w:rsidR="00BC2AA6">
        <w:rPr>
          <w:lang w:val="en-US"/>
        </w:rPr>
        <w:t>information,</w:t>
      </w:r>
      <w:proofErr w:type="gramEnd"/>
      <w:r w:rsidR="0071356B">
        <w:rPr>
          <w:lang w:val="en-US"/>
        </w:rPr>
        <w:t xml:space="preserve"> they </w:t>
      </w:r>
      <w:r w:rsidR="007E432A">
        <w:rPr>
          <w:lang w:val="en-US"/>
        </w:rPr>
        <w:t>also enjoy</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71356B">
        <w:rPr>
          <w:lang w:val="en-US"/>
        </w:rPr>
        <w:t xml:space="preserve">. Apps and social network sites such as Instagram and Twitter have made uploading images of places popular in our society and day to day lives. This makes me think that the ability to upload </w:t>
      </w:r>
      <w:r w:rsidR="006577BF">
        <w:rPr>
          <w:lang w:val="en-US"/>
        </w:rPr>
        <w:t>photos</w:t>
      </w:r>
      <w:r w:rsidR="0071356B">
        <w:rPr>
          <w:lang w:val="en-US"/>
        </w:rPr>
        <w:t xml:space="preserve"> on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 if applicable, for example someone could take a photo of the exterior of a restaurant and also the food </w:t>
      </w:r>
      <w:r w:rsidR="00BC2AA6">
        <w:rPr>
          <w:lang w:val="en-US"/>
        </w:rPr>
        <w:lastRenderedPageBreak/>
        <w:t xml:space="preserve">that is available. </w:t>
      </w:r>
      <w:r w:rsidR="008969F1">
        <w:rPr>
          <w:lang w:val="en-US"/>
        </w:rPr>
        <w:t xml:space="preserve">Such items would be useful to other users of the app, again helping them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E84EE7" w:rsidRDefault="00E84EE7" w:rsidP="009D30F1">
      <w:pPr>
        <w:rPr>
          <w:lang w:val="en-US"/>
        </w:rPr>
      </w:pPr>
      <w:r>
        <w:rPr>
          <w:lang w:val="en-US"/>
        </w:rPr>
        <w:t xml:space="preserve">This brings me on to the link with social media. It would be fantastic if the application could be linked into users’ social networking profiles to </w:t>
      </w:r>
      <w:r w:rsidR="00B63CEE">
        <w:rPr>
          <w:lang w:val="en-US"/>
        </w:rPr>
        <w:t xml:space="preserve">allow the application to fully integrate social network features as these sites are increasingly being used by the general public and commercially by companies. </w:t>
      </w:r>
      <w:r w:rsidR="00B97DA3">
        <w:rPr>
          <w:lang w:val="en-US"/>
        </w:rPr>
        <w:t xml:space="preserve">When a user is placed within the vicinity of a place or uploads a photo or review of a listing this information could be displayed on social network sites. Not only would this be a good feature for application users to make use of, but it would also help promote the app and its brand. </w:t>
      </w:r>
    </w:p>
    <w:p w:rsidR="006E2426" w:rsidRDefault="006E2426" w:rsidP="009D30F1">
      <w:pPr>
        <w:rPr>
          <w:lang w:val="en-US"/>
        </w:rPr>
      </w:pPr>
    </w:p>
    <w:p w:rsidR="00F073BB" w:rsidRDefault="00987E6F" w:rsidP="009D30F1">
      <w:pPr>
        <w:rPr>
          <w:lang w:val="en-US"/>
        </w:rPr>
      </w:pPr>
      <w:r>
        <w:rPr>
          <w:lang w:val="en-US"/>
        </w:rPr>
        <w:t xml:space="preserve">Lastly 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worth </w:t>
      </w:r>
      <w:r w:rsidR="00563AC5">
        <w:rPr>
          <w:lang w:val="en-US"/>
        </w:rPr>
        <w:t>notin</w:t>
      </w:r>
      <w:r w:rsidR="00FB7B4F">
        <w:rPr>
          <w:lang w:val="en-US"/>
        </w:rPr>
        <w:t>g that to release the application on to the play store a lot more work would need to be completed, notably more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made available to download on the play store</w:t>
      </w:r>
      <w:r w:rsidR="0011016F">
        <w:rPr>
          <w:lang w:val="en-US"/>
        </w:rPr>
        <w:t xml:space="preserve">. Google are also likely to charge </w:t>
      </w:r>
      <w:r w:rsidR="009446A0">
        <w:rPr>
          <w:lang w:val="en-US"/>
        </w:rPr>
        <w:t>for this data due to the large amount of usage.</w:t>
      </w:r>
      <w:r w:rsidR="00341986">
        <w:rPr>
          <w:lang w:val="en-US"/>
        </w:rPr>
        <w:t xml:space="preserve"> Despite this, once these things had been fully analysed and evaluated it would be great to get the Tourinf app on the Google Play Store for Android users to download and make use of. </w:t>
      </w:r>
    </w:p>
    <w:p w:rsidR="00F073BB" w:rsidRDefault="00F073BB" w:rsidP="009D30F1">
      <w:pPr>
        <w:rPr>
          <w:lang w:val="en-US"/>
        </w:rPr>
      </w:pPr>
    </w:p>
    <w:p w:rsidR="007E432A" w:rsidRDefault="003F60D1" w:rsidP="009D30F1">
      <w:pPr>
        <w:rPr>
          <w:lang w:val="en-US"/>
        </w:rPr>
      </w:pPr>
      <w:r>
        <w:rPr>
          <w:lang w:val="en-US"/>
        </w:rPr>
        <w:t>Additionally, w</w:t>
      </w:r>
      <w:r w:rsidR="00F073BB">
        <w:rPr>
          <w:lang w:val="en-US"/>
        </w:rPr>
        <w:t xml:space="preserve">hat I </w:t>
      </w:r>
      <w:r>
        <w:rPr>
          <w:lang w:val="en-US"/>
        </w:rPr>
        <w:t xml:space="preserve">also </w:t>
      </w:r>
      <w:r w:rsidR="00F073BB">
        <w:rPr>
          <w:lang w:val="en-US"/>
        </w:rPr>
        <w:t>would have liked to have implemented to bring in revenue for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Pr>
          <w:lang w:val="en-US"/>
        </w:rPr>
        <w:t xml:space="preserve">have </w:t>
      </w:r>
      <w:r w:rsidR="00BC62F5">
        <w:rPr>
          <w:lang w:val="en-US"/>
        </w:rPr>
        <w:t xml:space="preserve">already </w:t>
      </w:r>
      <w:r>
        <w:rPr>
          <w:lang w:val="en-US"/>
        </w:rPr>
        <w:t>created</w:t>
      </w:r>
      <w:r w:rsidR="00BC62F5">
        <w:rPr>
          <w:lang w:val="en-US"/>
        </w:rPr>
        <w:t xml:space="preserve"> a tool available on the market that allows mobile app developers to easily add advertisements into their application</w:t>
      </w:r>
      <w:r>
        <w:rPr>
          <w:lang w:val="en-US"/>
        </w:rPr>
        <w:t>.</w:t>
      </w:r>
      <w:r w:rsidR="00BC62F5">
        <w:rPr>
          <w:lang w:val="en-US"/>
        </w:rPr>
        <w:t xml:space="preserve"> </w:t>
      </w:r>
      <w:r>
        <w:rPr>
          <w:lang w:val="en-US"/>
        </w:rPr>
        <w:t>This tool</w:t>
      </w:r>
      <w:r w:rsidR="00BC62F5">
        <w:rPr>
          <w:lang w:val="en-US"/>
        </w:rPr>
        <w:t xml:space="preserve"> is called the Google AdMob Ads SDK.</w:t>
      </w:r>
      <w:r w:rsidR="00965CA4">
        <w:rPr>
          <w:lang w:val="en-US"/>
        </w:rPr>
        <w:t xml:space="preserve"> This kit allows the app to show readymade advertisements to the user with very little code needed to be written by the developer</w:t>
      </w:r>
      <w:r>
        <w:rPr>
          <w:lang w:val="en-US"/>
        </w:rPr>
        <w:t xml:space="preserve"> and embedded in the app</w:t>
      </w:r>
      <w:r w:rsidR="00965CA4">
        <w:rPr>
          <w:lang w:val="en-US"/>
        </w:rPr>
        <w:t>. The owner of the application will then receive revenue when the adverts are clicked on and visited.</w:t>
      </w:r>
      <w:r w:rsidR="00726A94">
        <w:rPr>
          <w:lang w:val="en-US"/>
        </w:rPr>
        <w:t xml:space="preserve"> I feel that using this tool/kit </w:t>
      </w:r>
      <w:r>
        <w:rPr>
          <w:lang w:val="en-US"/>
        </w:rPr>
        <w:t xml:space="preserve">from Google </w:t>
      </w:r>
      <w:r w:rsidR="00726A94">
        <w:rPr>
          <w:lang w:val="en-US"/>
        </w:rPr>
        <w:t>would have been a great way to quickly and efficiently monetise the application in a professional manner</w:t>
      </w:r>
      <w:r>
        <w:rPr>
          <w:lang w:val="en-US"/>
        </w:rPr>
        <w:t>.</w:t>
      </w:r>
      <w:r w:rsidR="00726A94">
        <w:rPr>
          <w:lang w:val="en-US"/>
        </w:rPr>
        <w:t xml:space="preserve"> </w:t>
      </w:r>
      <w:r>
        <w:rPr>
          <w:lang w:val="en-US"/>
        </w:rPr>
        <w:t xml:space="preserve">It is also a method </w:t>
      </w:r>
      <w:r w:rsidR="00726A94">
        <w:rPr>
          <w:lang w:val="en-US"/>
        </w:rPr>
        <w:t xml:space="preserve">that would </w:t>
      </w:r>
      <w:r w:rsidR="00FE4EE7">
        <w:rPr>
          <w:lang w:val="en-US"/>
        </w:rPr>
        <w:t xml:space="preserve">be </w:t>
      </w:r>
      <w:r>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annoying and take up a large proportion of the screen.</w:t>
      </w:r>
      <w:r w:rsidR="001D6291">
        <w:rPr>
          <w:lang w:val="en-US"/>
        </w:rPr>
        <w:t xml:space="preserve"> I therefore believe that using the AdMob Ads SDK would be a very good way to monetise the application developed and would have liked to have integrated it into the application had the development phase been longer.</w:t>
      </w:r>
    </w:p>
    <w:p w:rsidR="00D3078F" w:rsidRDefault="00D3078F" w:rsidP="009D30F1">
      <w:pPr>
        <w:rPr>
          <w:lang w:val="en-US"/>
        </w:rPr>
      </w:pPr>
    </w:p>
    <w:p w:rsidR="00D3078F" w:rsidRPr="00646AA6" w:rsidRDefault="00D3078F" w:rsidP="009D30F1">
      <w:pPr>
        <w:rPr>
          <w:lang w:val="en-US"/>
        </w:rPr>
      </w:pPr>
    </w:p>
    <w:p w:rsidR="008867DB" w:rsidRDefault="008867DB" w:rsidP="008867DB">
      <w:pPr>
        <w:pStyle w:val="ListParagraph"/>
        <w:numPr>
          <w:ilvl w:val="0"/>
          <w:numId w:val="8"/>
        </w:numPr>
        <w:spacing w:after="120"/>
        <w:ind w:left="714" w:hanging="357"/>
        <w:contextualSpacing w:val="0"/>
        <w:rPr>
          <w:lang w:val="en-US"/>
        </w:rPr>
      </w:pPr>
      <w:r>
        <w:rPr>
          <w:lang w:val="en-US"/>
        </w:rPr>
        <w:t>Improvements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Opening hours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Photo’s</w:t>
      </w:r>
      <w:r w:rsidR="00014D23">
        <w:rPr>
          <w:color w:val="00B050"/>
          <w:lang w:val="en-US"/>
        </w:rPr>
        <w:t>- got from places API but not from User</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Reviews</w:t>
      </w:r>
      <w:r w:rsidR="007B54A9" w:rsidRPr="00E84EE7">
        <w:rPr>
          <w:color w:val="00B050"/>
          <w:lang w:val="en-US"/>
        </w:rPr>
        <w:t>- Textual</w:t>
      </w:r>
    </w:p>
    <w:p w:rsidR="007B54A9" w:rsidRPr="00B42EC6" w:rsidRDefault="007B54A9" w:rsidP="008867DB">
      <w:pPr>
        <w:pStyle w:val="ListParagraph"/>
        <w:numPr>
          <w:ilvl w:val="1"/>
          <w:numId w:val="8"/>
        </w:numPr>
        <w:spacing w:after="120"/>
        <w:rPr>
          <w:color w:val="00B050"/>
          <w:lang w:val="en-US"/>
        </w:rPr>
      </w:pPr>
      <w:r w:rsidRPr="00B42EC6">
        <w:rPr>
          <w:color w:val="00B050"/>
          <w:lang w:val="en-US"/>
        </w:rPr>
        <w:t>Call- Know whether</w:t>
      </w:r>
      <w:r w:rsidR="00B97A77" w:rsidRPr="00B42EC6">
        <w:rPr>
          <w:color w:val="00B050"/>
          <w:lang w:val="en-US"/>
        </w:rPr>
        <w:t xml:space="preserve"> the</w:t>
      </w:r>
      <w:r w:rsidRPr="00B42EC6">
        <w:rPr>
          <w:color w:val="00B050"/>
          <w:lang w:val="en-US"/>
        </w:rPr>
        <w:t xml:space="preserve"> device has </w:t>
      </w:r>
      <w:r w:rsidR="00B97A77" w:rsidRPr="00B42EC6">
        <w:rPr>
          <w:color w:val="00B050"/>
          <w:lang w:val="en-US"/>
        </w:rPr>
        <w:t xml:space="preserve">a </w:t>
      </w:r>
      <w:r w:rsidR="007B5395">
        <w:rPr>
          <w:color w:val="00B050"/>
          <w:lang w:val="en-US"/>
        </w:rPr>
        <w:t>phone enabled</w:t>
      </w:r>
    </w:p>
    <w:p w:rsidR="0071356B" w:rsidRPr="00987E6F" w:rsidRDefault="00A954E2" w:rsidP="008867DB">
      <w:pPr>
        <w:pStyle w:val="ListParagraph"/>
        <w:numPr>
          <w:ilvl w:val="1"/>
          <w:numId w:val="8"/>
        </w:numPr>
        <w:spacing w:after="120"/>
        <w:rPr>
          <w:color w:val="00B050"/>
          <w:lang w:val="en-US"/>
        </w:rPr>
      </w:pPr>
      <w:r>
        <w:rPr>
          <w:color w:val="00B050"/>
          <w:lang w:val="en-US"/>
        </w:rPr>
        <w:t>Social network integration</w:t>
      </w:r>
    </w:p>
    <w:p w:rsidR="007E432A" w:rsidRPr="005C0C0A" w:rsidRDefault="007E432A" w:rsidP="008867DB">
      <w:pPr>
        <w:pStyle w:val="ListParagraph"/>
        <w:numPr>
          <w:ilvl w:val="1"/>
          <w:numId w:val="8"/>
        </w:numPr>
        <w:spacing w:after="120"/>
        <w:rPr>
          <w:color w:val="00B050"/>
          <w:lang w:val="en-US"/>
        </w:rPr>
      </w:pPr>
      <w:r w:rsidRPr="005C0C0A">
        <w:rPr>
          <w:color w:val="00B050"/>
          <w:lang w:val="en-US"/>
        </w:rPr>
        <w:lastRenderedPageBreak/>
        <w:t xml:space="preserve">Commercial-App store, Adverts-Google </w:t>
      </w:r>
      <w:proofErr w:type="spellStart"/>
      <w:r w:rsidRPr="005C0C0A">
        <w:rPr>
          <w:color w:val="00B050"/>
          <w:lang w:val="en-US"/>
        </w:rPr>
        <w:t>Adsense</w:t>
      </w:r>
      <w:proofErr w:type="spellEnd"/>
      <w:r w:rsidR="005C0DD7" w:rsidRPr="005C0C0A">
        <w:rPr>
          <w:color w:val="00B050"/>
          <w:lang w:val="en-US"/>
        </w:rPr>
        <w:t xml:space="preserve"> or Google AdMob Ads SDK</w:t>
      </w:r>
    </w:p>
    <w:p w:rsidR="00C60D6C" w:rsidRPr="008867DB" w:rsidRDefault="00C60D6C" w:rsidP="008867DB">
      <w:pPr>
        <w:pStyle w:val="ListParagraph"/>
        <w:numPr>
          <w:ilvl w:val="1"/>
          <w:numId w:val="8"/>
        </w:numPr>
        <w:spacing w:after="120"/>
        <w:rPr>
          <w:lang w:val="en-US"/>
        </w:rPr>
      </w:pPr>
      <w:r>
        <w:rPr>
          <w:lang w:val="en-US"/>
        </w:rPr>
        <w:t>Remember to say that I’m pleased with the outcome and happy that I managed to add some extra features to what was originally planned.</w:t>
      </w:r>
    </w:p>
    <w:p w:rsidR="00FC7DA6" w:rsidRDefault="00FC7DA6" w:rsidP="00FC7DA6">
      <w:pPr>
        <w:spacing w:after="120"/>
        <w:rPr>
          <w:lang w:val="en-US"/>
        </w:rPr>
      </w:pPr>
    </w:p>
    <w:p w:rsidR="00FC7DA6" w:rsidRPr="00FC7DA6" w:rsidRDefault="00FC7DA6" w:rsidP="00FC7DA6">
      <w:pPr>
        <w:spacing w:after="120"/>
        <w:rPr>
          <w:lang w:val="en-US"/>
        </w:rPr>
      </w:pPr>
    </w:p>
    <w:p w:rsidR="00AE4F85" w:rsidRPr="00AE4F85" w:rsidRDefault="00AE4F85" w:rsidP="00AE4F85">
      <w:pPr>
        <w:rPr>
          <w:lang w:val="en-US"/>
        </w:rPr>
      </w:pPr>
    </w:p>
    <w:p w:rsidR="00711DBE" w:rsidRDefault="00711DBE" w:rsidP="007A3E41"/>
    <w:p w:rsidR="00711DBE" w:rsidRDefault="00711DBE" w:rsidP="007A3E41"/>
    <w:p w:rsidR="009B764F" w:rsidRDefault="009B764F">
      <w:pPr>
        <w:rPr>
          <w:rFonts w:asciiTheme="majorHAnsi" w:eastAsiaTheme="majorEastAsia" w:hAnsiTheme="majorHAnsi" w:cstheme="majorBidi"/>
          <w:b/>
          <w:bCs/>
          <w:sz w:val="32"/>
          <w:szCs w:val="32"/>
        </w:rPr>
      </w:pPr>
      <w:bookmarkStart w:id="43" w:name="_Toc192777717"/>
      <w:r>
        <w:br w:type="page"/>
      </w:r>
    </w:p>
    <w:p w:rsidR="00932C40" w:rsidRPr="00D6742F" w:rsidRDefault="00711DBE" w:rsidP="002E3E4F">
      <w:pPr>
        <w:pStyle w:val="Heading1"/>
        <w:numPr>
          <w:ilvl w:val="0"/>
          <w:numId w:val="0"/>
        </w:numPr>
        <w:rPr>
          <w:rFonts w:asciiTheme="minorHAnsi" w:hAnsiTheme="minorHAnsi"/>
        </w:rPr>
      </w:pPr>
      <w:bookmarkStart w:id="44" w:name="_Toc353978993"/>
      <w:r w:rsidRPr="00D6742F">
        <w:rPr>
          <w:rFonts w:asciiTheme="minorHAnsi" w:hAnsiTheme="minorHAnsi"/>
        </w:rPr>
        <w:lastRenderedPageBreak/>
        <w:t>Appendices</w:t>
      </w:r>
      <w:bookmarkEnd w:id="43"/>
      <w:bookmarkEnd w:id="44"/>
    </w:p>
    <w:p w:rsidR="002B67EA" w:rsidRPr="00D6742F" w:rsidRDefault="002B67EA"/>
    <w:p w:rsidR="00511E03" w:rsidRDefault="002B67EA" w:rsidP="00511E03">
      <w:pPr>
        <w:pStyle w:val="AppendixSection"/>
        <w:rPr>
          <w:rFonts w:asciiTheme="minorHAnsi" w:hAnsiTheme="minorHAnsi"/>
        </w:rPr>
      </w:pPr>
      <w:bookmarkStart w:id="45" w:name="_Toc353978994"/>
      <w:r w:rsidRPr="00D6742F">
        <w:rPr>
          <w:rFonts w:asciiTheme="minorHAnsi" w:hAnsiTheme="minorHAnsi"/>
        </w:rPr>
        <w:t>Thi</w:t>
      </w:r>
      <w:r w:rsidR="00031FBA" w:rsidRPr="00D6742F">
        <w:rPr>
          <w:rFonts w:asciiTheme="minorHAnsi" w:hAnsiTheme="minorHAnsi"/>
        </w:rPr>
        <w:t>rd</w:t>
      </w:r>
      <w:r w:rsidR="00F56705" w:rsidRPr="00D6742F">
        <w:rPr>
          <w:rFonts w:asciiTheme="minorHAnsi" w:hAnsiTheme="minorHAnsi"/>
        </w:rPr>
        <w:t>-</w:t>
      </w:r>
      <w:r w:rsidRPr="00D6742F">
        <w:rPr>
          <w:rFonts w:asciiTheme="minorHAnsi" w:hAnsiTheme="minorHAnsi"/>
        </w:rPr>
        <w:t>Party Code</w:t>
      </w:r>
      <w:r w:rsidR="0042405C" w:rsidRPr="00D6742F">
        <w:rPr>
          <w:rFonts w:asciiTheme="minorHAnsi" w:hAnsiTheme="minorHAnsi"/>
        </w:rPr>
        <w:t xml:space="preserve"> and Libraries</w:t>
      </w:r>
      <w:bookmarkEnd w:id="45"/>
    </w:p>
    <w:p w:rsidR="004E72C7" w:rsidRDefault="004E72C7" w:rsidP="00511E03">
      <w:pPr>
        <w:rPr>
          <w:rFonts w:eastAsiaTheme="majorEastAsia" w:cstheme="majorBidi"/>
          <w:b/>
          <w:bCs/>
          <w:sz w:val="26"/>
          <w:szCs w:val="26"/>
        </w:rPr>
      </w:pPr>
    </w:p>
    <w:p w:rsidR="00983F5F" w:rsidRPr="00983F5F" w:rsidRDefault="00983F5F" w:rsidP="00511E03">
      <w:pPr>
        <w:rPr>
          <w:rFonts w:eastAsiaTheme="majorEastAsia" w:cstheme="majorBidi"/>
          <w:b/>
          <w:bCs/>
          <w:szCs w:val="26"/>
        </w:rPr>
      </w:pPr>
      <w:r w:rsidRPr="00983F5F">
        <w:rPr>
          <w:rFonts w:eastAsiaTheme="majorEastAsia" w:cstheme="majorBidi"/>
          <w:b/>
          <w:bCs/>
          <w:szCs w:val="26"/>
        </w:rPr>
        <w:t>Third party code</w:t>
      </w:r>
    </w:p>
    <w:p w:rsidR="00983F5F" w:rsidRDefault="00983F5F" w:rsidP="00511E03">
      <w:pPr>
        <w:rPr>
          <w:rFonts w:eastAsiaTheme="majorEastAsia" w:cstheme="majorBidi"/>
          <w:b/>
          <w:bCs/>
          <w:sz w:val="26"/>
          <w:szCs w:val="26"/>
        </w:rPr>
      </w:pPr>
    </w:p>
    <w:p w:rsidR="002518BA" w:rsidRDefault="00511E03" w:rsidP="00511E03">
      <w:pPr>
        <w:rPr>
          <w:szCs w:val="22"/>
        </w:rPr>
      </w:pPr>
      <w:r>
        <w:rPr>
          <w:szCs w:val="22"/>
        </w:rPr>
        <w:t>It has been stated throughout the implementation section</w:t>
      </w:r>
      <w:r w:rsidR="001C0904">
        <w:rPr>
          <w:szCs w:val="22"/>
        </w:rPr>
        <w:t xml:space="preserve"> (4)</w:t>
      </w:r>
      <w:r>
        <w:rPr>
          <w:szCs w:val="22"/>
        </w:rPr>
        <w:t xml:space="preserve"> what third party code has been used, </w:t>
      </w:r>
      <w:r w:rsidR="001C0904">
        <w:rPr>
          <w:szCs w:val="22"/>
        </w:rPr>
        <w:t xml:space="preserve">where and </w:t>
      </w:r>
      <w:r>
        <w:rPr>
          <w:szCs w:val="22"/>
        </w:rPr>
        <w:t>how it has been used and for what reason</w:t>
      </w:r>
      <w:r w:rsidR="001C0904">
        <w:rPr>
          <w:szCs w:val="22"/>
        </w:rPr>
        <w:t xml:space="preserve">. </w:t>
      </w:r>
      <w:r w:rsidR="00CB5272">
        <w:rPr>
          <w:szCs w:val="22"/>
        </w:rPr>
        <w:t xml:space="preserve">The source code for the project has also been commented with Javadoc author tags in each Java file which details the main author of the code and any modification that have been made to the source provided for the project.  </w:t>
      </w:r>
      <w:r w:rsidR="002518BA">
        <w:rPr>
          <w:szCs w:val="22"/>
        </w:rPr>
        <w:t>However to reiterate this information the following sources have been used in the project in a way detailed below:</w:t>
      </w:r>
    </w:p>
    <w:p w:rsidR="002518BA" w:rsidRDefault="002518BA" w:rsidP="00511E03">
      <w:pPr>
        <w:rPr>
          <w:szCs w:val="22"/>
        </w:rPr>
      </w:pPr>
    </w:p>
    <w:p w:rsidR="00CB5272" w:rsidRDefault="0046447C" w:rsidP="00511E03">
      <w:pPr>
        <w:rPr>
          <w:szCs w:val="22"/>
        </w:rPr>
      </w:pPr>
      <w:r>
        <w:rPr>
          <w:szCs w:val="22"/>
        </w:rPr>
        <w:t xml:space="preserve">An Android tutorial for creating an Android application that uses the Google Places API. </w:t>
      </w:r>
    </w:p>
    <w:p w:rsidR="00511E03" w:rsidRPr="00511E03" w:rsidRDefault="008C1E07" w:rsidP="00511E03">
      <w:pPr>
        <w:rPr>
          <w:szCs w:val="22"/>
        </w:rPr>
      </w:pPr>
      <w:hyperlink r:id="rId30" w:history="1">
        <w:r w:rsidR="00CB5272">
          <w:rPr>
            <w:rStyle w:val="Hyperlink"/>
          </w:rPr>
          <w:t>http://www.androidhive.info/2012/08/android-working-with-google-places-and-maps-tutorial/</w:t>
        </w:r>
      </w:hyperlink>
      <w:r w:rsidR="002518BA">
        <w:rPr>
          <w:szCs w:val="22"/>
        </w:rPr>
        <w:t xml:space="preserve">  </w:t>
      </w:r>
    </w:p>
    <w:p w:rsidR="00CB5272" w:rsidRDefault="004474C9" w:rsidP="00CB5272">
      <w:pPr>
        <w:jc w:val="both"/>
      </w:pPr>
      <w:r>
        <w:t xml:space="preserve">This tutorial </w:t>
      </w:r>
      <w:r w:rsidR="003C05E3">
        <w:t xml:space="preserve">listed above </w:t>
      </w:r>
      <w:r>
        <w:t xml:space="preserve">was completed and the majority of the code provided </w:t>
      </w:r>
      <w:r w:rsidR="00370294">
        <w:t xml:space="preserve">in the tutorial </w:t>
      </w:r>
      <w:r>
        <w:t>was</w:t>
      </w:r>
      <w:r w:rsidR="00370294">
        <w:t xml:space="preserve"> </w:t>
      </w:r>
      <w:r>
        <w:t xml:space="preserve">used. </w:t>
      </w:r>
      <w:r w:rsidR="003C05E3">
        <w:t xml:space="preserve">The classes and view that produced maps were discarded to create new versions using the new Android Maps API. </w:t>
      </w:r>
      <w:r>
        <w:t xml:space="preserve">Some Java files </w:t>
      </w:r>
      <w:r w:rsidR="003C05E3">
        <w:t xml:space="preserve">provided </w:t>
      </w:r>
      <w:r>
        <w:t>were used</w:t>
      </w:r>
      <w:r w:rsidR="003C05E3">
        <w:t xml:space="preserve"> with no modification, whilst others</w:t>
      </w:r>
      <w:r>
        <w:t xml:space="preserve"> were modified to varying extents. More details </w:t>
      </w:r>
      <w:r w:rsidR="003C05E3">
        <w:t xml:space="preserve">of what has been used and what has been modified </w:t>
      </w:r>
      <w:r>
        <w:t>can be seen in the Javadoc of the source code.</w:t>
      </w:r>
    </w:p>
    <w:p w:rsidR="00CB5272" w:rsidRDefault="00CB5272" w:rsidP="00CB5272">
      <w:pPr>
        <w:jc w:val="both"/>
      </w:pPr>
    </w:p>
    <w:p w:rsidR="00983F5F" w:rsidRPr="00983F5F" w:rsidRDefault="00983F5F" w:rsidP="00CB5272">
      <w:pPr>
        <w:jc w:val="both"/>
        <w:rPr>
          <w:b/>
        </w:rPr>
      </w:pPr>
      <w:r w:rsidRPr="00983F5F">
        <w:rPr>
          <w:b/>
        </w:rPr>
        <w:t>Libraries</w:t>
      </w:r>
    </w:p>
    <w:p w:rsidR="00983F5F" w:rsidRDefault="00983F5F" w:rsidP="00CB5272">
      <w:pPr>
        <w:jc w:val="both"/>
      </w:pPr>
    </w:p>
    <w:p w:rsidR="00CB5272" w:rsidRDefault="00150CC7" w:rsidP="00CB5272">
      <w:pPr>
        <w:jc w:val="both"/>
      </w:pPr>
      <w:r>
        <w:t>The following library</w:t>
      </w:r>
      <w:r w:rsidR="00CB5272">
        <w:t xml:space="preserve"> files </w:t>
      </w:r>
      <w:r>
        <w:t xml:space="preserve">from </w:t>
      </w:r>
      <w:r w:rsidRPr="00150CC7">
        <w:t xml:space="preserve">Google APIs Client Library for Java </w:t>
      </w:r>
      <w:r w:rsidR="00CB5272">
        <w:t>were used in the project:</w:t>
      </w:r>
    </w:p>
    <w:p w:rsidR="00CB5272" w:rsidRDefault="00CB5272" w:rsidP="00CB5272">
      <w:pPr>
        <w:jc w:val="both"/>
      </w:pP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google-api-client-1.10.3-beta.jar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google-api-client-android2-1.10.3-beta.jar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google-oauth-client-1.10.3-beta.jar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google-http-client-1.10.3-beta.jar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google-http-client-android3-1.10.3-beta.jar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gson-2.1.jar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guava-11.0.1.jar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jackson-core-asl-1.9.4.jar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jsr305-1.3.9.jar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protobuf-java-2.2.0.jar</w:t>
      </w:r>
    </w:p>
    <w:p w:rsidR="008D784F" w:rsidRDefault="008D784F" w:rsidP="00CB5272">
      <w:pPr>
        <w:jc w:val="both"/>
      </w:pPr>
    </w:p>
    <w:p w:rsidR="00742ADD" w:rsidRDefault="008D784F" w:rsidP="008D784F">
      <w:pPr>
        <w:jc w:val="both"/>
      </w:pPr>
      <w:r>
        <w:t>The Java client library is used in the application created for accessing Google APIs using JSON</w:t>
      </w:r>
      <w:r w:rsidR="00150CC7">
        <w:t xml:space="preserve"> and being able to parse the Google Places API response</w:t>
      </w:r>
      <w:r>
        <w:t xml:space="preserve">. The client library files work on the android platform </w:t>
      </w:r>
      <w:r w:rsidR="00E92E42">
        <w:t>as it’s</w:t>
      </w:r>
      <w:r>
        <w:t xml:space="preserve"> support</w:t>
      </w:r>
      <w:r w:rsidR="00E92E42">
        <w:t xml:space="preserve">ed by the Java language. The </w:t>
      </w:r>
      <w:r w:rsidR="00194765">
        <w:t xml:space="preserve">latest version of the </w:t>
      </w:r>
      <w:r w:rsidR="00742ADD">
        <w:t xml:space="preserve">Google APIs Client Library for Java can be </w:t>
      </w:r>
      <w:r w:rsidR="00194765">
        <w:t xml:space="preserve">researched and </w:t>
      </w:r>
      <w:r w:rsidR="00742ADD">
        <w:t>downloaded here:</w:t>
      </w:r>
      <w:r w:rsidR="00194765">
        <w:t xml:space="preserve"> </w:t>
      </w:r>
      <w:hyperlink r:id="rId31" w:history="1">
        <w:r w:rsidR="00742ADD">
          <w:rPr>
            <w:rStyle w:val="Hyperlink"/>
          </w:rPr>
          <w:t>https://code.google.com/p/google-api-java-client/wiki/Setup</w:t>
        </w:r>
      </w:hyperlink>
    </w:p>
    <w:p w:rsidR="00742ADD" w:rsidRDefault="00742ADD" w:rsidP="008D784F">
      <w:pPr>
        <w:jc w:val="both"/>
      </w:pPr>
    </w:p>
    <w:p w:rsidR="00742ADD" w:rsidRDefault="00150CC7" w:rsidP="008D784F">
      <w:pPr>
        <w:jc w:val="both"/>
      </w:pPr>
      <w:r>
        <w:t>The other library that was used was the Google Play services SDK which allows you to develop using the Google Play Services APIs. This client library was needed to order to be able to use the new version of Google Map (Google Maps Android API v2). To download and install the SDK which provides the client library files the setup instructions that can be found below were followed:</w:t>
      </w:r>
    </w:p>
    <w:p w:rsidR="00150CC7" w:rsidRDefault="00150CC7" w:rsidP="008D784F">
      <w:pPr>
        <w:jc w:val="both"/>
      </w:pPr>
      <w:hyperlink r:id="rId32" w:history="1">
        <w:r>
          <w:rPr>
            <w:rStyle w:val="Hyperlink"/>
          </w:rPr>
          <w:t>http://developer.android.com/google/play-services/setup.html</w:t>
        </w:r>
      </w:hyperlink>
    </w:p>
    <w:p w:rsidR="008D784F" w:rsidRDefault="008D784F"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2B0070" w:rsidRDefault="009F31F3" w:rsidP="004F1DC9">
      <w:pPr>
        <w:pStyle w:val="AppendixSection"/>
        <w:rPr>
          <w:rFonts w:asciiTheme="minorHAnsi" w:hAnsiTheme="minorHAnsi"/>
        </w:rPr>
      </w:pPr>
      <w:bookmarkStart w:id="46" w:name="_Toc353978995"/>
      <w:r>
        <w:rPr>
          <w:rFonts w:asciiTheme="minorHAnsi" w:hAnsiTheme="minorHAnsi"/>
        </w:rPr>
        <w:t>Original Graphical User Interface Design</w:t>
      </w:r>
      <w:bookmarkEnd w:id="46"/>
    </w:p>
    <w:p w:rsidR="009F31F3" w:rsidRPr="002844B4" w:rsidRDefault="008C1E07" w:rsidP="009F31F3">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1525" style="position:absolute;margin-left:-77.05pt;margin-top:20pt;width:169.65pt;height:284pt;z-index:252289024" coordorigin="259,2360" coordsize="3393,5680">
            <v:group id="_x0000_s1526" style="position:absolute;left:259;top:2360;width:3393;height:5680" coordorigin="3750,1924" coordsize="3393,5680">
              <v:group id="_x0000_s1527" style="position:absolute;left:3750;top:1924;width:3393;height:5680" coordorigin="3750,1924" coordsize="3393,5680">
                <v:roundrect id="AutoShape 11" o:spid="_x0000_s1528"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1529"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1530"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1531"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1532"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1533"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1534"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1535"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1536"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1537"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1538"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1539"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1540"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1541"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D74852" w:rsidRPr="004B60B0" w:rsidRDefault="00D74852" w:rsidP="009F31F3">
                        <w:pPr>
                          <w:rPr>
                            <w:b/>
                            <w:sz w:val="20"/>
                            <w:szCs w:val="20"/>
                          </w:rPr>
                        </w:pPr>
                        <w:r w:rsidRPr="004B60B0">
                          <w:rPr>
                            <w:b/>
                            <w:sz w:val="20"/>
                            <w:szCs w:val="20"/>
                          </w:rPr>
                          <w:t>Use Current Location</w:t>
                        </w:r>
                      </w:p>
                    </w:txbxContent>
                  </v:textbox>
                </v:shape>
                <v:roundrect id="AutoShape 31" o:spid="_x0000_s1542"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1543"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D74852" w:rsidRPr="002844B4" w:rsidRDefault="00D74852" w:rsidP="009F31F3">
                        <w:pPr>
                          <w:rPr>
                            <w:color w:val="404040"/>
                            <w:sz w:val="18"/>
                            <w:szCs w:val="18"/>
                          </w:rPr>
                        </w:pPr>
                        <w:r w:rsidRPr="002844B4">
                          <w:rPr>
                            <w:color w:val="404040"/>
                            <w:sz w:val="18"/>
                            <w:szCs w:val="18"/>
                          </w:rPr>
                          <w:t>Enter City, Town, Post Code...</w:t>
                        </w:r>
                      </w:p>
                    </w:txbxContent>
                  </v:textbox>
                </v:shape>
                <v:shape id="AutoShape 33" o:spid="_x0000_s1544"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1545"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D74852" w:rsidRPr="00D931A1" w:rsidRDefault="00D74852" w:rsidP="009F31F3">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1546"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7" o:spid="_x0000_s154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8" o:spid="_x0000_s154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154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155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155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155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noProof/>
          <w:szCs w:val="22"/>
          <w:lang w:eastAsia="en-GB"/>
        </w:rPr>
        <w:pict>
          <v:group id="_x0000_s1486" style="position:absolute;margin-left:325.3pt;margin-top:20.05pt;width:159.5pt;height:284pt;z-index:252288000" coordorigin="4816,2191" coordsize="3190,5680">
            <v:group id="Group 203" o:spid="_x0000_s1487"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1488"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1489"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1490"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1491"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1492"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1493"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1494"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AutoShape 211" o:spid="_x0000_s1495"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 id="AutoShape 212" o:spid="_x0000_s1496"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1497"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1498"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1499"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1500"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1501"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D74852" w:rsidRPr="00D931A1" w:rsidRDefault="00D74852"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502" style="position:absolute;left:5006;top:2761;width:2783;height:4478" coordorigin="8716,2836" coordsize="2783,4478">
              <v:shape id="AutoShape 239" o:spid="_x0000_s1503"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1504"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1505"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D74852" w:rsidRDefault="00D74852" w:rsidP="009F31F3">
                      <w:r>
                        <w:t>Honoured Guest</w:t>
                      </w:r>
                    </w:p>
                    <w:p w:rsidR="00D74852" w:rsidRDefault="00D74852" w:rsidP="009F31F3">
                      <w:r>
                        <w:t xml:space="preserve">Address Lines </w:t>
                      </w:r>
                    </w:p>
                    <w:p w:rsidR="00D74852" w:rsidRDefault="00D74852" w:rsidP="009F31F3">
                      <w:r>
                        <w:t xml:space="preserve">Address Lines </w:t>
                      </w:r>
                    </w:p>
                    <w:p w:rsidR="00D74852" w:rsidRDefault="00D74852" w:rsidP="009F31F3">
                      <w:r>
                        <w:t>01970 123 456</w:t>
                      </w:r>
                    </w:p>
                  </w:txbxContent>
                </v:textbox>
              </v:shape>
              <v:group id="Group 269" o:spid="_x0000_s1506"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1507"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1508"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D74852" w:rsidRPr="00B94757" w:rsidRDefault="00D74852" w:rsidP="009F31F3">
                        <w:pPr>
                          <w:rPr>
                            <w:b/>
                            <w:bCs/>
                            <w:sz w:val="40"/>
                            <w:szCs w:val="40"/>
                          </w:rPr>
                        </w:pPr>
                        <w:r w:rsidRPr="00B94757">
                          <w:rPr>
                            <w:b/>
                            <w:bCs/>
                            <w:sz w:val="40"/>
                            <w:szCs w:val="40"/>
                          </w:rPr>
                          <w:t>-</w:t>
                        </w:r>
                      </w:p>
                    </w:txbxContent>
                  </v:textbox>
                </v:shape>
              </v:group>
              <v:shape id="AutoShape 246" o:spid="_x0000_s1509"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1510"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D74852" w:rsidRDefault="00D74852" w:rsidP="009F31F3">
                      <w:r>
                        <w:t>Hot Dumplings</w:t>
                      </w:r>
                    </w:p>
                    <w:p w:rsidR="00D74852" w:rsidRDefault="00D74852" w:rsidP="009F31F3">
                      <w:r>
                        <w:t>Address Lines 01970 123 456</w:t>
                      </w:r>
                    </w:p>
                  </w:txbxContent>
                </v:textbox>
              </v:shape>
              <v:shape id="Text Box 254" o:spid="_x0000_s1511"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D74852" w:rsidRDefault="00D74852" w:rsidP="009F31F3">
                      <w:r>
                        <w:t>Kam Sing</w:t>
                      </w:r>
                    </w:p>
                    <w:p w:rsidR="00D74852" w:rsidRDefault="00D74852" w:rsidP="009F31F3">
                      <w:r>
                        <w:t>Address Lines 01970 123 456</w:t>
                      </w:r>
                    </w:p>
                  </w:txbxContent>
                </v:textbox>
              </v:shape>
              <v:group id="Group 256" o:spid="_x0000_s1512"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151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151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D74852" w:rsidRPr="00AA435B" w:rsidRDefault="00D74852" w:rsidP="009F31F3">
                        <w:pPr>
                          <w:rPr>
                            <w:b/>
                            <w:bCs/>
                            <w:sz w:val="32"/>
                            <w:szCs w:val="32"/>
                          </w:rPr>
                        </w:pPr>
                        <w:r w:rsidRPr="00AA435B">
                          <w:rPr>
                            <w:b/>
                            <w:bCs/>
                            <w:sz w:val="32"/>
                            <w:szCs w:val="32"/>
                          </w:rPr>
                          <w:t>+</w:t>
                        </w:r>
                      </w:p>
                    </w:txbxContent>
                  </v:textbox>
                </v:shape>
              </v:group>
              <v:group id="Group 259" o:spid="_x0000_s1515"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151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151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D74852" w:rsidRPr="00AA435B" w:rsidRDefault="00D74852" w:rsidP="009F31F3">
                        <w:pPr>
                          <w:rPr>
                            <w:b/>
                            <w:bCs/>
                            <w:sz w:val="32"/>
                            <w:szCs w:val="32"/>
                          </w:rPr>
                        </w:pPr>
                        <w:r w:rsidRPr="00AA435B">
                          <w:rPr>
                            <w:b/>
                            <w:bCs/>
                            <w:sz w:val="32"/>
                            <w:szCs w:val="32"/>
                          </w:rPr>
                          <w:t>+</w:t>
                        </w:r>
                      </w:p>
                    </w:txbxContent>
                  </v:textbox>
                </v:shape>
              </v:group>
            </v:group>
            <v:group id="_x0000_s1518" style="position:absolute;left:5254;top:4334;width:2362;height:882" coordorigin="5331,4334" coordsize="2362,882">
              <v:roundrect id="AutoShape 241" o:spid="_x0000_s1519"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1520"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1521"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1522"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D74852" w:rsidRDefault="00D74852" w:rsidP="009F31F3">
                      <w:r>
                        <w:t>Website</w:t>
                      </w:r>
                    </w:p>
                  </w:txbxContent>
                </v:textbox>
              </v:shape>
              <v:shape id="Text Box 271" o:spid="_x0000_s1523"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D74852" w:rsidRDefault="00D74852" w:rsidP="009F31F3">
                      <w:r>
                        <w:t>Map</w:t>
                      </w:r>
                    </w:p>
                  </w:txbxContent>
                </v:textbox>
              </v:shape>
              <v:shape id="Text Box 272" o:spid="_x0000_s1524"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D74852" w:rsidRDefault="00D74852" w:rsidP="009F31F3">
                      <w:r>
                        <w:t>Directions</w:t>
                      </w:r>
                    </w:p>
                  </w:txbxContent>
                </v:textbox>
              </v:shape>
            </v:group>
          </v:group>
        </w:pict>
      </w:r>
      <w:r w:rsidR="009F31F3">
        <w:rPr>
          <w:rFonts w:ascii="Calibri" w:eastAsia="Times New Roman" w:hAnsi="Calibri" w:cs="Times New Roman"/>
          <w:szCs w:val="22"/>
          <w:lang w:eastAsia="zh-CN" w:bidi="ta-IN"/>
        </w:rPr>
        <w:t>1.</w:t>
      </w:r>
      <w:r w:rsidR="009F31F3">
        <w:rPr>
          <w:rFonts w:ascii="Calibri" w:eastAsia="Times New Roman" w:hAnsi="Calibri" w:cs="Times New Roman"/>
          <w:szCs w:val="22"/>
          <w:lang w:eastAsia="zh-CN" w:bidi="ta-IN"/>
        </w:rPr>
        <w:tab/>
        <w:t>5.</w:t>
      </w:r>
    </w:p>
    <w:p w:rsidR="009F31F3" w:rsidRPr="002844B4" w:rsidRDefault="009F31F3" w:rsidP="009F31F3">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color w:val="404040"/>
          <w:szCs w:val="22"/>
          <w:lang w:eastAsia="zh-CN" w:bidi="ta-IN"/>
        </w:rPr>
      </w:pPr>
    </w:p>
    <w:p w:rsidR="009F31F3" w:rsidRPr="002844B4" w:rsidRDefault="008C1E07"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1351" type="#_x0000_t32" style="position:absolute;margin-left:-8.7pt;margin-top:36.35pt;width:24.35pt;height:0;rotation:9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9F31F3" w:rsidRPr="002844B4" w:rsidRDefault="008C1E07"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1417" type="#_x0000_t32" style="position:absolute;margin-left:410.2pt;margin-top:4.65pt;width:0;height:27.7pt;flip:y;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9F31F3" w:rsidRPr="002844B4" w:rsidRDefault="008C1E07" w:rsidP="009F31F3">
      <w:pPr>
        <w:tabs>
          <w:tab w:val="center" w:pos="4513"/>
          <w:tab w:val="left" w:pos="8227"/>
        </w:tabs>
        <w:spacing w:after="200" w:line="276" w:lineRule="auto"/>
        <w:rPr>
          <w:rFonts w:ascii="Calibri" w:eastAsia="Times New Roman" w:hAnsi="Calibri" w:cs="Times New Roman"/>
          <w:b/>
          <w:szCs w:val="22"/>
          <w:lang w:eastAsia="zh-CN" w:bidi="ta-IN"/>
        </w:rPr>
      </w:pPr>
      <w:r w:rsidRPr="008C1E07">
        <w:rPr>
          <w:rFonts w:ascii="Calibri" w:eastAsia="Times New Roman" w:hAnsi="Calibri" w:cs="Times New Roman"/>
          <w:noProof/>
          <w:szCs w:val="22"/>
          <w:lang w:eastAsia="en-GB"/>
        </w:rPr>
        <w:pict>
          <v:group id="_x0000_s1556" style="position:absolute;margin-left:329.45pt;margin-top:17.3pt;width:159.5pt;height:284pt;z-index:252293120" coordorigin="8389,8905" coordsize="3190,5680">
            <v:group id="_x0000_s1379" style="position:absolute;left:8389;top:8905;width:3190;height:5680" coordorigin="8389,8921" coordsize="3190,5680">
              <v:group id="Group 175" o:spid="_x0000_s1380"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381"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382"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383"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384"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385"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386"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387"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388"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389"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390"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391"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392"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393"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394"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D74852" w:rsidRPr="00D931A1" w:rsidRDefault="00D74852"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395"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396"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397"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398"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399"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400"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40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40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D74852" w:rsidRPr="00AA435B" w:rsidRDefault="00D74852" w:rsidP="009F31F3">
                          <w:pPr>
                            <w:rPr>
                              <w:b/>
                              <w:bCs/>
                              <w:sz w:val="32"/>
                              <w:szCs w:val="32"/>
                            </w:rPr>
                          </w:pPr>
                          <w:r w:rsidRPr="00AA435B">
                            <w:rPr>
                              <w:b/>
                              <w:bCs/>
                              <w:sz w:val="32"/>
                              <w:szCs w:val="32"/>
                            </w:rPr>
                            <w:t>+</w:t>
                          </w:r>
                        </w:p>
                      </w:txbxContent>
                    </v:textbox>
                  </v:shape>
                </v:group>
                <v:shape id="Text Box 188" o:spid="_x0000_s1403"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D74852" w:rsidRDefault="00D74852" w:rsidP="009F31F3">
                        <w:r>
                          <w:t>Honoured Guest</w:t>
                        </w:r>
                      </w:p>
                      <w:p w:rsidR="00D74852" w:rsidRDefault="00D74852" w:rsidP="009F31F3">
                        <w:r>
                          <w:t>Address Lines 01970 123 456</w:t>
                        </w:r>
                      </w:p>
                    </w:txbxContent>
                  </v:textbox>
                </v:shape>
                <v:shape id="Text Box 189" o:spid="_x0000_s1404"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D74852" w:rsidRDefault="00D74852" w:rsidP="009F31F3">
                        <w:r>
                          <w:t>Hot Dumplings</w:t>
                        </w:r>
                      </w:p>
                      <w:p w:rsidR="00D74852" w:rsidRDefault="00D74852" w:rsidP="009F31F3">
                        <w:r>
                          <w:t>Address Lines 01970 123 456</w:t>
                        </w:r>
                      </w:p>
                    </w:txbxContent>
                  </v:textbox>
                </v:shape>
                <v:shape id="Text Box 190" o:spid="_x0000_s1405"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D74852" w:rsidRDefault="00D74852" w:rsidP="009F31F3">
                        <w:r>
                          <w:t>Kam Sing</w:t>
                        </w:r>
                      </w:p>
                      <w:p w:rsidR="00D74852" w:rsidRDefault="00D74852" w:rsidP="009F31F3">
                        <w:r>
                          <w:t>Address Lines 01970 123 456</w:t>
                        </w:r>
                      </w:p>
                    </w:txbxContent>
                  </v:textbox>
                </v:shape>
                <v:shape id="Text Box 191" o:spid="_x0000_s1406"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D74852" w:rsidRDefault="00D74852" w:rsidP="009F31F3">
                        <w:r>
                          <w:t>Mandarin</w:t>
                        </w:r>
                      </w:p>
                      <w:p w:rsidR="00D74852" w:rsidRDefault="00D74852" w:rsidP="009F31F3">
                        <w:r>
                          <w:t>Address Lines 01970 123 456</w:t>
                        </w:r>
                      </w:p>
                    </w:txbxContent>
                  </v:textbox>
                </v:shape>
                <v:group id="Group 192" o:spid="_x0000_s1407"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40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40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D74852" w:rsidRPr="00AA435B" w:rsidRDefault="00D74852" w:rsidP="009F31F3">
                          <w:pPr>
                            <w:rPr>
                              <w:b/>
                              <w:bCs/>
                              <w:sz w:val="32"/>
                              <w:szCs w:val="32"/>
                            </w:rPr>
                          </w:pPr>
                          <w:r w:rsidRPr="00AA435B">
                            <w:rPr>
                              <w:b/>
                              <w:bCs/>
                              <w:sz w:val="32"/>
                              <w:szCs w:val="32"/>
                            </w:rPr>
                            <w:t>+</w:t>
                          </w:r>
                        </w:p>
                      </w:txbxContent>
                    </v:textbox>
                  </v:shape>
                </v:group>
                <v:group id="Group 195" o:spid="_x0000_s1410"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41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41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D74852" w:rsidRPr="00AA435B" w:rsidRDefault="00D74852" w:rsidP="009F31F3">
                          <w:pPr>
                            <w:rPr>
                              <w:b/>
                              <w:bCs/>
                              <w:sz w:val="32"/>
                              <w:szCs w:val="32"/>
                            </w:rPr>
                          </w:pPr>
                          <w:r w:rsidRPr="00AA435B">
                            <w:rPr>
                              <w:b/>
                              <w:bCs/>
                              <w:sz w:val="32"/>
                              <w:szCs w:val="32"/>
                            </w:rPr>
                            <w:t>+</w:t>
                          </w:r>
                        </w:p>
                      </w:txbxContent>
                    </v:textbox>
                  </v:shape>
                </v:group>
                <v:group id="Group 198" o:spid="_x0000_s1413"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4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4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D74852" w:rsidRPr="00AA435B" w:rsidRDefault="00D74852" w:rsidP="009F31F3">
                          <w:pPr>
                            <w:rPr>
                              <w:b/>
                              <w:bCs/>
                              <w:sz w:val="32"/>
                              <w:szCs w:val="32"/>
                            </w:rPr>
                          </w:pPr>
                          <w:r w:rsidRPr="00AA435B">
                            <w:rPr>
                              <w:b/>
                              <w:bCs/>
                              <w:sz w:val="32"/>
                              <w:szCs w:val="32"/>
                            </w:rPr>
                            <w:t>+</w:t>
                          </w:r>
                        </w:p>
                      </w:txbxContent>
                    </v:textbox>
                  </v:shape>
                </v:group>
                <v:shape id="Text Box 201" o:spid="_x0000_s1416"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D74852" w:rsidRDefault="00D74852" w:rsidP="009F31F3">
                        <w:r>
                          <w:t>Seafront Palace</w:t>
                        </w:r>
                      </w:p>
                      <w:p w:rsidR="00D74852" w:rsidRDefault="00D74852" w:rsidP="009F31F3">
                        <w:r>
                          <w:t>Address Lines</w:t>
                        </w:r>
                      </w:p>
                    </w:txbxContent>
                  </v:textbox>
                </v:shape>
              </v:group>
            </v:group>
            <v:shape id="_x0000_s1555"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8C1E07">
        <w:rPr>
          <w:rFonts w:ascii="Calibri" w:eastAsia="Times New Roman" w:hAnsi="Calibri" w:cs="Times New Roman"/>
          <w:noProof/>
          <w:szCs w:val="22"/>
          <w:lang w:eastAsia="en-GB"/>
        </w:rPr>
        <w:pict>
          <v:group id="_x0000_s1418" style="position:absolute;margin-left:-77.05pt;margin-top:17.45pt;width:159.8pt;height:284pt;z-index:252286976" coordorigin="259,8924" coordsize="3196,5680">
            <v:group id="Group 177" o:spid="_x0000_s141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42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42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42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42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42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42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42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42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42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42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43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43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43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43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D74852" w:rsidRPr="00D931A1" w:rsidRDefault="00D74852"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434" style="position:absolute;left:401;top:9669;width:3054;height:4406" coordorigin="691,9860" coordsize="3054,4406">
              <v:group id="_x0000_s1435" style="position:absolute;left:691;top:9860;width:3054;height:4310" coordorigin="691,10168" coordsize="3054,4310">
                <v:group id="Group 96" o:spid="_x0000_s143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43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43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43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44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44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4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4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4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4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44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4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4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4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4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45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4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4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4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4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45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4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4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4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4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46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46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D74852" w:rsidRPr="00095130" w:rsidRDefault="00D74852" w:rsidP="009F31F3">
                        <w:pPr>
                          <w:rPr>
                            <w:sz w:val="16"/>
                            <w:szCs w:val="16"/>
                          </w:rPr>
                        </w:pPr>
                        <w:r>
                          <w:rPr>
                            <w:sz w:val="16"/>
                            <w:szCs w:val="16"/>
                          </w:rPr>
                          <w:t>Food</w:t>
                        </w:r>
                      </w:p>
                    </w:txbxContent>
                  </v:textbox>
                </v:shape>
                <v:shape id="Text Box 145" o:spid="_x0000_s146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D74852" w:rsidRPr="00095130" w:rsidRDefault="00D74852" w:rsidP="009F31F3">
                        <w:pPr>
                          <w:rPr>
                            <w:sz w:val="16"/>
                            <w:szCs w:val="16"/>
                          </w:rPr>
                        </w:pPr>
                        <w:r>
                          <w:rPr>
                            <w:sz w:val="16"/>
                            <w:szCs w:val="16"/>
                          </w:rPr>
                          <w:t>Shops</w:t>
                        </w:r>
                      </w:p>
                    </w:txbxContent>
                  </v:textbox>
                </v:shape>
                <v:shape id="Text Box 146" o:spid="_x0000_s146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D74852" w:rsidRPr="00095130" w:rsidRDefault="00D74852" w:rsidP="009F31F3">
                        <w:pPr>
                          <w:rPr>
                            <w:sz w:val="16"/>
                            <w:szCs w:val="16"/>
                          </w:rPr>
                        </w:pPr>
                        <w:r>
                          <w:rPr>
                            <w:sz w:val="16"/>
                            <w:szCs w:val="16"/>
                          </w:rPr>
                          <w:t>POI</w:t>
                        </w:r>
                      </w:p>
                    </w:txbxContent>
                  </v:textbox>
                </v:shape>
                <v:shape id="Text Box 147" o:spid="_x0000_s146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D74852" w:rsidRPr="00095130" w:rsidRDefault="00D74852" w:rsidP="009F31F3">
                        <w:pPr>
                          <w:rPr>
                            <w:sz w:val="16"/>
                            <w:szCs w:val="16"/>
                          </w:rPr>
                        </w:pPr>
                        <w:r>
                          <w:rPr>
                            <w:sz w:val="16"/>
                            <w:szCs w:val="16"/>
                          </w:rPr>
                          <w:t>ATM’s</w:t>
                        </w:r>
                      </w:p>
                    </w:txbxContent>
                  </v:textbox>
                </v:shape>
                <v:shape id="Text Box 148" o:spid="_x0000_s146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49" o:spid="_x0000_s146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0" o:spid="_x0000_s146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1" o:spid="_x0000_s146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2" o:spid="_x0000_s147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3" o:spid="_x0000_s147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4" o:spid="_x0000_s147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5" o:spid="_x0000_s147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6" o:spid="_x0000_s147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7" o:spid="_x0000_s147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8" o:spid="_x0000_s147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9" o:spid="_x0000_s147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60" o:spid="_x0000_s147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61" o:spid="_x0000_s147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62" o:spid="_x0000_s148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63" o:spid="_x0000_s148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D74852" w:rsidRPr="00095130" w:rsidRDefault="00D74852" w:rsidP="009F31F3">
                        <w:pPr>
                          <w:rPr>
                            <w:sz w:val="16"/>
                            <w:szCs w:val="16"/>
                          </w:rPr>
                        </w:pPr>
                        <w:r>
                          <w:rPr>
                            <w:sz w:val="16"/>
                            <w:szCs w:val="16"/>
                          </w:rPr>
                          <w:t>Exampl</w:t>
                        </w:r>
                        <w:r w:rsidRPr="00095130">
                          <w:rPr>
                            <w:sz w:val="16"/>
                            <w:szCs w:val="16"/>
                          </w:rPr>
                          <w:t>e</w:t>
                        </w:r>
                      </w:p>
                    </w:txbxContent>
                  </v:textbox>
                </v:shape>
              </v:group>
              <v:group id="_x0000_s1482" style="position:absolute;left:1168;top:13836;width:2142;height:430" coordorigin="1161,15172" coordsize="2142,430">
                <v:roundrect id="AutoShape 119" o:spid="_x0000_s148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48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48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D74852" w:rsidRPr="002844B4" w:rsidRDefault="00D74852" w:rsidP="009F31F3">
                        <w:pPr>
                          <w:rPr>
                            <w:color w:val="404040"/>
                            <w:sz w:val="16"/>
                            <w:szCs w:val="16"/>
                          </w:rPr>
                        </w:pPr>
                        <w:r w:rsidRPr="002844B4">
                          <w:rPr>
                            <w:color w:val="404040"/>
                            <w:sz w:val="16"/>
                            <w:szCs w:val="16"/>
                          </w:rPr>
                          <w:t>Can’t find it...Search here</w:t>
                        </w:r>
                      </w:p>
                    </w:txbxContent>
                  </v:textbox>
                </v:shape>
              </v:group>
            </v:group>
          </v:group>
        </w:pict>
      </w:r>
      <w:r w:rsidRPr="008C1E07">
        <w:rPr>
          <w:rFonts w:ascii="Calibri" w:eastAsia="Times New Roman" w:hAnsi="Calibri" w:cs="Times New Roman"/>
          <w:noProof/>
          <w:szCs w:val="22"/>
          <w:lang w:eastAsia="en-GB"/>
        </w:rPr>
        <w:pict>
          <v:group id="_x0000_s1352" style="position:absolute;margin-left:126.95pt;margin-top:17.45pt;width:159.5pt;height:284pt;z-index:252282880" coordorigin="4339,8924" coordsize="3190,5680">
            <v:group id="Group 176" o:spid="_x0000_s13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3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3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3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3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3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3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3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3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3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3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3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3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3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3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D74852" w:rsidRPr="00D931A1" w:rsidRDefault="00D74852"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368" style="position:absolute;left:4536;top:10212;width:2993;height:834" coordorigin="4804,10367" coordsize="2993,834">
              <v:group id="Group 165" o:spid="_x0000_s13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3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3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3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3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3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D74852" w:rsidRPr="00095130" w:rsidRDefault="00D74852" w:rsidP="009F31F3">
                      <w:pPr>
                        <w:rPr>
                          <w:sz w:val="16"/>
                          <w:szCs w:val="16"/>
                        </w:rPr>
                      </w:pPr>
                      <w:r>
                        <w:rPr>
                          <w:sz w:val="16"/>
                          <w:szCs w:val="16"/>
                        </w:rPr>
                        <w:t>Chinese</w:t>
                      </w:r>
                    </w:p>
                  </w:txbxContent>
                </v:textbox>
              </v:shape>
              <v:shape id="Text Box 172" o:spid="_x0000_s13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D74852" w:rsidRPr="00095130" w:rsidRDefault="00D74852" w:rsidP="009F31F3">
                      <w:pPr>
                        <w:rPr>
                          <w:sz w:val="16"/>
                          <w:szCs w:val="16"/>
                        </w:rPr>
                      </w:pPr>
                      <w:r>
                        <w:rPr>
                          <w:sz w:val="16"/>
                          <w:szCs w:val="16"/>
                        </w:rPr>
                        <w:t>Indian</w:t>
                      </w:r>
                    </w:p>
                  </w:txbxContent>
                </v:textbox>
              </v:shape>
              <v:shape id="Text Box 173" o:spid="_x0000_s13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D74852" w:rsidRPr="00095130" w:rsidRDefault="00D74852" w:rsidP="009F31F3">
                      <w:pPr>
                        <w:rPr>
                          <w:sz w:val="16"/>
                          <w:szCs w:val="16"/>
                        </w:rPr>
                      </w:pPr>
                      <w:r>
                        <w:rPr>
                          <w:sz w:val="16"/>
                          <w:szCs w:val="16"/>
                        </w:rPr>
                        <w:t>Thai</w:t>
                      </w:r>
                    </w:p>
                  </w:txbxContent>
                </v:textbox>
              </v:shape>
              <v:shape id="Text Box 174" o:spid="_x0000_s13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D74852" w:rsidRPr="00095130" w:rsidRDefault="00D74852" w:rsidP="009F31F3">
                      <w:pPr>
                        <w:rPr>
                          <w:sz w:val="16"/>
                          <w:szCs w:val="16"/>
                        </w:rPr>
                      </w:pPr>
                      <w:r>
                        <w:rPr>
                          <w:sz w:val="16"/>
                          <w:szCs w:val="16"/>
                        </w:rPr>
                        <w:t>British</w:t>
                      </w:r>
                    </w:p>
                  </w:txbxContent>
                </v:textbox>
              </v:shape>
            </v:group>
          </v:group>
        </w:pict>
      </w:r>
      <w:r w:rsidR="009F31F3" w:rsidRPr="00DA78E1">
        <w:rPr>
          <w:rFonts w:ascii="Calibri" w:eastAsia="Times New Roman" w:hAnsi="Calibri" w:cs="Times New Roman"/>
          <w:szCs w:val="22"/>
          <w:lang w:eastAsia="zh-CN" w:bidi="ta-IN"/>
        </w:rPr>
        <w:t>2.</w:t>
      </w:r>
      <w:r w:rsidR="009F31F3">
        <w:rPr>
          <w:rFonts w:ascii="Calibri" w:eastAsia="Times New Roman" w:hAnsi="Calibri" w:cs="Times New Roman"/>
          <w:szCs w:val="22"/>
          <w:lang w:eastAsia="zh-CN" w:bidi="ta-IN"/>
        </w:rPr>
        <w:t xml:space="preserve">                                                                               3.  </w:t>
      </w:r>
      <w:r w:rsidR="009F31F3" w:rsidRPr="002844B4">
        <w:rPr>
          <w:rFonts w:ascii="Calibri" w:eastAsia="Times New Roman" w:hAnsi="Calibri" w:cs="Times New Roman"/>
          <w:b/>
          <w:szCs w:val="22"/>
          <w:lang w:eastAsia="zh-CN" w:bidi="ta-IN"/>
        </w:rPr>
        <w:tab/>
      </w:r>
      <w:r w:rsidR="009F31F3">
        <w:rPr>
          <w:rFonts w:ascii="Calibri" w:eastAsia="Times New Roman" w:hAnsi="Calibri" w:cs="Times New Roman"/>
          <w:b/>
          <w:szCs w:val="22"/>
          <w:lang w:eastAsia="zh-CN" w:bidi="ta-IN"/>
        </w:rPr>
        <w:t xml:space="preserve">                                                                      </w:t>
      </w:r>
      <w:r w:rsidR="009F31F3" w:rsidRPr="00DA78E1">
        <w:rPr>
          <w:rFonts w:ascii="Calibri" w:eastAsia="Times New Roman" w:hAnsi="Calibri" w:cs="Times New Roman"/>
          <w:szCs w:val="22"/>
          <w:lang w:eastAsia="zh-CN" w:bidi="ta-IN"/>
        </w:rPr>
        <w:t>4.</w:t>
      </w:r>
      <w:r w:rsidR="009F31F3">
        <w:rPr>
          <w:rFonts w:ascii="Calibri" w:eastAsia="Times New Roman" w:hAnsi="Calibri" w:cs="Times New Roman"/>
          <w:b/>
          <w:szCs w:val="22"/>
          <w:lang w:eastAsia="zh-CN" w:bidi="ta-IN"/>
        </w:rPr>
        <w:tab/>
      </w:r>
      <w:r w:rsidR="009F31F3" w:rsidRPr="002844B4">
        <w:rPr>
          <w:rFonts w:ascii="Calibri" w:eastAsia="Times New Roman" w:hAnsi="Calibri" w:cs="Times New Roman"/>
          <w:b/>
          <w:szCs w:val="22"/>
          <w:lang w:eastAsia="zh-CN" w:bidi="ta-IN"/>
        </w:rPr>
        <w:tab/>
        <w:t>4.</w:t>
      </w:r>
    </w:p>
    <w:p w:rsidR="009F31F3" w:rsidRPr="002844B4" w:rsidRDefault="008C1E07" w:rsidP="009F31F3">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1378" type="#_x0000_t32" style="position:absolute;margin-left:488.95pt;margin-top:24.2pt;width:0;height:8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9F31F3" w:rsidRDefault="009F31F3" w:rsidP="009F31F3"/>
    <w:p w:rsidR="009F31F3" w:rsidRDefault="009F31F3" w:rsidP="009F31F3"/>
    <w:p w:rsidR="005B7FD1" w:rsidRDefault="005B7FD1" w:rsidP="00D6742F">
      <w:pPr>
        <w:jc w:val="both"/>
      </w:pPr>
    </w:p>
    <w:p w:rsidR="005B7FD1" w:rsidRDefault="005B7FD1" w:rsidP="00D6742F">
      <w:pPr>
        <w:jc w:val="both"/>
      </w:pPr>
    </w:p>
    <w:p w:rsidR="005B7FD1" w:rsidRDefault="005B7FD1" w:rsidP="00D6742F">
      <w:pPr>
        <w:jc w:val="both"/>
      </w:pPr>
    </w:p>
    <w:p w:rsidR="005B7FD1" w:rsidRDefault="008C1E07" w:rsidP="00D6742F">
      <w:pPr>
        <w:jc w:val="both"/>
      </w:pPr>
      <w:r>
        <w:rPr>
          <w:noProof/>
          <w:lang w:eastAsia="en-GB"/>
        </w:rPr>
        <w:pict>
          <v:shape id="AutoShape 54" o:spid="_x0000_s1554" type="#_x0000_t32" style="position:absolute;left:0;text-align:left;margin-left:295.3pt;margin-top:7.9pt;width:30pt;height: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1553" type="#_x0000_t32" style="position:absolute;left:0;text-align:left;margin-left:88.8pt;margin-top:7.9pt;width:30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4D45DD" w:rsidRDefault="008C1E07" w:rsidP="00D6742F">
      <w:pPr>
        <w:jc w:val="both"/>
      </w:pPr>
      <w:r>
        <w:rPr>
          <w:noProof/>
          <w:lang w:eastAsia="en-GB"/>
        </w:rPr>
        <w:pict>
          <v:group id="_x0000_s1274" style="position:absolute;left:0;text-align:left;margin-left:317.1pt;margin-top:349.8pt;width:159.5pt;height:284pt;z-index:252278784" coordorigin="8389,8921" coordsize="3190,5680">
            <v:group id="Group 175" o:spid="_x0000_s1275"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276"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27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27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27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28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28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282"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28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28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28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28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28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28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289"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D74852" w:rsidRPr="00D931A1" w:rsidRDefault="00D74852"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290"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291"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292"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293"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294"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295"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2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2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D74852" w:rsidRPr="00AA435B" w:rsidRDefault="00D74852" w:rsidP="009F31F3">
                        <w:pPr>
                          <w:rPr>
                            <w:b/>
                            <w:bCs/>
                            <w:sz w:val="32"/>
                            <w:szCs w:val="32"/>
                          </w:rPr>
                        </w:pPr>
                        <w:r w:rsidRPr="00AA435B">
                          <w:rPr>
                            <w:b/>
                            <w:bCs/>
                            <w:sz w:val="32"/>
                            <w:szCs w:val="32"/>
                          </w:rPr>
                          <w:t>+</w:t>
                        </w:r>
                      </w:p>
                    </w:txbxContent>
                  </v:textbox>
                </v:shape>
              </v:group>
              <v:shape id="Text Box 188" o:spid="_x0000_s1298"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D74852" w:rsidRDefault="00D74852" w:rsidP="009F31F3">
                      <w:r>
                        <w:t>Honoured Guest</w:t>
                      </w:r>
                    </w:p>
                    <w:p w:rsidR="00D74852" w:rsidRDefault="00D74852" w:rsidP="009F31F3">
                      <w:r>
                        <w:t>Address Lines 01970 123 456</w:t>
                      </w:r>
                    </w:p>
                  </w:txbxContent>
                </v:textbox>
              </v:shape>
              <v:shape id="Text Box 189" o:spid="_x0000_s1299"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D74852" w:rsidRDefault="00D74852" w:rsidP="009F31F3">
                      <w:r>
                        <w:t>Hot Dumplings</w:t>
                      </w:r>
                    </w:p>
                    <w:p w:rsidR="00D74852" w:rsidRDefault="00D74852" w:rsidP="009F31F3">
                      <w:r>
                        <w:t>Address Lines 01970 123 456</w:t>
                      </w:r>
                    </w:p>
                  </w:txbxContent>
                </v:textbox>
              </v:shape>
              <v:shape id="Text Box 190" o:spid="_x0000_s1300"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D74852" w:rsidRDefault="00D74852" w:rsidP="009F31F3">
                      <w:r>
                        <w:t>Kam Sing</w:t>
                      </w:r>
                    </w:p>
                    <w:p w:rsidR="00D74852" w:rsidRDefault="00D74852" w:rsidP="009F31F3">
                      <w:r>
                        <w:t>Address Lines 01970 123 456</w:t>
                      </w:r>
                    </w:p>
                  </w:txbxContent>
                </v:textbox>
              </v:shape>
              <v:shape id="Text Box 191" o:spid="_x0000_s1301"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D74852" w:rsidRDefault="00D74852" w:rsidP="009F31F3">
                      <w:r>
                        <w:t>Mandarin</w:t>
                      </w:r>
                    </w:p>
                    <w:p w:rsidR="00D74852" w:rsidRDefault="00D74852" w:rsidP="009F31F3">
                      <w:r>
                        <w:t>Address Lines 01970 123 456</w:t>
                      </w:r>
                    </w:p>
                  </w:txbxContent>
                </v:textbox>
              </v:shape>
              <v:group id="Group 192" o:spid="_x0000_s1302"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30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30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D74852" w:rsidRPr="00AA435B" w:rsidRDefault="00D74852" w:rsidP="009F31F3">
                        <w:pPr>
                          <w:rPr>
                            <w:b/>
                            <w:bCs/>
                            <w:sz w:val="32"/>
                            <w:szCs w:val="32"/>
                          </w:rPr>
                        </w:pPr>
                        <w:r w:rsidRPr="00AA435B">
                          <w:rPr>
                            <w:b/>
                            <w:bCs/>
                            <w:sz w:val="32"/>
                            <w:szCs w:val="32"/>
                          </w:rPr>
                          <w:t>+</w:t>
                        </w:r>
                      </w:p>
                    </w:txbxContent>
                  </v:textbox>
                </v:shape>
              </v:group>
              <v:group id="Group 195" o:spid="_x0000_s1305"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30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30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D74852" w:rsidRPr="00AA435B" w:rsidRDefault="00D74852" w:rsidP="009F31F3">
                        <w:pPr>
                          <w:rPr>
                            <w:b/>
                            <w:bCs/>
                            <w:sz w:val="32"/>
                            <w:szCs w:val="32"/>
                          </w:rPr>
                        </w:pPr>
                        <w:r w:rsidRPr="00AA435B">
                          <w:rPr>
                            <w:b/>
                            <w:bCs/>
                            <w:sz w:val="32"/>
                            <w:szCs w:val="32"/>
                          </w:rPr>
                          <w:t>+</w:t>
                        </w:r>
                      </w:p>
                    </w:txbxContent>
                  </v:textbox>
                </v:shape>
              </v:group>
              <v:group id="Group 198" o:spid="_x0000_s1308"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309"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310"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D74852" w:rsidRPr="00AA435B" w:rsidRDefault="00D74852" w:rsidP="009F31F3">
                        <w:pPr>
                          <w:rPr>
                            <w:b/>
                            <w:bCs/>
                            <w:sz w:val="32"/>
                            <w:szCs w:val="32"/>
                          </w:rPr>
                        </w:pPr>
                        <w:r w:rsidRPr="00AA435B">
                          <w:rPr>
                            <w:b/>
                            <w:bCs/>
                            <w:sz w:val="32"/>
                            <w:szCs w:val="32"/>
                          </w:rPr>
                          <w:t>+</w:t>
                        </w:r>
                      </w:p>
                    </w:txbxContent>
                  </v:textbox>
                </v:shape>
              </v:group>
              <v:shape id="Text Box 201" o:spid="_x0000_s1311"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D74852" w:rsidRDefault="00D74852" w:rsidP="009F31F3">
                      <w:r>
                        <w:t>Seafront Palace</w:t>
                      </w:r>
                    </w:p>
                    <w:p w:rsidR="00D74852" w:rsidRDefault="00D74852" w:rsidP="009F31F3">
                      <w:r>
                        <w:t>Address Lines</w:t>
                      </w:r>
                    </w:p>
                  </w:txbxContent>
                </v:textbox>
              </v:shape>
            </v:group>
          </v:group>
        </w:pict>
      </w:r>
      <w:r>
        <w:rPr>
          <w:noProof/>
          <w:lang w:eastAsia="en-GB"/>
        </w:rPr>
        <w:pict>
          <v:group id="_x0000_s1178" style="position:absolute;left:0;text-align:left;margin-left:-77.05pt;margin-top:349pt;width:159.8pt;height:284pt;z-index:252276736" coordorigin="259,8924" coordsize="3196,5680">
            <v:group id="Group 177" o:spid="_x0000_s117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18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18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18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18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18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18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18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18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18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18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19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19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19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19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D74852" w:rsidRPr="00D931A1" w:rsidRDefault="00D74852"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94" style="position:absolute;left:401;top:9669;width:3054;height:4406" coordorigin="691,9860" coordsize="3054,4406">
              <v:group id="_x0000_s1195" style="position:absolute;left:691;top:9860;width:3054;height:4310" coordorigin="691,10168" coordsize="3054,4310">
                <v:group id="Group 96" o:spid="_x0000_s119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19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19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19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20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20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20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20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20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20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20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20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20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20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21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21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21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21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21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21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21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21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21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21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22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22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22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D74852" w:rsidRPr="00095130" w:rsidRDefault="00D74852" w:rsidP="009F31F3">
                        <w:pPr>
                          <w:rPr>
                            <w:sz w:val="16"/>
                            <w:szCs w:val="16"/>
                          </w:rPr>
                        </w:pPr>
                        <w:r>
                          <w:rPr>
                            <w:sz w:val="16"/>
                            <w:szCs w:val="16"/>
                          </w:rPr>
                          <w:t>Food</w:t>
                        </w:r>
                      </w:p>
                    </w:txbxContent>
                  </v:textbox>
                </v:shape>
                <v:shape id="Text Box 145" o:spid="_x0000_s122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D74852" w:rsidRPr="00095130" w:rsidRDefault="00D74852" w:rsidP="009F31F3">
                        <w:pPr>
                          <w:rPr>
                            <w:sz w:val="16"/>
                            <w:szCs w:val="16"/>
                          </w:rPr>
                        </w:pPr>
                        <w:r>
                          <w:rPr>
                            <w:sz w:val="16"/>
                            <w:szCs w:val="16"/>
                          </w:rPr>
                          <w:t>Shops</w:t>
                        </w:r>
                      </w:p>
                    </w:txbxContent>
                  </v:textbox>
                </v:shape>
                <v:shape id="Text Box 146" o:spid="_x0000_s122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D74852" w:rsidRPr="00095130" w:rsidRDefault="00D74852" w:rsidP="009F31F3">
                        <w:pPr>
                          <w:rPr>
                            <w:sz w:val="16"/>
                            <w:szCs w:val="16"/>
                          </w:rPr>
                        </w:pPr>
                        <w:r>
                          <w:rPr>
                            <w:sz w:val="16"/>
                            <w:szCs w:val="16"/>
                          </w:rPr>
                          <w:t>POI</w:t>
                        </w:r>
                      </w:p>
                    </w:txbxContent>
                  </v:textbox>
                </v:shape>
                <v:shape id="Text Box 147" o:spid="_x0000_s122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D74852" w:rsidRPr="00095130" w:rsidRDefault="00D74852" w:rsidP="009F31F3">
                        <w:pPr>
                          <w:rPr>
                            <w:sz w:val="16"/>
                            <w:szCs w:val="16"/>
                          </w:rPr>
                        </w:pPr>
                        <w:r>
                          <w:rPr>
                            <w:sz w:val="16"/>
                            <w:szCs w:val="16"/>
                          </w:rPr>
                          <w:t>ATM’s</w:t>
                        </w:r>
                      </w:p>
                    </w:txbxContent>
                  </v:textbox>
                </v:shape>
                <v:shape id="Text Box 148" o:spid="_x0000_s122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49" o:spid="_x0000_s122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0" o:spid="_x0000_s122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1" o:spid="_x0000_s122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2" o:spid="_x0000_s123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3" o:spid="_x0000_s123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4" o:spid="_x0000_s123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5" o:spid="_x0000_s123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6" o:spid="_x0000_s123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7" o:spid="_x0000_s123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8" o:spid="_x0000_s123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59" o:spid="_x0000_s123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60" o:spid="_x0000_s123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61" o:spid="_x0000_s123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62" o:spid="_x0000_s124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shape id="Text Box 163" o:spid="_x0000_s124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D74852" w:rsidRPr="00095130" w:rsidRDefault="00D74852" w:rsidP="009F31F3">
                        <w:pPr>
                          <w:rPr>
                            <w:sz w:val="16"/>
                            <w:szCs w:val="16"/>
                          </w:rPr>
                        </w:pPr>
                        <w:r>
                          <w:rPr>
                            <w:sz w:val="16"/>
                            <w:szCs w:val="16"/>
                          </w:rPr>
                          <w:t>Exampl</w:t>
                        </w:r>
                        <w:r w:rsidRPr="00095130">
                          <w:rPr>
                            <w:sz w:val="16"/>
                            <w:szCs w:val="16"/>
                          </w:rPr>
                          <w:t>e</w:t>
                        </w:r>
                      </w:p>
                    </w:txbxContent>
                  </v:textbox>
                </v:shape>
              </v:group>
              <v:group id="_x0000_s1242" style="position:absolute;left:1168;top:13836;width:2142;height:430" coordorigin="1161,15172" coordsize="2142,430">
                <v:roundrect id="AutoShape 119" o:spid="_x0000_s124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24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24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D74852" w:rsidRPr="002844B4" w:rsidRDefault="00D74852" w:rsidP="009F31F3">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152" style="position:absolute;left:0;text-align:left;margin-left:126.95pt;margin-top:349pt;width:159.5pt;height:284pt;z-index:252275712" coordorigin="4339,8924" coordsize="3190,5680">
            <v:group id="Group 176" o:spid="_x0000_s11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1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1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1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1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1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1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1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1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1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1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1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1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1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1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D74852" w:rsidRPr="00D931A1" w:rsidRDefault="00D74852"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68" style="position:absolute;left:4536;top:10212;width:2993;height:834" coordorigin="4804,10367" coordsize="2993,834">
              <v:group id="Group 165" o:spid="_x0000_s11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1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1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1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1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1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D74852" w:rsidRPr="00095130" w:rsidRDefault="00D74852" w:rsidP="009F31F3">
                      <w:pPr>
                        <w:rPr>
                          <w:sz w:val="16"/>
                          <w:szCs w:val="16"/>
                        </w:rPr>
                      </w:pPr>
                      <w:r>
                        <w:rPr>
                          <w:sz w:val="16"/>
                          <w:szCs w:val="16"/>
                        </w:rPr>
                        <w:t>Chinese</w:t>
                      </w:r>
                    </w:p>
                  </w:txbxContent>
                </v:textbox>
              </v:shape>
              <v:shape id="Text Box 172" o:spid="_x0000_s11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D74852" w:rsidRPr="00095130" w:rsidRDefault="00D74852" w:rsidP="009F31F3">
                      <w:pPr>
                        <w:rPr>
                          <w:sz w:val="16"/>
                          <w:szCs w:val="16"/>
                        </w:rPr>
                      </w:pPr>
                      <w:r>
                        <w:rPr>
                          <w:sz w:val="16"/>
                          <w:szCs w:val="16"/>
                        </w:rPr>
                        <w:t>Indian</w:t>
                      </w:r>
                    </w:p>
                  </w:txbxContent>
                </v:textbox>
              </v:shape>
              <v:shape id="Text Box 173" o:spid="_x0000_s11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D74852" w:rsidRPr="00095130" w:rsidRDefault="00D74852" w:rsidP="009F31F3">
                      <w:pPr>
                        <w:rPr>
                          <w:sz w:val="16"/>
                          <w:szCs w:val="16"/>
                        </w:rPr>
                      </w:pPr>
                      <w:r>
                        <w:rPr>
                          <w:sz w:val="16"/>
                          <w:szCs w:val="16"/>
                        </w:rPr>
                        <w:t>Thai</w:t>
                      </w:r>
                    </w:p>
                  </w:txbxContent>
                </v:textbox>
              </v:shape>
              <v:shape id="Text Box 174" o:spid="_x0000_s11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D74852" w:rsidRPr="00095130" w:rsidRDefault="00D74852" w:rsidP="009F31F3">
                      <w:pPr>
                        <w:rPr>
                          <w:sz w:val="16"/>
                          <w:szCs w:val="16"/>
                        </w:rPr>
                      </w:pPr>
                      <w:r>
                        <w:rPr>
                          <w:sz w:val="16"/>
                          <w:szCs w:val="16"/>
                        </w:rPr>
                        <w:t>British</w:t>
                      </w:r>
                    </w:p>
                  </w:txbxContent>
                </v:textbox>
              </v:shape>
            </v:group>
          </v:group>
        </w:pict>
      </w:r>
      <w:r w:rsidR="005B7FD1">
        <w:t xml:space="preserve">Figure </w:t>
      </w:r>
      <w:r w:rsidR="00932C40">
        <w:br w:type="page"/>
      </w:r>
      <w:bookmarkStart w:id="47" w:name="_Toc192777719"/>
    </w:p>
    <w:p w:rsidR="00610C23" w:rsidRPr="00610C23" w:rsidRDefault="00610C23" w:rsidP="00610C23">
      <w:pPr>
        <w:pStyle w:val="AppendixSection"/>
        <w:rPr>
          <w:rFonts w:asciiTheme="minorHAnsi" w:hAnsiTheme="minorHAnsi"/>
        </w:rPr>
      </w:pPr>
      <w:bookmarkStart w:id="48" w:name="_Toc353978996"/>
      <w:r w:rsidRPr="00610C23">
        <w:rPr>
          <w:rFonts w:asciiTheme="minorHAnsi" w:hAnsiTheme="minorHAnsi"/>
        </w:rPr>
        <w:lastRenderedPageBreak/>
        <w:t>Class Diagram</w:t>
      </w:r>
      <w:r w:rsidR="00AE0B7C">
        <w:rPr>
          <w:rFonts w:asciiTheme="minorHAnsi" w:hAnsiTheme="minorHAnsi"/>
        </w:rPr>
        <w:t xml:space="preserve"> for the TourInf Application</w:t>
      </w:r>
      <w:bookmarkEnd w:id="48"/>
    </w:p>
    <w:p w:rsidR="00610C23" w:rsidRDefault="00F44A50" w:rsidP="006F1FBB">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06432"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F44A50" w:rsidP="0091511E">
      <w:proofErr w:type="gramStart"/>
      <w:r>
        <w:t>Fig.</w:t>
      </w:r>
      <w:proofErr w:type="gramEnd"/>
    </w:p>
    <w:p w:rsidR="00610C23" w:rsidRDefault="00610C23" w:rsidP="006F1FBB">
      <w:pPr>
        <w:pStyle w:val="Heading1"/>
        <w:numPr>
          <w:ilvl w:val="0"/>
          <w:numId w:val="0"/>
        </w:numPr>
        <w:rPr>
          <w:rFonts w:asciiTheme="minorHAnsi" w:eastAsiaTheme="minorEastAsia" w:hAnsiTheme="minorHAnsi" w:cstheme="minorBidi"/>
          <w:b w:val="0"/>
          <w:bCs w:val="0"/>
          <w:sz w:val="22"/>
          <w:szCs w:val="24"/>
        </w:rPr>
      </w:pPr>
    </w:p>
    <w:p w:rsidR="00F44A50" w:rsidRPr="00F44A50" w:rsidRDefault="00F44A50" w:rsidP="00F44A50"/>
    <w:p w:rsidR="00610C23" w:rsidRPr="00610C23" w:rsidRDefault="00610C23" w:rsidP="00610C23">
      <w:pPr>
        <w:pStyle w:val="AppendixSection"/>
        <w:rPr>
          <w:rFonts w:asciiTheme="minorHAnsi" w:hAnsiTheme="minorHAnsi"/>
        </w:rPr>
      </w:pPr>
      <w:bookmarkStart w:id="49" w:name="_Toc353978997"/>
      <w:r w:rsidRPr="00610C23">
        <w:rPr>
          <w:rFonts w:asciiTheme="minorHAnsi" w:hAnsiTheme="minorHAnsi"/>
        </w:rPr>
        <w:lastRenderedPageBreak/>
        <w:t>Testing</w:t>
      </w:r>
      <w:bookmarkEnd w:id="49"/>
    </w:p>
    <w:p w:rsidR="00610C23" w:rsidRDefault="00610C23" w:rsidP="0091511E">
      <w:pPr>
        <w:pStyle w:val="AppendixSection"/>
        <w:numPr>
          <w:ilvl w:val="0"/>
          <w:numId w:val="0"/>
        </w:numPr>
        <w:spacing w:before="0"/>
        <w:ind w:left="426" w:hanging="426"/>
      </w:pPr>
    </w:p>
    <w:p w:rsidR="00610C23" w:rsidRPr="0091511E" w:rsidRDefault="0091511E" w:rsidP="0091511E">
      <w:pPr>
        <w:pStyle w:val="Heading2"/>
        <w:numPr>
          <w:ilvl w:val="0"/>
          <w:numId w:val="0"/>
        </w:numPr>
        <w:rPr>
          <w:rFonts w:asciiTheme="minorHAnsi" w:hAnsiTheme="minorHAnsi"/>
        </w:rPr>
      </w:pPr>
      <w:bookmarkStart w:id="50" w:name="_Toc353978998"/>
      <w:r w:rsidRPr="0091511E">
        <w:rPr>
          <w:rFonts w:asciiTheme="minorHAnsi" w:hAnsiTheme="minorHAnsi"/>
        </w:rPr>
        <w:t xml:space="preserve">D.1. </w:t>
      </w:r>
      <w:r w:rsidR="00610C23" w:rsidRPr="0091511E">
        <w:rPr>
          <w:rFonts w:asciiTheme="minorHAnsi" w:hAnsiTheme="minorHAnsi"/>
        </w:rPr>
        <w:t>Unit Testing</w:t>
      </w:r>
      <w:bookmarkEnd w:id="50"/>
    </w:p>
    <w:p w:rsidR="00B9433D" w:rsidRDefault="00B9433D" w:rsidP="00610C23">
      <w:pPr>
        <w:rPr>
          <w:rFonts w:eastAsiaTheme="majorEastAsia" w:cstheme="majorBidi"/>
          <w:b/>
          <w:bCs/>
          <w:sz w:val="26"/>
          <w:szCs w:val="26"/>
        </w:rPr>
      </w:pPr>
    </w:p>
    <w:p w:rsidR="00B9433D" w:rsidRDefault="00B9433D" w:rsidP="00610C23">
      <w:pPr>
        <w:rPr>
          <w:rFonts w:eastAsiaTheme="majorEastAsia" w:cstheme="majorBidi"/>
          <w:bCs/>
          <w:szCs w:val="22"/>
        </w:rPr>
      </w:pPr>
      <w:r>
        <w:rPr>
          <w:rFonts w:eastAsiaTheme="majorEastAsia" w:cstheme="majorBidi"/>
          <w:bCs/>
          <w:szCs w:val="22"/>
        </w:rPr>
        <w:t xml:space="preserve">The unit tests of which the results are shown below can be found </w:t>
      </w:r>
      <w:r w:rsidR="001E1B7D">
        <w:rPr>
          <w:rFonts w:eastAsiaTheme="majorEastAsia" w:cstheme="majorBidi"/>
          <w:bCs/>
          <w:szCs w:val="22"/>
        </w:rPr>
        <w:t>with</w:t>
      </w:r>
      <w:r>
        <w:rPr>
          <w:rFonts w:eastAsiaTheme="majorEastAsia" w:cstheme="majorBidi"/>
          <w:bCs/>
          <w:szCs w:val="22"/>
        </w:rPr>
        <w:t>in the TourInf.test folder in the uk.ac.aber.ayr9.tourinf.test package on the disc provide</w:t>
      </w:r>
      <w:r w:rsidR="000A246B">
        <w:rPr>
          <w:rFonts w:eastAsiaTheme="majorEastAsia" w:cstheme="majorBidi"/>
          <w:bCs/>
          <w:szCs w:val="22"/>
        </w:rPr>
        <w:t>d</w:t>
      </w:r>
      <w:r>
        <w:rPr>
          <w:rFonts w:eastAsiaTheme="majorEastAsia" w:cstheme="majorBidi"/>
          <w:bCs/>
          <w:szCs w:val="22"/>
        </w:rPr>
        <w:t xml:space="preserve"> with this document.</w:t>
      </w:r>
    </w:p>
    <w:p w:rsidR="000A246B" w:rsidRDefault="000A246B" w:rsidP="00610C23">
      <w:pPr>
        <w:rPr>
          <w:rFonts w:eastAsiaTheme="majorEastAsia" w:cstheme="majorBidi"/>
          <w:bCs/>
          <w:szCs w:val="22"/>
        </w:rPr>
      </w:pPr>
    </w:p>
    <w:p w:rsidR="001E1B7D" w:rsidRDefault="001E1B7D" w:rsidP="00610C23">
      <w:pPr>
        <w:rPr>
          <w:rFonts w:eastAsiaTheme="majorEastAsia" w:cstheme="majorBidi"/>
          <w:bCs/>
          <w:szCs w:val="22"/>
        </w:rPr>
      </w:pPr>
    </w:p>
    <w:p w:rsidR="00403907" w:rsidRDefault="00403907" w:rsidP="00610C23">
      <w:pPr>
        <w:rPr>
          <w:rFonts w:eastAsiaTheme="majorEastAsia" w:cstheme="majorBidi"/>
          <w:bCs/>
          <w:szCs w:val="22"/>
        </w:rPr>
      </w:pPr>
      <w:r>
        <w:rPr>
          <w:rFonts w:eastAsiaTheme="majorEastAsia" w:cstheme="majorBidi"/>
          <w:bCs/>
          <w:szCs w:val="22"/>
        </w:rPr>
        <w:t>AlertDialogManagerTest:</w:t>
      </w:r>
    </w:p>
    <w:p w:rsidR="000A246B" w:rsidRPr="00B9433D" w:rsidRDefault="004A7C86" w:rsidP="00610C23">
      <w:pPr>
        <w:rPr>
          <w:rFonts w:eastAsiaTheme="majorEastAsia" w:cstheme="majorBidi"/>
          <w:bCs/>
          <w:szCs w:val="22"/>
        </w:rPr>
      </w:pPr>
      <w:r>
        <w:rPr>
          <w:rFonts w:eastAsiaTheme="majorEastAsia" w:cstheme="majorBidi"/>
          <w:bCs/>
          <w:noProof/>
          <w:szCs w:val="22"/>
          <w:lang w:eastAsia="en-GB"/>
        </w:rPr>
        <w:drawing>
          <wp:anchor distT="0" distB="0" distL="114300" distR="114300" simplePos="0" relativeHeight="252302336" behindDoc="1" locked="0" layoutInCell="1" allowOverlap="1">
            <wp:simplePos x="0" y="0"/>
            <wp:positionH relativeFrom="column">
              <wp:posOffset>21038</wp:posOffset>
            </wp:positionH>
            <wp:positionV relativeFrom="paragraph">
              <wp:posOffset>148148</wp:posOffset>
            </wp:positionV>
            <wp:extent cx="5014125" cy="1033670"/>
            <wp:effectExtent l="1905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F87FB7" w:rsidP="00610C23">
      <w:pPr>
        <w:rPr>
          <w:rFonts w:eastAsiaTheme="majorEastAsia" w:cstheme="majorBidi"/>
          <w:bCs/>
          <w:szCs w:val="26"/>
        </w:rPr>
      </w:pPr>
      <w:r>
        <w:rPr>
          <w:rFonts w:eastAsiaTheme="majorEastAsia" w:cstheme="majorBidi"/>
          <w:bCs/>
          <w:szCs w:val="26"/>
        </w:rPr>
        <w:t>Fig</w:t>
      </w:r>
      <w:r w:rsidR="005B7FD1">
        <w:rPr>
          <w:rFonts w:eastAsiaTheme="majorEastAsia" w:cstheme="majorBidi"/>
          <w:bCs/>
          <w:szCs w:val="26"/>
        </w:rPr>
        <w:t>ure</w:t>
      </w:r>
      <w:r>
        <w:rPr>
          <w:rFonts w:eastAsiaTheme="majorEastAsia" w:cstheme="majorBidi"/>
          <w:bCs/>
          <w:szCs w:val="26"/>
        </w:rPr>
        <w:t xml:space="preserve"> </w:t>
      </w:r>
    </w:p>
    <w:p w:rsidR="00403907" w:rsidRDefault="00403907" w:rsidP="00610C23">
      <w:pPr>
        <w:rPr>
          <w:rFonts w:eastAsiaTheme="majorEastAsia" w:cstheme="majorBidi"/>
          <w:b/>
          <w:bCs/>
          <w:sz w:val="26"/>
          <w:szCs w:val="26"/>
        </w:rPr>
      </w:pPr>
    </w:p>
    <w:p w:rsidR="00403907" w:rsidRDefault="00403907" w:rsidP="00610C23">
      <w:pPr>
        <w:rPr>
          <w:rFonts w:eastAsiaTheme="majorEastAsia" w:cstheme="majorBidi"/>
          <w:bCs/>
          <w:szCs w:val="22"/>
        </w:rPr>
      </w:pPr>
      <w:r>
        <w:rPr>
          <w:rFonts w:eastAsiaTheme="majorEastAsia" w:cstheme="majorBidi"/>
          <w:bCs/>
          <w:szCs w:val="22"/>
        </w:rPr>
        <w:t>GPSTrackerTest:</w:t>
      </w:r>
    </w:p>
    <w:p w:rsidR="00403907" w:rsidRDefault="00C86D60" w:rsidP="00610C23">
      <w:pPr>
        <w:rPr>
          <w:rFonts w:eastAsiaTheme="majorEastAsia" w:cstheme="majorBidi"/>
          <w:bCs/>
          <w:noProof/>
          <w:szCs w:val="22"/>
          <w:lang w:eastAsia="en-GB"/>
        </w:rPr>
      </w:pPr>
      <w:r>
        <w:rPr>
          <w:rFonts w:eastAsiaTheme="majorEastAsia" w:cstheme="majorBidi"/>
          <w:bCs/>
          <w:noProof/>
          <w:szCs w:val="22"/>
          <w:lang w:eastAsia="en-GB"/>
        </w:rPr>
        <w:drawing>
          <wp:anchor distT="0" distB="0" distL="114300" distR="114300" simplePos="0" relativeHeight="252303360" behindDoc="1" locked="0" layoutInCell="1" allowOverlap="1">
            <wp:simplePos x="0" y="0"/>
            <wp:positionH relativeFrom="column">
              <wp:posOffset>21038</wp:posOffset>
            </wp:positionH>
            <wp:positionV relativeFrom="paragraph">
              <wp:posOffset>83296</wp:posOffset>
            </wp:positionV>
            <wp:extent cx="5014125" cy="1168842"/>
            <wp:effectExtent l="1905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t="5797" r="66264" b="75604"/>
                    <a:stretch>
                      <a:fillRect/>
                    </a:stretch>
                  </pic:blipFill>
                  <pic:spPr bwMode="auto">
                    <a:xfrm>
                      <a:off x="0" y="0"/>
                      <a:ext cx="5013960" cy="1168804"/>
                    </a:xfrm>
                    <a:prstGeom prst="rect">
                      <a:avLst/>
                    </a:prstGeom>
                    <a:noFill/>
                    <a:ln w="9525">
                      <a:noFill/>
                      <a:miter lim="800000"/>
                      <a:headEnd/>
                      <a:tailEnd/>
                    </a:ln>
                  </pic:spPr>
                </pic:pic>
              </a:graphicData>
            </a:graphic>
          </wp:anchor>
        </w:drawing>
      </w:r>
    </w:p>
    <w:p w:rsidR="00F32E96" w:rsidRDefault="00F32E96" w:rsidP="00610C23">
      <w:pPr>
        <w:rPr>
          <w:rFonts w:eastAsiaTheme="majorEastAsia" w:cstheme="majorBidi"/>
          <w:bCs/>
          <w:szCs w:val="22"/>
        </w:rPr>
      </w:pPr>
    </w:p>
    <w:p w:rsidR="00403907" w:rsidRPr="00403907" w:rsidRDefault="00403907" w:rsidP="00610C23">
      <w:pPr>
        <w:rPr>
          <w:rFonts w:eastAsiaTheme="majorEastAsia" w:cstheme="majorBidi"/>
          <w:bCs/>
          <w:szCs w:val="22"/>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Cs/>
          <w:szCs w:val="22"/>
        </w:rPr>
      </w:pPr>
      <w:r>
        <w:rPr>
          <w:rFonts w:eastAsiaTheme="majorEastAsia" w:cstheme="majorBidi"/>
          <w:bCs/>
          <w:szCs w:val="22"/>
        </w:rPr>
        <w:t>MainActivityTest:</w:t>
      </w:r>
    </w:p>
    <w:p w:rsidR="00C86D60" w:rsidRDefault="00C86D60" w:rsidP="00610C23">
      <w:pPr>
        <w:rPr>
          <w:rFonts w:eastAsiaTheme="majorEastAsia" w:cstheme="majorBidi"/>
          <w:bCs/>
          <w:szCs w:val="22"/>
        </w:rPr>
      </w:pPr>
    </w:p>
    <w:p w:rsidR="00C86D60" w:rsidRPr="00C86D60" w:rsidRDefault="00C86D60" w:rsidP="00610C23">
      <w:pPr>
        <w:rPr>
          <w:rFonts w:eastAsiaTheme="majorEastAsia" w:cstheme="majorBidi"/>
          <w:bCs/>
          <w:szCs w:val="22"/>
        </w:rPr>
      </w:pPr>
      <w:r>
        <w:rPr>
          <w:rFonts w:eastAsiaTheme="majorEastAsia" w:cstheme="majorBidi"/>
          <w:bCs/>
          <w:noProof/>
          <w:szCs w:val="22"/>
          <w:lang w:eastAsia="en-GB"/>
        </w:rPr>
        <w:drawing>
          <wp:inline distT="0" distB="0" distL="0" distR="0">
            <wp:extent cx="5064708" cy="970059"/>
            <wp:effectExtent l="19050" t="0" r="2592"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t="6039" r="66169" b="78744"/>
                    <a:stretch>
                      <a:fillRect/>
                    </a:stretch>
                  </pic:blipFill>
                  <pic:spPr bwMode="auto">
                    <a:xfrm>
                      <a:off x="0" y="0"/>
                      <a:ext cx="5061833" cy="969508"/>
                    </a:xfrm>
                    <a:prstGeom prst="rect">
                      <a:avLst/>
                    </a:prstGeom>
                    <a:noFill/>
                    <a:ln w="9525">
                      <a:noFill/>
                      <a:miter lim="800000"/>
                      <a:headEnd/>
                      <a:tailEnd/>
                    </a:ln>
                  </pic:spPr>
                </pic:pic>
              </a:graphicData>
            </a:graphic>
          </wp:inline>
        </w:drawing>
      </w:r>
    </w:p>
    <w:p w:rsidR="00C86D60"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C86D60" w:rsidRDefault="000614FA" w:rsidP="00610C23">
      <w:pPr>
        <w:rPr>
          <w:rFonts w:eastAsiaTheme="majorEastAsia" w:cstheme="majorBidi"/>
          <w:bCs/>
          <w:szCs w:val="26"/>
        </w:rPr>
      </w:pPr>
      <w:r>
        <w:rPr>
          <w:rFonts w:eastAsiaTheme="majorEastAsia" w:cstheme="majorBidi"/>
          <w:bCs/>
          <w:szCs w:val="26"/>
        </w:rPr>
        <w:t>MainMenuTest: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121000" cy="1081378"/>
            <wp:effectExtent l="19050" t="0" r="34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t="5797" r="66019" b="80193"/>
                    <a:stretch>
                      <a:fillRect/>
                    </a:stretch>
                  </pic:blipFill>
                  <pic:spPr bwMode="auto">
                    <a:xfrm>
                      <a:off x="0" y="0"/>
                      <a:ext cx="5119205" cy="1080999"/>
                    </a:xfrm>
                    <a:prstGeom prst="rect">
                      <a:avLst/>
                    </a:prstGeom>
                    <a:noFill/>
                    <a:ln w="9525">
                      <a:noFill/>
                      <a:miter lim="800000"/>
                      <a:headEnd/>
                      <a:tailEnd/>
                    </a:ln>
                  </pic:spPr>
                </pic:pic>
              </a:graphicData>
            </a:graphic>
          </wp:inline>
        </w:drawing>
      </w:r>
    </w:p>
    <w:p w:rsidR="00C86D60"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0614FA" w:rsidRDefault="000614FA" w:rsidP="00610C23">
      <w:pPr>
        <w:rPr>
          <w:rFonts w:eastAsiaTheme="majorEastAsia" w:cstheme="majorBidi"/>
          <w:bCs/>
          <w:szCs w:val="26"/>
        </w:rPr>
      </w:pPr>
      <w:r>
        <w:rPr>
          <w:rFonts w:eastAsiaTheme="majorEastAsia" w:cstheme="majorBidi"/>
          <w:bCs/>
          <w:szCs w:val="26"/>
        </w:rPr>
        <w:t>MainPlacesActivityTest: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0614FA" w:rsidRDefault="005B7FD1" w:rsidP="00610C23">
      <w:pPr>
        <w:rPr>
          <w:rFonts w:eastAsiaTheme="majorEastAsia" w:cstheme="majorBidi"/>
          <w:bCs/>
          <w:szCs w:val="26"/>
        </w:rPr>
      </w:pPr>
      <w:r>
        <w:rPr>
          <w:rFonts w:eastAsiaTheme="majorEastAsia" w:cstheme="majorBidi"/>
          <w:bCs/>
          <w:szCs w:val="26"/>
        </w:rPr>
        <w:t>Figure</w:t>
      </w:r>
    </w:p>
    <w:p w:rsidR="00F87FB7" w:rsidRPr="00F87FB7" w:rsidRDefault="00F87FB7" w:rsidP="00610C23">
      <w:pPr>
        <w:rPr>
          <w:rFonts w:eastAsiaTheme="majorEastAsia" w:cstheme="majorBidi"/>
          <w:bCs/>
          <w:szCs w:val="26"/>
        </w:rPr>
      </w:pPr>
    </w:p>
    <w:p w:rsidR="000614FA" w:rsidRDefault="000614FA" w:rsidP="00610C23">
      <w:pPr>
        <w:rPr>
          <w:rFonts w:eastAsiaTheme="majorEastAsia" w:cstheme="majorBidi"/>
          <w:bCs/>
          <w:szCs w:val="26"/>
        </w:rPr>
      </w:pPr>
      <w:r>
        <w:rPr>
          <w:rFonts w:eastAsiaTheme="majorEastAsia" w:cstheme="majorBidi"/>
          <w:bCs/>
          <w:szCs w:val="26"/>
        </w:rPr>
        <w:t>SinglePlaceActivityTest: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0614FA" w:rsidRPr="00F87FB7" w:rsidRDefault="005B7FD1" w:rsidP="00610C23">
      <w:pPr>
        <w:rPr>
          <w:rFonts w:eastAsiaTheme="majorEastAsia" w:cstheme="majorBidi"/>
          <w:bCs/>
          <w:szCs w:val="26"/>
        </w:rPr>
      </w:pPr>
      <w:r>
        <w:rPr>
          <w:rFonts w:eastAsiaTheme="majorEastAsia" w:cstheme="majorBidi"/>
          <w:bCs/>
          <w:szCs w:val="26"/>
        </w:rPr>
        <w:t>Figure</w:t>
      </w:r>
    </w:p>
    <w:p w:rsidR="00312A6A" w:rsidRDefault="00312A6A" w:rsidP="00610C23">
      <w:pPr>
        <w:rPr>
          <w:rFonts w:eastAsiaTheme="majorEastAsia" w:cstheme="majorBidi"/>
          <w:b/>
          <w:bCs/>
          <w:sz w:val="26"/>
          <w:szCs w:val="26"/>
        </w:rPr>
      </w:pPr>
    </w:p>
    <w:p w:rsidR="00610C23" w:rsidRDefault="002029FC" w:rsidP="00610C23">
      <w:pPr>
        <w:rPr>
          <w:rFonts w:eastAsiaTheme="majorEastAsia" w:cstheme="majorBidi"/>
          <w:b/>
          <w:bCs/>
          <w:sz w:val="26"/>
          <w:szCs w:val="26"/>
        </w:rPr>
      </w:pPr>
      <w:r>
        <w:rPr>
          <w:rFonts w:eastAsiaTheme="majorEastAsia" w:cstheme="majorBidi"/>
          <w:b/>
          <w:bCs/>
          <w:sz w:val="26"/>
          <w:szCs w:val="26"/>
        </w:rPr>
        <w:t xml:space="preserve">D.2. </w:t>
      </w:r>
      <w:r w:rsidR="00610C23">
        <w:rPr>
          <w:rFonts w:eastAsiaTheme="majorEastAsia" w:cstheme="majorBidi"/>
          <w:b/>
          <w:bCs/>
          <w:sz w:val="26"/>
          <w:szCs w:val="26"/>
        </w:rPr>
        <w:t>Testing Table</w:t>
      </w:r>
    </w:p>
    <w:p w:rsidR="00610C23" w:rsidRDefault="00610C23" w:rsidP="00610C23">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163FE8" w:rsidTr="00513103">
        <w:trPr>
          <w:trHeight w:val="401"/>
        </w:trPr>
        <w:tc>
          <w:tcPr>
            <w:tcW w:w="977"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Pass/</w:t>
            </w:r>
            <w:r w:rsidR="004A7C86">
              <w:rPr>
                <w:rFonts w:eastAsiaTheme="majorEastAsia" w:cstheme="majorBidi"/>
                <w:b/>
                <w:bCs/>
                <w:szCs w:val="22"/>
              </w:rPr>
              <w:t xml:space="preserve"> </w:t>
            </w:r>
            <w:r w:rsidRPr="00163FE8">
              <w:rPr>
                <w:rFonts w:eastAsiaTheme="majorEastAsia" w:cstheme="majorBidi"/>
                <w:b/>
                <w:bCs/>
                <w:szCs w:val="22"/>
              </w:rPr>
              <w:t>Fail</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163FE8" w:rsidRPr="00BA0C41" w:rsidRDefault="00BA0C41" w:rsidP="00E92EA6">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00BA0C41"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‘u</w:t>
            </w:r>
            <w:r w:rsidR="00BA0C41">
              <w:rPr>
                <w:rFonts w:eastAsiaTheme="majorEastAsia" w:cstheme="majorBidi"/>
                <w:bCs/>
                <w:szCs w:val="22"/>
              </w:rPr>
              <w:t>se current location</w:t>
            </w:r>
            <w:r>
              <w:rPr>
                <w:rFonts w:eastAsiaTheme="majorEastAsia" w:cstheme="majorBidi"/>
                <w:bCs/>
                <w:szCs w:val="22"/>
              </w:rPr>
              <w:t>’</w:t>
            </w:r>
            <w:r w:rsidR="00BA0C41">
              <w:rPr>
                <w:rFonts w:eastAsiaTheme="majorEastAsia" w:cstheme="majorBidi"/>
                <w:bCs/>
                <w:szCs w:val="22"/>
              </w:rPr>
              <w:t xml:space="preserve"> button</w:t>
            </w:r>
            <w:r w:rsidR="00923B4B">
              <w:rPr>
                <w:rFonts w:eastAsiaTheme="majorEastAsia" w:cstheme="majorBidi"/>
                <w:bCs/>
                <w:szCs w:val="22"/>
              </w:rPr>
              <w:t xml:space="preserve"> on the </w:t>
            </w:r>
            <w:r>
              <w:rPr>
                <w:rFonts w:eastAsiaTheme="majorEastAsia" w:cstheme="majorBidi"/>
                <w:bCs/>
                <w:szCs w:val="22"/>
              </w:rPr>
              <w:t xml:space="preserve">app </w:t>
            </w:r>
            <w:r w:rsidR="00923B4B">
              <w:rPr>
                <w:rFonts w:eastAsiaTheme="majorEastAsia" w:cstheme="majorBidi"/>
                <w:bCs/>
                <w:szCs w:val="22"/>
              </w:rPr>
              <w:t>home screen</w:t>
            </w:r>
          </w:p>
        </w:tc>
        <w:tc>
          <w:tcPr>
            <w:tcW w:w="1993" w:type="dxa"/>
          </w:tcPr>
          <w:p w:rsidR="00163FE8" w:rsidRPr="00BA0C41" w:rsidRDefault="00BA0C41" w:rsidP="00BA0C41">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163FE8" w:rsidRPr="00BA0C41" w:rsidRDefault="00BA0C41" w:rsidP="00E92EA6">
            <w:pPr>
              <w:jc w:val="center"/>
              <w:rPr>
                <w:rFonts w:eastAsiaTheme="majorEastAsia" w:cstheme="majorBidi"/>
                <w:bCs/>
                <w:szCs w:val="22"/>
              </w:rPr>
            </w:pPr>
            <w:r>
              <w:rPr>
                <w:rFonts w:eastAsiaTheme="majorEastAsia" w:cstheme="majorBidi"/>
                <w:bCs/>
                <w:szCs w:val="22"/>
              </w:rPr>
              <w:t>Enter location</w:t>
            </w:r>
            <w:r w:rsidR="00923B4B">
              <w:rPr>
                <w:rFonts w:eastAsiaTheme="majorEastAsia" w:cstheme="majorBidi"/>
                <w:bCs/>
                <w:szCs w:val="22"/>
              </w:rPr>
              <w:t xml:space="preserve"> manually on home screen</w:t>
            </w:r>
            <w:r w:rsidR="00EE7D8E">
              <w:rPr>
                <w:rFonts w:eastAsiaTheme="majorEastAsia" w:cstheme="majorBidi"/>
                <w:bCs/>
                <w:szCs w:val="22"/>
              </w:rPr>
              <w:t xml:space="preserve"> (Town/City/Postcode)</w:t>
            </w:r>
          </w:p>
        </w:tc>
        <w:tc>
          <w:tcPr>
            <w:tcW w:w="1993" w:type="dxa"/>
          </w:tcPr>
          <w:p w:rsidR="00163FE8" w:rsidRPr="00BA0C41" w:rsidRDefault="00BA0C41" w:rsidP="00A26258">
            <w:pPr>
              <w:rPr>
                <w:rFonts w:eastAsiaTheme="majorEastAsia" w:cstheme="majorBidi"/>
                <w:bCs/>
                <w:szCs w:val="22"/>
              </w:rPr>
            </w:pPr>
            <w:r>
              <w:rPr>
                <w:rFonts w:eastAsiaTheme="majorEastAsia" w:cstheme="majorBidi"/>
                <w:bCs/>
                <w:szCs w:val="22"/>
              </w:rPr>
              <w:t>Forwarded on to main menu,</w:t>
            </w:r>
            <w:r w:rsidR="00A26258">
              <w:rPr>
                <w:rFonts w:eastAsiaTheme="majorEastAsia" w:cstheme="majorBidi"/>
                <w:bCs/>
                <w:szCs w:val="22"/>
              </w:rPr>
              <w:t xml:space="preserve"> place listed for </w:t>
            </w:r>
            <w:r>
              <w:rPr>
                <w:rFonts w:eastAsiaTheme="majorEastAsia" w:cstheme="majorBidi"/>
                <w:bCs/>
                <w:szCs w:val="22"/>
              </w:rPr>
              <w:t>category selected relative to location entered.</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 xml:space="preserve">Main menu displayed. Correct places </w:t>
            </w:r>
            <w:r w:rsidR="00A26258">
              <w:rPr>
                <w:rFonts w:eastAsiaTheme="majorEastAsia" w:cstheme="majorBidi"/>
                <w:bCs/>
                <w:szCs w:val="22"/>
              </w:rPr>
              <w:t xml:space="preserve">listed </w:t>
            </w:r>
            <w:r>
              <w:rPr>
                <w:rFonts w:eastAsiaTheme="majorEastAsia" w:cstheme="majorBidi"/>
                <w:bCs/>
                <w:szCs w:val="22"/>
              </w:rPr>
              <w:t>for location entered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A26258" w:rsidRPr="00B65EE3" w:rsidTr="00513103">
        <w:trPr>
          <w:trHeight w:val="359"/>
        </w:trPr>
        <w:tc>
          <w:tcPr>
            <w:tcW w:w="977" w:type="dxa"/>
            <w:vAlign w:val="center"/>
          </w:tcPr>
          <w:p w:rsidR="00A26258" w:rsidRPr="00923B4B" w:rsidRDefault="00A26258" w:rsidP="00EE7D8E">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A26258" w:rsidRDefault="00A26258" w:rsidP="00E92EA6">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A26258"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163FE8" w:rsidRPr="00BA0C41" w:rsidRDefault="00A26258" w:rsidP="00E92EA6">
            <w:pPr>
              <w:jc w:val="center"/>
              <w:rPr>
                <w:rFonts w:eastAsiaTheme="majorEastAsia" w:cstheme="majorBidi"/>
                <w:bCs/>
                <w:szCs w:val="22"/>
              </w:rPr>
            </w:pPr>
            <w:r>
              <w:rPr>
                <w:rFonts w:eastAsiaTheme="majorEastAsia" w:cstheme="majorBidi"/>
                <w:bCs/>
                <w:szCs w:val="22"/>
              </w:rPr>
              <w:t>Select Category</w:t>
            </w:r>
            <w:r w:rsidR="00923B4B">
              <w:rPr>
                <w:rFonts w:eastAsiaTheme="majorEastAsia" w:cstheme="majorBidi"/>
                <w:bCs/>
                <w:szCs w:val="22"/>
              </w:rPr>
              <w:t xml:space="preserve"> from main menu</w:t>
            </w:r>
          </w:p>
        </w:tc>
        <w:tc>
          <w:tcPr>
            <w:tcW w:w="1993"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984"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055" w:type="dxa"/>
            <w:shd w:val="solid" w:color="00B050" w:fill="auto"/>
            <w:vAlign w:val="center"/>
          </w:tcPr>
          <w:p w:rsidR="00163FE8" w:rsidRPr="00BA0C41"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163FE8" w:rsidRPr="00BA0C41" w:rsidRDefault="00E92EA6" w:rsidP="00E92EA6">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‘Show All P</w:t>
            </w:r>
            <w:r w:rsidR="00E92EA6">
              <w:rPr>
                <w:rFonts w:eastAsiaTheme="majorEastAsia" w:cstheme="majorBidi"/>
                <w:bCs/>
                <w:szCs w:val="22"/>
              </w:rPr>
              <w:t>laces</w:t>
            </w:r>
            <w:r>
              <w:rPr>
                <w:rFonts w:eastAsiaTheme="majorEastAsia" w:cstheme="majorBidi"/>
                <w:bCs/>
                <w:szCs w:val="22"/>
              </w:rPr>
              <w:t xml:space="preserve"> on a Map’</w:t>
            </w:r>
            <w:r w:rsidR="00E92EA6">
              <w:rPr>
                <w:rFonts w:eastAsiaTheme="majorEastAsia" w:cstheme="majorBidi"/>
                <w:bCs/>
                <w:szCs w:val="22"/>
              </w:rPr>
              <w:t xml:space="preserve"> button</w:t>
            </w:r>
          </w:p>
        </w:tc>
        <w:tc>
          <w:tcPr>
            <w:tcW w:w="1993" w:type="dxa"/>
          </w:tcPr>
          <w:p w:rsidR="00163FE8" w:rsidRPr="00BA0C41" w:rsidRDefault="00E92EA6" w:rsidP="00610C23">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163FE8" w:rsidRPr="00BA0C41" w:rsidRDefault="00E92EA6" w:rsidP="00610C23">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74"/>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163FE8" w:rsidRPr="00BA0C41" w:rsidRDefault="00923B4B" w:rsidP="00E92EA6">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163FE8" w:rsidRPr="00BA0C41" w:rsidRDefault="00923B4B" w:rsidP="00610C23">
            <w:pPr>
              <w:rPr>
                <w:rFonts w:eastAsiaTheme="majorEastAsia" w:cstheme="majorBidi"/>
                <w:bCs/>
                <w:szCs w:val="22"/>
              </w:rPr>
            </w:pPr>
            <w:r>
              <w:rPr>
                <w:rFonts w:eastAsiaTheme="majorEastAsia" w:cstheme="majorBidi"/>
                <w:bCs/>
                <w:szCs w:val="22"/>
              </w:rPr>
              <w:t xml:space="preserve">Place name and vicinity displayed </w:t>
            </w:r>
            <w:r>
              <w:rPr>
                <w:rFonts w:eastAsiaTheme="majorEastAsia" w:cstheme="majorBidi"/>
                <w:bCs/>
                <w:szCs w:val="22"/>
              </w:rPr>
              <w:lastRenderedPageBreak/>
              <w:t>in dialog box.</w:t>
            </w:r>
          </w:p>
        </w:tc>
        <w:tc>
          <w:tcPr>
            <w:tcW w:w="1984" w:type="dxa"/>
          </w:tcPr>
          <w:p w:rsidR="00163FE8" w:rsidRPr="00BA0C41" w:rsidRDefault="00923B4B" w:rsidP="00610C23">
            <w:pPr>
              <w:rPr>
                <w:rFonts w:eastAsiaTheme="majorEastAsia" w:cstheme="majorBidi"/>
                <w:bCs/>
                <w:szCs w:val="22"/>
              </w:rPr>
            </w:pPr>
            <w:r>
              <w:rPr>
                <w:rFonts w:eastAsiaTheme="majorEastAsia" w:cstheme="majorBidi"/>
                <w:bCs/>
                <w:szCs w:val="22"/>
              </w:rPr>
              <w:lastRenderedPageBreak/>
              <w:t xml:space="preserve">Place name and vicinity were </w:t>
            </w:r>
            <w:r>
              <w:rPr>
                <w:rFonts w:eastAsiaTheme="majorEastAsia" w:cstheme="majorBidi"/>
                <w:bCs/>
                <w:szCs w:val="22"/>
              </w:rPr>
              <w:lastRenderedPageBreak/>
              <w:t>displayed in dialog box.</w:t>
            </w:r>
          </w:p>
        </w:tc>
        <w:tc>
          <w:tcPr>
            <w:tcW w:w="1055" w:type="dxa"/>
            <w:shd w:val="solid" w:color="00B050" w:fill="auto"/>
            <w:vAlign w:val="center"/>
          </w:tcPr>
          <w:p w:rsidR="00163FE8" w:rsidRPr="00BA0C41" w:rsidRDefault="00923B4B"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Pr="00923B4B" w:rsidRDefault="002C5A56" w:rsidP="00EE7D8E">
            <w:pPr>
              <w:jc w:val="center"/>
              <w:rPr>
                <w:rFonts w:eastAsiaTheme="majorEastAsia" w:cstheme="majorBidi"/>
                <w:b/>
                <w:bCs/>
                <w:szCs w:val="22"/>
              </w:rPr>
            </w:pPr>
            <w:r>
              <w:rPr>
                <w:rFonts w:eastAsiaTheme="majorEastAsia" w:cstheme="majorBidi"/>
                <w:b/>
                <w:bCs/>
                <w:szCs w:val="22"/>
              </w:rPr>
              <w:lastRenderedPageBreak/>
              <w:t>9</w:t>
            </w:r>
          </w:p>
        </w:tc>
        <w:tc>
          <w:tcPr>
            <w:tcW w:w="2525" w:type="dxa"/>
            <w:vAlign w:val="center"/>
          </w:tcPr>
          <w:p w:rsidR="002C5A56" w:rsidRDefault="002C5A56" w:rsidP="00E92EA6">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610C23">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923B4B" w:rsidRPr="00B65EE3" w:rsidTr="00513103">
        <w:trPr>
          <w:trHeight w:val="374"/>
        </w:trPr>
        <w:tc>
          <w:tcPr>
            <w:tcW w:w="977" w:type="dxa"/>
            <w:vAlign w:val="center"/>
          </w:tcPr>
          <w:p w:rsidR="00923B4B" w:rsidRPr="00923B4B" w:rsidRDefault="002C5A56" w:rsidP="00EE7D8E">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923B4B" w:rsidRDefault="00EE7D8E" w:rsidP="00E92EA6">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923B4B"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Pr="00923B4B"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1</w:t>
            </w:r>
          </w:p>
        </w:tc>
        <w:tc>
          <w:tcPr>
            <w:tcW w:w="2525" w:type="dxa"/>
            <w:vAlign w:val="center"/>
          </w:tcPr>
          <w:p w:rsidR="00EE7D8E" w:rsidRDefault="00EE7D8E" w:rsidP="00E92EA6">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EE7D8E"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2</w:t>
            </w:r>
          </w:p>
        </w:tc>
        <w:tc>
          <w:tcPr>
            <w:tcW w:w="2525" w:type="dxa"/>
            <w:vAlign w:val="center"/>
          </w:tcPr>
          <w:p w:rsidR="00EE7D8E" w:rsidRDefault="00EE5EB1" w:rsidP="00E92EA6">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984"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EE7D8E" w:rsidRDefault="00EE5EB1" w:rsidP="00BA0C41">
            <w:pPr>
              <w:jc w:val="center"/>
              <w:rPr>
                <w:rFonts w:eastAsiaTheme="majorEastAsia" w:cstheme="majorBidi"/>
                <w:bCs/>
                <w:szCs w:val="22"/>
              </w:rPr>
            </w:pPr>
            <w:r>
              <w:rPr>
                <w:rFonts w:eastAsiaTheme="majorEastAsia" w:cstheme="majorBidi"/>
                <w:bCs/>
                <w:szCs w:val="22"/>
              </w:rPr>
              <w:t>Pass</w:t>
            </w:r>
          </w:p>
        </w:tc>
      </w:tr>
      <w:tr w:rsidR="00EE5EB1" w:rsidRPr="00B65EE3" w:rsidTr="00513103">
        <w:trPr>
          <w:trHeight w:val="374"/>
        </w:trPr>
        <w:tc>
          <w:tcPr>
            <w:tcW w:w="977" w:type="dxa"/>
            <w:vAlign w:val="center"/>
          </w:tcPr>
          <w:p w:rsidR="00EE5EB1" w:rsidRDefault="00EE5EB1"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3</w:t>
            </w:r>
          </w:p>
        </w:tc>
        <w:tc>
          <w:tcPr>
            <w:tcW w:w="2525" w:type="dxa"/>
            <w:vAlign w:val="center"/>
          </w:tcPr>
          <w:p w:rsidR="00EE5EB1" w:rsidRDefault="00EE5EB1" w:rsidP="00EE5EB1">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EE5EB1" w:rsidRDefault="00EE5EB1"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14</w:t>
            </w:r>
          </w:p>
        </w:tc>
        <w:tc>
          <w:tcPr>
            <w:tcW w:w="2525" w:type="dxa"/>
            <w:vAlign w:val="center"/>
          </w:tcPr>
          <w:p w:rsidR="002C5A56" w:rsidRDefault="002C5A56" w:rsidP="002C5A56">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2C5A56" w:rsidRDefault="002C5A56" w:rsidP="000A246B">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0A246B">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0A246B">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2C5A56" w:rsidRDefault="002C5A56" w:rsidP="00EE5EB1">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2C5A56" w:rsidRDefault="002C5A56" w:rsidP="009B4CEF">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2C5A56" w:rsidRDefault="002C5A56" w:rsidP="00513103">
            <w:pPr>
              <w:rPr>
                <w:rFonts w:eastAsiaTheme="majorEastAsia" w:cstheme="majorBidi"/>
                <w:bCs/>
                <w:szCs w:val="22"/>
              </w:rPr>
            </w:pPr>
            <w:r>
              <w:rPr>
                <w:rFonts w:eastAsiaTheme="majorEastAsia" w:cstheme="majorBidi"/>
                <w:bCs/>
                <w:szCs w:val="22"/>
              </w:rPr>
              <w:t xml:space="preserve">Alert dialog box displayed saying ‘Please connect to a working Internet connection’ after a category has been </w:t>
            </w:r>
            <w:r>
              <w:rPr>
                <w:rFonts w:eastAsiaTheme="majorEastAsia" w:cstheme="majorBidi"/>
                <w:bCs/>
                <w:szCs w:val="22"/>
              </w:rPr>
              <w:lastRenderedPageBreak/>
              <w:t>selected</w:t>
            </w:r>
          </w:p>
        </w:tc>
        <w:tc>
          <w:tcPr>
            <w:tcW w:w="1984" w:type="dxa"/>
          </w:tcPr>
          <w:p w:rsidR="002C5A56" w:rsidRDefault="002C5A56" w:rsidP="00513103">
            <w:pPr>
              <w:rPr>
                <w:rFonts w:eastAsiaTheme="majorEastAsia" w:cstheme="majorBidi"/>
                <w:bCs/>
                <w:szCs w:val="22"/>
              </w:rPr>
            </w:pPr>
            <w:r>
              <w:rPr>
                <w:rFonts w:eastAsiaTheme="majorEastAsia" w:cstheme="majorBidi"/>
                <w:bCs/>
                <w:szCs w:val="22"/>
              </w:rPr>
              <w:lastRenderedPageBreak/>
              <w:t xml:space="preserve">Alert dialog box displayed saying ‘Please connect to a working Internet connection’ after a category has been </w:t>
            </w:r>
            <w:r>
              <w:rPr>
                <w:rFonts w:eastAsiaTheme="majorEastAsia" w:cstheme="majorBidi"/>
                <w:bCs/>
                <w:szCs w:val="22"/>
              </w:rPr>
              <w:lastRenderedPageBreak/>
              <w:t>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lastRenderedPageBreak/>
              <w:t>20</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2C5A56" w:rsidRDefault="002C5A56" w:rsidP="0014686C">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2C5A56" w:rsidRDefault="002C5A56" w:rsidP="002C5A56">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bl>
    <w:p w:rsidR="00610C23" w:rsidRDefault="00610C23" w:rsidP="00610C23">
      <w:pPr>
        <w:rPr>
          <w:rFonts w:eastAsiaTheme="majorEastAsia" w:cstheme="majorBidi"/>
          <w:bCs/>
          <w:szCs w:val="26"/>
        </w:rPr>
      </w:pPr>
    </w:p>
    <w:p w:rsidR="00F87FB7" w:rsidRPr="00F87FB7" w:rsidRDefault="00F87FB7" w:rsidP="00610C23">
      <w:pPr>
        <w:rPr>
          <w:rFonts w:eastAsiaTheme="majorEastAsia" w:cstheme="majorBidi"/>
          <w:bCs/>
          <w:szCs w:val="26"/>
        </w:rPr>
      </w:pPr>
      <w:r>
        <w:rPr>
          <w:rFonts w:eastAsiaTheme="majorEastAsia" w:cstheme="majorBidi"/>
          <w:bCs/>
          <w:szCs w:val="26"/>
        </w:rPr>
        <w:t xml:space="preserve">Table </w:t>
      </w:r>
      <w:r w:rsidR="005B7FD1">
        <w:rPr>
          <w:rFonts w:eastAsiaTheme="majorEastAsia" w:cstheme="majorBidi"/>
          <w:bCs/>
          <w:szCs w:val="26"/>
        </w:rPr>
        <w:t>D.2.</w:t>
      </w:r>
      <w:r>
        <w:rPr>
          <w:rFonts w:eastAsiaTheme="majorEastAsia" w:cstheme="majorBidi"/>
          <w:bCs/>
          <w:szCs w:val="26"/>
        </w:rPr>
        <w:t xml:space="preserve">1. This table details the results </w:t>
      </w:r>
      <w:proofErr w:type="gramStart"/>
      <w:r>
        <w:rPr>
          <w:rFonts w:eastAsiaTheme="majorEastAsia" w:cstheme="majorBidi"/>
          <w:bCs/>
          <w:szCs w:val="26"/>
        </w:rPr>
        <w:t>of  all</w:t>
      </w:r>
      <w:proofErr w:type="gramEnd"/>
      <w:r>
        <w:rPr>
          <w:rFonts w:eastAsiaTheme="majorEastAsia" w:cstheme="majorBidi"/>
          <w:bCs/>
          <w:szCs w:val="26"/>
        </w:rPr>
        <w:t xml:space="preserve"> manual user interface testing that has been completed for the project. </w:t>
      </w:r>
    </w:p>
    <w:p w:rsidR="002C486E" w:rsidRDefault="002C486E" w:rsidP="00610C23">
      <w:pPr>
        <w:rPr>
          <w:rFonts w:eastAsiaTheme="majorEastAsia" w:cstheme="majorBidi"/>
          <w:b/>
          <w:bCs/>
          <w:sz w:val="26"/>
          <w:szCs w:val="26"/>
        </w:rPr>
      </w:pPr>
    </w:p>
    <w:p w:rsidR="00C86D60" w:rsidRDefault="002029FC" w:rsidP="00610C23">
      <w:pPr>
        <w:rPr>
          <w:rFonts w:eastAsiaTheme="majorEastAsia" w:cstheme="majorBidi"/>
          <w:b/>
          <w:bCs/>
          <w:sz w:val="26"/>
          <w:szCs w:val="26"/>
        </w:rPr>
      </w:pPr>
      <w:r>
        <w:rPr>
          <w:rFonts w:eastAsiaTheme="majorEastAsia" w:cstheme="majorBidi"/>
          <w:b/>
          <w:bCs/>
          <w:sz w:val="26"/>
          <w:szCs w:val="26"/>
        </w:rPr>
        <w:t xml:space="preserve">D.3. </w:t>
      </w:r>
      <w:r w:rsidR="00610C23">
        <w:rPr>
          <w:rFonts w:eastAsiaTheme="majorEastAsia" w:cstheme="majorBidi"/>
          <w:b/>
          <w:bCs/>
          <w:sz w:val="26"/>
          <w:szCs w:val="26"/>
        </w:rPr>
        <w:t>Automated Testing</w:t>
      </w:r>
    </w:p>
    <w:p w:rsidR="00C86D60" w:rsidRDefault="00C86D60" w:rsidP="00610C23">
      <w:pPr>
        <w:rPr>
          <w:rFonts w:eastAsiaTheme="majorEastAsia" w:cstheme="majorBidi"/>
          <w:b/>
          <w:bCs/>
          <w:sz w:val="26"/>
          <w:szCs w:val="26"/>
        </w:rPr>
      </w:pPr>
    </w:p>
    <w:p w:rsidR="00C86D60" w:rsidRPr="008C4969" w:rsidRDefault="002029FC" w:rsidP="00610C23">
      <w:pPr>
        <w:rPr>
          <w:rFonts w:eastAsiaTheme="majorEastAsia" w:cstheme="majorBidi"/>
          <w:b/>
          <w:bCs/>
          <w:szCs w:val="22"/>
        </w:rPr>
      </w:pPr>
      <w:r>
        <w:rPr>
          <w:rFonts w:eastAsiaTheme="majorEastAsia" w:cstheme="majorBidi"/>
          <w:b/>
          <w:bCs/>
          <w:szCs w:val="22"/>
        </w:rPr>
        <w:t xml:space="preserve">D.3.1. </w:t>
      </w:r>
      <w:r w:rsidR="002C486E" w:rsidRPr="007F5AE6">
        <w:rPr>
          <w:rFonts w:eastAsiaTheme="majorEastAsia" w:cstheme="majorBidi"/>
          <w:b/>
          <w:bCs/>
          <w:szCs w:val="22"/>
        </w:rPr>
        <w:t>Testdroid Record</w:t>
      </w:r>
      <w:r w:rsidR="00F44A50">
        <w:rPr>
          <w:rFonts w:eastAsiaTheme="majorEastAsia" w:cstheme="majorBidi"/>
          <w:b/>
          <w:bCs/>
          <w:szCs w:val="22"/>
        </w:rPr>
        <w:t>er</w:t>
      </w:r>
    </w:p>
    <w:p w:rsidR="002C486E" w:rsidRDefault="002C486E" w:rsidP="00610C23">
      <w:pPr>
        <w:rPr>
          <w:rFonts w:eastAsiaTheme="majorEastAsia" w:cstheme="majorBidi"/>
          <w:b/>
          <w:bCs/>
          <w:sz w:val="26"/>
          <w:szCs w:val="26"/>
        </w:rPr>
      </w:pPr>
    </w:p>
    <w:p w:rsidR="002C486E" w:rsidRPr="007F5AE6" w:rsidRDefault="002029FC" w:rsidP="00610C23">
      <w:pPr>
        <w:rPr>
          <w:rFonts w:eastAsiaTheme="majorEastAsia" w:cstheme="majorBidi"/>
          <w:b/>
          <w:bCs/>
          <w:szCs w:val="26"/>
        </w:rPr>
      </w:pPr>
      <w:r>
        <w:rPr>
          <w:rFonts w:eastAsiaTheme="majorEastAsia" w:cstheme="majorBidi"/>
          <w:b/>
          <w:bCs/>
          <w:szCs w:val="26"/>
        </w:rPr>
        <w:t xml:space="preserve">D.3.2. </w:t>
      </w:r>
      <w:r w:rsidR="002C486E" w:rsidRPr="007F5AE6">
        <w:rPr>
          <w:rFonts w:eastAsiaTheme="majorEastAsia" w:cstheme="majorBidi"/>
          <w:b/>
          <w:bCs/>
          <w:szCs w:val="26"/>
        </w:rPr>
        <w:t>Testdroid Cloud</w:t>
      </w:r>
    </w:p>
    <w:p w:rsidR="00C86D60" w:rsidRDefault="00C86D60" w:rsidP="00610C23">
      <w:pPr>
        <w:rPr>
          <w:rFonts w:eastAsiaTheme="majorEastAsia" w:cstheme="majorBidi"/>
          <w:b/>
          <w:bCs/>
          <w:sz w:val="26"/>
          <w:szCs w:val="26"/>
        </w:rPr>
      </w:pPr>
    </w:p>
    <w:p w:rsidR="00C86D60" w:rsidRDefault="008C4969" w:rsidP="00610C23">
      <w:pPr>
        <w:rPr>
          <w:rFonts w:eastAsiaTheme="majorEastAsia" w:cstheme="majorBidi"/>
          <w:bCs/>
          <w:szCs w:val="26"/>
        </w:rPr>
      </w:pPr>
      <w:r>
        <w:rPr>
          <w:rFonts w:eastAsiaTheme="majorEastAsia" w:cstheme="majorBidi"/>
          <w:bCs/>
          <w:szCs w:val="26"/>
        </w:rPr>
        <w:t>Testdroid cloud App Crawler Results:</w:t>
      </w:r>
    </w:p>
    <w:p w:rsidR="008C4969" w:rsidRDefault="008C4969"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4384" behindDoc="1" locked="0" layoutInCell="1" allowOverlap="1">
            <wp:simplePos x="0" y="0"/>
            <wp:positionH relativeFrom="column">
              <wp:posOffset>20955</wp:posOffset>
            </wp:positionH>
            <wp:positionV relativeFrom="paragraph">
              <wp:posOffset>137795</wp:posOffset>
            </wp:positionV>
            <wp:extent cx="5190490" cy="2822575"/>
            <wp:effectExtent l="19050" t="0" r="0" b="0"/>
            <wp:wrapNone/>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l="12010" t="24879" r="17187" b="13527"/>
                    <a:stretch>
                      <a:fillRect/>
                    </a:stretch>
                  </pic:blipFill>
                  <pic:spPr bwMode="auto">
                    <a:xfrm>
                      <a:off x="0" y="0"/>
                      <a:ext cx="5190490" cy="2822575"/>
                    </a:xfrm>
                    <a:prstGeom prst="rect">
                      <a:avLst/>
                    </a:prstGeom>
                    <a:noFill/>
                    <a:ln w="9525">
                      <a:noFill/>
                      <a:miter lim="800000"/>
                      <a:headEnd/>
                      <a:tailEnd/>
                    </a:ln>
                  </pic:spPr>
                </pic:pic>
              </a:graphicData>
            </a:graphic>
          </wp:anchor>
        </w:drawing>
      </w:r>
    </w:p>
    <w:p w:rsidR="008C4969" w:rsidRPr="008C4969" w:rsidRDefault="008C4969" w:rsidP="00610C23">
      <w:pPr>
        <w:rPr>
          <w:rFonts w:eastAsiaTheme="majorEastAsia" w:cstheme="majorBidi"/>
          <w:bCs/>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5408" behindDoc="1" locked="0" layoutInCell="1" allowOverlap="1">
            <wp:simplePos x="0" y="0"/>
            <wp:positionH relativeFrom="column">
              <wp:posOffset>752558</wp:posOffset>
            </wp:positionH>
            <wp:positionV relativeFrom="paragraph">
              <wp:posOffset>23688</wp:posOffset>
            </wp:positionV>
            <wp:extent cx="3780100" cy="2433099"/>
            <wp:effectExtent l="19050" t="0" r="0" b="0"/>
            <wp:wrapNone/>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l="22638" t="5830" r="40710" b="56371"/>
                    <a:stretch>
                      <a:fillRect/>
                    </a:stretch>
                  </pic:blipFill>
                  <pic:spPr bwMode="auto">
                    <a:xfrm>
                      <a:off x="0" y="0"/>
                      <a:ext cx="3780100" cy="2433099"/>
                    </a:xfrm>
                    <a:prstGeom prst="rect">
                      <a:avLst/>
                    </a:prstGeom>
                    <a:noFill/>
                    <a:ln w="9525">
                      <a:noFill/>
                      <a:miter lim="800000"/>
                      <a:headEnd/>
                      <a:tailEnd/>
                    </a:ln>
                  </pic:spPr>
                </pic:pic>
              </a:graphicData>
            </a:graphic>
          </wp:anchor>
        </w:drawing>
      </w:r>
      <w:proofErr w:type="gramStart"/>
      <w:r>
        <w:rPr>
          <w:rFonts w:eastAsiaTheme="majorEastAsia" w:cstheme="majorBidi"/>
          <w:bCs/>
          <w:szCs w:val="26"/>
        </w:rPr>
        <w:t>Fig.</w:t>
      </w:r>
      <w:proofErr w:type="gramEnd"/>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 w:val="26"/>
          <w:szCs w:val="26"/>
        </w:rPr>
      </w:pP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proofErr w:type="gramStart"/>
      <w:r w:rsidRPr="0094362C">
        <w:rPr>
          <w:rFonts w:eastAsiaTheme="majorEastAsia" w:cstheme="majorBidi"/>
          <w:bCs/>
          <w:szCs w:val="26"/>
        </w:rPr>
        <w:t>Fig.</w:t>
      </w:r>
      <w:proofErr w:type="gramEnd"/>
      <w:r>
        <w:rPr>
          <w:rFonts w:eastAsiaTheme="majorEastAsia" w:cstheme="majorBidi"/>
          <w:bCs/>
          <w:sz w:val="26"/>
          <w:szCs w:val="26"/>
        </w:rPr>
        <w:t xml:space="preserve"> </w:t>
      </w:r>
    </w:p>
    <w:p w:rsidR="008C4969" w:rsidRDefault="008C4969" w:rsidP="00610C23">
      <w:pPr>
        <w:rPr>
          <w:rFonts w:eastAsiaTheme="majorEastAsia" w:cstheme="majorBidi"/>
          <w:b/>
          <w:bCs/>
          <w:sz w:val="26"/>
          <w:szCs w:val="26"/>
        </w:rPr>
      </w:pPr>
      <w:r w:rsidRPr="008C4969">
        <w:rPr>
          <w:rFonts w:eastAsiaTheme="majorEastAsia" w:cstheme="majorBidi"/>
          <w:b/>
          <w:bCs/>
          <w:noProof/>
          <w:sz w:val="26"/>
          <w:szCs w:val="26"/>
          <w:lang w:eastAsia="en-GB"/>
        </w:rPr>
        <w:lastRenderedPageBreak/>
        <w:drawing>
          <wp:inline distT="0" distB="0" distL="0" distR="0">
            <wp:extent cx="5228816" cy="978010"/>
            <wp:effectExtent l="1905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l="5070" t="56716" r="6156" b="16667"/>
                    <a:stretch>
                      <a:fillRect/>
                    </a:stretch>
                  </pic:blipFill>
                  <pic:spPr bwMode="auto">
                    <a:xfrm>
                      <a:off x="0" y="0"/>
                      <a:ext cx="5228816" cy="978010"/>
                    </a:xfrm>
                    <a:prstGeom prst="rect">
                      <a:avLst/>
                    </a:prstGeom>
                    <a:noFill/>
                    <a:ln w="9525">
                      <a:noFill/>
                      <a:miter lim="800000"/>
                      <a:headEnd/>
                      <a:tailEnd/>
                    </a:ln>
                  </pic:spPr>
                </pic:pic>
              </a:graphicData>
            </a:graphic>
          </wp:inline>
        </w:drawing>
      </w:r>
    </w:p>
    <w:p w:rsidR="008C4969" w:rsidRDefault="008C4969" w:rsidP="00610C23">
      <w:pPr>
        <w:rPr>
          <w:rFonts w:eastAsiaTheme="majorEastAsia" w:cstheme="majorBidi"/>
          <w:b/>
          <w:bCs/>
          <w:sz w:val="26"/>
          <w:szCs w:val="26"/>
        </w:rPr>
      </w:pPr>
    </w:p>
    <w:p w:rsidR="008C4969" w:rsidRDefault="000B33F9" w:rsidP="00610C23">
      <w:pPr>
        <w:rPr>
          <w:rFonts w:eastAsiaTheme="majorEastAsia" w:cstheme="majorBidi"/>
          <w:b/>
          <w:bCs/>
          <w:sz w:val="26"/>
          <w:szCs w:val="26"/>
        </w:rPr>
      </w:pPr>
      <w:r>
        <w:rPr>
          <w:rFonts w:eastAsiaTheme="majorEastAsia" w:cstheme="majorBidi"/>
          <w:bCs/>
          <w:szCs w:val="26"/>
        </w:rPr>
        <w:t>Fig</w:t>
      </w:r>
      <w:r w:rsidR="005B7FD1">
        <w:rPr>
          <w:rFonts w:eastAsiaTheme="majorEastAsia" w:cstheme="majorBidi"/>
          <w:bCs/>
          <w:szCs w:val="26"/>
        </w:rPr>
        <w:t xml:space="preserve">ure </w:t>
      </w:r>
    </w:p>
    <w:p w:rsidR="008C4969" w:rsidRDefault="008C4969" w:rsidP="00610C23">
      <w:pPr>
        <w:rPr>
          <w:rFonts w:eastAsiaTheme="majorEastAsia" w:cstheme="majorBidi"/>
          <w:b/>
          <w:bCs/>
          <w:sz w:val="26"/>
          <w:szCs w:val="26"/>
        </w:rPr>
      </w:pPr>
    </w:p>
    <w:p w:rsidR="002C486E" w:rsidRPr="002C486E" w:rsidRDefault="002029FC" w:rsidP="00610C23">
      <w:pPr>
        <w:rPr>
          <w:rFonts w:eastAsiaTheme="majorEastAsia" w:cstheme="majorBidi"/>
          <w:b/>
          <w:bCs/>
          <w:sz w:val="26"/>
          <w:szCs w:val="26"/>
        </w:rPr>
      </w:pPr>
      <w:r>
        <w:rPr>
          <w:rFonts w:eastAsiaTheme="majorEastAsia" w:cstheme="majorBidi"/>
          <w:b/>
          <w:bCs/>
          <w:sz w:val="26"/>
          <w:szCs w:val="26"/>
        </w:rPr>
        <w:t xml:space="preserve">D.4. </w:t>
      </w:r>
      <w:r w:rsidR="002C486E">
        <w:rPr>
          <w:rFonts w:eastAsiaTheme="majorEastAsia" w:cstheme="majorBidi"/>
          <w:b/>
          <w:bCs/>
          <w:sz w:val="26"/>
          <w:szCs w:val="26"/>
        </w:rPr>
        <w:t>User Testing: Questionnaire</w:t>
      </w:r>
    </w:p>
    <w:p w:rsidR="00610C23" w:rsidRDefault="00610C23" w:rsidP="00610C23">
      <w:pPr>
        <w:rPr>
          <w:rFonts w:asciiTheme="majorHAnsi" w:eastAsiaTheme="majorEastAsia" w:hAnsiTheme="majorHAnsi" w:cstheme="majorBidi"/>
          <w:b/>
          <w:bCs/>
          <w:sz w:val="26"/>
          <w:szCs w:val="26"/>
        </w:rPr>
      </w:pPr>
    </w:p>
    <w:p w:rsidR="00610C23" w:rsidRDefault="00610C23" w:rsidP="00610C23"/>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2C486E" w:rsidRDefault="002C486E" w:rsidP="006F1FBB">
      <w:pPr>
        <w:pStyle w:val="Heading1"/>
        <w:numPr>
          <w:ilvl w:val="0"/>
          <w:numId w:val="0"/>
        </w:numPr>
        <w:rPr>
          <w:rFonts w:asciiTheme="minorHAnsi" w:hAnsiTheme="minorHAnsi"/>
        </w:rPr>
      </w:pPr>
    </w:p>
    <w:p w:rsidR="006F1FBB" w:rsidRPr="00D6742F" w:rsidRDefault="00711DBE" w:rsidP="006F1FBB">
      <w:pPr>
        <w:pStyle w:val="Heading1"/>
        <w:numPr>
          <w:ilvl w:val="0"/>
          <w:numId w:val="0"/>
        </w:numPr>
        <w:rPr>
          <w:rFonts w:asciiTheme="minorHAnsi" w:hAnsiTheme="minorHAnsi"/>
        </w:rPr>
      </w:pPr>
      <w:bookmarkStart w:id="51" w:name="_Toc353978999"/>
      <w:r w:rsidRPr="00D6742F">
        <w:rPr>
          <w:rFonts w:asciiTheme="minorHAnsi" w:hAnsiTheme="minorHAnsi"/>
        </w:rPr>
        <w:lastRenderedPageBreak/>
        <w:t>Annotated Bibliography</w:t>
      </w:r>
      <w:bookmarkEnd w:id="47"/>
      <w:bookmarkEnd w:id="51"/>
    </w:p>
    <w:p w:rsidR="006F1FBB" w:rsidRPr="006F1FBB" w:rsidRDefault="006F1FBB" w:rsidP="006F1FBB"/>
    <w:p w:rsidR="00A70F3A" w:rsidRDefault="00A70F3A" w:rsidP="00A26966">
      <w:pPr>
        <w:pStyle w:val="ListParagraph"/>
        <w:numPr>
          <w:ilvl w:val="0"/>
          <w:numId w:val="28"/>
        </w:numPr>
        <w:spacing w:after="120"/>
        <w:contextualSpacing w:val="0"/>
      </w:pPr>
      <w:bookmarkStart w:id="52" w:name="_Ref341025304"/>
      <w:r>
        <w:t xml:space="preserve">Google Places API. Various: </w:t>
      </w:r>
      <w:hyperlink r:id="rId42" w:history="1">
        <w:r>
          <w:rPr>
            <w:rStyle w:val="Hyperlink"/>
          </w:rPr>
          <w:t>https://developers.google.com/places/</w:t>
        </w:r>
      </w:hyperlink>
      <w:bookmarkEnd w:id="52"/>
      <w:r>
        <w:t xml:space="preserve"> </w:t>
      </w:r>
    </w:p>
    <w:p w:rsidR="00A70F3A" w:rsidRDefault="00A70F3A" w:rsidP="00A26966">
      <w:pPr>
        <w:pStyle w:val="ListParagraph"/>
        <w:numPr>
          <w:ilvl w:val="0"/>
          <w:numId w:val="28"/>
        </w:numPr>
        <w:spacing w:after="120"/>
        <w:contextualSpacing w:val="0"/>
      </w:pPr>
      <w:bookmarkStart w:id="53" w:name="_Ref341025341"/>
      <w:r>
        <w:t xml:space="preserve">Google Maps API. Various: </w:t>
      </w:r>
      <w:hyperlink r:id="rId43" w:history="1">
        <w:r>
          <w:rPr>
            <w:rStyle w:val="Hyperlink"/>
          </w:rPr>
          <w:t>https://developers.google.com/maps/</w:t>
        </w:r>
      </w:hyperlink>
      <w:bookmarkEnd w:id="53"/>
      <w:r>
        <w:t xml:space="preserve"> </w:t>
      </w:r>
    </w:p>
    <w:p w:rsidR="00A70F3A" w:rsidRDefault="00A70F3A" w:rsidP="00A26966">
      <w:pPr>
        <w:pStyle w:val="ListParagraph"/>
        <w:numPr>
          <w:ilvl w:val="0"/>
          <w:numId w:val="28"/>
        </w:numPr>
        <w:spacing w:after="120"/>
        <w:contextualSpacing w:val="0"/>
      </w:pPr>
      <w:bookmarkStart w:id="54" w:name="_Ref341025384"/>
      <w:r>
        <w:t xml:space="preserve">Some recent evidence to support my theory that tourist information centre visitor numbers are in decline. </w:t>
      </w:r>
      <w:hyperlink r:id="rId44" w:history="1">
        <w:r w:rsidRPr="00321F23">
          <w:rPr>
            <w:rStyle w:val="Hyperlink"/>
          </w:rPr>
          <w:t>http://www.frasercoastchronicle.com.au/news/visitors-at-centres-in-decline/1615621/</w:t>
        </w:r>
      </w:hyperlink>
      <w:r>
        <w:t xml:space="preserve"> . Further evidence that tourist information centres visitor numbers have been declining for some time, a council report. </w:t>
      </w:r>
      <w:hyperlink r:id="rId45" w:history="1">
        <w:r w:rsidRPr="00321F23">
          <w:rPr>
            <w:rStyle w:val="Hyperlink"/>
          </w:rPr>
          <w:t>http://www.eastriding.gov.uk/public_reports/TheCabinet/16March2010/Tourist%20Information%20Centres%20-%20Hornsea%20and%20Withernsea.pdf</w:t>
        </w:r>
      </w:hyperlink>
      <w:bookmarkEnd w:id="54"/>
    </w:p>
    <w:p w:rsidR="00A70F3A" w:rsidRDefault="00A70F3A" w:rsidP="00A26966">
      <w:pPr>
        <w:pStyle w:val="ListParagraph"/>
        <w:numPr>
          <w:ilvl w:val="0"/>
          <w:numId w:val="28"/>
        </w:numPr>
        <w:spacing w:after="120"/>
      </w:pPr>
      <w:bookmarkStart w:id="55" w:name="_Ref341025420"/>
      <w:r>
        <w:t xml:space="preserve">An article which discusses how the Google Play Store is rapidly catching up with number of apps available on the apple app Store and how it could overtake it in the near future. </w:t>
      </w:r>
      <w:hyperlink r:id="rId46"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5"/>
    </w:p>
    <w:p w:rsidR="00A70F3A" w:rsidRDefault="00A70F3A" w:rsidP="00A26966">
      <w:pPr>
        <w:pStyle w:val="ListParagraph"/>
        <w:numPr>
          <w:ilvl w:val="0"/>
          <w:numId w:val="28"/>
        </w:numPr>
        <w:spacing w:after="120"/>
      </w:pPr>
      <w:bookmarkStart w:id="56" w:name="_Ref341025440"/>
      <w:r>
        <w:t xml:space="preserve">Manchester Tourist Guide Android Application on the Google Play Store. </w:t>
      </w:r>
      <w:hyperlink r:id="rId47"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6"/>
    </w:p>
    <w:p w:rsidR="00A70F3A" w:rsidRDefault="00A70F3A" w:rsidP="00A26966">
      <w:pPr>
        <w:pStyle w:val="ListParagraph"/>
        <w:numPr>
          <w:ilvl w:val="0"/>
          <w:numId w:val="28"/>
        </w:numPr>
        <w:spacing w:after="120"/>
      </w:pPr>
      <w:bookmarkStart w:id="57" w:name="_Ref341025468"/>
      <w:r>
        <w:t xml:space="preserve">Pocket Britain Android Application on the Google Play Store. </w:t>
      </w:r>
      <w:hyperlink r:id="rId48"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57"/>
    </w:p>
    <w:p w:rsidR="00A70F3A" w:rsidRDefault="00A70F3A" w:rsidP="00A26966">
      <w:pPr>
        <w:pStyle w:val="ListParagraph"/>
        <w:numPr>
          <w:ilvl w:val="0"/>
          <w:numId w:val="28"/>
        </w:numPr>
        <w:spacing w:after="120"/>
        <w:contextualSpacing w:val="0"/>
      </w:pPr>
      <w:bookmarkStart w:id="58" w:name="_Ref341025488"/>
      <w:r>
        <w:t xml:space="preserve">Yell Android Application on the Google Play Store. </w:t>
      </w:r>
      <w:hyperlink r:id="rId49" w:history="1">
        <w:r w:rsidRPr="00744F1C">
          <w:rPr>
            <w:rStyle w:val="Hyperlink"/>
          </w:rPr>
          <w:t>https://play.google.com/store/apps/details?id=com.yell.launcher2&amp;feature=top-free</w:t>
        </w:r>
      </w:hyperlink>
      <w:bookmarkEnd w:id="58"/>
    </w:p>
    <w:p w:rsidR="00A70F3A" w:rsidRDefault="00A70F3A" w:rsidP="00A26966">
      <w:pPr>
        <w:pStyle w:val="ListParagraph"/>
        <w:numPr>
          <w:ilvl w:val="0"/>
          <w:numId w:val="28"/>
        </w:numPr>
        <w:spacing w:after="120"/>
      </w:pPr>
      <w:bookmarkStart w:id="59" w:name="_Ref341025511"/>
      <w:r>
        <w:t>Ed Burnette, Hello, Android: Introducing Google’s Mobile Development Platform, Third Edition, for Android 2. Pragmatic bookshelf 2011. A book lent from a friend to research programming for Mobile Devices.</w:t>
      </w:r>
      <w:bookmarkEnd w:id="59"/>
      <w:r>
        <w:t xml:space="preserve"> </w:t>
      </w:r>
    </w:p>
    <w:p w:rsidR="00A70F3A" w:rsidRDefault="00A70F3A" w:rsidP="00A26966">
      <w:pPr>
        <w:pStyle w:val="ListParagraph"/>
        <w:numPr>
          <w:ilvl w:val="0"/>
          <w:numId w:val="28"/>
        </w:numPr>
        <w:spacing w:after="120"/>
      </w:pPr>
      <w:bookmarkStart w:id="60" w:name="_Ref341025526"/>
      <w:r>
        <w:t xml:space="preserve">The strategy and theory of using Android’s Network Location Provider together with GPS to determine a user’s location. </w:t>
      </w:r>
      <w:hyperlink r:id="rId50" w:history="1">
        <w:r w:rsidRPr="007D6B2C">
          <w:rPr>
            <w:rStyle w:val="Hyperlink"/>
          </w:rPr>
          <w:t>http://developer.android.com/guide/topics/location/strategies.html</w:t>
        </w:r>
      </w:hyperlink>
      <w:bookmarkEnd w:id="60"/>
    </w:p>
    <w:p w:rsidR="00A70F3A" w:rsidRDefault="00A70F3A" w:rsidP="00A26966">
      <w:pPr>
        <w:pStyle w:val="ListParagraph"/>
        <w:numPr>
          <w:ilvl w:val="0"/>
          <w:numId w:val="28"/>
        </w:numPr>
        <w:spacing w:after="120"/>
        <w:ind w:left="680"/>
      </w:pPr>
      <w:bookmarkStart w:id="61" w:name="_Ref341025542"/>
      <w:r>
        <w:t xml:space="preserve">An overview of what Grid View is on the Android Platform and how you can use it. </w:t>
      </w:r>
      <w:hyperlink r:id="rId51" w:history="1">
        <w:r w:rsidRPr="007D6B2C">
          <w:rPr>
            <w:rStyle w:val="Hyperlink"/>
          </w:rPr>
          <w:t>http://developer.android.com/guide/topics/ui/layout/gridview.html</w:t>
        </w:r>
      </w:hyperlink>
      <w:bookmarkEnd w:id="61"/>
    </w:p>
    <w:p w:rsidR="00A70F3A" w:rsidRDefault="00A70F3A" w:rsidP="00A26966">
      <w:pPr>
        <w:pStyle w:val="ListParagraph"/>
        <w:numPr>
          <w:ilvl w:val="0"/>
          <w:numId w:val="28"/>
        </w:numPr>
        <w:spacing w:after="120"/>
        <w:ind w:left="680"/>
        <w:contextualSpacing w:val="0"/>
      </w:pPr>
      <w:bookmarkStart w:id="62" w:name="_Ref341025596"/>
      <w:r>
        <w:t xml:space="preserve">The Android plugin for Net Beans. </w:t>
      </w:r>
      <w:hyperlink r:id="rId52" w:history="1">
        <w:r w:rsidRPr="00744F1C">
          <w:rPr>
            <w:rStyle w:val="Hyperlink"/>
          </w:rPr>
          <w:t>http://kenai.com/projects/nbandroid</w:t>
        </w:r>
      </w:hyperlink>
      <w:bookmarkEnd w:id="62"/>
    </w:p>
    <w:p w:rsidR="00A70F3A" w:rsidRDefault="00A70F3A" w:rsidP="00A26966">
      <w:pPr>
        <w:pStyle w:val="ListParagraph"/>
        <w:numPr>
          <w:ilvl w:val="0"/>
          <w:numId w:val="28"/>
        </w:numPr>
        <w:spacing w:after="120"/>
        <w:ind w:left="680"/>
        <w:contextualSpacing w:val="0"/>
      </w:pPr>
      <w:bookmarkStart w:id="63" w:name="_Ref341025620"/>
      <w:r>
        <w:t xml:space="preserve">IntelliJ Idea IDE with support for Android. </w:t>
      </w:r>
      <w:hyperlink r:id="rId53" w:history="1">
        <w:r w:rsidRPr="00744F1C">
          <w:rPr>
            <w:rStyle w:val="Hyperlink"/>
          </w:rPr>
          <w:t>http://www.jetbrains.com/idea/features/android.html</w:t>
        </w:r>
      </w:hyperlink>
      <w:bookmarkEnd w:id="63"/>
    </w:p>
    <w:p w:rsidR="00A70F3A" w:rsidRDefault="00A70F3A" w:rsidP="00A26966">
      <w:pPr>
        <w:pStyle w:val="ListParagraph"/>
        <w:numPr>
          <w:ilvl w:val="0"/>
          <w:numId w:val="28"/>
        </w:numPr>
        <w:spacing w:after="120"/>
        <w:ind w:left="680"/>
        <w:contextualSpacing w:val="0"/>
      </w:pPr>
      <w:bookmarkStart w:id="64" w:name="_Ref341025634"/>
      <w:r>
        <w:t xml:space="preserve">The download page that enables you to get the Eclipse IDE, Android SDK and ADT plugin. Although I didn’t use the bundle as I had Eclipse already installed. </w:t>
      </w:r>
      <w:hyperlink r:id="rId54" w:history="1">
        <w:r w:rsidRPr="00744F1C">
          <w:rPr>
            <w:rStyle w:val="Hyperlink"/>
          </w:rPr>
          <w:t>http://developer.android.com/sdk/index.html</w:t>
        </w:r>
      </w:hyperlink>
      <w:bookmarkEnd w:id="64"/>
    </w:p>
    <w:p w:rsidR="00A70F3A" w:rsidRDefault="00A70F3A" w:rsidP="00A26966">
      <w:pPr>
        <w:pStyle w:val="ListParagraph"/>
        <w:numPr>
          <w:ilvl w:val="0"/>
          <w:numId w:val="28"/>
        </w:numPr>
        <w:spacing w:after="120"/>
        <w:ind w:left="680"/>
        <w:contextualSpacing w:val="0"/>
      </w:pPr>
      <w:bookmarkStart w:id="65" w:name="_Ref341025649"/>
      <w:r>
        <w:t xml:space="preserve">‘Building Your First App’ Android tutorial. </w:t>
      </w:r>
      <w:hyperlink r:id="rId55" w:history="1">
        <w:r w:rsidRPr="00744F1C">
          <w:rPr>
            <w:rStyle w:val="Hyperlink"/>
          </w:rPr>
          <w:t>http://developer.android.com/training/basics/firstapp/index.html</w:t>
        </w:r>
      </w:hyperlink>
      <w:bookmarkEnd w:id="65"/>
    </w:p>
    <w:p w:rsidR="00A70F3A" w:rsidRDefault="00A70F3A" w:rsidP="00A26966">
      <w:pPr>
        <w:pStyle w:val="ListParagraph"/>
        <w:numPr>
          <w:ilvl w:val="0"/>
          <w:numId w:val="28"/>
        </w:numPr>
        <w:spacing w:after="120"/>
        <w:ind w:left="680"/>
        <w:contextualSpacing w:val="0"/>
      </w:pPr>
      <w:bookmarkStart w:id="66" w:name="_Ref341025664"/>
      <w:r>
        <w:t xml:space="preserve">Location where some of the University Android worksheets and presentations can be found. </w:t>
      </w:r>
      <w:hyperlink r:id="rId56" w:history="1">
        <w:r w:rsidRPr="00744F1C">
          <w:rPr>
            <w:rStyle w:val="Hyperlink"/>
          </w:rPr>
          <w:t>http://users.aber.ac.uk/cwl/workshop/</w:t>
        </w:r>
      </w:hyperlink>
      <w:bookmarkEnd w:id="66"/>
    </w:p>
    <w:p w:rsidR="00A70F3A" w:rsidRDefault="00A70F3A" w:rsidP="00A26966">
      <w:pPr>
        <w:pStyle w:val="ListParagraph"/>
        <w:numPr>
          <w:ilvl w:val="0"/>
          <w:numId w:val="28"/>
        </w:numPr>
        <w:spacing w:after="120"/>
        <w:ind w:left="680"/>
      </w:pPr>
      <w:bookmarkStart w:id="67" w:name="_Ref341025688"/>
      <w:r>
        <w:t xml:space="preserve">Mobile Device operating system market share figures for the 3rd quarter of 2012, showing iOS’ and particularly Androids dominance. </w:t>
      </w:r>
      <w:hyperlink r:id="rId57" w:history="1">
        <w:r w:rsidRPr="003F55F9">
          <w:rPr>
            <w:rStyle w:val="Hyperlink"/>
          </w:rPr>
          <w:t>http://www.gsmarena.com/android_and_samsung_build_on_their_market_shares_in_q3_2012-news-5082.php</w:t>
        </w:r>
      </w:hyperlink>
      <w:bookmarkEnd w:id="67"/>
    </w:p>
    <w:p w:rsidR="00A70F3A" w:rsidRDefault="00A70F3A" w:rsidP="00A26966">
      <w:pPr>
        <w:pStyle w:val="ListParagraph"/>
        <w:numPr>
          <w:ilvl w:val="0"/>
          <w:numId w:val="28"/>
        </w:numPr>
        <w:spacing w:after="120"/>
        <w:ind w:left="680"/>
        <w:contextualSpacing w:val="0"/>
      </w:pPr>
      <w:bookmarkStart w:id="68" w:name="_Ref341025702"/>
      <w:r>
        <w:t xml:space="preserve">Shows that you can only develop for iOS on an Intel based Mac. </w:t>
      </w:r>
      <w:hyperlink r:id="rId58"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8"/>
    </w:p>
    <w:p w:rsidR="00A70F3A" w:rsidRDefault="00A70F3A" w:rsidP="00A26966">
      <w:pPr>
        <w:pStyle w:val="ListParagraph"/>
        <w:numPr>
          <w:ilvl w:val="0"/>
          <w:numId w:val="28"/>
        </w:numPr>
        <w:spacing w:after="120"/>
        <w:ind w:left="680"/>
        <w:contextualSpacing w:val="0"/>
      </w:pPr>
      <w:bookmarkStart w:id="69" w:name="_Ref341025729"/>
      <w:r>
        <w:lastRenderedPageBreak/>
        <w:t xml:space="preserve">Reveals methods of using Mac OS X on a non-Apple PC. </w:t>
      </w:r>
      <w:hyperlink r:id="rId59" w:history="1">
        <w:r w:rsidRPr="00744F1C">
          <w:rPr>
            <w:rStyle w:val="Hyperlink"/>
          </w:rPr>
          <w:t>http://en.wikipedia.org/wiki/OSx86</w:t>
        </w:r>
      </w:hyperlink>
      <w:bookmarkEnd w:id="69"/>
    </w:p>
    <w:p w:rsidR="00A70F3A" w:rsidRDefault="00A70F3A" w:rsidP="00A26966">
      <w:pPr>
        <w:pStyle w:val="ListParagraph"/>
        <w:numPr>
          <w:ilvl w:val="0"/>
          <w:numId w:val="28"/>
        </w:numPr>
        <w:spacing w:after="120"/>
        <w:ind w:left="680"/>
      </w:pPr>
      <w:bookmarkStart w:id="70" w:name="_Ref341025745"/>
      <w:r>
        <w:t xml:space="preserve">An article about the negative feedback and complaints made about Apple’s new Map app. </w:t>
      </w:r>
      <w:hyperlink r:id="rId60" w:history="1">
        <w:r w:rsidRPr="00484501">
          <w:rPr>
            <w:rStyle w:val="Hyperlink"/>
          </w:rPr>
          <w:t>http://www.bbc.co.uk/news/technology-19659736</w:t>
        </w:r>
      </w:hyperlink>
      <w:bookmarkEnd w:id="70"/>
    </w:p>
    <w:p w:rsidR="00A70F3A" w:rsidRDefault="00A70F3A" w:rsidP="00A26966">
      <w:pPr>
        <w:pStyle w:val="ListParagraph"/>
        <w:numPr>
          <w:ilvl w:val="0"/>
          <w:numId w:val="28"/>
        </w:numPr>
        <w:spacing w:after="120"/>
        <w:ind w:left="680"/>
      </w:pPr>
      <w:bookmarkStart w:id="71" w:name="_Ref341025770"/>
      <w:r>
        <w:t xml:space="preserve">News article stating the possibility of a new Google Map app being launched for iOS 6. </w:t>
      </w:r>
      <w:hyperlink r:id="rId61" w:history="1">
        <w:r w:rsidRPr="00484501">
          <w:rPr>
            <w:rStyle w:val="Hyperlink"/>
          </w:rPr>
          <w:t>http://www.pcmag.com/article2/0,2817,2412213,00.asp</w:t>
        </w:r>
      </w:hyperlink>
      <w:bookmarkEnd w:id="71"/>
    </w:p>
    <w:p w:rsidR="00A70F3A" w:rsidRDefault="00A70F3A" w:rsidP="00A26966">
      <w:pPr>
        <w:spacing w:after="120"/>
      </w:pPr>
    </w:p>
    <w:sectPr w:rsidR="00A70F3A" w:rsidSect="00BA0C41">
      <w:headerReference w:type="default" r:id="rId62"/>
      <w:footerReference w:type="default" r:id="rId63"/>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C3071" w:rsidRDefault="001C3071" w:rsidP="00806CFF">
      <w:r>
        <w:separator/>
      </w:r>
    </w:p>
  </w:endnote>
  <w:endnote w:type="continuationSeparator" w:id="0">
    <w:p w:rsidR="001C3071" w:rsidRDefault="001C3071"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4852" w:rsidRDefault="00D74852" w:rsidP="00525B9C">
    <w:pPr>
      <w:pStyle w:val="Footer"/>
      <w:jc w:val="center"/>
    </w:pPr>
    <w:r>
      <w:t xml:space="preserve">Page </w:t>
    </w:r>
    <w:fldSimple w:instr=" PAGE  \* MERGEFORMAT ">
      <w:r w:rsidR="00326E90">
        <w:rPr>
          <w:noProof/>
        </w:rPr>
        <w:t>36</w:t>
      </w:r>
    </w:fldSimple>
    <w:r>
      <w:t xml:space="preserve"> of </w:t>
    </w:r>
    <w:fldSimple w:instr=" SECTIONPAGES  \* MERGEFORMAT ">
      <w:r w:rsidR="00326E90" w:rsidRPr="00326E90">
        <w:rPr>
          <w:noProof/>
          <w:lang w:val="en-US"/>
        </w:rPr>
        <w:t>53</w:t>
      </w:r>
    </w:fldSimple>
  </w:p>
  <w:p w:rsidR="00D74852" w:rsidRDefault="00D748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C3071" w:rsidRDefault="001C3071" w:rsidP="00806CFF">
      <w:r>
        <w:separator/>
      </w:r>
    </w:p>
  </w:footnote>
  <w:footnote w:type="continuationSeparator" w:id="0">
    <w:p w:rsidR="001C3071" w:rsidRDefault="001C3071"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4852" w:rsidRPr="001F35A4" w:rsidRDefault="00D74852" w:rsidP="001F35A4">
    <w:pPr>
      <w:pStyle w:val="Header"/>
      <w:pBdr>
        <w:bottom w:val="single" w:sz="4" w:space="1" w:color="auto"/>
      </w:pBdr>
      <w:tabs>
        <w:tab w:val="clear" w:pos="8640"/>
        <w:tab w:val="right" w:pos="8364"/>
      </w:tabs>
    </w:pPr>
    <w:r w:rsidRPr="001F35A4">
      <w:t>My Project Title</w:t>
    </w:r>
    <w:r w:rsidRPr="001F35A4">
      <w:tab/>
    </w:r>
    <w:r w:rsidRPr="001F35A4">
      <w:tab/>
    </w:r>
    <w:r>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53E01AE8"/>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A171E"/>
    <w:rsid w:val="000A18A4"/>
    <w:rsid w:val="000A246B"/>
    <w:rsid w:val="000A775B"/>
    <w:rsid w:val="000B2F26"/>
    <w:rsid w:val="000B33F9"/>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1F9B"/>
    <w:rsid w:val="00123041"/>
    <w:rsid w:val="00123F7E"/>
    <w:rsid w:val="00124375"/>
    <w:rsid w:val="001257E5"/>
    <w:rsid w:val="0012628B"/>
    <w:rsid w:val="0013087F"/>
    <w:rsid w:val="00133396"/>
    <w:rsid w:val="00133509"/>
    <w:rsid w:val="0013569F"/>
    <w:rsid w:val="00137FAB"/>
    <w:rsid w:val="0014182C"/>
    <w:rsid w:val="00144940"/>
    <w:rsid w:val="0014563A"/>
    <w:rsid w:val="001460FB"/>
    <w:rsid w:val="0014686C"/>
    <w:rsid w:val="001506C8"/>
    <w:rsid w:val="00150CC7"/>
    <w:rsid w:val="001557E1"/>
    <w:rsid w:val="00155BE2"/>
    <w:rsid w:val="001569CA"/>
    <w:rsid w:val="001579A2"/>
    <w:rsid w:val="00161C3B"/>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917"/>
    <w:rsid w:val="001C27A3"/>
    <w:rsid w:val="001C3071"/>
    <w:rsid w:val="001C37E2"/>
    <w:rsid w:val="001C39EE"/>
    <w:rsid w:val="001C4527"/>
    <w:rsid w:val="001C7EC3"/>
    <w:rsid w:val="001D09C5"/>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5161"/>
    <w:rsid w:val="00213919"/>
    <w:rsid w:val="00215FC4"/>
    <w:rsid w:val="0022751C"/>
    <w:rsid w:val="00230BD8"/>
    <w:rsid w:val="00230D8F"/>
    <w:rsid w:val="002311BB"/>
    <w:rsid w:val="00233067"/>
    <w:rsid w:val="00233791"/>
    <w:rsid w:val="0024023B"/>
    <w:rsid w:val="0024041E"/>
    <w:rsid w:val="00240C62"/>
    <w:rsid w:val="00245341"/>
    <w:rsid w:val="00245929"/>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3BA"/>
    <w:rsid w:val="0030291A"/>
    <w:rsid w:val="003035E5"/>
    <w:rsid w:val="00304B8A"/>
    <w:rsid w:val="00304ECD"/>
    <w:rsid w:val="003061CA"/>
    <w:rsid w:val="00312A6A"/>
    <w:rsid w:val="003149AB"/>
    <w:rsid w:val="0031557E"/>
    <w:rsid w:val="00315795"/>
    <w:rsid w:val="00315FED"/>
    <w:rsid w:val="00321948"/>
    <w:rsid w:val="003258F8"/>
    <w:rsid w:val="003268BD"/>
    <w:rsid w:val="00326E90"/>
    <w:rsid w:val="0032708A"/>
    <w:rsid w:val="0033070C"/>
    <w:rsid w:val="00332BBE"/>
    <w:rsid w:val="00332BF0"/>
    <w:rsid w:val="0033608E"/>
    <w:rsid w:val="00336285"/>
    <w:rsid w:val="003368A6"/>
    <w:rsid w:val="00340EC4"/>
    <w:rsid w:val="00341986"/>
    <w:rsid w:val="00342D55"/>
    <w:rsid w:val="00343547"/>
    <w:rsid w:val="003459E0"/>
    <w:rsid w:val="00346C0D"/>
    <w:rsid w:val="00347152"/>
    <w:rsid w:val="00347FB9"/>
    <w:rsid w:val="00351C61"/>
    <w:rsid w:val="0035287F"/>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7D4E"/>
    <w:rsid w:val="003853E3"/>
    <w:rsid w:val="003856E7"/>
    <w:rsid w:val="00387569"/>
    <w:rsid w:val="003919C1"/>
    <w:rsid w:val="00392156"/>
    <w:rsid w:val="0039359D"/>
    <w:rsid w:val="00396DA8"/>
    <w:rsid w:val="003A0344"/>
    <w:rsid w:val="003A1CB2"/>
    <w:rsid w:val="003A3060"/>
    <w:rsid w:val="003A36D8"/>
    <w:rsid w:val="003A4AC1"/>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340E"/>
    <w:rsid w:val="00415BC7"/>
    <w:rsid w:val="00417C83"/>
    <w:rsid w:val="00422129"/>
    <w:rsid w:val="00422FD8"/>
    <w:rsid w:val="00423CFC"/>
    <w:rsid w:val="0042405C"/>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60CE"/>
    <w:rsid w:val="004D6553"/>
    <w:rsid w:val="004E06E2"/>
    <w:rsid w:val="004E168A"/>
    <w:rsid w:val="004E63C0"/>
    <w:rsid w:val="004E72C7"/>
    <w:rsid w:val="004E7DA7"/>
    <w:rsid w:val="004F1DC9"/>
    <w:rsid w:val="004F2791"/>
    <w:rsid w:val="004F2857"/>
    <w:rsid w:val="004F2C83"/>
    <w:rsid w:val="004F45AB"/>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46533"/>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E5561"/>
    <w:rsid w:val="005E7E76"/>
    <w:rsid w:val="005F23DF"/>
    <w:rsid w:val="005F2F24"/>
    <w:rsid w:val="00602DD6"/>
    <w:rsid w:val="006038F8"/>
    <w:rsid w:val="00606D8C"/>
    <w:rsid w:val="00607460"/>
    <w:rsid w:val="00607CB0"/>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6636"/>
    <w:rsid w:val="006426CA"/>
    <w:rsid w:val="00642A4D"/>
    <w:rsid w:val="00646AA6"/>
    <w:rsid w:val="00647A56"/>
    <w:rsid w:val="00647BB9"/>
    <w:rsid w:val="0065100E"/>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B23A9"/>
    <w:rsid w:val="006B5590"/>
    <w:rsid w:val="006B7D83"/>
    <w:rsid w:val="006C09F7"/>
    <w:rsid w:val="006C0C93"/>
    <w:rsid w:val="006C0C99"/>
    <w:rsid w:val="006C2AF3"/>
    <w:rsid w:val="006C3167"/>
    <w:rsid w:val="006C503D"/>
    <w:rsid w:val="006C6F7A"/>
    <w:rsid w:val="006C7175"/>
    <w:rsid w:val="006C73BD"/>
    <w:rsid w:val="006D0064"/>
    <w:rsid w:val="006D034D"/>
    <w:rsid w:val="006D0ACA"/>
    <w:rsid w:val="006D35B9"/>
    <w:rsid w:val="006D6A10"/>
    <w:rsid w:val="006E004B"/>
    <w:rsid w:val="006E0667"/>
    <w:rsid w:val="006E066F"/>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DB3"/>
    <w:rsid w:val="00716B0E"/>
    <w:rsid w:val="00717715"/>
    <w:rsid w:val="007209C6"/>
    <w:rsid w:val="00721E79"/>
    <w:rsid w:val="007240AA"/>
    <w:rsid w:val="00726A94"/>
    <w:rsid w:val="00731692"/>
    <w:rsid w:val="00731826"/>
    <w:rsid w:val="007331F6"/>
    <w:rsid w:val="00737181"/>
    <w:rsid w:val="00740C6B"/>
    <w:rsid w:val="00742ADD"/>
    <w:rsid w:val="00745D4C"/>
    <w:rsid w:val="00747B05"/>
    <w:rsid w:val="0075188B"/>
    <w:rsid w:val="007540A5"/>
    <w:rsid w:val="0075688E"/>
    <w:rsid w:val="007571AC"/>
    <w:rsid w:val="00760B29"/>
    <w:rsid w:val="00761C74"/>
    <w:rsid w:val="00762BCA"/>
    <w:rsid w:val="00765752"/>
    <w:rsid w:val="00766050"/>
    <w:rsid w:val="0076623A"/>
    <w:rsid w:val="00767E45"/>
    <w:rsid w:val="007700F3"/>
    <w:rsid w:val="007714F5"/>
    <w:rsid w:val="0077633D"/>
    <w:rsid w:val="00780B3A"/>
    <w:rsid w:val="0078470C"/>
    <w:rsid w:val="00792F45"/>
    <w:rsid w:val="00796485"/>
    <w:rsid w:val="007976B0"/>
    <w:rsid w:val="007A05FC"/>
    <w:rsid w:val="007A1D6F"/>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397F"/>
    <w:rsid w:val="00816464"/>
    <w:rsid w:val="00816FDD"/>
    <w:rsid w:val="0081747C"/>
    <w:rsid w:val="0082299A"/>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F03"/>
    <w:rsid w:val="008703BB"/>
    <w:rsid w:val="008729EC"/>
    <w:rsid w:val="00873825"/>
    <w:rsid w:val="00875F45"/>
    <w:rsid w:val="00882B25"/>
    <w:rsid w:val="00884764"/>
    <w:rsid w:val="00885660"/>
    <w:rsid w:val="008867DB"/>
    <w:rsid w:val="008868F2"/>
    <w:rsid w:val="00892A5D"/>
    <w:rsid w:val="008951ED"/>
    <w:rsid w:val="008964D6"/>
    <w:rsid w:val="008969F1"/>
    <w:rsid w:val="00897279"/>
    <w:rsid w:val="008A09DD"/>
    <w:rsid w:val="008A2101"/>
    <w:rsid w:val="008A507C"/>
    <w:rsid w:val="008A7B4C"/>
    <w:rsid w:val="008B17FB"/>
    <w:rsid w:val="008B1E6B"/>
    <w:rsid w:val="008C1984"/>
    <w:rsid w:val="008C1E07"/>
    <w:rsid w:val="008C4969"/>
    <w:rsid w:val="008C78E7"/>
    <w:rsid w:val="008C7B96"/>
    <w:rsid w:val="008D1D09"/>
    <w:rsid w:val="008D1FE9"/>
    <w:rsid w:val="008D4170"/>
    <w:rsid w:val="008D544A"/>
    <w:rsid w:val="008D64DC"/>
    <w:rsid w:val="008D784F"/>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A6F"/>
    <w:rsid w:val="00932C40"/>
    <w:rsid w:val="0093521E"/>
    <w:rsid w:val="00935C8F"/>
    <w:rsid w:val="00937FDD"/>
    <w:rsid w:val="0094276C"/>
    <w:rsid w:val="0094362C"/>
    <w:rsid w:val="009446A0"/>
    <w:rsid w:val="00947AB2"/>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3F5F"/>
    <w:rsid w:val="009871D6"/>
    <w:rsid w:val="00987E6F"/>
    <w:rsid w:val="00993A45"/>
    <w:rsid w:val="00993EDF"/>
    <w:rsid w:val="009A0514"/>
    <w:rsid w:val="009A1955"/>
    <w:rsid w:val="009A1A26"/>
    <w:rsid w:val="009A2F40"/>
    <w:rsid w:val="009A700C"/>
    <w:rsid w:val="009A7B58"/>
    <w:rsid w:val="009B2CAD"/>
    <w:rsid w:val="009B4CEF"/>
    <w:rsid w:val="009B5EC6"/>
    <w:rsid w:val="009B605C"/>
    <w:rsid w:val="009B6609"/>
    <w:rsid w:val="009B764F"/>
    <w:rsid w:val="009B7684"/>
    <w:rsid w:val="009C1177"/>
    <w:rsid w:val="009C52EA"/>
    <w:rsid w:val="009C5E55"/>
    <w:rsid w:val="009D214F"/>
    <w:rsid w:val="009D30F1"/>
    <w:rsid w:val="009D3121"/>
    <w:rsid w:val="009D6643"/>
    <w:rsid w:val="009D7F15"/>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C24"/>
    <w:rsid w:val="00A1493B"/>
    <w:rsid w:val="00A20414"/>
    <w:rsid w:val="00A20CF5"/>
    <w:rsid w:val="00A217B4"/>
    <w:rsid w:val="00A24017"/>
    <w:rsid w:val="00A24732"/>
    <w:rsid w:val="00A26258"/>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7224"/>
    <w:rsid w:val="00AA7FC3"/>
    <w:rsid w:val="00AB0109"/>
    <w:rsid w:val="00AB1B99"/>
    <w:rsid w:val="00AB4C64"/>
    <w:rsid w:val="00AC1B58"/>
    <w:rsid w:val="00AC1C8B"/>
    <w:rsid w:val="00AC1EF8"/>
    <w:rsid w:val="00AC286C"/>
    <w:rsid w:val="00AC3F07"/>
    <w:rsid w:val="00AC430B"/>
    <w:rsid w:val="00AC4FA7"/>
    <w:rsid w:val="00AC717A"/>
    <w:rsid w:val="00AD2143"/>
    <w:rsid w:val="00AD25E7"/>
    <w:rsid w:val="00AD2A8E"/>
    <w:rsid w:val="00AD4BBD"/>
    <w:rsid w:val="00AD6223"/>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6E26"/>
    <w:rsid w:val="00B10978"/>
    <w:rsid w:val="00B11920"/>
    <w:rsid w:val="00B11ED6"/>
    <w:rsid w:val="00B1213E"/>
    <w:rsid w:val="00B20AD7"/>
    <w:rsid w:val="00B26297"/>
    <w:rsid w:val="00B3028D"/>
    <w:rsid w:val="00B3374A"/>
    <w:rsid w:val="00B40716"/>
    <w:rsid w:val="00B41A86"/>
    <w:rsid w:val="00B42413"/>
    <w:rsid w:val="00B42EC6"/>
    <w:rsid w:val="00B42F69"/>
    <w:rsid w:val="00B45AD5"/>
    <w:rsid w:val="00B52743"/>
    <w:rsid w:val="00B535BA"/>
    <w:rsid w:val="00B55203"/>
    <w:rsid w:val="00B55DD6"/>
    <w:rsid w:val="00B61AAB"/>
    <w:rsid w:val="00B620AB"/>
    <w:rsid w:val="00B62B19"/>
    <w:rsid w:val="00B63CEE"/>
    <w:rsid w:val="00B64128"/>
    <w:rsid w:val="00B64EE7"/>
    <w:rsid w:val="00B65EE3"/>
    <w:rsid w:val="00B710CB"/>
    <w:rsid w:val="00B718C3"/>
    <w:rsid w:val="00B73947"/>
    <w:rsid w:val="00B7761B"/>
    <w:rsid w:val="00B80D9B"/>
    <w:rsid w:val="00B81BD6"/>
    <w:rsid w:val="00B8302D"/>
    <w:rsid w:val="00B84D08"/>
    <w:rsid w:val="00B85139"/>
    <w:rsid w:val="00B8612F"/>
    <w:rsid w:val="00B915D8"/>
    <w:rsid w:val="00B92D85"/>
    <w:rsid w:val="00B932C9"/>
    <w:rsid w:val="00B9433D"/>
    <w:rsid w:val="00B94AD5"/>
    <w:rsid w:val="00B966D0"/>
    <w:rsid w:val="00B97A77"/>
    <w:rsid w:val="00B97DA3"/>
    <w:rsid w:val="00BA0C41"/>
    <w:rsid w:val="00BA2006"/>
    <w:rsid w:val="00BA5BF7"/>
    <w:rsid w:val="00BB1285"/>
    <w:rsid w:val="00BB5017"/>
    <w:rsid w:val="00BB6452"/>
    <w:rsid w:val="00BB6B53"/>
    <w:rsid w:val="00BC18FF"/>
    <w:rsid w:val="00BC2AA6"/>
    <w:rsid w:val="00BC4E2F"/>
    <w:rsid w:val="00BC62F5"/>
    <w:rsid w:val="00BD079A"/>
    <w:rsid w:val="00BD59F6"/>
    <w:rsid w:val="00BD77A8"/>
    <w:rsid w:val="00BD7A9C"/>
    <w:rsid w:val="00BE1BEE"/>
    <w:rsid w:val="00BE29AF"/>
    <w:rsid w:val="00BE2DFE"/>
    <w:rsid w:val="00BE51BE"/>
    <w:rsid w:val="00BE5E5B"/>
    <w:rsid w:val="00BF36E7"/>
    <w:rsid w:val="00BF46E7"/>
    <w:rsid w:val="00BF51BF"/>
    <w:rsid w:val="00BF72C5"/>
    <w:rsid w:val="00BF75E8"/>
    <w:rsid w:val="00C000DB"/>
    <w:rsid w:val="00C01799"/>
    <w:rsid w:val="00C0746E"/>
    <w:rsid w:val="00C076EB"/>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7894"/>
    <w:rsid w:val="00C7472D"/>
    <w:rsid w:val="00C8058B"/>
    <w:rsid w:val="00C82D96"/>
    <w:rsid w:val="00C86897"/>
    <w:rsid w:val="00C86D60"/>
    <w:rsid w:val="00C9028A"/>
    <w:rsid w:val="00C91E3C"/>
    <w:rsid w:val="00C93B24"/>
    <w:rsid w:val="00C949C6"/>
    <w:rsid w:val="00C9533D"/>
    <w:rsid w:val="00CA3218"/>
    <w:rsid w:val="00CA44AB"/>
    <w:rsid w:val="00CA477C"/>
    <w:rsid w:val="00CA657A"/>
    <w:rsid w:val="00CA69EB"/>
    <w:rsid w:val="00CA6DCE"/>
    <w:rsid w:val="00CB0424"/>
    <w:rsid w:val="00CB5272"/>
    <w:rsid w:val="00CB72EB"/>
    <w:rsid w:val="00CC0EDD"/>
    <w:rsid w:val="00CC127B"/>
    <w:rsid w:val="00CC12A6"/>
    <w:rsid w:val="00CC1C2F"/>
    <w:rsid w:val="00CD0D68"/>
    <w:rsid w:val="00CD43A9"/>
    <w:rsid w:val="00CD440A"/>
    <w:rsid w:val="00CE0ABE"/>
    <w:rsid w:val="00CE3179"/>
    <w:rsid w:val="00CE6515"/>
    <w:rsid w:val="00CE6EF6"/>
    <w:rsid w:val="00CF3269"/>
    <w:rsid w:val="00CF7C1D"/>
    <w:rsid w:val="00D00CD1"/>
    <w:rsid w:val="00D04667"/>
    <w:rsid w:val="00D050D5"/>
    <w:rsid w:val="00D0589B"/>
    <w:rsid w:val="00D05C7C"/>
    <w:rsid w:val="00D06456"/>
    <w:rsid w:val="00D1512E"/>
    <w:rsid w:val="00D162ED"/>
    <w:rsid w:val="00D201E8"/>
    <w:rsid w:val="00D22336"/>
    <w:rsid w:val="00D22366"/>
    <w:rsid w:val="00D244D6"/>
    <w:rsid w:val="00D27793"/>
    <w:rsid w:val="00D27FEA"/>
    <w:rsid w:val="00D302AC"/>
    <w:rsid w:val="00D3078F"/>
    <w:rsid w:val="00D30896"/>
    <w:rsid w:val="00D333A7"/>
    <w:rsid w:val="00D36DBA"/>
    <w:rsid w:val="00D439CE"/>
    <w:rsid w:val="00D43C45"/>
    <w:rsid w:val="00D43F6B"/>
    <w:rsid w:val="00D4547E"/>
    <w:rsid w:val="00D46C8E"/>
    <w:rsid w:val="00D50484"/>
    <w:rsid w:val="00D505D5"/>
    <w:rsid w:val="00D51415"/>
    <w:rsid w:val="00D51A75"/>
    <w:rsid w:val="00D51FB0"/>
    <w:rsid w:val="00D522A5"/>
    <w:rsid w:val="00D52978"/>
    <w:rsid w:val="00D53CB8"/>
    <w:rsid w:val="00D55876"/>
    <w:rsid w:val="00D605FB"/>
    <w:rsid w:val="00D619CE"/>
    <w:rsid w:val="00D64591"/>
    <w:rsid w:val="00D6472C"/>
    <w:rsid w:val="00D650FE"/>
    <w:rsid w:val="00D6742F"/>
    <w:rsid w:val="00D724B8"/>
    <w:rsid w:val="00D74852"/>
    <w:rsid w:val="00D76362"/>
    <w:rsid w:val="00D80286"/>
    <w:rsid w:val="00D812EF"/>
    <w:rsid w:val="00D81868"/>
    <w:rsid w:val="00D83219"/>
    <w:rsid w:val="00D85229"/>
    <w:rsid w:val="00D86325"/>
    <w:rsid w:val="00D904EB"/>
    <w:rsid w:val="00D940FD"/>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53078"/>
    <w:rsid w:val="00E55C2D"/>
    <w:rsid w:val="00E57177"/>
    <w:rsid w:val="00E604EC"/>
    <w:rsid w:val="00E60582"/>
    <w:rsid w:val="00E61859"/>
    <w:rsid w:val="00E61B6D"/>
    <w:rsid w:val="00E632A5"/>
    <w:rsid w:val="00E632EB"/>
    <w:rsid w:val="00E64324"/>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0EF0"/>
    <w:rsid w:val="00EC25DE"/>
    <w:rsid w:val="00EC4C46"/>
    <w:rsid w:val="00EC7599"/>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5DF5"/>
    <w:rsid w:val="00F1729B"/>
    <w:rsid w:val="00F2145E"/>
    <w:rsid w:val="00F2624D"/>
    <w:rsid w:val="00F26B55"/>
    <w:rsid w:val="00F30347"/>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7126D"/>
    <w:rsid w:val="00F7437E"/>
    <w:rsid w:val="00F7563D"/>
    <w:rsid w:val="00F77988"/>
    <w:rsid w:val="00F8006B"/>
    <w:rsid w:val="00F80671"/>
    <w:rsid w:val="00F8306A"/>
    <w:rsid w:val="00F83EA6"/>
    <w:rsid w:val="00F87EC1"/>
    <w:rsid w:val="00F87FB7"/>
    <w:rsid w:val="00F90A64"/>
    <w:rsid w:val="00F917AF"/>
    <w:rsid w:val="00F923CE"/>
    <w:rsid w:val="00F9252B"/>
    <w:rsid w:val="00F926AF"/>
    <w:rsid w:val="00FA119E"/>
    <w:rsid w:val="00FA1CFA"/>
    <w:rsid w:val="00FA2D16"/>
    <w:rsid w:val="00FA2DCE"/>
    <w:rsid w:val="00FA462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6866"/>
    <o:shapelayout v:ext="edit">
      <o:idmap v:ext="edit" data="1"/>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6" type="connector" idref="#AutoShape 27"/>
        <o:r id="V:Rule77" type="connector" idref="#AutoShape 216"/>
        <o:r id="V:Rule82" type="connector" idref="#AutoShape 268"/>
        <o:r id="V:Rule83" type="connector" idref="#AutoShape 54"/>
        <o:r id="V:Rule86" type="connector" idref="#AutoShape 134"/>
        <o:r id="V:Rule87" type="connector" idref="#AutoShape 142"/>
        <o:r id="V:Rule89" type="connector" idref="#AutoShape 25"/>
        <o:r id="V:Rule90" type="connector" idref="#AutoShape 183"/>
        <o:r id="V:Rule94" type="connector" idref="#AutoShape 143"/>
        <o:r id="V:Rule96" type="connector" idref="#AutoShape 180"/>
        <o:r id="V:Rule98" type="connector" idref="#AutoShape 215"/>
        <o:r id="V:Rule100" type="connector" idref="#_x0000_s1555"/>
        <o:r id="V:Rule101" type="connector" idref="#AutoShape 34"/>
        <o:r id="V:Rule102" type="connector" idref="#AutoShape 181"/>
        <o:r id="V:Rule103" type="connector" idref="#AutoShape 26"/>
        <o:r id="V:Rule107" type="connector" idref="#AutoShape 182"/>
        <o:r id="V:Rule113" type="connector" idref="#AutoShape 218"/>
        <o:r id="V:Rule114" type="connector" idref="#AutoShape 184"/>
        <o:r id="V:Rule116" type="connector" idref="#AutoShape 7"/>
        <o:r id="V:Rule118" type="connector" idref="#AutoShape 128"/>
        <o:r id="V:Rule119" type="connector" idref="#AutoShape 246"/>
        <o:r id="V:Rule122" type="connector" idref="#AutoShape 4"/>
        <o:r id="V:Rule123" type="connector" idref="#AutoShape 24"/>
        <o:r id="V:Rule125" type="connector" idref="#AutoShape 121"/>
        <o:r id="V:Rule126" type="connector" idref="#AutoShape 10"/>
        <o:r id="V:Rule127" type="connector" idref="#AutoShape 6"/>
        <o:r id="V:Rule128" type="connector" idref="#AutoShape 141"/>
        <o:r id="V:Rule130" type="connector" idref="#AutoShape 82"/>
        <o:r id="V:Rule131" type="connector" idref="#AutoShape 8"/>
        <o:r id="V:Rule133" type="connector" idref="#AutoShape 3"/>
        <o:r id="V:Rule134" type="connector" idref="#AutoShape 135"/>
        <o:r id="V:Rule135" type="connector" idref="#AutoShape 81"/>
        <o:r id="V:Rule137" type="connector" idref="#AutoShape 33"/>
        <o:r id="V:Rule139" type="connector" idref="#AutoShape 127"/>
        <o:r id="V:Rule141" type="connector" idref="#AutoShape 239"/>
        <o:r id="V:Rule142" type="connector" idref="#AutoShape 278"/>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yperlink" Target="https://developers.google.com/places/" TargetMode="External"/><Relationship Id="rId47" Type="http://schemas.openxmlformats.org/officeDocument/2006/relationships/hyperlink" Target="https://play.google.com/store/apps/details?id=com.mymobilemanchester&amp;feature=search_result" TargetMode="External"/><Relationship Id="rId50" Type="http://schemas.openxmlformats.org/officeDocument/2006/relationships/hyperlink" Target="http://developer.android.com/guide/topics/location/strategies.html" TargetMode="External"/><Relationship Id="rId55" Type="http://schemas.openxmlformats.org/officeDocument/2006/relationships/hyperlink" Target="http://developer.android.com/training/basics/firstapp/index.html"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hyperlink" Target="http://developer.android.com/sdk/index.html"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developer.android.com/google/play-services/setup.htm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eastriding.gov.uk/public_reports/TheCabinet/16March2010/Tourist%20Information%20Centres%20-%20Hornsea%20and%20Withernsea.pdf" TargetMode="External"/><Relationship Id="rId53" Type="http://schemas.openxmlformats.org/officeDocument/2006/relationships/hyperlink" Target="http://www.jetbrains.com/idea/features/android.html" TargetMode="External"/><Relationship Id="rId58" Type="http://schemas.openxmlformats.org/officeDocument/2006/relationships/hyperlink" Target="http://developer.apple.com/library/ios/"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play.google.com/store/apps/details?id=com.yell.launcher2&amp;feature=top-free" TargetMode="External"/><Relationship Id="rId57" Type="http://schemas.openxmlformats.org/officeDocument/2006/relationships/hyperlink" Target="http://www.gsmarena.com/android_and_samsung_build_on_their_market_shares_in_q3_2012-news-5082.php" TargetMode="External"/><Relationship Id="rId61" Type="http://schemas.openxmlformats.org/officeDocument/2006/relationships/hyperlink" Target="http://www.pcmag.com/article2/0,2817,2412213,00.asp" TargetMode="Externa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s://code.google.com/p/google-api-java-client/wiki/Setup" TargetMode="External"/><Relationship Id="rId44" Type="http://schemas.openxmlformats.org/officeDocument/2006/relationships/hyperlink" Target="http://www.frasercoastchronicle.com.au/news/visitors-at-centres-in-decline/1615621/" TargetMode="External"/><Relationship Id="rId52" Type="http://schemas.openxmlformats.org/officeDocument/2006/relationships/hyperlink" Target="http://kenai.com/projects/nbandroid" TargetMode="External"/><Relationship Id="rId60" Type="http://schemas.openxmlformats.org/officeDocument/2006/relationships/hyperlink" Target="http://www.bbc.co.uk/news/technology-19659736"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androidhive.info/2012/08/android-working-with-google-places-and-maps-tutorial/" TargetMode="External"/><Relationship Id="rId35" Type="http://schemas.openxmlformats.org/officeDocument/2006/relationships/image" Target="media/image23.png"/><Relationship Id="rId43" Type="http://schemas.openxmlformats.org/officeDocument/2006/relationships/hyperlink" Target="https://developers.google.com/maps/" TargetMode="External"/><Relationship Id="rId48" Type="http://schemas.openxmlformats.org/officeDocument/2006/relationships/hyperlink" Target="https://play.google.com/store/apps/details?id=com.phonegap.pocketbritain&amp;feature=search_result" TargetMode="External"/><Relationship Id="rId56" Type="http://schemas.openxmlformats.org/officeDocument/2006/relationships/hyperlink" Target="http://users.aber.ac.uk/cwl/workshop/" TargetMode="External"/><Relationship Id="rId64" Type="http://schemas.openxmlformats.org/officeDocument/2006/relationships/fontTable" Target="fontTable.xml"/><Relationship Id="rId8" Type="http://schemas.openxmlformats.org/officeDocument/2006/relationships/hyperlink" Target="mailto:ayr9@aber.ac.uk" TargetMode="External"/><Relationship Id="rId51" Type="http://schemas.openxmlformats.org/officeDocument/2006/relationships/hyperlink" Target="http://developer.android.com/guide/topics/ui/layout/gridview.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news.cnet.com/8301-1035_3-57521252-94/can-apples-app-store-maintain-its-lead-over-google-play/" TargetMode="External"/><Relationship Id="rId59" Type="http://schemas.openxmlformats.org/officeDocument/2006/relationships/hyperlink" Target="http://en.wikipedia.org/wiki/OSx8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3FC5CB-D042-4C7B-A302-240458298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9091</TotalTime>
  <Pages>53</Pages>
  <Words>19522</Words>
  <Characters>111276</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805</cp:revision>
  <dcterms:created xsi:type="dcterms:W3CDTF">2013-03-26T15:40:00Z</dcterms:created>
  <dcterms:modified xsi:type="dcterms:W3CDTF">2013-04-19T12:38:00Z</dcterms:modified>
</cp:coreProperties>
</file>