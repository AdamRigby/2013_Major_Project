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2D5220" w:rsidRDefault="00133396">
      <w:pPr>
        <w:pStyle w:val="TOC1"/>
        <w:tabs>
          <w:tab w:val="left" w:pos="440"/>
          <w:tab w:val="right" w:leader="dot" w:pos="8290"/>
        </w:tabs>
        <w:rPr>
          <w:b w:val="0"/>
          <w:caps w:val="0"/>
          <w:noProof/>
          <w:lang w:eastAsia="en-GB"/>
        </w:rPr>
      </w:pPr>
      <w:r w:rsidRPr="00133396">
        <w:rPr>
          <w:caps w:val="0"/>
          <w:sz w:val="40"/>
          <w:szCs w:val="40"/>
        </w:rPr>
        <w:fldChar w:fldCharType="begin"/>
      </w:r>
      <w:r w:rsidR="002E3E4F">
        <w:rPr>
          <w:caps w:val="0"/>
          <w:sz w:val="40"/>
          <w:szCs w:val="40"/>
        </w:rPr>
        <w:instrText xml:space="preserve"> TOC \o "1-3" </w:instrText>
      </w:r>
      <w:r w:rsidRPr="00133396">
        <w:rPr>
          <w:caps w:val="0"/>
          <w:sz w:val="40"/>
          <w:szCs w:val="40"/>
        </w:rPr>
        <w:fldChar w:fldCharType="separate"/>
      </w:r>
      <w:r w:rsidR="002D5220" w:rsidRPr="009936D7">
        <w:rPr>
          <w:noProof/>
        </w:rPr>
        <w:t>1.</w:t>
      </w:r>
      <w:r w:rsidR="002D5220">
        <w:rPr>
          <w:b w:val="0"/>
          <w:caps w:val="0"/>
          <w:noProof/>
          <w:lang w:eastAsia="en-GB"/>
        </w:rPr>
        <w:tab/>
      </w:r>
      <w:r w:rsidR="002D5220" w:rsidRPr="009936D7">
        <w:rPr>
          <w:noProof/>
        </w:rPr>
        <w:t>Background &amp; Objectives</w:t>
      </w:r>
      <w:r w:rsidR="002D5220">
        <w:rPr>
          <w:noProof/>
        </w:rPr>
        <w:tab/>
      </w:r>
      <w:r>
        <w:rPr>
          <w:noProof/>
        </w:rPr>
        <w:fldChar w:fldCharType="begin"/>
      </w:r>
      <w:r w:rsidR="002D5220">
        <w:rPr>
          <w:noProof/>
        </w:rPr>
        <w:instrText xml:space="preserve"> PAGEREF _Toc353638861 \h </w:instrText>
      </w:r>
      <w:r>
        <w:rPr>
          <w:noProof/>
        </w:rPr>
      </w:r>
      <w:r>
        <w:rPr>
          <w:noProof/>
        </w:rPr>
        <w:fldChar w:fldCharType="separate"/>
      </w:r>
      <w:r w:rsidR="002D5220">
        <w:rPr>
          <w:noProof/>
        </w:rPr>
        <w:t>6</w:t>
      </w:r>
      <w:r>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1.1.</w:t>
      </w:r>
      <w:r>
        <w:rPr>
          <w:smallCaps w:val="0"/>
          <w:noProof/>
          <w:lang w:eastAsia="en-GB"/>
        </w:rPr>
        <w:tab/>
      </w:r>
      <w:r w:rsidRPr="009936D7">
        <w:rPr>
          <w:noProof/>
        </w:rPr>
        <w:t>Project Overview</w:t>
      </w:r>
      <w:r>
        <w:rPr>
          <w:noProof/>
        </w:rPr>
        <w:tab/>
      </w:r>
      <w:r w:rsidR="00133396">
        <w:rPr>
          <w:noProof/>
        </w:rPr>
        <w:fldChar w:fldCharType="begin"/>
      </w:r>
      <w:r>
        <w:rPr>
          <w:noProof/>
        </w:rPr>
        <w:instrText xml:space="preserve"> PAGEREF _Toc353638862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1.2.</w:t>
      </w:r>
      <w:r>
        <w:rPr>
          <w:smallCaps w:val="0"/>
          <w:noProof/>
          <w:lang w:eastAsia="en-GB"/>
        </w:rPr>
        <w:tab/>
      </w:r>
      <w:r w:rsidRPr="009936D7">
        <w:rPr>
          <w:noProof/>
        </w:rPr>
        <w:t>About the App and Related Works</w:t>
      </w:r>
      <w:r>
        <w:rPr>
          <w:noProof/>
        </w:rPr>
        <w:tab/>
      </w:r>
      <w:r w:rsidR="00133396">
        <w:rPr>
          <w:noProof/>
        </w:rPr>
        <w:fldChar w:fldCharType="begin"/>
      </w:r>
      <w:r>
        <w:rPr>
          <w:noProof/>
        </w:rPr>
        <w:instrText xml:space="preserve"> PAGEREF _Toc353638863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1.3.</w:t>
      </w:r>
      <w:r>
        <w:rPr>
          <w:smallCaps w:val="0"/>
          <w:noProof/>
          <w:lang w:eastAsia="en-GB"/>
        </w:rPr>
        <w:tab/>
      </w:r>
      <w:r w:rsidRPr="009936D7">
        <w:rPr>
          <w:rFonts w:eastAsia="Calibri"/>
          <w:noProof/>
          <w:lang w:eastAsia="en-US"/>
        </w:rPr>
        <w:t>Reasons behind choosing the project</w:t>
      </w:r>
      <w:r>
        <w:rPr>
          <w:noProof/>
        </w:rPr>
        <w:tab/>
      </w:r>
      <w:r w:rsidR="00133396">
        <w:rPr>
          <w:noProof/>
        </w:rPr>
        <w:fldChar w:fldCharType="begin"/>
      </w:r>
      <w:r>
        <w:rPr>
          <w:noProof/>
        </w:rPr>
        <w:instrText xml:space="preserve"> PAGEREF _Toc353638864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1.4.</w:t>
      </w:r>
      <w:r>
        <w:rPr>
          <w:smallCaps w:val="0"/>
          <w:noProof/>
          <w:lang w:eastAsia="en-GB"/>
        </w:rPr>
        <w:tab/>
      </w:r>
      <w:r w:rsidRPr="009936D7">
        <w:rPr>
          <w:rFonts w:eastAsia="Calibri"/>
          <w:noProof/>
          <w:lang w:eastAsia="en-US"/>
        </w:rPr>
        <w:t>Project Goals</w:t>
      </w:r>
      <w:r>
        <w:rPr>
          <w:noProof/>
        </w:rPr>
        <w:tab/>
      </w:r>
      <w:r w:rsidR="00133396">
        <w:rPr>
          <w:noProof/>
        </w:rPr>
        <w:fldChar w:fldCharType="begin"/>
      </w:r>
      <w:r>
        <w:rPr>
          <w:noProof/>
        </w:rPr>
        <w:instrText xml:space="preserve"> PAGEREF _Toc353638865 \h </w:instrText>
      </w:r>
      <w:r w:rsidR="00133396">
        <w:rPr>
          <w:noProof/>
        </w:rPr>
      </w:r>
      <w:r w:rsidR="00133396">
        <w:rPr>
          <w:noProof/>
        </w:rPr>
        <w:fldChar w:fldCharType="separate"/>
      </w:r>
      <w:r>
        <w:rPr>
          <w:noProof/>
        </w:rPr>
        <w:t>7</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1.5.</w:t>
      </w:r>
      <w:r>
        <w:rPr>
          <w:smallCaps w:val="0"/>
          <w:noProof/>
          <w:lang w:eastAsia="en-GB"/>
        </w:rPr>
        <w:tab/>
      </w:r>
      <w:r w:rsidRPr="009936D7">
        <w:rPr>
          <w:noProof/>
        </w:rPr>
        <w:t>Related Works</w:t>
      </w:r>
      <w:r>
        <w:rPr>
          <w:noProof/>
        </w:rPr>
        <w:tab/>
      </w:r>
      <w:r w:rsidR="00133396">
        <w:rPr>
          <w:noProof/>
        </w:rPr>
        <w:fldChar w:fldCharType="begin"/>
      </w:r>
      <w:r>
        <w:rPr>
          <w:noProof/>
        </w:rPr>
        <w:instrText xml:space="preserve"> PAGEREF _Toc353638866 \h </w:instrText>
      </w:r>
      <w:r w:rsidR="00133396">
        <w:rPr>
          <w:noProof/>
        </w:rPr>
      </w:r>
      <w:r w:rsidR="00133396">
        <w:rPr>
          <w:noProof/>
        </w:rPr>
        <w:fldChar w:fldCharType="separate"/>
      </w:r>
      <w:r>
        <w:rPr>
          <w:noProof/>
        </w:rPr>
        <w:t>8</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2.</w:t>
      </w:r>
      <w:r>
        <w:rPr>
          <w:b w:val="0"/>
          <w:caps w:val="0"/>
          <w:noProof/>
          <w:lang w:eastAsia="en-GB"/>
        </w:rPr>
        <w:tab/>
      </w:r>
      <w:r w:rsidRPr="009936D7">
        <w:rPr>
          <w:noProof/>
        </w:rPr>
        <w:t>Development Process</w:t>
      </w:r>
      <w:r>
        <w:rPr>
          <w:noProof/>
        </w:rPr>
        <w:tab/>
      </w:r>
      <w:r w:rsidR="00133396">
        <w:rPr>
          <w:noProof/>
        </w:rPr>
        <w:fldChar w:fldCharType="begin"/>
      </w:r>
      <w:r>
        <w:rPr>
          <w:noProof/>
        </w:rPr>
        <w:instrText xml:space="preserve"> PAGEREF _Toc353638867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2.1.</w:t>
      </w:r>
      <w:r>
        <w:rPr>
          <w:smallCaps w:val="0"/>
          <w:noProof/>
          <w:lang w:eastAsia="en-GB"/>
        </w:rPr>
        <w:tab/>
      </w:r>
      <w:r w:rsidRPr="009936D7">
        <w:rPr>
          <w:noProof/>
        </w:rPr>
        <w:t>Introduction</w:t>
      </w:r>
      <w:r>
        <w:rPr>
          <w:noProof/>
        </w:rPr>
        <w:tab/>
      </w:r>
      <w:r w:rsidR="00133396">
        <w:rPr>
          <w:noProof/>
        </w:rPr>
        <w:fldChar w:fldCharType="begin"/>
      </w:r>
      <w:r>
        <w:rPr>
          <w:noProof/>
        </w:rPr>
        <w:instrText xml:space="preserve"> PAGEREF _Toc353638868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2.2.</w:t>
      </w:r>
      <w:r>
        <w:rPr>
          <w:smallCaps w:val="0"/>
          <w:noProof/>
          <w:lang w:eastAsia="en-GB"/>
        </w:rPr>
        <w:tab/>
      </w:r>
      <w:r w:rsidRPr="009936D7">
        <w:rPr>
          <w:noProof/>
        </w:rPr>
        <w:t>Modifications</w:t>
      </w:r>
      <w:r>
        <w:rPr>
          <w:noProof/>
        </w:rPr>
        <w:tab/>
      </w:r>
      <w:r w:rsidR="00133396">
        <w:rPr>
          <w:noProof/>
        </w:rPr>
        <w:fldChar w:fldCharType="begin"/>
      </w:r>
      <w:r>
        <w:rPr>
          <w:noProof/>
        </w:rPr>
        <w:instrText xml:space="preserve"> PAGEREF _Toc353638869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2.3.</w:t>
      </w:r>
      <w:r>
        <w:rPr>
          <w:smallCaps w:val="0"/>
          <w:noProof/>
          <w:lang w:eastAsia="en-GB"/>
        </w:rPr>
        <w:tab/>
      </w:r>
      <w:r w:rsidRPr="009936D7">
        <w:rPr>
          <w:noProof/>
        </w:rPr>
        <w:t>Platforms Considered for Development</w:t>
      </w:r>
      <w:r>
        <w:rPr>
          <w:noProof/>
        </w:rPr>
        <w:tab/>
      </w:r>
      <w:r w:rsidR="00133396">
        <w:rPr>
          <w:noProof/>
        </w:rPr>
        <w:fldChar w:fldCharType="begin"/>
      </w:r>
      <w:r>
        <w:rPr>
          <w:noProof/>
        </w:rPr>
        <w:instrText xml:space="preserve"> PAGEREF _Toc353638870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2.4.</w:t>
      </w:r>
      <w:r>
        <w:rPr>
          <w:smallCaps w:val="0"/>
          <w:noProof/>
          <w:lang w:eastAsia="en-GB"/>
        </w:rPr>
        <w:tab/>
      </w:r>
      <w:r w:rsidRPr="009936D7">
        <w:rPr>
          <w:noProof/>
        </w:rPr>
        <w:t>Development Environment</w:t>
      </w:r>
      <w:r>
        <w:rPr>
          <w:noProof/>
        </w:rPr>
        <w:tab/>
      </w:r>
      <w:r w:rsidR="00133396">
        <w:rPr>
          <w:noProof/>
        </w:rPr>
        <w:fldChar w:fldCharType="begin"/>
      </w:r>
      <w:r>
        <w:rPr>
          <w:noProof/>
        </w:rPr>
        <w:instrText xml:space="preserve"> PAGEREF _Toc353638871 \h </w:instrText>
      </w:r>
      <w:r w:rsidR="00133396">
        <w:rPr>
          <w:noProof/>
        </w:rPr>
      </w:r>
      <w:r w:rsidR="00133396">
        <w:rPr>
          <w:noProof/>
        </w:rPr>
        <w:fldChar w:fldCharType="separate"/>
      </w:r>
      <w:r>
        <w:rPr>
          <w:noProof/>
        </w:rPr>
        <w:t>12</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2.5.</w:t>
      </w:r>
      <w:r>
        <w:rPr>
          <w:smallCaps w:val="0"/>
          <w:noProof/>
          <w:lang w:eastAsia="en-GB"/>
        </w:rPr>
        <w:tab/>
      </w:r>
      <w:r w:rsidRPr="009936D7">
        <w:rPr>
          <w:noProof/>
        </w:rPr>
        <w:t>GitHub</w:t>
      </w:r>
      <w:r>
        <w:rPr>
          <w:noProof/>
        </w:rPr>
        <w:tab/>
      </w:r>
      <w:r w:rsidR="00133396">
        <w:rPr>
          <w:noProof/>
        </w:rPr>
        <w:fldChar w:fldCharType="begin"/>
      </w:r>
      <w:r>
        <w:rPr>
          <w:noProof/>
        </w:rPr>
        <w:instrText xml:space="preserve"> PAGEREF _Toc353638872 \h </w:instrText>
      </w:r>
      <w:r w:rsidR="00133396">
        <w:rPr>
          <w:noProof/>
        </w:rPr>
      </w:r>
      <w:r w:rsidR="00133396">
        <w:rPr>
          <w:noProof/>
        </w:rPr>
        <w:fldChar w:fldCharType="separate"/>
      </w:r>
      <w:r>
        <w:rPr>
          <w:noProof/>
        </w:rPr>
        <w:t>13</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2.6.</w:t>
      </w:r>
      <w:r>
        <w:rPr>
          <w:smallCaps w:val="0"/>
          <w:noProof/>
          <w:lang w:eastAsia="en-GB"/>
        </w:rPr>
        <w:tab/>
      </w:r>
      <w:r w:rsidRPr="009936D7">
        <w:rPr>
          <w:noProof/>
        </w:rPr>
        <w:t>Object Aid Class Diagram Tool</w:t>
      </w:r>
      <w:r>
        <w:rPr>
          <w:noProof/>
        </w:rPr>
        <w:tab/>
      </w:r>
      <w:r w:rsidR="00133396">
        <w:rPr>
          <w:noProof/>
        </w:rPr>
        <w:fldChar w:fldCharType="begin"/>
      </w:r>
      <w:r>
        <w:rPr>
          <w:noProof/>
        </w:rPr>
        <w:instrText xml:space="preserve"> PAGEREF _Toc353638873 \h </w:instrText>
      </w:r>
      <w:r w:rsidR="00133396">
        <w:rPr>
          <w:noProof/>
        </w:rPr>
      </w:r>
      <w:r w:rsidR="00133396">
        <w:rPr>
          <w:noProof/>
        </w:rPr>
        <w:fldChar w:fldCharType="separate"/>
      </w:r>
      <w:r>
        <w:rPr>
          <w:noProof/>
        </w:rPr>
        <w:t>13</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2.7.</w:t>
      </w:r>
      <w:r>
        <w:rPr>
          <w:smallCaps w:val="0"/>
          <w:noProof/>
          <w:lang w:eastAsia="en-GB"/>
        </w:rPr>
        <w:tab/>
      </w:r>
      <w:r w:rsidRPr="009936D7">
        <w:rPr>
          <w:noProof/>
        </w:rPr>
        <w:t>Testdroid Automated Testing Recorder and Testdroid Cloud</w:t>
      </w:r>
      <w:r>
        <w:rPr>
          <w:noProof/>
        </w:rPr>
        <w:tab/>
      </w:r>
      <w:r w:rsidR="00133396">
        <w:rPr>
          <w:noProof/>
        </w:rPr>
        <w:fldChar w:fldCharType="begin"/>
      </w:r>
      <w:r>
        <w:rPr>
          <w:noProof/>
        </w:rPr>
        <w:instrText xml:space="preserve"> PAGEREF _Toc353638874 \h </w:instrText>
      </w:r>
      <w:r w:rsidR="00133396">
        <w:rPr>
          <w:noProof/>
        </w:rPr>
      </w:r>
      <w:r w:rsidR="00133396">
        <w:rPr>
          <w:noProof/>
        </w:rPr>
        <w:fldChar w:fldCharType="separate"/>
      </w:r>
      <w:r>
        <w:rPr>
          <w:noProof/>
        </w:rPr>
        <w:t>14</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3.</w:t>
      </w:r>
      <w:r>
        <w:rPr>
          <w:b w:val="0"/>
          <w:caps w:val="0"/>
          <w:noProof/>
          <w:lang w:eastAsia="en-GB"/>
        </w:rPr>
        <w:tab/>
      </w:r>
      <w:r w:rsidRPr="009936D7">
        <w:rPr>
          <w:noProof/>
        </w:rPr>
        <w:t>Design</w:t>
      </w:r>
      <w:r>
        <w:rPr>
          <w:noProof/>
        </w:rPr>
        <w:tab/>
      </w:r>
      <w:r w:rsidR="00133396">
        <w:rPr>
          <w:noProof/>
        </w:rPr>
        <w:fldChar w:fldCharType="begin"/>
      </w:r>
      <w:r>
        <w:rPr>
          <w:noProof/>
        </w:rPr>
        <w:instrText xml:space="preserve"> PAGEREF _Toc353638875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3.1.</w:t>
      </w:r>
      <w:r>
        <w:rPr>
          <w:smallCaps w:val="0"/>
          <w:noProof/>
          <w:lang w:eastAsia="en-GB"/>
        </w:rPr>
        <w:tab/>
      </w:r>
      <w:r w:rsidRPr="009936D7">
        <w:rPr>
          <w:noProof/>
        </w:rPr>
        <w:t>Overall Architecture</w:t>
      </w:r>
      <w:r>
        <w:rPr>
          <w:noProof/>
        </w:rPr>
        <w:tab/>
      </w:r>
      <w:r w:rsidR="00133396">
        <w:rPr>
          <w:noProof/>
        </w:rPr>
        <w:fldChar w:fldCharType="begin"/>
      </w:r>
      <w:r>
        <w:rPr>
          <w:noProof/>
        </w:rPr>
        <w:instrText xml:space="preserve"> PAGEREF _Toc353638876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3.2.</w:t>
      </w:r>
      <w:r>
        <w:rPr>
          <w:smallCaps w:val="0"/>
          <w:noProof/>
          <w:lang w:eastAsia="en-GB"/>
        </w:rPr>
        <w:tab/>
      </w:r>
      <w:r w:rsidRPr="009936D7">
        <w:rPr>
          <w:noProof/>
        </w:rPr>
        <w:t>Initial Design</w:t>
      </w:r>
      <w:r>
        <w:rPr>
          <w:noProof/>
        </w:rPr>
        <w:tab/>
      </w:r>
      <w:r w:rsidR="00133396">
        <w:rPr>
          <w:noProof/>
        </w:rPr>
        <w:fldChar w:fldCharType="begin"/>
      </w:r>
      <w:r>
        <w:rPr>
          <w:noProof/>
        </w:rPr>
        <w:instrText xml:space="preserve"> PAGEREF _Toc353638877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3.3.</w:t>
      </w:r>
      <w:r>
        <w:rPr>
          <w:smallCaps w:val="0"/>
          <w:noProof/>
          <w:lang w:eastAsia="en-GB"/>
        </w:rPr>
        <w:tab/>
      </w:r>
      <w:r w:rsidRPr="009936D7">
        <w:rPr>
          <w:noProof/>
        </w:rPr>
        <w:t>Android Application Concepts and Components</w:t>
      </w:r>
      <w:r>
        <w:rPr>
          <w:noProof/>
        </w:rPr>
        <w:tab/>
      </w:r>
      <w:r w:rsidR="00133396">
        <w:rPr>
          <w:noProof/>
        </w:rPr>
        <w:fldChar w:fldCharType="begin"/>
      </w:r>
      <w:r>
        <w:rPr>
          <w:noProof/>
        </w:rPr>
        <w:instrText xml:space="preserve"> PAGEREF _Toc353638878 \h </w:instrText>
      </w:r>
      <w:r w:rsidR="00133396">
        <w:rPr>
          <w:noProof/>
        </w:rPr>
      </w:r>
      <w:r w:rsidR="00133396">
        <w:rPr>
          <w:noProof/>
        </w:rPr>
        <w:fldChar w:fldCharType="separate"/>
      </w:r>
      <w:r>
        <w:rPr>
          <w:noProof/>
        </w:rPr>
        <w:t>16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3.4.</w:t>
      </w:r>
      <w:r>
        <w:rPr>
          <w:smallCaps w:val="0"/>
          <w:noProof/>
          <w:lang w:eastAsia="en-GB"/>
        </w:rPr>
        <w:tab/>
      </w:r>
      <w:r w:rsidRPr="009936D7">
        <w:rPr>
          <w:noProof/>
        </w:rPr>
        <w:t>Detailed Design</w:t>
      </w:r>
      <w:r>
        <w:rPr>
          <w:noProof/>
        </w:rPr>
        <w:tab/>
      </w:r>
      <w:r w:rsidR="00133396">
        <w:rPr>
          <w:noProof/>
        </w:rPr>
        <w:fldChar w:fldCharType="begin"/>
      </w:r>
      <w:r>
        <w:rPr>
          <w:noProof/>
        </w:rPr>
        <w:instrText xml:space="preserve"> PAGEREF _Toc353638879 \h </w:instrText>
      </w:r>
      <w:r w:rsidR="00133396">
        <w:rPr>
          <w:noProof/>
        </w:rPr>
      </w:r>
      <w:r w:rsidR="00133396">
        <w:rPr>
          <w:noProof/>
        </w:rPr>
        <w:fldChar w:fldCharType="separate"/>
      </w:r>
      <w:r>
        <w:rPr>
          <w:noProof/>
        </w:rPr>
        <w:t>18</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rPr>
        <w:t>3.4.1.</w:t>
      </w:r>
      <w:r>
        <w:rPr>
          <w:i w:val="0"/>
          <w:noProof/>
          <w:lang w:eastAsia="en-GB"/>
        </w:rPr>
        <w:tab/>
      </w:r>
      <w:r w:rsidRPr="009936D7">
        <w:rPr>
          <w:noProof/>
        </w:rPr>
        <w:t>Class/Activity Descriptions</w:t>
      </w:r>
      <w:r>
        <w:rPr>
          <w:noProof/>
        </w:rPr>
        <w:tab/>
      </w:r>
      <w:r w:rsidR="00133396">
        <w:rPr>
          <w:noProof/>
        </w:rPr>
        <w:fldChar w:fldCharType="begin"/>
      </w:r>
      <w:r>
        <w:rPr>
          <w:noProof/>
        </w:rPr>
        <w:instrText xml:space="preserve"> PAGEREF _Toc353638880 \h </w:instrText>
      </w:r>
      <w:r w:rsidR="00133396">
        <w:rPr>
          <w:noProof/>
        </w:rPr>
      </w:r>
      <w:r w:rsidR="00133396">
        <w:rPr>
          <w:noProof/>
        </w:rPr>
        <w:fldChar w:fldCharType="separate"/>
      </w:r>
      <w:r>
        <w:rPr>
          <w:noProof/>
        </w:rPr>
        <w:t>18</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3.5.</w:t>
      </w:r>
      <w:r>
        <w:rPr>
          <w:smallCaps w:val="0"/>
          <w:noProof/>
          <w:lang w:eastAsia="en-GB"/>
        </w:rPr>
        <w:tab/>
      </w:r>
      <w:r w:rsidRPr="009936D7">
        <w:rPr>
          <w:noProof/>
        </w:rPr>
        <w:t>User Interface Design</w:t>
      </w:r>
      <w:r>
        <w:rPr>
          <w:noProof/>
        </w:rPr>
        <w:tab/>
      </w:r>
      <w:r w:rsidR="00133396">
        <w:rPr>
          <w:noProof/>
        </w:rPr>
        <w:fldChar w:fldCharType="begin"/>
      </w:r>
      <w:r>
        <w:rPr>
          <w:noProof/>
        </w:rPr>
        <w:instrText xml:space="preserve"> PAGEREF _Toc353638881 \h </w:instrText>
      </w:r>
      <w:r w:rsidR="00133396">
        <w:rPr>
          <w:noProof/>
        </w:rPr>
      </w:r>
      <w:r w:rsidR="00133396">
        <w:rPr>
          <w:noProof/>
        </w:rPr>
        <w:fldChar w:fldCharType="separate"/>
      </w:r>
      <w:r>
        <w:rPr>
          <w:noProof/>
        </w:rPr>
        <w:t>20</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4.</w:t>
      </w:r>
      <w:r>
        <w:rPr>
          <w:b w:val="0"/>
          <w:caps w:val="0"/>
          <w:noProof/>
          <w:lang w:eastAsia="en-GB"/>
        </w:rPr>
        <w:tab/>
      </w:r>
      <w:r w:rsidRPr="009936D7">
        <w:rPr>
          <w:noProof/>
        </w:rPr>
        <w:t>Implementation</w:t>
      </w:r>
      <w:r>
        <w:rPr>
          <w:noProof/>
        </w:rPr>
        <w:tab/>
      </w:r>
      <w:r w:rsidR="00133396">
        <w:rPr>
          <w:noProof/>
        </w:rPr>
        <w:fldChar w:fldCharType="begin"/>
      </w:r>
      <w:r>
        <w:rPr>
          <w:noProof/>
        </w:rPr>
        <w:instrText xml:space="preserve"> PAGEREF _Toc353638882 \h </w:instrText>
      </w:r>
      <w:r w:rsidR="00133396">
        <w:rPr>
          <w:noProof/>
        </w:rPr>
      </w:r>
      <w:r w:rsidR="00133396">
        <w:rPr>
          <w:noProof/>
        </w:rPr>
        <w:fldChar w:fldCharType="separate"/>
      </w:r>
      <w:r>
        <w:rPr>
          <w:noProof/>
        </w:rPr>
        <w:t>23</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5.</w:t>
      </w:r>
      <w:r>
        <w:rPr>
          <w:b w:val="0"/>
          <w:caps w:val="0"/>
          <w:noProof/>
          <w:lang w:eastAsia="en-GB"/>
        </w:rPr>
        <w:tab/>
      </w:r>
      <w:r w:rsidRPr="009936D7">
        <w:rPr>
          <w:noProof/>
        </w:rPr>
        <w:t>Testing</w:t>
      </w:r>
      <w:r>
        <w:rPr>
          <w:noProof/>
        </w:rPr>
        <w:tab/>
      </w:r>
      <w:r w:rsidR="00133396">
        <w:rPr>
          <w:noProof/>
        </w:rPr>
        <w:fldChar w:fldCharType="begin"/>
      </w:r>
      <w:r>
        <w:rPr>
          <w:noProof/>
        </w:rPr>
        <w:instrText xml:space="preserve"> PAGEREF _Toc353638883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lang w:val="en-US"/>
        </w:rPr>
        <w:t>5.1.</w:t>
      </w:r>
      <w:r>
        <w:rPr>
          <w:smallCaps w:val="0"/>
          <w:noProof/>
          <w:lang w:eastAsia="en-GB"/>
        </w:rPr>
        <w:tab/>
      </w:r>
      <w:r w:rsidRPr="009936D7">
        <w:rPr>
          <w:noProof/>
          <w:lang w:val="en-US"/>
        </w:rPr>
        <w:t>Overall Approach to Testing</w:t>
      </w:r>
      <w:r>
        <w:rPr>
          <w:noProof/>
        </w:rPr>
        <w:tab/>
      </w:r>
      <w:r w:rsidR="00133396">
        <w:rPr>
          <w:noProof/>
        </w:rPr>
        <w:fldChar w:fldCharType="begin"/>
      </w:r>
      <w:r>
        <w:rPr>
          <w:noProof/>
        </w:rPr>
        <w:instrText xml:space="preserve"> PAGEREF _Toc353638884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5.1.1.</w:t>
      </w:r>
      <w:r>
        <w:rPr>
          <w:i w:val="0"/>
          <w:noProof/>
          <w:lang w:eastAsia="en-GB"/>
        </w:rPr>
        <w:tab/>
      </w:r>
      <w:r w:rsidRPr="009936D7">
        <w:rPr>
          <w:noProof/>
          <w:lang w:val="en-US"/>
        </w:rPr>
        <w:t>Hardware</w:t>
      </w:r>
      <w:r>
        <w:rPr>
          <w:noProof/>
        </w:rPr>
        <w:tab/>
      </w:r>
      <w:r w:rsidR="00133396">
        <w:rPr>
          <w:noProof/>
        </w:rPr>
        <w:fldChar w:fldCharType="begin"/>
      </w:r>
      <w:r>
        <w:rPr>
          <w:noProof/>
        </w:rPr>
        <w:instrText xml:space="preserve"> PAGEREF _Toc353638885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5.1.2.</w:t>
      </w:r>
      <w:r>
        <w:rPr>
          <w:i w:val="0"/>
          <w:noProof/>
          <w:lang w:eastAsia="en-GB"/>
        </w:rPr>
        <w:tab/>
      </w:r>
      <w:r w:rsidRPr="009936D7">
        <w:rPr>
          <w:noProof/>
          <w:lang w:val="en-US"/>
        </w:rPr>
        <w:t>Unit Tests</w:t>
      </w:r>
      <w:r>
        <w:rPr>
          <w:noProof/>
        </w:rPr>
        <w:tab/>
      </w:r>
      <w:r w:rsidR="00133396">
        <w:rPr>
          <w:noProof/>
        </w:rPr>
        <w:fldChar w:fldCharType="begin"/>
      </w:r>
      <w:r>
        <w:rPr>
          <w:noProof/>
        </w:rPr>
        <w:instrText xml:space="preserve"> PAGEREF _Toc353638886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5.1.3.</w:t>
      </w:r>
      <w:r>
        <w:rPr>
          <w:i w:val="0"/>
          <w:noProof/>
          <w:lang w:eastAsia="en-GB"/>
        </w:rPr>
        <w:tab/>
      </w:r>
      <w:r w:rsidRPr="009936D7">
        <w:rPr>
          <w:noProof/>
          <w:lang w:val="en-US"/>
        </w:rPr>
        <w:t>User Interface Testing</w:t>
      </w:r>
      <w:r>
        <w:rPr>
          <w:noProof/>
        </w:rPr>
        <w:tab/>
      </w:r>
      <w:r w:rsidR="00133396">
        <w:rPr>
          <w:noProof/>
        </w:rPr>
        <w:fldChar w:fldCharType="begin"/>
      </w:r>
      <w:r>
        <w:rPr>
          <w:noProof/>
        </w:rPr>
        <w:instrText xml:space="preserve"> PAGEREF _Toc353638887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5.1.4.</w:t>
      </w:r>
      <w:r>
        <w:rPr>
          <w:i w:val="0"/>
          <w:noProof/>
          <w:lang w:eastAsia="en-GB"/>
        </w:rPr>
        <w:tab/>
      </w:r>
      <w:r w:rsidRPr="009936D7">
        <w:rPr>
          <w:noProof/>
          <w:lang w:val="en-US"/>
        </w:rPr>
        <w:t>User Testing</w:t>
      </w:r>
      <w:r>
        <w:rPr>
          <w:noProof/>
        </w:rPr>
        <w:tab/>
      </w:r>
      <w:r w:rsidR="00133396">
        <w:rPr>
          <w:noProof/>
        </w:rPr>
        <w:fldChar w:fldCharType="begin"/>
      </w:r>
      <w:r>
        <w:rPr>
          <w:noProof/>
        </w:rPr>
        <w:instrText xml:space="preserve"> PAGEREF _Toc353638888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6.</w:t>
      </w:r>
      <w:r>
        <w:rPr>
          <w:b w:val="0"/>
          <w:caps w:val="0"/>
          <w:noProof/>
          <w:lang w:eastAsia="en-GB"/>
        </w:rPr>
        <w:tab/>
      </w:r>
      <w:r w:rsidRPr="009936D7">
        <w:rPr>
          <w:noProof/>
        </w:rPr>
        <w:t>Evaluation</w:t>
      </w:r>
      <w:r>
        <w:rPr>
          <w:noProof/>
        </w:rPr>
        <w:tab/>
      </w:r>
      <w:r w:rsidR="00133396">
        <w:rPr>
          <w:noProof/>
        </w:rPr>
        <w:fldChar w:fldCharType="begin"/>
      </w:r>
      <w:r>
        <w:rPr>
          <w:noProof/>
        </w:rPr>
        <w:instrText xml:space="preserve"> PAGEREF _Toc353638889 \h </w:instrText>
      </w:r>
      <w:r w:rsidR="00133396">
        <w:rPr>
          <w:noProof/>
        </w:rPr>
      </w:r>
      <w:r w:rsidR="00133396">
        <w:rPr>
          <w:noProof/>
        </w:rPr>
        <w:fldChar w:fldCharType="separate"/>
      </w:r>
      <w:r>
        <w:rPr>
          <w:noProof/>
        </w:rPr>
        <w:t>31</w:t>
      </w:r>
      <w:r w:rsidR="00133396">
        <w:rPr>
          <w:noProof/>
        </w:rPr>
        <w:fldChar w:fldCharType="end"/>
      </w:r>
    </w:p>
    <w:p w:rsidR="002D5220" w:rsidRDefault="002D5220">
      <w:pPr>
        <w:pStyle w:val="TOC1"/>
        <w:tabs>
          <w:tab w:val="right" w:leader="dot" w:pos="8290"/>
        </w:tabs>
        <w:rPr>
          <w:b w:val="0"/>
          <w:caps w:val="0"/>
          <w:noProof/>
          <w:lang w:eastAsia="en-GB"/>
        </w:rPr>
      </w:pPr>
      <w:r w:rsidRPr="009936D7">
        <w:rPr>
          <w:noProof/>
        </w:rPr>
        <w:t>Appendices</w:t>
      </w:r>
      <w:r>
        <w:rPr>
          <w:noProof/>
        </w:rPr>
        <w:tab/>
      </w:r>
      <w:r w:rsidR="00133396">
        <w:rPr>
          <w:noProof/>
        </w:rPr>
        <w:fldChar w:fldCharType="begin"/>
      </w:r>
      <w:r>
        <w:rPr>
          <w:noProof/>
        </w:rPr>
        <w:instrText xml:space="preserve"> PAGEREF _Toc353638890 \h </w:instrText>
      </w:r>
      <w:r w:rsidR="00133396">
        <w:rPr>
          <w:noProof/>
        </w:rPr>
      </w:r>
      <w:r w:rsidR="00133396">
        <w:rPr>
          <w:noProof/>
        </w:rPr>
        <w:fldChar w:fldCharType="separate"/>
      </w:r>
      <w:r>
        <w:rPr>
          <w:noProof/>
        </w:rPr>
        <w:t>36</w:t>
      </w:r>
      <w:r w:rsidR="00133396">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A.</w:t>
      </w:r>
      <w:r>
        <w:rPr>
          <w:smallCaps w:val="0"/>
          <w:noProof/>
          <w:lang w:eastAsia="en-GB"/>
        </w:rPr>
        <w:tab/>
      </w:r>
      <w:r w:rsidRPr="009936D7">
        <w:rPr>
          <w:noProof/>
        </w:rPr>
        <w:t>Third-Party Code and Libraries</w:t>
      </w:r>
      <w:r>
        <w:rPr>
          <w:noProof/>
        </w:rPr>
        <w:tab/>
      </w:r>
      <w:r w:rsidR="00133396">
        <w:rPr>
          <w:noProof/>
        </w:rPr>
        <w:fldChar w:fldCharType="begin"/>
      </w:r>
      <w:r>
        <w:rPr>
          <w:noProof/>
        </w:rPr>
        <w:instrText xml:space="preserve"> PAGEREF _Toc353638891 \h </w:instrText>
      </w:r>
      <w:r w:rsidR="00133396">
        <w:rPr>
          <w:noProof/>
        </w:rPr>
      </w:r>
      <w:r w:rsidR="00133396">
        <w:rPr>
          <w:noProof/>
        </w:rPr>
        <w:fldChar w:fldCharType="separate"/>
      </w:r>
      <w:r>
        <w:rPr>
          <w:noProof/>
        </w:rPr>
        <w:t>36</w:t>
      </w:r>
      <w:r w:rsidR="00133396">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B.</w:t>
      </w:r>
      <w:r>
        <w:rPr>
          <w:smallCaps w:val="0"/>
          <w:noProof/>
          <w:lang w:eastAsia="en-GB"/>
        </w:rPr>
        <w:tab/>
      </w:r>
      <w:r w:rsidRPr="009936D7">
        <w:rPr>
          <w:noProof/>
        </w:rPr>
        <w:t>Original Graphical User Interface Design</w:t>
      </w:r>
      <w:r>
        <w:rPr>
          <w:noProof/>
        </w:rPr>
        <w:tab/>
      </w:r>
      <w:r w:rsidR="00133396">
        <w:rPr>
          <w:noProof/>
        </w:rPr>
        <w:fldChar w:fldCharType="begin"/>
      </w:r>
      <w:r>
        <w:rPr>
          <w:noProof/>
        </w:rPr>
        <w:instrText xml:space="preserve"> PAGEREF _Toc353638892 \h </w:instrText>
      </w:r>
      <w:r w:rsidR="00133396">
        <w:rPr>
          <w:noProof/>
        </w:rPr>
      </w:r>
      <w:r w:rsidR="00133396">
        <w:rPr>
          <w:noProof/>
        </w:rPr>
        <w:fldChar w:fldCharType="separate"/>
      </w:r>
      <w:r>
        <w:rPr>
          <w:noProof/>
        </w:rPr>
        <w:t>37</w:t>
      </w:r>
      <w:r w:rsidR="00133396">
        <w:rPr>
          <w:noProof/>
        </w:rPr>
        <w:fldChar w:fldCharType="end"/>
      </w:r>
    </w:p>
    <w:p w:rsidR="002D5220" w:rsidRDefault="002D5220">
      <w:pPr>
        <w:pStyle w:val="TOC1"/>
        <w:tabs>
          <w:tab w:val="right" w:leader="dot" w:pos="8290"/>
        </w:tabs>
        <w:rPr>
          <w:b w:val="0"/>
          <w:caps w:val="0"/>
          <w:noProof/>
          <w:lang w:eastAsia="en-GB"/>
        </w:rPr>
      </w:pPr>
      <w:r w:rsidRPr="009936D7">
        <w:rPr>
          <w:noProof/>
        </w:rPr>
        <w:t>Annotated Bibliography</w:t>
      </w:r>
      <w:r>
        <w:rPr>
          <w:noProof/>
        </w:rPr>
        <w:tab/>
      </w:r>
      <w:r w:rsidR="00133396">
        <w:rPr>
          <w:noProof/>
        </w:rPr>
        <w:fldChar w:fldCharType="begin"/>
      </w:r>
      <w:r>
        <w:rPr>
          <w:noProof/>
        </w:rPr>
        <w:instrText xml:space="preserve"> PAGEREF _Toc353638893 \h </w:instrText>
      </w:r>
      <w:r w:rsidR="00133396">
        <w:rPr>
          <w:noProof/>
        </w:rPr>
      </w:r>
      <w:r w:rsidR="00133396">
        <w:rPr>
          <w:noProof/>
        </w:rPr>
        <w:fldChar w:fldCharType="separate"/>
      </w:r>
      <w:r>
        <w:rPr>
          <w:noProof/>
        </w:rPr>
        <w:t>38</w:t>
      </w:r>
      <w:r w:rsidR="00133396">
        <w:rPr>
          <w:noProof/>
        </w:rPr>
        <w:fldChar w:fldCharType="end"/>
      </w:r>
    </w:p>
    <w:p w:rsidR="007A3E41" w:rsidRDefault="00133396">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638861"/>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638862"/>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my major project I </w:t>
      </w:r>
      <w:r w:rsidR="00ED6A34">
        <w:t>have created</w:t>
      </w:r>
      <w:r>
        <w:t xml:space="preserve"> a Tourist Information application to run on a mobile device</w:t>
      </w:r>
      <w:r w:rsidR="003023BA">
        <w:t xml:space="preserve"> that uses the Android operating system</w:t>
      </w:r>
      <w:r>
        <w:t xml:space="preserve">. The app (application/software) that I </w:t>
      </w:r>
      <w:r w:rsidR="00ED6A34">
        <w:t xml:space="preserve">have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the 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It use</w:t>
      </w:r>
      <w:r w:rsidR="004766B3">
        <w:t>s</w:t>
      </w:r>
      <w:r>
        <w:t xml:space="preserve"> the internet to send requests for data and receive the relevant information back, such as the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133396">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133396">
        <w:rPr>
          <w:rFonts w:eastAsia="Calibri" w:cs="Times New Roman"/>
          <w:szCs w:val="22"/>
          <w:lang w:eastAsia="en-US"/>
        </w:rPr>
      </w:r>
      <w:r w:rsidR="00133396">
        <w:rPr>
          <w:rFonts w:eastAsia="Calibri" w:cs="Times New Roman"/>
          <w:szCs w:val="22"/>
          <w:lang w:eastAsia="en-US"/>
        </w:rPr>
        <w:fldChar w:fldCharType="separate"/>
      </w:r>
      <w:r w:rsidR="0013569F">
        <w:rPr>
          <w:rFonts w:eastAsia="Calibri" w:cs="Times New Roman"/>
          <w:szCs w:val="22"/>
          <w:lang w:eastAsia="en-US"/>
        </w:rPr>
        <w:t>[1]</w:t>
      </w:r>
      <w:r w:rsidR="00133396">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569F">
        <w:rPr>
          <w:rFonts w:eastAsia="Calibri" w:cs="Times New Roman"/>
          <w:szCs w:val="22"/>
          <w:lang w:eastAsia="en-US"/>
        </w:rPr>
        <w:t xml:space="preserve">to create listings of tourist information for any category that the user selects to find out </w:t>
      </w:r>
      <w:r>
        <w:rPr>
          <w:rFonts w:eastAsia="Calibri" w:cs="Times New Roman"/>
          <w:szCs w:val="22"/>
          <w:lang w:eastAsia="en-US"/>
        </w:rPr>
        <w:t xml:space="preserve">more </w:t>
      </w:r>
      <w:r w:rsidR="0013569F">
        <w:rPr>
          <w:rFonts w:eastAsia="Calibri" w:cs="Times New Roman"/>
          <w:szCs w:val="22"/>
          <w:lang w:eastAsia="en-US"/>
        </w:rPr>
        <w:t>about 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organisation or place in question e.g. Address and Phone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B80D9B">
        <w:rPr>
          <w:rFonts w:eastAsia="Calibri" w:cs="Times New Roman"/>
          <w:color w:val="FF0000"/>
          <w:szCs w:val="22"/>
          <w:lang w:eastAsia="en-US"/>
        </w:rPr>
        <w:t>For the mapping and direction</w:t>
      </w:r>
      <w:r w:rsidR="00B80D9B" w:rsidRPr="00B80D9B">
        <w:rPr>
          <w:rFonts w:eastAsia="Calibri" w:cs="Times New Roman"/>
          <w:color w:val="FF0000"/>
          <w:szCs w:val="22"/>
          <w:lang w:eastAsia="en-US"/>
        </w:rPr>
        <w:t xml:space="preserve"> </w:t>
      </w:r>
      <w:r w:rsidR="0013569F" w:rsidRPr="00B80D9B">
        <w:rPr>
          <w:rFonts w:eastAsia="Calibri" w:cs="Times New Roman"/>
          <w:color w:val="FF0000"/>
          <w:szCs w:val="22"/>
          <w:lang w:eastAsia="en-US"/>
        </w:rPr>
        <w:t xml:space="preserve">elements of the </w:t>
      </w:r>
      <w:r w:rsidR="00B80D9B" w:rsidRPr="00B80D9B">
        <w:rPr>
          <w:rFonts w:eastAsia="Calibri" w:cs="Times New Roman"/>
          <w:color w:val="FF0000"/>
          <w:szCs w:val="22"/>
          <w:lang w:eastAsia="en-US"/>
        </w:rPr>
        <w:t>project</w:t>
      </w:r>
      <w:r w:rsidR="0013569F" w:rsidRPr="00B80D9B">
        <w:rPr>
          <w:rFonts w:eastAsia="Calibri" w:cs="Times New Roman"/>
          <w:color w:val="FF0000"/>
          <w:szCs w:val="22"/>
          <w:lang w:eastAsia="en-US"/>
        </w:rPr>
        <w:t xml:space="preserve"> </w:t>
      </w:r>
      <w:r w:rsidR="00B80D9B" w:rsidRPr="00B80D9B">
        <w:rPr>
          <w:rFonts w:eastAsia="Calibri" w:cs="Times New Roman"/>
          <w:color w:val="FF0000"/>
          <w:szCs w:val="22"/>
          <w:lang w:eastAsia="en-US"/>
        </w:rPr>
        <w:t>the</w:t>
      </w:r>
      <w:r w:rsidR="0013569F" w:rsidRPr="00B80D9B">
        <w:rPr>
          <w:rFonts w:eastAsia="Calibri" w:cs="Times New Roman"/>
          <w:color w:val="FF0000"/>
          <w:szCs w:val="22"/>
          <w:lang w:eastAsia="en-US"/>
        </w:rPr>
        <w:t xml:space="preserve"> Google Maps </w:t>
      </w:r>
      <w:r w:rsidR="001E203C">
        <w:rPr>
          <w:rFonts w:eastAsia="Calibri" w:cs="Times New Roman"/>
          <w:color w:val="FF0000"/>
          <w:szCs w:val="22"/>
          <w:lang w:eastAsia="en-US"/>
        </w:rPr>
        <w:t xml:space="preserve">for Android </w:t>
      </w:r>
      <w:r w:rsidR="0013569F" w:rsidRPr="00B80D9B">
        <w:rPr>
          <w:rFonts w:eastAsia="Calibri" w:cs="Times New Roman"/>
          <w:color w:val="FF0000"/>
          <w:szCs w:val="22"/>
          <w:lang w:eastAsia="en-US"/>
        </w:rPr>
        <w:t>API</w:t>
      </w:r>
      <w:r w:rsidR="00B80D9B" w:rsidRPr="00B80D9B">
        <w:rPr>
          <w:rFonts w:eastAsia="Calibri" w:cs="Times New Roman"/>
          <w:color w:val="FF0000"/>
          <w:szCs w:val="22"/>
          <w:lang w:eastAsia="en-US"/>
        </w:rPr>
        <w:t>’s</w:t>
      </w:r>
      <w:r w:rsidR="00B80D9B">
        <w:rPr>
          <w:rFonts w:eastAsia="Calibri" w:cs="Times New Roman"/>
          <w:szCs w:val="22"/>
          <w:lang w:eastAsia="en-US"/>
        </w:rPr>
        <w:t xml:space="preserve"> have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133396">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133396">
        <w:rPr>
          <w:rFonts w:eastAsia="Calibri" w:cs="Times New Roman"/>
          <w:szCs w:val="22"/>
          <w:lang w:eastAsia="en-US"/>
        </w:rPr>
      </w:r>
      <w:r w:rsidR="00133396">
        <w:rPr>
          <w:rFonts w:eastAsia="Calibri" w:cs="Times New Roman"/>
          <w:szCs w:val="22"/>
          <w:lang w:eastAsia="en-US"/>
        </w:rPr>
        <w:fldChar w:fldCharType="separate"/>
      </w:r>
      <w:r w:rsidR="0013569F">
        <w:rPr>
          <w:rFonts w:eastAsia="Calibri" w:cs="Times New Roman"/>
          <w:szCs w:val="22"/>
          <w:lang w:eastAsia="en-US"/>
        </w:rPr>
        <w:t>[2]</w:t>
      </w:r>
      <w:r w:rsidR="00133396">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638863"/>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I </w:t>
      </w:r>
      <w:r w:rsidR="00C501FF">
        <w:rPr>
          <w:rFonts w:eastAsia="Calibri" w:cs="Times New Roman"/>
          <w:szCs w:val="22"/>
          <w:lang w:eastAsia="en-US"/>
        </w:rPr>
        <w:t xml:space="preserve">have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for those who are very competent 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proofErr w:type="gramStart"/>
      <w:r>
        <w:rPr>
          <w:rFonts w:eastAsia="Calibri" w:cs="Times New Roman"/>
          <w:szCs w:val="22"/>
          <w:lang w:eastAsia="en-US"/>
        </w:rPr>
        <w:t>maps</w:t>
      </w:r>
      <w:proofErr w:type="gramEnd"/>
      <w:r>
        <w:rPr>
          <w:rFonts w:eastAsia="Calibri" w:cs="Times New Roman"/>
          <w:szCs w:val="22"/>
          <w:lang w:eastAsia="en-US"/>
        </w:rPr>
        <w:t>) look</w:t>
      </w:r>
      <w:r w:rsidRPr="00722542">
        <w:rPr>
          <w:rFonts w:eastAsia="Calibri" w:cs="Times New Roman"/>
          <w:szCs w:val="22"/>
          <w:lang w:eastAsia="en-US"/>
        </w:rPr>
        <w:t xml:space="preserve"> difficult and confusing to use</w:t>
      </w:r>
      <w:r>
        <w:rPr>
          <w:rFonts w:eastAsia="Calibri" w:cs="Times New Roman"/>
          <w:szCs w:val="22"/>
          <w:lang w:eastAsia="en-US"/>
        </w:rPr>
        <w:t>, such as the one found on the ‘Pocket Britain’ app.</w:t>
      </w:r>
      <w:r w:rsidRPr="00722542">
        <w:rPr>
          <w:rFonts w:eastAsia="Calibri" w:cs="Times New Roman"/>
          <w:szCs w:val="22"/>
          <w:lang w:eastAsia="en-US"/>
        </w:rPr>
        <w:t xml:space="preserve"> </w:t>
      </w:r>
      <w:r w:rsidR="00C501FF">
        <w:rPr>
          <w:rFonts w:eastAsia="Calibri" w:cs="Times New Roman"/>
          <w:szCs w:val="22"/>
          <w:lang w:eastAsia="en-US"/>
        </w:rPr>
        <w:t>Whilst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 C</w:t>
      </w:r>
      <w:r w:rsidRPr="00722542">
        <w:rPr>
          <w:rFonts w:eastAsia="Calibri" w:cs="Times New Roman"/>
          <w:szCs w:val="22"/>
          <w:lang w:eastAsia="en-US"/>
        </w:rPr>
        <w:t xml:space="preserve">onsequently my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whilst still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creating to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The problems f</w:t>
      </w:r>
      <w:r w:rsidR="0013569F">
        <w:rPr>
          <w:rFonts w:eastAsia="Calibri" w:cs="Times New Roman"/>
          <w:szCs w:val="22"/>
          <w:lang w:eastAsia="en-US"/>
        </w:rPr>
        <w:t>ound with existing app</w:t>
      </w:r>
      <w:r w:rsidR="001835FA">
        <w:rPr>
          <w:rFonts w:eastAsia="Calibri" w:cs="Times New Roman"/>
          <w:szCs w:val="22"/>
          <w:lang w:eastAsia="en-US"/>
        </w:rPr>
        <w:t>s such as the one</w:t>
      </w:r>
      <w:r w:rsidR="0013569F">
        <w:rPr>
          <w:rFonts w:eastAsia="Calibri" w:cs="Times New Roman"/>
          <w:szCs w:val="22"/>
          <w:lang w:eastAsia="en-US"/>
        </w:rPr>
        <w:t xml:space="preserve"> listed above 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The aim of the application is that</w:t>
      </w:r>
      <w:r w:rsidR="0013569F">
        <w:rPr>
          <w:rFonts w:eastAsia="Calibri" w:cs="Times New Roman"/>
          <w:szCs w:val="22"/>
          <w:lang w:eastAsia="en-US"/>
        </w:rPr>
        <w:t xml:space="preserve"> </w:t>
      </w:r>
      <w:r w:rsidR="001835FA">
        <w:rPr>
          <w:rFonts w:eastAsia="Calibri" w:cs="Times New Roman"/>
          <w:szCs w:val="22"/>
          <w:lang w:eastAsia="en-US"/>
        </w:rPr>
        <w:t xml:space="preserve">it allows </w:t>
      </w:r>
      <w:r w:rsidR="0013569F">
        <w:rPr>
          <w:rFonts w:eastAsia="Calibri" w:cs="Times New Roman"/>
          <w:szCs w:val="22"/>
          <w:lang w:eastAsia="en-US"/>
        </w:rPr>
        <w:t xml:space="preserve">users to be able to download the application then </w:t>
      </w:r>
      <w:r w:rsidR="001835FA">
        <w:rPr>
          <w:rFonts w:eastAsia="Calibri" w:cs="Times New Roman"/>
          <w:szCs w:val="22"/>
          <w:lang w:eastAsia="en-US"/>
        </w:rPr>
        <w:t xml:space="preserve">be ready to use </w:t>
      </w:r>
      <w:r w:rsidR="0013569F">
        <w:rPr>
          <w:rFonts w:eastAsia="Calibri" w:cs="Times New Roman"/>
          <w:szCs w:val="22"/>
          <w:lang w:eastAsia="en-US"/>
        </w:rPr>
        <w:t>straight away</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1835FA">
        <w:rPr>
          <w:rFonts w:eastAsia="Calibri" w:cs="Times New Roman"/>
          <w:szCs w:val="22"/>
          <w:lang w:eastAsia="en-US"/>
        </w:rPr>
        <w:t xml:space="preserve"> and without having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638864"/>
      <w:r w:rsidRPr="007A05FC">
        <w:rPr>
          <w:rFonts w:asciiTheme="minorHAnsi" w:eastAsia="Calibri" w:hAnsiTheme="minorHAnsi"/>
          <w:lang w:eastAsia="en-US"/>
        </w:rPr>
        <w:t>Reasons behind choosing the project</w:t>
      </w:r>
      <w:bookmarkEnd w:id="7"/>
      <w:bookmarkEnd w:id="8"/>
    </w:p>
    <w:p w:rsidR="00304B8A" w:rsidRPr="00304B8A" w:rsidRDefault="00304B8A" w:rsidP="00304B8A">
      <w:pPr>
        <w:rPr>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I find the topic of the project very interesting. The amount of tourist information centre visitors has decreased </w:t>
      </w:r>
      <w:r w:rsidR="00E014B6">
        <w:rPr>
          <w:rFonts w:eastAsia="Calibri" w:cs="Times New Roman"/>
          <w:szCs w:val="22"/>
          <w:lang w:eastAsia="en-US"/>
        </w:rPr>
        <w:t xml:space="preserve">quite significantly </w:t>
      </w:r>
      <w:r>
        <w:rPr>
          <w:rFonts w:eastAsia="Calibri" w:cs="Times New Roman"/>
          <w:szCs w:val="22"/>
          <w:lang w:eastAsia="en-US"/>
        </w:rPr>
        <w:t xml:space="preserve">in recent years </w:t>
      </w:r>
      <w:r w:rsidR="00133396">
        <w:rPr>
          <w:rFonts w:eastAsia="Calibri" w:cs="Times New Roman"/>
          <w:szCs w:val="22"/>
          <w:lang w:eastAsia="en-US"/>
        </w:rPr>
        <w:fldChar w:fldCharType="begin"/>
      </w:r>
      <w:r>
        <w:rPr>
          <w:rFonts w:eastAsia="Calibri" w:cs="Times New Roman"/>
          <w:szCs w:val="22"/>
          <w:lang w:eastAsia="en-US"/>
        </w:rPr>
        <w:instrText xml:space="preserve"> REF _Ref341025384 \r \h </w:instrText>
      </w:r>
      <w:r w:rsidR="00133396">
        <w:rPr>
          <w:rFonts w:eastAsia="Calibri" w:cs="Times New Roman"/>
          <w:szCs w:val="22"/>
          <w:lang w:eastAsia="en-US"/>
        </w:rPr>
      </w:r>
      <w:r w:rsidR="00133396">
        <w:rPr>
          <w:rFonts w:eastAsia="Calibri" w:cs="Times New Roman"/>
          <w:szCs w:val="22"/>
          <w:lang w:eastAsia="en-US"/>
        </w:rPr>
        <w:fldChar w:fldCharType="separate"/>
      </w:r>
      <w:r>
        <w:rPr>
          <w:rFonts w:eastAsia="Calibri" w:cs="Times New Roman"/>
          <w:szCs w:val="22"/>
          <w:lang w:eastAsia="en-US"/>
        </w:rPr>
        <w:t>[3]</w:t>
      </w:r>
      <w:r w:rsidR="00133396">
        <w:rPr>
          <w:rFonts w:eastAsia="Calibri" w:cs="Times New Roman"/>
          <w:szCs w:val="22"/>
          <w:lang w:eastAsia="en-US"/>
        </w:rPr>
        <w:fldChar w:fldCharType="end"/>
      </w:r>
      <w:r>
        <w:rPr>
          <w:rFonts w:eastAsia="Calibri" w:cs="Times New Roman"/>
          <w:szCs w:val="22"/>
          <w:lang w:eastAsia="en-US"/>
        </w:rPr>
        <w:t xml:space="preserve">. Consumers are now using </w:t>
      </w:r>
      <w:r>
        <w:rPr>
          <w:rFonts w:eastAsia="Calibri" w:cs="Times New Roman"/>
          <w:szCs w:val="22"/>
          <w:lang w:eastAsia="en-US"/>
        </w:rPr>
        <w:lastRenderedPageBreak/>
        <w:t>other sources of</w:t>
      </w:r>
      <w:r w:rsidR="00E014B6">
        <w:rPr>
          <w:rFonts w:eastAsia="Calibri" w:cs="Times New Roman"/>
          <w:szCs w:val="22"/>
          <w:lang w:eastAsia="en-US"/>
        </w:rPr>
        <w:t xml:space="preserve"> information to obtain the</w:t>
      </w:r>
      <w:r>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Pr>
          <w:rFonts w:eastAsia="Calibri" w:cs="Times New Roman"/>
          <w:szCs w:val="22"/>
          <w:lang w:eastAsia="en-US"/>
        </w:rPr>
        <w:t xml:space="preserve"> due to advances in technology </w:t>
      </w:r>
      <w:r w:rsidR="00E014B6">
        <w:rPr>
          <w:rFonts w:eastAsia="Calibri" w:cs="Times New Roman"/>
          <w:szCs w:val="22"/>
          <w:lang w:eastAsia="en-US"/>
        </w:rPr>
        <w:t xml:space="preserve">allowing us to be </w:t>
      </w:r>
      <w:r>
        <w:rPr>
          <w:rFonts w:eastAsia="Calibri" w:cs="Times New Roman"/>
          <w:szCs w:val="22"/>
          <w:lang w:eastAsia="en-US"/>
        </w:rPr>
        <w:t xml:space="preserve">able to access data at any time of the day, </w:t>
      </w:r>
      <w:r w:rsidR="00E014B6">
        <w:rPr>
          <w:rFonts w:eastAsia="Calibri" w:cs="Times New Roman"/>
          <w:szCs w:val="22"/>
          <w:lang w:eastAsia="en-US"/>
        </w:rPr>
        <w:t xml:space="preserve">and now quite common to do this frequently and </w:t>
      </w:r>
      <w:r>
        <w:rPr>
          <w:rFonts w:eastAsia="Calibri" w:cs="Times New Roman"/>
          <w:szCs w:val="22"/>
          <w:lang w:eastAsia="en-US"/>
        </w:rPr>
        <w:t>wirelessly through mobile devices over the internet, making it much more convenient</w:t>
      </w:r>
      <w:r w:rsidR="00E014B6">
        <w:rPr>
          <w:rFonts w:eastAsia="Calibri" w:cs="Times New Roman"/>
          <w:szCs w:val="22"/>
          <w:lang w:eastAsia="en-US"/>
        </w:rPr>
        <w:t xml:space="preserve"> for the user</w:t>
      </w:r>
      <w:r>
        <w:rPr>
          <w:rFonts w:eastAsia="Calibri" w:cs="Times New Roman"/>
          <w:szCs w:val="22"/>
          <w:lang w:eastAsia="en-US"/>
        </w:rPr>
        <w:t xml:space="preserve">. This </w:t>
      </w:r>
      <w:r w:rsidR="000E2E30">
        <w:rPr>
          <w:rFonts w:eastAsia="Calibri" w:cs="Times New Roman"/>
          <w:szCs w:val="22"/>
          <w:lang w:eastAsia="en-US"/>
        </w:rPr>
        <w:t>advancement has created</w:t>
      </w:r>
      <w:r>
        <w:rPr>
          <w:rFonts w:eastAsia="Calibri" w:cs="Times New Roman"/>
          <w:szCs w:val="22"/>
          <w:lang w:eastAsia="en-US"/>
        </w:rPr>
        <w:t xml:space="preserve"> a whole new digital market for </w:t>
      </w:r>
      <w:r w:rsidR="000E2E30">
        <w:rPr>
          <w:rFonts w:eastAsia="Calibri" w:cs="Times New Roman"/>
          <w:szCs w:val="22"/>
          <w:lang w:eastAsia="en-US"/>
        </w:rPr>
        <w:t xml:space="preserve">this information </w:t>
      </w:r>
      <w:r>
        <w:rPr>
          <w:rFonts w:eastAsia="Calibri" w:cs="Times New Roman"/>
          <w:szCs w:val="22"/>
          <w:lang w:eastAsia="en-US"/>
        </w:rPr>
        <w:t xml:space="preserve">which </w:t>
      </w:r>
      <w:r w:rsidR="000E2E30">
        <w:rPr>
          <w:rFonts w:eastAsia="Calibri" w:cs="Times New Roman"/>
          <w:szCs w:val="22"/>
          <w:lang w:eastAsia="en-US"/>
        </w:rPr>
        <w:t xml:space="preserve">many companies are now competing in, in order to try and establish </w:t>
      </w:r>
      <w:proofErr w:type="gramStart"/>
      <w:r w:rsidR="000E2E30">
        <w:rPr>
          <w:rFonts w:eastAsia="Calibri" w:cs="Times New Roman"/>
          <w:szCs w:val="22"/>
          <w:lang w:eastAsia="en-US"/>
        </w:rPr>
        <w:t>themselves</w:t>
      </w:r>
      <w:proofErr w:type="gramEnd"/>
      <w:r w:rsidR="000E2E30">
        <w:rPr>
          <w:rFonts w:eastAsia="Calibri" w:cs="Times New Roman"/>
          <w:szCs w:val="22"/>
          <w:lang w:eastAsia="en-US"/>
        </w:rPr>
        <w:t xml:space="preserve"> as the market leader</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AD2143">
        <w:rPr>
          <w:rFonts w:eastAsia="Calibri" w:cs="Times New Roman"/>
          <w:szCs w:val="22"/>
          <w:lang w:eastAsia="en-US"/>
        </w:rPr>
        <w:t>This project interests me greatly</w:t>
      </w:r>
      <w:r>
        <w:rPr>
          <w:rFonts w:eastAsia="Calibri" w:cs="Times New Roman"/>
          <w:szCs w:val="22"/>
          <w:lang w:eastAsia="en-US"/>
        </w:rPr>
        <w:t xml:space="preserve"> as it involves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Pr>
          <w:rFonts w:eastAsia="Calibri" w:cs="Times New Roman"/>
          <w:szCs w:val="22"/>
          <w:lang w:eastAsia="en-US"/>
        </w:rPr>
        <w:t xml:space="preserve">technology. I have always been interested in the latest technologies and have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F9252B">
        <w:rPr>
          <w:rFonts w:eastAsia="Calibri" w:cs="Times New Roman"/>
          <w:szCs w:val="22"/>
          <w:lang w:eastAsia="en-US"/>
        </w:rPr>
        <w:t>technology</w:t>
      </w:r>
      <w:r>
        <w:rPr>
          <w:rFonts w:eastAsia="Calibri" w:cs="Times New Roman"/>
          <w:szCs w:val="22"/>
          <w:lang w:eastAsia="en-US"/>
        </w:rPr>
        <w:t xml:space="preserve"> market. I am a huge fan of smart phones in particular. The idea of programming for such a device appeals to me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I and </w:t>
      </w:r>
      <w:r w:rsidR="001750F3">
        <w:rPr>
          <w:rFonts w:eastAsia="Calibri" w:cs="Times New Roman"/>
          <w:szCs w:val="22"/>
          <w:lang w:eastAsia="en-US"/>
        </w:rPr>
        <w:t xml:space="preserve">many </w:t>
      </w:r>
      <w:r>
        <w:rPr>
          <w:rFonts w:eastAsia="Calibri" w:cs="Times New Roman"/>
          <w:szCs w:val="22"/>
          <w:lang w:eastAsia="en-US"/>
        </w:rPr>
        <w:t xml:space="preserve">others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AC430B">
        <w:rPr>
          <w:rFonts w:eastAsia="Calibri" w:cs="Times New Roman"/>
          <w:szCs w:val="22"/>
          <w:lang w:eastAsia="en-US"/>
        </w:rPr>
        <w:t xml:space="preserve">the project I </w:t>
      </w:r>
      <w:r>
        <w:rPr>
          <w:rFonts w:eastAsia="Calibri" w:cs="Times New Roman"/>
          <w:szCs w:val="22"/>
          <w:lang w:eastAsia="en-US"/>
        </w:rPr>
        <w:t xml:space="preserve">bought a tablet computer </w:t>
      </w:r>
      <w:r w:rsidR="00AC430B">
        <w:rPr>
          <w:rFonts w:eastAsia="Calibri" w:cs="Times New Roman"/>
          <w:szCs w:val="22"/>
          <w:lang w:eastAsia="en-US"/>
        </w:rPr>
        <w:t xml:space="preserve">on the Android platform </w:t>
      </w:r>
      <w:r>
        <w:rPr>
          <w:rFonts w:eastAsia="Calibri" w:cs="Times New Roman"/>
          <w:szCs w:val="22"/>
          <w:lang w:eastAsia="en-US"/>
        </w:rPr>
        <w:t xml:space="preserve">which I am finding increasingly useful </w:t>
      </w:r>
      <w:r w:rsidR="00AC430B">
        <w:rPr>
          <w:rFonts w:eastAsia="Calibri" w:cs="Times New Roman"/>
          <w:szCs w:val="22"/>
          <w:lang w:eastAsia="en-US"/>
        </w:rPr>
        <w:t xml:space="preserve">to use </w:t>
      </w:r>
      <w:r>
        <w:rPr>
          <w:rFonts w:eastAsia="Calibri" w:cs="Times New Roman"/>
          <w:szCs w:val="22"/>
          <w:lang w:eastAsia="en-US"/>
        </w:rPr>
        <w:t xml:space="preserve">in everyday life and I </w:t>
      </w:r>
      <w:r w:rsidR="00AC430B">
        <w:rPr>
          <w:rFonts w:eastAsia="Calibri" w:cs="Times New Roman"/>
          <w:szCs w:val="22"/>
          <w:lang w:eastAsia="en-US"/>
        </w:rPr>
        <w:t>have thoroughly enjoyed</w:t>
      </w:r>
      <w:r>
        <w:rPr>
          <w:rFonts w:eastAsia="Calibri" w:cs="Times New Roman"/>
          <w:szCs w:val="22"/>
          <w:lang w:eastAsia="en-US"/>
        </w:rPr>
        <w:t xml:space="preserve"> developing the app for this kind of device as well.</w:t>
      </w:r>
    </w:p>
    <w:p w:rsidR="0013569F" w:rsidRPr="00A42FFB" w:rsidRDefault="0013569F" w:rsidP="0013569F">
      <w:pPr>
        <w:rPr>
          <w:rFonts w:eastAsia="Calibri" w:cs="Times New Roman"/>
          <w:szCs w:val="22"/>
          <w:lang w:eastAsia="en-US"/>
        </w:rPr>
      </w:pPr>
    </w:p>
    <w:p w:rsidR="0013569F" w:rsidRDefault="00A42FFB" w:rsidP="0013569F">
      <w:pPr>
        <w:rPr>
          <w:rFonts w:eastAsia="Calibri" w:cs="Times New Roman"/>
          <w:szCs w:val="22"/>
          <w:lang w:eastAsia="en-US"/>
        </w:rPr>
      </w:pPr>
      <w:r w:rsidRPr="00A42FFB">
        <w:rPr>
          <w:rFonts w:eastAsia="Calibri" w:cs="Times New Roman"/>
          <w:szCs w:val="22"/>
          <w:lang w:eastAsia="en-US"/>
        </w:rPr>
        <w:t>I</w:t>
      </w:r>
      <w:r>
        <w:rPr>
          <w:rFonts w:eastAsia="Calibri" w:cs="Times New Roman"/>
          <w:szCs w:val="22"/>
          <w:lang w:eastAsia="en-US"/>
        </w:rPr>
        <w:t xml:space="preserve"> knew 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Pr>
          <w:rFonts w:eastAsia="Calibri" w:cs="Times New Roman"/>
          <w:szCs w:val="22"/>
          <w:lang w:eastAsia="en-US"/>
        </w:rPr>
        <w:t>would</w:t>
      </w:r>
      <w:r w:rsidR="0013569F">
        <w:rPr>
          <w:rFonts w:eastAsia="Calibri" w:cs="Times New Roman"/>
          <w:szCs w:val="22"/>
          <w:lang w:eastAsia="en-US"/>
        </w:rPr>
        <w:t xml:space="preserve"> be very challenging to complete. I have never previously written an application for a mobile device. I</w:t>
      </w:r>
      <w:r>
        <w:rPr>
          <w:rFonts w:eastAsia="Calibri" w:cs="Times New Roman"/>
          <w:szCs w:val="22"/>
          <w:lang w:eastAsia="en-US"/>
        </w:rPr>
        <w:t>n order to</w:t>
      </w:r>
      <w:r w:rsidR="0013569F">
        <w:rPr>
          <w:rFonts w:eastAsia="Calibri" w:cs="Times New Roman"/>
          <w:szCs w:val="22"/>
          <w:lang w:eastAsia="en-US"/>
        </w:rPr>
        <w:t xml:space="preserve"> </w:t>
      </w:r>
      <w:r>
        <w:rPr>
          <w:rFonts w:eastAsia="Calibri" w:cs="Times New Roman"/>
          <w:szCs w:val="22"/>
          <w:lang w:eastAsia="en-US"/>
        </w:rPr>
        <w:t>complete this project I knew that I needed</w:t>
      </w:r>
      <w:r w:rsidR="0013569F">
        <w:rPr>
          <w:rFonts w:eastAsia="Calibri" w:cs="Times New Roman"/>
          <w:szCs w:val="22"/>
          <w:lang w:eastAsia="en-US"/>
        </w:rPr>
        <w:t xml:space="preserve"> to learn </w:t>
      </w:r>
      <w:r>
        <w:rPr>
          <w:rFonts w:eastAsia="Calibri" w:cs="Times New Roman"/>
          <w:szCs w:val="22"/>
          <w:lang w:eastAsia="en-US"/>
        </w:rPr>
        <w:t>a number of</w:t>
      </w:r>
      <w:r w:rsidR="0013569F">
        <w:rPr>
          <w:rFonts w:eastAsia="Calibri" w:cs="Times New Roman"/>
          <w:szCs w:val="22"/>
          <w:lang w:eastAsia="en-US"/>
        </w:rPr>
        <w:t xml:space="preserve"> skills required from scratch. Writing software for a mobile device </w:t>
      </w:r>
      <w:r>
        <w:rPr>
          <w:rFonts w:eastAsia="Calibri" w:cs="Times New Roman"/>
          <w:szCs w:val="22"/>
          <w:lang w:eastAsia="en-US"/>
        </w:rPr>
        <w:t>is quite dissimilar</w:t>
      </w:r>
      <w:r w:rsidR="0013569F">
        <w:rPr>
          <w:rFonts w:eastAsia="Calibri" w:cs="Times New Roman"/>
          <w:szCs w:val="22"/>
          <w:lang w:eastAsia="en-US"/>
        </w:rPr>
        <w:t xml:space="preserve"> to projects that I have completed previously and I </w:t>
      </w:r>
      <w:r>
        <w:rPr>
          <w:rFonts w:eastAsia="Calibri" w:cs="Times New Roman"/>
          <w:szCs w:val="22"/>
          <w:lang w:eastAsia="en-US"/>
        </w:rPr>
        <w:t>was aware that I</w:t>
      </w:r>
      <w:r w:rsidR="0013569F">
        <w:rPr>
          <w:rFonts w:eastAsia="Calibri" w:cs="Times New Roman"/>
          <w:szCs w:val="22"/>
          <w:lang w:eastAsia="en-US"/>
        </w:rPr>
        <w:t xml:space="preserve"> need</w:t>
      </w:r>
      <w:r>
        <w:rPr>
          <w:rFonts w:eastAsia="Calibri" w:cs="Times New Roman"/>
          <w:szCs w:val="22"/>
          <w:lang w:eastAsia="en-US"/>
        </w:rPr>
        <w:t>ed</w:t>
      </w:r>
      <w:r w:rsidR="0013569F">
        <w:rPr>
          <w:rFonts w:eastAsia="Calibri" w:cs="Times New Roman"/>
          <w:szCs w:val="22"/>
          <w:lang w:eastAsia="en-US"/>
        </w:rPr>
        <w:t xml:space="preserve"> to take extra things into consideration when designing and developing the application. I also </w:t>
      </w:r>
      <w:r>
        <w:rPr>
          <w:rFonts w:eastAsia="Calibri" w:cs="Times New Roman"/>
          <w:szCs w:val="22"/>
          <w:lang w:eastAsia="en-US"/>
        </w:rPr>
        <w:t>knew that to complete the project I would have</w:t>
      </w:r>
      <w:r w:rsidR="0013569F">
        <w:rPr>
          <w:rFonts w:eastAsia="Calibri" w:cs="Times New Roman"/>
          <w:szCs w:val="22"/>
          <w:lang w:eastAsia="en-US"/>
        </w:rPr>
        <w:t xml:space="preserve"> to learn how to use new software to develop the application. </w:t>
      </w:r>
      <w:r>
        <w:rPr>
          <w:rFonts w:eastAsia="Calibri" w:cs="Times New Roman"/>
          <w:szCs w:val="22"/>
          <w:lang w:eastAsia="en-US"/>
        </w:rPr>
        <w:t>I was obvious that i</w:t>
      </w:r>
      <w:r w:rsidR="0013569F">
        <w:rPr>
          <w:rFonts w:eastAsia="Calibri" w:cs="Times New Roman"/>
          <w:szCs w:val="22"/>
          <w:lang w:eastAsia="en-US"/>
        </w:rPr>
        <w:t xml:space="preserve">ncorporating all the different features and technologies into one easy to use piece of software </w:t>
      </w:r>
      <w:r>
        <w:rPr>
          <w:rFonts w:eastAsia="Calibri" w:cs="Times New Roman"/>
          <w:szCs w:val="22"/>
          <w:lang w:eastAsia="en-US"/>
        </w:rPr>
        <w:t>would</w:t>
      </w:r>
      <w:r w:rsidR="0013569F">
        <w:rPr>
          <w:rFonts w:eastAsia="Calibri" w:cs="Times New Roman"/>
          <w:szCs w:val="22"/>
          <w:lang w:eastAsia="en-US"/>
        </w:rPr>
        <w:t xml:space="preserve"> be extremely challenging. </w:t>
      </w:r>
      <w:r>
        <w:rPr>
          <w:rFonts w:eastAsia="Calibri" w:cs="Times New Roman"/>
          <w:szCs w:val="22"/>
          <w:lang w:eastAsia="en-US"/>
        </w:rPr>
        <w:t>Furthermore I knew</w:t>
      </w:r>
      <w:r w:rsidR="0013569F">
        <w:rPr>
          <w:rFonts w:eastAsia="Calibri" w:cs="Times New Roman"/>
          <w:szCs w:val="22"/>
          <w:lang w:eastAsia="en-US"/>
        </w:rPr>
        <w:t xml:space="preserve"> an equally large challenge to writing the code w</w:t>
      </w:r>
      <w:r>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t importance to the app and I did</w:t>
      </w:r>
      <w:r w:rsidR="0013569F">
        <w:rPr>
          <w:rFonts w:eastAsia="Calibri" w:cs="Times New Roman"/>
          <w:szCs w:val="22"/>
          <w:lang w:eastAsia="en-US"/>
        </w:rPr>
        <w:t xml:space="preserve"> not have much experience of creating user interfaces</w:t>
      </w:r>
      <w:r w:rsidR="00761C74">
        <w:rPr>
          <w:rFonts w:eastAsia="Calibri" w:cs="Times New Roman"/>
          <w:szCs w:val="22"/>
          <w:lang w:eastAsia="en-US"/>
        </w:rPr>
        <w:t>, never mind</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EF7766" w:rsidP="0013569F">
      <w:pPr>
        <w:rPr>
          <w:rFonts w:eastAsia="Calibri" w:cs="Times New Roman"/>
          <w:szCs w:val="22"/>
          <w:lang w:eastAsia="en-US"/>
        </w:rPr>
      </w:pPr>
      <w:r>
        <w:rPr>
          <w:rFonts w:eastAsia="Calibri" w:cs="Times New Roman"/>
          <w:szCs w:val="22"/>
          <w:lang w:eastAsia="en-US"/>
        </w:rPr>
        <w:t>As I saw</w:t>
      </w:r>
      <w:r w:rsidR="0013569F">
        <w:rPr>
          <w:rFonts w:eastAsia="Calibri" w:cs="Times New Roman"/>
          <w:szCs w:val="22"/>
          <w:lang w:eastAsia="en-US"/>
        </w:rPr>
        <w:t xml:space="preserve"> the application as such a new and exciting challenge I </w:t>
      </w:r>
      <w:r>
        <w:rPr>
          <w:rFonts w:eastAsia="Calibri" w:cs="Times New Roman"/>
          <w:szCs w:val="22"/>
          <w:lang w:eastAsia="en-US"/>
        </w:rPr>
        <w:t>knew</w:t>
      </w:r>
      <w:r w:rsidR="0013569F">
        <w:rPr>
          <w:rFonts w:eastAsia="Calibri" w:cs="Times New Roman"/>
          <w:szCs w:val="22"/>
          <w:lang w:eastAsia="en-US"/>
        </w:rPr>
        <w:t xml:space="preserve"> that the project </w:t>
      </w:r>
      <w:r>
        <w:rPr>
          <w:rFonts w:eastAsia="Calibri" w:cs="Times New Roman"/>
          <w:szCs w:val="22"/>
          <w:lang w:eastAsia="en-US"/>
        </w:rPr>
        <w:t xml:space="preserve">would </w:t>
      </w:r>
      <w:r w:rsidR="0013569F">
        <w:rPr>
          <w:rFonts w:eastAsia="Calibri" w:cs="Times New Roman"/>
          <w:szCs w:val="22"/>
          <w:lang w:eastAsia="en-US"/>
        </w:rPr>
        <w:t xml:space="preserve">be extremely worthwhile. The project </w:t>
      </w:r>
      <w:r>
        <w:rPr>
          <w:rFonts w:eastAsia="Calibri" w:cs="Times New Roman"/>
          <w:szCs w:val="22"/>
          <w:lang w:eastAsia="en-US"/>
        </w:rPr>
        <w:t>would</w:t>
      </w:r>
      <w:r w:rsidR="0013569F">
        <w:rPr>
          <w:rFonts w:eastAsia="Calibri" w:cs="Times New Roman"/>
          <w:szCs w:val="22"/>
          <w:lang w:eastAsia="en-US"/>
        </w:rPr>
        <w:t xml:space="preserve"> extend my knowledge in all aspects of Computer Science and what I have learnt throughout the course. </w:t>
      </w:r>
      <w:r>
        <w:rPr>
          <w:rFonts w:eastAsia="Calibri" w:cs="Times New Roman"/>
          <w:szCs w:val="22"/>
          <w:lang w:eastAsia="en-US"/>
        </w:rPr>
        <w:t>The project would</w:t>
      </w:r>
      <w:r w:rsidR="0013569F">
        <w:rPr>
          <w:rFonts w:eastAsia="Calibri" w:cs="Times New Roman"/>
          <w:szCs w:val="22"/>
          <w:lang w:eastAsia="en-US"/>
        </w:rPr>
        <w:t xml:space="preserve"> improve my programming skills and build on things </w:t>
      </w:r>
      <w:r>
        <w:rPr>
          <w:rFonts w:eastAsia="Calibri" w:cs="Times New Roman"/>
          <w:szCs w:val="22"/>
          <w:lang w:eastAsia="en-US"/>
        </w:rPr>
        <w:t xml:space="preserve">I </w:t>
      </w:r>
      <w:r w:rsidR="0013569F">
        <w:rPr>
          <w:rFonts w:eastAsia="Calibri" w:cs="Times New Roman"/>
          <w:szCs w:val="22"/>
          <w:lang w:eastAsia="en-US"/>
        </w:rPr>
        <w:t>learnt</w:t>
      </w:r>
      <w:r>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Pr>
          <w:rFonts w:eastAsia="Calibri" w:cs="Times New Roman"/>
          <w:szCs w:val="22"/>
          <w:lang w:eastAsia="en-US"/>
        </w:rPr>
        <w:t xml:space="preserve">that </w:t>
      </w:r>
      <w:r w:rsidR="0013569F">
        <w:rPr>
          <w:rFonts w:eastAsia="Calibri" w:cs="Times New Roman"/>
          <w:szCs w:val="22"/>
          <w:lang w:eastAsia="en-US"/>
        </w:rPr>
        <w:t xml:space="preserve">I completed. Furthermore </w:t>
      </w:r>
      <w:proofErr w:type="gramStart"/>
      <w:r w:rsidR="0013569F">
        <w:rPr>
          <w:rFonts w:eastAsia="Calibri" w:cs="Times New Roman"/>
          <w:szCs w:val="22"/>
          <w:lang w:eastAsia="en-US"/>
        </w:rPr>
        <w:t>I</w:t>
      </w:r>
      <w:r>
        <w:rPr>
          <w:rFonts w:eastAsia="Calibri" w:cs="Times New Roman"/>
          <w:szCs w:val="22"/>
          <w:lang w:eastAsia="en-US"/>
        </w:rPr>
        <w:t>t</w:t>
      </w:r>
      <w:proofErr w:type="gramEnd"/>
      <w:r>
        <w:rPr>
          <w:rFonts w:eastAsia="Calibri" w:cs="Times New Roman"/>
          <w:szCs w:val="22"/>
          <w:lang w:eastAsia="en-US"/>
        </w:rPr>
        <w:t xml:space="preserve"> gave me an opportunity</w:t>
      </w:r>
      <w:r w:rsidR="0013569F">
        <w:rPr>
          <w:rFonts w:eastAsia="Calibri" w:cs="Times New Roman"/>
          <w:szCs w:val="22"/>
          <w:lang w:eastAsia="en-US"/>
        </w:rPr>
        <w:t xml:space="preserve"> </w:t>
      </w:r>
      <w:r>
        <w:rPr>
          <w:rFonts w:eastAsia="Calibri" w:cs="Times New Roman"/>
          <w:szCs w:val="22"/>
          <w:lang w:eastAsia="en-US"/>
        </w:rPr>
        <w:t>to</w:t>
      </w:r>
      <w:r w:rsidR="0013569F">
        <w:rPr>
          <w:rFonts w:eastAsia="Calibri" w:cs="Times New Roman"/>
          <w:szCs w:val="22"/>
          <w:lang w:eastAsia="en-US"/>
        </w:rPr>
        <w:t xml:space="preserve"> use the project management skills I have learned throughout the course and on </w:t>
      </w:r>
      <w:r>
        <w:rPr>
          <w:rFonts w:eastAsia="Calibri" w:cs="Times New Roman"/>
          <w:szCs w:val="22"/>
          <w:lang w:eastAsia="en-US"/>
        </w:rPr>
        <w:t xml:space="preserve">an </w:t>
      </w:r>
      <w:r w:rsidR="0013569F">
        <w:rPr>
          <w:rFonts w:eastAsia="Calibri" w:cs="Times New Roman"/>
          <w:szCs w:val="22"/>
          <w:lang w:eastAsia="en-US"/>
        </w:rPr>
        <w:t>industrial placeme</w:t>
      </w:r>
      <w:r>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638865"/>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 xml:space="preserve">and information link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Pr>
          <w:rFonts w:eastAsia="Calibri" w:cs="Times New Roman"/>
          <w:szCs w:val="22"/>
          <w:lang w:eastAsia="en-US"/>
        </w:rPr>
        <w:t xml:space="preserve">which I </w:t>
      </w:r>
      <w:r w:rsidR="00437FB6">
        <w:rPr>
          <w:rFonts w:eastAsia="Calibri" w:cs="Times New Roman"/>
          <w:szCs w:val="22"/>
          <w:lang w:eastAsia="en-US"/>
        </w:rPr>
        <w:t>would</w:t>
      </w:r>
      <w:r>
        <w:rPr>
          <w:rFonts w:eastAsia="Calibri" w:cs="Times New Roman"/>
          <w:szCs w:val="22"/>
          <w:lang w:eastAsia="en-US"/>
        </w:rPr>
        <w:t xml:space="preserve"> try to </w:t>
      </w:r>
      <w:r w:rsidR="00437FB6">
        <w:rPr>
          <w:rFonts w:eastAsia="Calibri" w:cs="Times New Roman"/>
          <w:szCs w:val="22"/>
          <w:lang w:eastAsia="en-US"/>
        </w:rPr>
        <w:t>complete if the above goals were met and I had</w:t>
      </w:r>
      <w:r>
        <w:rPr>
          <w:rFonts w:eastAsia="Calibri" w:cs="Times New Roman"/>
          <w:szCs w:val="22"/>
          <w:lang w:eastAsia="en-US"/>
        </w:rPr>
        <w:t xml:space="preserve"> time to complete </w:t>
      </w:r>
      <w:r w:rsidR="00437FB6">
        <w:rPr>
          <w:rFonts w:eastAsia="Calibri" w:cs="Times New Roman"/>
          <w:szCs w:val="22"/>
          <w:lang w:eastAsia="en-US"/>
        </w:rPr>
        <w:t xml:space="preserve">them. These </w:t>
      </w:r>
      <w:r>
        <w:rPr>
          <w:rFonts w:eastAsia="Calibri" w:cs="Times New Roman"/>
          <w:szCs w:val="22"/>
          <w:lang w:eastAsia="en-US"/>
        </w:rPr>
        <w:t xml:space="preserve">would include the ability to display reviews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 to add an image uploading f</w:t>
      </w:r>
      <w:r w:rsidR="00437FB6">
        <w:rPr>
          <w:rFonts w:eastAsia="Calibri" w:cs="Times New Roman"/>
          <w:szCs w:val="22"/>
          <w:lang w:eastAsia="en-US"/>
        </w:rPr>
        <w:t>eature</w:t>
      </w:r>
      <w:r>
        <w:rPr>
          <w:rFonts w:eastAsia="Calibri" w:cs="Times New Roman"/>
          <w:szCs w:val="22"/>
          <w:lang w:eastAsia="en-US"/>
        </w:rPr>
        <w:t xml:space="preserve"> to the app where a user would be able to take a photo of an </w:t>
      </w:r>
      <w:r>
        <w:rPr>
          <w:rFonts w:eastAsia="Calibri" w:cs="Times New Roman"/>
          <w:szCs w:val="22"/>
          <w:lang w:eastAsia="en-US"/>
        </w:rPr>
        <w:lastRenderedPageBreak/>
        <w:t xml:space="preserve">establishment or a destination and upload </w:t>
      </w:r>
      <w:r w:rsidR="00437FB6">
        <w:rPr>
          <w:rFonts w:eastAsia="Calibri" w:cs="Times New Roman"/>
          <w:szCs w:val="22"/>
          <w:lang w:eastAsia="en-US"/>
        </w:rPr>
        <w:t xml:space="preserve">it </w:t>
      </w:r>
      <w:r>
        <w:rPr>
          <w:rFonts w:eastAsia="Calibri" w:cs="Times New Roman"/>
          <w:szCs w:val="22"/>
          <w:lang w:eastAsia="en-US"/>
        </w:rPr>
        <w:t>to the app so that other users could view the</w:t>
      </w:r>
      <w:r w:rsidR="002B02DA">
        <w:rPr>
          <w:rFonts w:eastAsia="Calibri" w:cs="Times New Roman"/>
          <w:szCs w:val="22"/>
          <w:lang w:eastAsia="en-US"/>
        </w:rPr>
        <w:t>se</w:t>
      </w:r>
      <w:r>
        <w:rPr>
          <w:rFonts w:eastAsia="Calibri" w:cs="Times New Roman"/>
          <w:szCs w:val="22"/>
          <w:lang w:eastAsia="en-US"/>
        </w:rPr>
        <w:t xml:space="preserve"> photos when they are going through listings</w:t>
      </w:r>
      <w:r w:rsidR="002B02DA">
        <w:rPr>
          <w:rFonts w:eastAsia="Calibri" w:cs="Times New Roman"/>
          <w:szCs w:val="22"/>
          <w:lang w:eastAsia="en-US"/>
        </w:rPr>
        <w:t xml:space="preserve"> would be a nice addition</w:t>
      </w:r>
      <w:r>
        <w:rPr>
          <w:rFonts w:eastAsia="Calibri" w:cs="Times New Roman"/>
          <w:szCs w:val="22"/>
          <w:lang w:eastAsia="en-US"/>
        </w:rPr>
        <w:t xml:space="preserve">. </w:t>
      </w:r>
    </w:p>
    <w:p w:rsidR="001F35A4" w:rsidRDefault="001F35A4" w:rsidP="004603BB">
      <w:pPr>
        <w:rPr>
          <w:b/>
        </w:rPr>
      </w:pPr>
    </w:p>
    <w:p w:rsidR="002B02DA" w:rsidRPr="007A05FC" w:rsidRDefault="002B02DA" w:rsidP="002B02DA">
      <w:pPr>
        <w:pStyle w:val="Heading2"/>
        <w:spacing w:before="0"/>
        <w:rPr>
          <w:rFonts w:asciiTheme="minorHAnsi" w:hAnsiTheme="minorHAnsi"/>
        </w:rPr>
      </w:pPr>
      <w:bookmarkStart w:id="11" w:name="_Toc341026081"/>
      <w:bookmarkStart w:id="12" w:name="_Toc353638866"/>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133396">
        <w:fldChar w:fldCharType="begin"/>
      </w:r>
      <w:r>
        <w:instrText xml:space="preserve"> REF _Ref341025420 \r \h </w:instrText>
      </w:r>
      <w:r w:rsidR="00133396">
        <w:fldChar w:fldCharType="separate"/>
      </w:r>
      <w:r>
        <w:t>[4]</w:t>
      </w:r>
      <w:r w:rsidR="00133396">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133396">
        <w:rPr>
          <w:noProof/>
          <w:lang w:eastAsia="en-GB"/>
        </w:rPr>
        <w:fldChar w:fldCharType="begin"/>
      </w:r>
      <w:r>
        <w:rPr>
          <w:noProof/>
          <w:lang w:eastAsia="en-GB"/>
        </w:rPr>
        <w:instrText xml:space="preserve"> REF _Ref341025440 \r \h </w:instrText>
      </w:r>
      <w:r w:rsidR="00133396">
        <w:rPr>
          <w:noProof/>
          <w:lang w:eastAsia="en-GB"/>
        </w:rPr>
      </w:r>
      <w:r w:rsidR="00133396">
        <w:rPr>
          <w:noProof/>
          <w:lang w:eastAsia="en-GB"/>
        </w:rPr>
        <w:fldChar w:fldCharType="separate"/>
      </w:r>
      <w:r>
        <w:rPr>
          <w:noProof/>
          <w:lang w:eastAsia="en-GB"/>
        </w:rPr>
        <w:t>[5]</w:t>
      </w:r>
      <w:r w:rsidR="00133396">
        <w:rPr>
          <w:noProof/>
          <w:lang w:eastAsia="en-GB"/>
        </w:rPr>
        <w:fldChar w:fldCharType="end"/>
      </w:r>
      <w:r>
        <w:rPr>
          <w:noProof/>
          <w:lang w:eastAsia="en-GB"/>
        </w:rPr>
        <w:t>:</w:t>
      </w:r>
    </w:p>
    <w:p w:rsidR="002B02DA" w:rsidRDefault="00FD76E0" w:rsidP="002B02DA">
      <w:pPr>
        <w:rPr>
          <w:noProof/>
          <w:lang w:eastAsia="en-GB"/>
        </w:rPr>
      </w:pPr>
      <w:r>
        <w:rPr>
          <w:noProof/>
          <w:lang w:eastAsia="en-GB"/>
        </w:rPr>
        <w:drawing>
          <wp:anchor distT="0" distB="0" distL="114300" distR="114300" simplePos="0" relativeHeight="251660288" behindDoc="1" locked="0" layoutInCell="1" allowOverlap="1">
            <wp:simplePos x="0" y="0"/>
            <wp:positionH relativeFrom="column">
              <wp:posOffset>1301115</wp:posOffset>
            </wp:positionH>
            <wp:positionV relativeFrom="paragraph">
              <wp:posOffset>72390</wp:posOffset>
            </wp:positionV>
            <wp:extent cx="1284605" cy="2138680"/>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0"/>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684530</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64135</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2"/>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64135</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3"/>
                    <a:srcRect/>
                    <a:stretch>
                      <a:fillRect/>
                    </a:stretch>
                  </pic:blipFill>
                  <pic:spPr bwMode="auto">
                    <a:xfrm>
                      <a:off x="0" y="0"/>
                      <a:ext cx="1276985" cy="2138680"/>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FD76E0" w:rsidRDefault="00FD76E0" w:rsidP="002B02DA"/>
    <w:p w:rsidR="002B02DA"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grid view that I have used on my application</w:t>
      </w:r>
      <w:r>
        <w:t xml:space="preserve">. </w:t>
      </w:r>
      <w:r w:rsidR="005F23DF">
        <w:t xml:space="preserve">For the initial screen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w:t>
      </w:r>
    </w:p>
    <w:p w:rsidR="009871D6" w:rsidRDefault="009871D6" w:rsidP="002B02DA"/>
    <w:p w:rsidR="002B02DA" w:rsidRDefault="002B02DA" w:rsidP="002B02DA">
      <w:r>
        <w:t xml:space="preserve">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Another </w:t>
      </w:r>
      <w:r w:rsidR="005C6050">
        <w:t>plus point</w:t>
      </w:r>
      <w:r>
        <w:t xml:space="preserve"> about this particular application is the depth of information it has on destinations and establishments. For each place listed it has a large description and a detailed photo. This </w:t>
      </w:r>
      <w:r w:rsidR="002C5EF9">
        <w:t>wa</w:t>
      </w:r>
      <w:r>
        <w:t xml:space="preserve">s something </w:t>
      </w:r>
      <w:r w:rsidR="002C5EF9">
        <w:t xml:space="preserve">that would have been nice to replicate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and used in the project time period making it</w:t>
      </w:r>
      <w:r>
        <w:t xml:space="preserve"> not possible to reproduce. </w:t>
      </w:r>
      <w:r w:rsidR="00ED751D">
        <w:t xml:space="preserve"> As t</w:t>
      </w:r>
      <w:r w:rsidR="002C5EF9">
        <w:t>he application aims</w:t>
      </w:r>
      <w:r>
        <w:t xml:space="preserve"> to cover the whole of the UK I</w:t>
      </w:r>
      <w:r w:rsidR="00ED751D">
        <w:t>t w</w:t>
      </w:r>
      <w:r>
        <w:t xml:space="preserve">ould not </w:t>
      </w:r>
      <w:r w:rsidR="00ED751D">
        <w:t>be possible to</w:t>
      </w:r>
      <w:r>
        <w:t xml:space="preserve"> describe and write about t</w:t>
      </w:r>
      <w:r w:rsidR="00FD0F75">
        <w:t>housands of major locations. This</w:t>
      </w:r>
      <w:r>
        <w:t xml:space="preserve"> app has some great options such as ‘directions’, ‘view website’ and </w:t>
      </w:r>
      <w:r w:rsidR="00FD0F75">
        <w:t xml:space="preserve">to </w:t>
      </w:r>
      <w:r w:rsidRPr="00FD0F75">
        <w:rPr>
          <w:color w:val="FF0000"/>
        </w:rPr>
        <w:t>call a particular listing</w:t>
      </w:r>
      <w:r w:rsidR="00FD0F75">
        <w:t xml:space="preserve">. These are all features that </w:t>
      </w:r>
      <w:r w:rsidR="00AC717A">
        <w:t xml:space="preserve">were decided that they </w:t>
      </w:r>
      <w:r w:rsidR="00FD0F75">
        <w:t>should be</w:t>
      </w:r>
      <w:r>
        <w:t xml:space="preserve"> include</w:t>
      </w:r>
      <w:r w:rsidR="00FD0F75">
        <w:t>d in this</w:t>
      </w:r>
      <w:r>
        <w:t xml:space="preserve"> project. </w:t>
      </w:r>
    </w:p>
    <w:p w:rsidR="002B02DA" w:rsidRDefault="002B02DA" w:rsidP="002B02DA"/>
    <w:p w:rsidR="002B02DA" w:rsidRDefault="002B02DA" w:rsidP="002B02DA">
      <w:r>
        <w:t xml:space="preserve">Pocket Britain </w:t>
      </w:r>
      <w:r w:rsidR="00133396">
        <w:fldChar w:fldCharType="begin"/>
      </w:r>
      <w:r>
        <w:instrText xml:space="preserve"> REF _Ref341025468 \r \h </w:instrText>
      </w:r>
      <w:r w:rsidR="00133396">
        <w:fldChar w:fldCharType="separate"/>
      </w:r>
      <w:r>
        <w:t>[6]</w:t>
      </w:r>
      <w:r w:rsidR="00133396">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2B02DA" w:rsidP="002B02DA"/>
    <w:p w:rsidR="002B02DA" w:rsidRDefault="002B02DA" w:rsidP="002B02DA"/>
    <w:p w:rsidR="002B02DA" w:rsidRDefault="0068366A" w:rsidP="002B02DA">
      <w:r>
        <w:rPr>
          <w:noProof/>
          <w:lang w:eastAsia="en-GB"/>
        </w:rPr>
        <w:lastRenderedPageBreak/>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68366A" w:rsidRDefault="0068366A"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quite often count and after evaluation the thought was that</w:t>
      </w:r>
      <w:r w:rsidR="002B02DA">
        <w:t xml:space="preserve"> </w:t>
      </w:r>
      <w:r>
        <w:t>users</w:t>
      </w:r>
      <w:r w:rsidR="002B02DA">
        <w:t xml:space="preserve"> </w:t>
      </w:r>
      <w:r>
        <w:t>are</w:t>
      </w:r>
      <w:r w:rsidR="002B02DA">
        <w:t xml:space="preserve"> not</w:t>
      </w:r>
      <w:r>
        <w:t xml:space="preserve"> likely to</w:t>
      </w:r>
      <w:r w:rsidR="002B02DA">
        <w:t xml:space="preserve"> want to use this application </w:t>
      </w:r>
      <w:r>
        <w:t>because of</w:t>
      </w:r>
      <w:r w:rsidR="002B02DA">
        <w:t xml:space="preserve"> its appearance and poorly laid out graphical user interface. Due to the user interface it took quite a long time to find the destination or specific place you are looking to find. </w:t>
      </w:r>
    </w:p>
    <w:p w:rsidR="002B02DA" w:rsidRDefault="002B02DA" w:rsidP="002B02DA"/>
    <w:p w:rsidR="002B02DA" w:rsidRDefault="002B02DA" w:rsidP="002B02DA">
      <w:r>
        <w:t>However the content of information 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t xml:space="preserve">also </w:t>
      </w:r>
      <w:r w:rsidR="002B02DA">
        <w:t>has a ‘nearby’ feature, which lists other towns and cities in the local area to where you are or a place that you have selected, you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my application. The app also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app </w:t>
      </w:r>
      <w:r w:rsidR="0026170E">
        <w:t xml:space="preserve">created </w:t>
      </w:r>
      <w:r w:rsidR="002B02DA">
        <w:t xml:space="preserve">is more of a hybrid application mixing aspects of these apps with those found in local area guides and business listing apps. After visiting the ‘Top Free in Travel &amp; Local’ section of the </w:t>
      </w:r>
      <w:r w:rsidR="0026170E">
        <w:t xml:space="preserve">Google Play Store </w:t>
      </w:r>
      <w:r w:rsidR="002B02DA">
        <w:t>the Yell application</w:t>
      </w:r>
      <w:r w:rsidR="0026170E">
        <w:t xml:space="preserve"> was discovered</w:t>
      </w:r>
      <w:r w:rsidR="002B02DA">
        <w:t xml:space="preserve"> </w:t>
      </w:r>
      <w:r w:rsidR="00133396">
        <w:fldChar w:fldCharType="begin"/>
      </w:r>
      <w:r w:rsidR="002B02DA">
        <w:instrText xml:space="preserve"> REF _Ref341025488 \r \h </w:instrText>
      </w:r>
      <w:r w:rsidR="00133396">
        <w:fldChar w:fldCharType="separate"/>
      </w:r>
      <w:r w:rsidR="002B02DA">
        <w:t>[7]</w:t>
      </w:r>
      <w:r w:rsidR="00133396">
        <w:fldChar w:fldCharType="end"/>
      </w:r>
      <w:r w:rsidR="002B02DA">
        <w:t xml:space="preserve">. </w:t>
      </w:r>
    </w:p>
    <w:p w:rsidR="002B02DA" w:rsidRDefault="002B02DA" w:rsidP="002B02DA"/>
    <w:p w:rsidR="000A171E" w:rsidRDefault="002B02DA" w:rsidP="002B02DA">
      <w:r>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ed in the application</w:t>
      </w:r>
      <w:r>
        <w:t xml:space="preserve"> </w:t>
      </w:r>
      <w:r w:rsidR="00972DBA">
        <w:t xml:space="preserve">for this project </w:t>
      </w:r>
      <w:r>
        <w:t>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t xml:space="preserve"> the application, although </w:t>
      </w:r>
      <w:r w:rsidR="000A171E">
        <w:t>on the other hand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0A171E">
        <w:t>anywhere near as well, with usability being a major issue</w:t>
      </w:r>
      <w:r>
        <w:t xml:space="preserve">. It </w:t>
      </w:r>
      <w:r w:rsidR="000A171E">
        <w:t xml:space="preserve">is likely that it </w:t>
      </w:r>
      <w:r>
        <w:t xml:space="preserve">would be very confusing </w:t>
      </w:r>
      <w:r w:rsidR="000A171E">
        <w:t xml:space="preserve">for </w:t>
      </w:r>
      <w:r w:rsidR="000A171E">
        <w:lastRenderedPageBreak/>
        <w:t xml:space="preserve">users to operate </w:t>
      </w:r>
      <w:r w:rsidR="00B620AB">
        <w:t xml:space="preserve">the application </w:t>
      </w:r>
      <w:r w:rsidR="000A171E">
        <w:t>if they</w:t>
      </w:r>
      <w:r>
        <w:t xml:space="preserve"> have used one version then </w:t>
      </w:r>
      <w:r w:rsidR="000A171E">
        <w:t>attempt</w:t>
      </w:r>
      <w:r>
        <w:t xml:space="preserve"> </w:t>
      </w:r>
      <w:r w:rsidR="000A171E">
        <w:t>to use the</w:t>
      </w:r>
      <w:r>
        <w:t xml:space="preserve"> other</w:t>
      </w:r>
      <w:r w:rsidR="000A171E">
        <w:t xml:space="preserve"> on another device</w:t>
      </w:r>
      <w:r>
        <w:t>.</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2B02DA" w:rsidRDefault="00B620AB" w:rsidP="002B02DA">
      <w:r>
        <w:t>The need for consistency across devices became apparent after seeing this and</w:t>
      </w:r>
      <w:r w:rsidR="002B02DA">
        <w:t xml:space="preserve"> </w:t>
      </w:r>
      <w:r>
        <w:t>needed to be taken into</w:t>
      </w:r>
      <w:r w:rsidR="002B02DA">
        <w:t xml:space="preserve"> account when building </w:t>
      </w:r>
      <w:r>
        <w:t>and implementing the</w:t>
      </w:r>
      <w:r w:rsidR="002B02DA">
        <w:t xml:space="preserve"> Tourist Information app</w:t>
      </w:r>
      <w:r>
        <w:t xml:space="preserve"> for the project</w:t>
      </w:r>
      <w:r w:rsidR="002B02DA">
        <w:t xml:space="preserve">. </w:t>
      </w:r>
      <w:r w:rsidR="005C5861">
        <w:t>The app</w:t>
      </w:r>
      <w:r w:rsidR="002B02DA">
        <w:t xml:space="preserve"> need</w:t>
      </w:r>
      <w:r w:rsidR="005C5861">
        <w:t>s</w:t>
      </w:r>
      <w:r w:rsidR="002B02DA">
        <w:t xml:space="preserve"> to cater for bot</w:t>
      </w:r>
      <w:r w:rsidR="004F45AB">
        <w:t>h phones and tablets and should try and compensate for all</w:t>
      </w:r>
      <w:r w:rsidR="002B02DA">
        <w:t xml:space="preserve"> screen sizes. </w:t>
      </w:r>
      <w:r w:rsidR="0047686E">
        <w:t>Unfortunately o</w:t>
      </w:r>
      <w:r w:rsidR="002B02DA">
        <w:t xml:space="preserve">n Android the information 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needed to be taken into consideration when developing the application for the project. </w:t>
      </w:r>
    </w:p>
    <w:p w:rsidR="00D505D5" w:rsidRDefault="00D505D5" w:rsidP="002B02DA"/>
    <w:p w:rsidR="002B02DA" w:rsidRDefault="002B02DA" w:rsidP="002B02DA">
      <w:r>
        <w:t xml:space="preserve">To conclude, </w:t>
      </w:r>
      <w:r w:rsidR="00D505D5">
        <w:t xml:space="preserve">a </w:t>
      </w:r>
      <w:r>
        <w:t xml:space="preserve">great deal </w:t>
      </w:r>
      <w:r w:rsidR="00D505D5">
        <w:t xml:space="preserve">was learnt </w:t>
      </w:r>
      <w:r>
        <w:t>from the research completed on other applications available for mobile device</w:t>
      </w:r>
      <w:r w:rsidR="00EF5C55">
        <w:t xml:space="preserve">s. It </w:t>
      </w:r>
      <w:r w:rsidR="00D505D5">
        <w:t xml:space="preserve">helped </w:t>
      </w:r>
      <w:r w:rsidR="00EF5C55">
        <w:t xml:space="preserve">greatly when trying to understand the </w:t>
      </w:r>
      <w:r w:rsidR="00D505D5">
        <w:t xml:space="preserve">requirements and aims for the application </w:t>
      </w:r>
      <w:r w:rsidR="00EF5C55">
        <w:t>that needed to be built</w:t>
      </w:r>
      <w:r>
        <w:t>. I</w:t>
      </w:r>
      <w:r w:rsidR="00BD59F6">
        <w:t xml:space="preserve">t also highlighted that </w:t>
      </w:r>
      <w:r>
        <w:t>the appearance, usability, user inte</w:t>
      </w:r>
      <w:r w:rsidR="00EF5C55">
        <w:t xml:space="preserve">rface and compatibility are </w:t>
      </w:r>
      <w:r w:rsidR="00BD59F6">
        <w:t xml:space="preserve">the </w:t>
      </w:r>
      <w:r w:rsidR="00EF5C55">
        <w:t>key elements</w:t>
      </w:r>
      <w:r>
        <w:t xml:space="preserve"> when developing a mobile app and </w:t>
      </w:r>
      <w:r w:rsidR="00BD59F6">
        <w:t>ensured that these</w:t>
      </w:r>
      <w:r>
        <w:t xml:space="preserve"> findings </w:t>
      </w:r>
      <w:r w:rsidR="00BD59F6">
        <w:t xml:space="preserve">were taken into </w:t>
      </w:r>
      <w:r>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638867"/>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638868"/>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1A2A4E">
        <w:t xml:space="preserve"> chosen to be used as a</w:t>
      </w:r>
      <w:r w:rsidR="00525134">
        <w:t xml:space="preserve"> methodology</w:t>
      </w:r>
      <w:r w:rsidR="001A2A4E">
        <w:t xml:space="preserve"> forth this project</w:t>
      </w:r>
      <w:r w:rsidR="00525134">
        <w:t xml:space="preserve">. </w:t>
      </w:r>
      <w:r w:rsidR="001A2A4E">
        <w:t>This</w:t>
      </w:r>
      <w:r w:rsidR="00525134">
        <w:t xml:space="preserve"> model </w:t>
      </w:r>
      <w:r w:rsidR="001A2A4E">
        <w:t>was chosen as it was felt</w:t>
      </w:r>
      <w:r w:rsidR="00525134">
        <w:t xml:space="preserve"> that it best meets the requirements of the project. Having learnt about Agile Methodologies in a module this year</w:t>
      </w:r>
      <w:r w:rsidR="001A2A4E">
        <w:t xml:space="preserve"> within</w:t>
      </w:r>
      <w:r w:rsidR="00525134">
        <w:t xml:space="preserve"> University I would have liked to </w:t>
      </w:r>
      <w:r w:rsidR="001A2A4E">
        <w:t xml:space="preserve">have </w:t>
      </w:r>
      <w:r w:rsidR="00525134">
        <w:t>use</w:t>
      </w:r>
      <w:r w:rsidR="001A2A4E">
        <w:t>d</w:t>
      </w:r>
      <w:r w:rsidR="00525134">
        <w:t xml:space="preserve"> this method as it is something </w:t>
      </w:r>
      <w:r w:rsidR="001A2A4E">
        <w:t xml:space="preserve">that is </w:t>
      </w:r>
      <w:r w:rsidR="00525134">
        <w:t xml:space="preserve">new to me and I agree with most of its principles. However </w:t>
      </w:r>
      <w:r w:rsidR="001A2A4E">
        <w:t xml:space="preserve">after analysis </w:t>
      </w:r>
      <w:r w:rsidR="00812484">
        <w:t>it became clear</w:t>
      </w:r>
      <w:r w:rsidR="00525134">
        <w:t xml:space="preserve"> that I wouldn’t be able to practice enough of its core components </w:t>
      </w:r>
      <w:r w:rsidR="00812484">
        <w:t xml:space="preserve">to make good use of the methodology and use features of it </w:t>
      </w:r>
      <w:r w:rsidR="00525134">
        <w:t xml:space="preserve">such as having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C13309">
        <w:t xml:space="preserve"> for it to be completed and</w:t>
      </w:r>
      <w:r>
        <w:t xml:space="preserve"> not a team of developers. For this reason </w:t>
      </w:r>
      <w:r w:rsidR="00C13309">
        <w:t xml:space="preserve">the </w:t>
      </w:r>
      <w:r>
        <w:t xml:space="preserve">Waterfall </w:t>
      </w:r>
      <w:r w:rsidR="00C13309">
        <w:t xml:space="preserve">model </w:t>
      </w:r>
      <w:r>
        <w:t xml:space="preserve">is </w:t>
      </w:r>
      <w:r w:rsidR="007F54DE">
        <w:t xml:space="preserve">therefore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 xml:space="preserve">simple and gives a disciplined process. </w:t>
      </w:r>
      <w:r w:rsidR="00C13309">
        <w:t>Often</w:t>
      </w:r>
      <w:r>
        <w:t xml:space="preserve"> other methodologies such as Agile and Spiral are more suited to large</w:t>
      </w:r>
      <w:r w:rsidR="00C13309">
        <w:t xml:space="preserve">r tasks and </w:t>
      </w:r>
      <w:r>
        <w:t>being used in a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have</w:t>
      </w:r>
      <w:r>
        <w:t xml:space="preserve"> be</w:t>
      </w:r>
      <w:r w:rsidR="00456F36">
        <w:t>en</w:t>
      </w:r>
      <w:r>
        <w:t xml:space="preserve"> stable </w:t>
      </w:r>
      <w:r w:rsidR="00332BBE">
        <w:t xml:space="preserve">from the beginning and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B55203" w:rsidRDefault="00602DD6">
      <w:r>
        <w:t>Due to the</w:t>
      </w:r>
      <w:r w:rsidR="00525134">
        <w:t xml:space="preserve"> Waterfall model</w:t>
      </w:r>
      <w:r>
        <w:t xml:space="preserve"> being chosen for the project</w:t>
      </w:r>
      <w:r w:rsidR="00525134">
        <w:t xml:space="preserve">, </w:t>
      </w:r>
      <w:r>
        <w:t xml:space="preserve">the planning that </w:t>
      </w:r>
      <w:r w:rsidR="00F400D4">
        <w:t>was completed</w:t>
      </w:r>
      <w:r w:rsidR="00525134">
        <w:t xml:space="preserve"> relates to this and takes the relevant stages into consideration (</w:t>
      </w:r>
      <w:hyperlink w:anchor="_Dissertation_Project_Plan" w:history="1">
        <w:r w:rsidR="00525134" w:rsidRPr="00C171A3">
          <w:rPr>
            <w:rStyle w:val="Hyperlink"/>
          </w:rPr>
          <w:t xml:space="preserve">please see </w:t>
        </w:r>
        <w:r w:rsidR="00525134">
          <w:rPr>
            <w:rStyle w:val="Hyperlink"/>
          </w:rPr>
          <w:t>app</w:t>
        </w:r>
        <w:r w:rsidR="00525134" w:rsidRPr="00C171A3">
          <w:rPr>
            <w:rStyle w:val="Hyperlink"/>
          </w:rPr>
          <w:t>endix 5.1</w:t>
        </w:r>
      </w:hyperlink>
      <w:r w:rsidR="00525134">
        <w:t xml:space="preserve">). To demonstrate </w:t>
      </w:r>
      <w:r w:rsidR="00F400D4">
        <w:t>the</w:t>
      </w:r>
      <w:r w:rsidR="00525134">
        <w:t xml:space="preserve"> week by week planning </w:t>
      </w:r>
      <w:r w:rsidR="00F400D4">
        <w:t xml:space="preserve">of the project </w:t>
      </w:r>
      <w:r w:rsidR="00525134">
        <w:t xml:space="preserve">graphically a Gantt chart </w:t>
      </w:r>
      <w:r w:rsidR="00F400D4">
        <w:t xml:space="preserve">was created </w:t>
      </w:r>
      <w:r w:rsidR="00525134">
        <w:t>with milestones for project deliverables (</w:t>
      </w:r>
      <w:hyperlink w:anchor="_Project_Gantt_Chart" w:history="1">
        <w:r w:rsidR="00525134" w:rsidRPr="008A1EC4">
          <w:rPr>
            <w:rStyle w:val="Hyperlink"/>
          </w:rPr>
          <w:t xml:space="preserve">please see </w:t>
        </w:r>
        <w:r w:rsidR="00525134">
          <w:rPr>
            <w:rStyle w:val="Hyperlink"/>
          </w:rPr>
          <w:t>app</w:t>
        </w:r>
        <w:r w:rsidR="00525134" w:rsidRPr="008A1EC4">
          <w:rPr>
            <w:rStyle w:val="Hyperlink"/>
          </w:rPr>
          <w:t>endix 5.2</w:t>
        </w:r>
      </w:hyperlink>
      <w:r w:rsidR="00525134">
        <w:t xml:space="preserve">). As would </w:t>
      </w:r>
      <w:r w:rsidR="00F400D4">
        <w:t xml:space="preserve">be </w:t>
      </w:r>
      <w:r w:rsidR="00525134">
        <w:t>expect</w:t>
      </w:r>
      <w:r w:rsidR="00F400D4">
        <w:t>ed from using the waterfall model</w:t>
      </w:r>
      <w:r w:rsidR="00525134">
        <w:t xml:space="preserve"> </w:t>
      </w:r>
      <w:r w:rsidR="00F400D4">
        <w:t xml:space="preserve">a requirements specification, </w:t>
      </w:r>
      <w:r w:rsidR="00525134">
        <w:t xml:space="preserve">design </w:t>
      </w:r>
      <w:r w:rsidR="00F400D4">
        <w:t xml:space="preserve">specification and test specification were </w:t>
      </w:r>
      <w:r w:rsidR="00525134">
        <w:t>in</w:t>
      </w:r>
      <w:r w:rsidR="00F400D4">
        <w:t>cluded in</w:t>
      </w:r>
      <w:r w:rsidR="00525134">
        <w:t xml:space="preserve"> the Gantt chart to be delivered as part of </w:t>
      </w:r>
      <w:r w:rsidR="00B41A86">
        <w:t>this</w:t>
      </w:r>
      <w:r w:rsidR="00525134">
        <w:t xml:space="preserve"> final project. These steps </w:t>
      </w:r>
      <w:r w:rsidR="00B41A86">
        <w:t>needed to</w:t>
      </w:r>
      <w:r w:rsidR="00525134">
        <w:t xml:space="preserve"> be completed in the right order and on time to follow the methodology</w:t>
      </w:r>
      <w:r w:rsidR="00B41A86">
        <w:t xml:space="preserve"> correctly</w:t>
      </w:r>
      <w:r w:rsidR="00525134">
        <w:t xml:space="preserve">. </w:t>
      </w:r>
    </w:p>
    <w:p w:rsidR="008964D6" w:rsidRDefault="008964D6"/>
    <w:p w:rsidR="00552956" w:rsidRDefault="00552956" w:rsidP="008964D6">
      <w:pPr>
        <w:pStyle w:val="Heading2"/>
        <w:spacing w:before="0"/>
        <w:rPr>
          <w:rFonts w:asciiTheme="minorHAnsi" w:hAnsiTheme="minorHAnsi"/>
        </w:rPr>
      </w:pPr>
      <w:bookmarkStart w:id="16" w:name="_Toc353638869"/>
      <w:r w:rsidRPr="007A05FC">
        <w:rPr>
          <w:rFonts w:asciiTheme="minorHAnsi" w:hAnsiTheme="minorHAnsi"/>
        </w:rPr>
        <w:t>Modifications</w:t>
      </w:r>
      <w:bookmarkEnd w:id="16"/>
      <w:r w:rsidRPr="007A05FC">
        <w:rPr>
          <w:rFonts w:asciiTheme="minorHAnsi" w:hAnsiTheme="minorHAnsi"/>
        </w:rPr>
        <w:t xml:space="preserve"> </w:t>
      </w:r>
    </w:p>
    <w:p w:rsidR="007A05FC" w:rsidRPr="007A05FC" w:rsidRDefault="007A05FC" w:rsidP="007A05FC"/>
    <w:p w:rsidR="00552956" w:rsidRDefault="00422FD8">
      <w:r>
        <w:t>Did you have to modify the model to suit a one-person project? If so, what did you change and why?</w:t>
      </w:r>
    </w:p>
    <w:p w:rsidR="007A4C30" w:rsidRDefault="007A4C30"/>
    <w:p w:rsidR="007A4C30" w:rsidRDefault="007A4C30">
      <w:r>
        <w:t xml:space="preserve">Once the project began a decision was made to modify the planned choice of methodology from the waterfall method to </w:t>
      </w:r>
      <w:r w:rsidR="000B3C06">
        <w:t xml:space="preserve">a more prototype based model. This decision was taken due to the demands of the project that were only realised once </w:t>
      </w:r>
      <w:r w:rsidR="006231BE">
        <w:t>project research</w:t>
      </w:r>
      <w:r w:rsidR="000B3C06">
        <w:t xml:space="preserve"> had started. Having no experience of deve</w:t>
      </w:r>
      <w:r w:rsidR="006231BE">
        <w:t>loping a mobile application for Android before meant that being able to produce a reasonably accurate design and test specification before starting development would not really have been particularly viable.</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638870"/>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t xml:space="preserve">on Mobile Devices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133396">
        <w:fldChar w:fldCharType="begin"/>
      </w:r>
      <w:r>
        <w:instrText xml:space="preserve"> REF _Ref341025688 \r \h </w:instrText>
      </w:r>
      <w:r w:rsidR="00133396">
        <w:fldChar w:fldCharType="separate"/>
      </w:r>
      <w:r>
        <w:t>[16]</w:t>
      </w:r>
      <w:r w:rsidR="00133396">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3A3060">
        <w:t>on an app store and sold</w:t>
      </w:r>
      <w:r>
        <w:t>.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and has a small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platform. This decision was made for a number of reasons. Firstly the minimum hardware requirement for iOS development is having </w:t>
      </w:r>
      <w:r w:rsidR="001579A2">
        <w:t>a Mac with an Intel processor. In addition</w:t>
      </w:r>
      <w:r>
        <w:t xml:space="preserve"> iOS apps can only be developed on the Mac OS x operating system </w:t>
      </w:r>
      <w:r w:rsidR="00133396">
        <w:fldChar w:fldCharType="begin"/>
      </w:r>
      <w:r>
        <w:instrText xml:space="preserve"> REF _Ref341025702 \r \h </w:instrText>
      </w:r>
      <w:r w:rsidR="00133396">
        <w:fldChar w:fldCharType="separate"/>
      </w:r>
      <w:r>
        <w:t>[17]</w:t>
      </w:r>
      <w:r w:rsidR="00133396">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133396">
        <w:fldChar w:fldCharType="begin"/>
      </w:r>
      <w:r>
        <w:instrText xml:space="preserve"> REF _Ref341025729 \r \h </w:instrText>
      </w:r>
      <w:r w:rsidR="00133396">
        <w:fldChar w:fldCharType="separate"/>
      </w:r>
      <w:r>
        <w:t>[18]</w:t>
      </w:r>
      <w:r w:rsidR="00133396">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5D3EA5">
        <w:t>As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app for iOS was that for iOS 6 apple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971C2A">
        <w:t xml:space="preserve">with </w:t>
      </w:r>
      <w:r>
        <w:t xml:space="preserve">features and destinations missing </w:t>
      </w:r>
      <w:r w:rsidR="00133396">
        <w:fldChar w:fldCharType="begin"/>
      </w:r>
      <w:r>
        <w:instrText xml:space="preserve"> REF _Ref341025745 \r \h </w:instrText>
      </w:r>
      <w:r w:rsidR="00133396">
        <w:fldChar w:fldCharType="separate"/>
      </w:r>
      <w:r>
        <w:t>[19]</w:t>
      </w:r>
      <w:r w:rsidR="00133396">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is </w:t>
      </w:r>
      <w:r>
        <w:t xml:space="preserve">on the Apple App Store </w:t>
      </w:r>
      <w:fldSimple w:instr=" REF _Ref341025770 \r \h  \* MERGEFORMAT ">
        <w:r w:rsidRPr="00971C2A">
          <w:rPr>
            <w:color w:val="FF0000"/>
          </w:rPr>
          <w:t>[20]</w:t>
        </w:r>
      </w:fldSimple>
      <w:r w:rsidRPr="00971C2A">
        <w:rPr>
          <w:color w:val="FF0000"/>
        </w:rPr>
        <w:t>.</w:t>
      </w:r>
      <w:r>
        <w:t xml:space="preserve"> With these mapping problems arising at the time of starting </w:t>
      </w:r>
      <w:r w:rsidR="00971C2A">
        <w:t>this project</w:t>
      </w:r>
      <w:r>
        <w:t xml:space="preserve"> and with </w:t>
      </w:r>
      <w:r w:rsidR="00971C2A">
        <w:t>the need</w:t>
      </w:r>
      <w:r>
        <w:t xml:space="preserve"> to use a stable mapping service for features of my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project</w:t>
      </w:r>
      <w:r w:rsidR="00470FC7">
        <w:t xml:space="preserve"> unsuccessfully</w:t>
      </w:r>
      <w:r>
        <w:t>.</w:t>
      </w:r>
    </w:p>
    <w:p w:rsidR="00993A45" w:rsidRDefault="00993A45" w:rsidP="00993A45"/>
    <w:p w:rsidR="00993A45" w:rsidRPr="0048246D" w:rsidRDefault="00470FC7" w:rsidP="00993A45">
      <w:r>
        <w:t>My belief is that Android was</w:t>
      </w:r>
      <w:r w:rsidR="00993A45">
        <w:t xml:space="preserve"> by far the best operating system </w:t>
      </w:r>
      <w:r>
        <w:t>that I could</w:t>
      </w:r>
      <w:r w:rsidR="00993A45">
        <w:t xml:space="preserve"> develop</w:t>
      </w:r>
      <w:r>
        <w:t>ed</w:t>
      </w:r>
      <w:r w:rsidR="00993A45">
        <w:t xml:space="preserve"> an app for </w:t>
      </w:r>
      <w:r>
        <w:t xml:space="preserve">on </w:t>
      </w:r>
      <w:r w:rsidR="00993A45">
        <w:t xml:space="preserve">a Mobile Device. It is currently the most popular and used operating system on mobile devices [16], it </w:t>
      </w:r>
      <w:r>
        <w:t>allowed</w:t>
      </w:r>
      <w:r w:rsidR="00993A45">
        <w:t xml:space="preserve"> me </w:t>
      </w:r>
      <w:r>
        <w:t xml:space="preserve">to </w:t>
      </w:r>
      <w:r w:rsidR="00993A45">
        <w:t xml:space="preserve">develop on hardware I already own, and most importantly </w:t>
      </w:r>
      <w:r>
        <w:t xml:space="preserve">it </w:t>
      </w:r>
      <w:r w:rsidR="00993A45">
        <w:t xml:space="preserve">has the correct services and development API’s that </w:t>
      </w:r>
      <w:r>
        <w:t>have</w:t>
      </w:r>
      <w:r w:rsidR="00993A45">
        <w:t xml:space="preserve"> allow</w:t>
      </w:r>
      <w:r>
        <w:t>ed</w:t>
      </w:r>
      <w:r w:rsidR="00993A45">
        <w:t xml:space="preserve"> me to create a good Tourist Information </w:t>
      </w:r>
      <w:r>
        <w:t>application</w:t>
      </w:r>
      <w:r w:rsidR="00993A45">
        <w:t xml:space="preserve">. </w:t>
      </w:r>
      <w:r>
        <w:t>What’s more</w:t>
      </w:r>
      <w:r w:rsidR="00993A45">
        <w:t xml:space="preserve"> when writing for Android the programming language used is Java. Whilst learning new programming languages is </w:t>
      </w:r>
      <w:r>
        <w:t>very beneficial</w:t>
      </w:r>
      <w:r w:rsidR="00993A45">
        <w:t xml:space="preserve"> and interesting, extending my knowledge and skills in the Java language that I have used throughout my time at University will also be extremely </w:t>
      </w:r>
      <w:r>
        <w:t>useful</w:t>
      </w:r>
      <w:r w:rsidR="00993A45">
        <w:t xml:space="preserve">. </w:t>
      </w:r>
    </w:p>
    <w:p w:rsidR="00993A45" w:rsidRDefault="00993A45"/>
    <w:p w:rsidR="00993A45" w:rsidRPr="007A05FC" w:rsidRDefault="006F67D2" w:rsidP="008964D6">
      <w:pPr>
        <w:pStyle w:val="Heading2"/>
        <w:spacing w:before="0"/>
        <w:rPr>
          <w:rFonts w:asciiTheme="minorHAnsi" w:hAnsiTheme="minorHAnsi"/>
        </w:rPr>
      </w:pPr>
      <w:bookmarkStart w:id="19" w:name="_Toc341026083"/>
      <w:bookmarkStart w:id="20" w:name="_Toc353638871"/>
      <w:r w:rsidRPr="007A05FC">
        <w:rPr>
          <w:rFonts w:asciiTheme="minorHAnsi" w:hAnsiTheme="minorHAnsi"/>
        </w:rPr>
        <w:t>Development</w:t>
      </w:r>
      <w:r w:rsidR="00993A45" w:rsidRPr="007A05FC">
        <w:rPr>
          <w:rFonts w:asciiTheme="minorHAnsi" w:hAnsiTheme="minorHAnsi"/>
        </w:rPr>
        <w:t xml:space="preserve"> </w:t>
      </w:r>
      <w:bookmarkEnd w:id="19"/>
      <w:r w:rsidR="00677799" w:rsidRPr="007A05FC">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133396">
        <w:fldChar w:fldCharType="begin"/>
      </w:r>
      <w:r>
        <w:instrText xml:space="preserve"> REF _Ref341025596 \r \h </w:instrText>
      </w:r>
      <w:r w:rsidR="00133396">
        <w:fldChar w:fldCharType="separate"/>
      </w:r>
      <w:r>
        <w:t>[11]</w:t>
      </w:r>
      <w:r w:rsidR="00133396">
        <w:fldChar w:fldCharType="end"/>
      </w:r>
      <w:r>
        <w:t xml:space="preserve">, the IntelliJ IDEA IDE </w:t>
      </w:r>
      <w:r w:rsidR="00133396">
        <w:fldChar w:fldCharType="begin"/>
      </w:r>
      <w:r>
        <w:instrText xml:space="preserve"> REF _Ref341025620 \r \h </w:instrText>
      </w:r>
      <w:r w:rsidR="00133396">
        <w:fldChar w:fldCharType="separate"/>
      </w:r>
      <w:r>
        <w:t>[12]</w:t>
      </w:r>
      <w:r w:rsidR="00133396">
        <w:fldChar w:fldCharType="end"/>
      </w:r>
      <w:r>
        <w:t xml:space="preserve"> or finally the Eclipse IDE with the Android Development Tools (ADT) plugin </w:t>
      </w:r>
      <w:r w:rsidR="00133396">
        <w:fldChar w:fldCharType="begin"/>
      </w:r>
      <w:r>
        <w:instrText xml:space="preserve"> REF _Ref341025634 \r \h </w:instrText>
      </w:r>
      <w:r w:rsidR="00133396">
        <w:fldChar w:fldCharType="separate"/>
      </w:r>
      <w:r>
        <w:t>[13]</w:t>
      </w:r>
      <w:r w:rsidR="00133396">
        <w:fldChar w:fldCharType="end"/>
      </w:r>
      <w:r>
        <w:t>.</w:t>
      </w:r>
    </w:p>
    <w:p w:rsidR="00993A45" w:rsidRDefault="00993A45" w:rsidP="00993A45"/>
    <w:p w:rsidR="00993A45" w:rsidRDefault="00426E41" w:rsidP="00993A45">
      <w:r>
        <w:lastRenderedPageBreak/>
        <w:t>After evaluation</w:t>
      </w:r>
      <w:r w:rsidR="00993A45">
        <w:t xml:space="preserve"> the Eclipse environment </w:t>
      </w:r>
      <w:r>
        <w:t xml:space="preserve">was chosen to be used for the project </w:t>
      </w:r>
      <w:r w:rsidR="00993A45">
        <w:t xml:space="preserve">for a number of reasons. One such reason is that </w:t>
      </w:r>
      <w:r>
        <w:t>previously I had</w:t>
      </w:r>
      <w:r w:rsidR="00993A45">
        <w:t xml:space="preserve"> mostly used Eclipse </w:t>
      </w:r>
      <w:r>
        <w:t xml:space="preserve">for development projects </w:t>
      </w:r>
      <w:r w:rsidR="00993A45">
        <w:t xml:space="preserve">so I am </w:t>
      </w:r>
      <w:r>
        <w:t>accustomed</w:t>
      </w:r>
      <w:r w:rsidR="00993A45">
        <w:t xml:space="preserve"> </w:t>
      </w:r>
      <w:r w:rsidR="00D27FEA">
        <w:t>and familiar with</w:t>
      </w:r>
      <w:r w:rsidR="00993A45">
        <w:t xml:space="preserve"> using the </w:t>
      </w:r>
      <w:r>
        <w:t xml:space="preserve">main parts of the </w:t>
      </w:r>
      <w:r w:rsidR="00993A45">
        <w:t xml:space="preserve">program. I have only used Net Beans </w:t>
      </w:r>
      <w:r>
        <w:t>briefly</w:t>
      </w:r>
      <w:r w:rsidR="00D27FEA">
        <w:t xml:space="preserve"> for one assignment and came to the conclusion that I prefer the Eclipse</w:t>
      </w:r>
      <w:r>
        <w:t xml:space="preserve"> </w:t>
      </w:r>
      <w:r w:rsidR="00D27FEA">
        <w:t xml:space="preserve">IDE due to its layout and ease of use. Whereas I was </w:t>
      </w:r>
      <w:r w:rsidR="00993A45">
        <w:t xml:space="preserve">not </w:t>
      </w:r>
      <w:r w:rsidR="00D27FEA">
        <w:t xml:space="preserve">aware that </w:t>
      </w:r>
      <w:r w:rsidR="00993A45">
        <w:t>the IntelliJ IDEA IDE</w:t>
      </w:r>
      <w:r w:rsidR="00D27FEA">
        <w:t xml:space="preserve"> existed as I don’t believe it is commonly used and I would prefer to use a tried and tested product</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Eclipse </w:t>
      </w:r>
      <w:r w:rsidR="00E85FDA">
        <w:t>a long with the ADT plugin. The</w:t>
      </w:r>
      <w:r w:rsidR="00993A45">
        <w:t xml:space="preserve"> site also helps you install and setup the appropriate environment</w:t>
      </w:r>
      <w:r w:rsidR="00E85FDA">
        <w:t xml:space="preserve"> with some useful tutorials </w:t>
      </w:r>
      <w:r w:rsidR="00E85FDA" w:rsidRPr="00E85FDA">
        <w:rPr>
          <w:color w:val="FF0000"/>
        </w:rPr>
        <w:t>[]</w:t>
      </w:r>
      <w:r w:rsidR="00993A45">
        <w:t xml:space="preserve">. </w:t>
      </w:r>
      <w:r w:rsidR="00E85FDA">
        <w:t>From browsing the web researching this topic also became clear that this IDE was the most popular with Android developers assuring that it was a good choice. In order to</w:t>
      </w:r>
      <w:r w:rsidR="00993A45">
        <w:t xml:space="preserve"> meet the software requirements </w:t>
      </w:r>
      <w:r w:rsidR="00E85FDA">
        <w:t xml:space="preserve">for the 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E85FDA">
        <w:t>After</w:t>
      </w:r>
      <w:r w:rsidR="00993A45">
        <w:t xml:space="preserve"> this had been setup and configured </w:t>
      </w:r>
      <w:r w:rsidR="002659B0">
        <w:t>the development work for the application and project could start.</w:t>
      </w:r>
    </w:p>
    <w:p w:rsidR="00993A45" w:rsidRDefault="00993A45" w:rsidP="00993A45"/>
    <w:p w:rsidR="00993A45" w:rsidRDefault="00993A45" w:rsidP="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133396">
        <w:fldChar w:fldCharType="begin"/>
      </w:r>
      <w:r>
        <w:instrText xml:space="preserve"> REF _Ref341025649 \r \h </w:instrText>
      </w:r>
      <w:r w:rsidR="00133396">
        <w:fldChar w:fldCharType="separate"/>
      </w:r>
      <w:r>
        <w:t>[14]</w:t>
      </w:r>
      <w:r w:rsidR="00133396">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me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I attended several of the Computer Science department’s Android programming sessions at University </w:t>
      </w:r>
      <w:r w:rsidR="00133396">
        <w:fldChar w:fldCharType="begin"/>
      </w:r>
      <w:r>
        <w:instrText xml:space="preserve"> REF _Ref341025664 \r \h </w:instrText>
      </w:r>
      <w:r w:rsidR="00133396">
        <w:fldChar w:fldCharType="separate"/>
      </w:r>
      <w:r>
        <w:t>[15]</w:t>
      </w:r>
      <w:r w:rsidR="00133396">
        <w:fldChar w:fldCharType="end"/>
      </w:r>
      <w:r>
        <w:t xml:space="preserve">. From these sessions I learnt </w:t>
      </w:r>
      <w:r w:rsidR="00511EFA">
        <w:t xml:space="preserve">a lot </w:t>
      </w:r>
      <w:r>
        <w:t>more about the make-up of an Android application and built and modified so</w:t>
      </w:r>
      <w:r w:rsidR="00511EFA">
        <w:t>me basic Android programs. Those</w:t>
      </w:r>
      <w:r>
        <w:t xml:space="preserve"> worksheets </w:t>
      </w:r>
      <w:r w:rsidR="00511EFA">
        <w:t>were</w:t>
      </w:r>
      <w:r>
        <w:t xml:space="preserve"> really useful in extending my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of the final project started</w:t>
      </w:r>
      <w:r>
        <w:t xml:space="preserve"> </w:t>
      </w:r>
      <w:r w:rsidR="00511EFA">
        <w:t xml:space="preserve">as I had a good basic understanding of how </w:t>
      </w:r>
      <w:r w:rsidR="005C3D9B">
        <w:t>to develop for the android platform.</w:t>
      </w:r>
    </w:p>
    <w:p w:rsidR="00426E41" w:rsidRDefault="00426E41"/>
    <w:p w:rsidR="005B68BC" w:rsidRDefault="005B68BC" w:rsidP="008964D6">
      <w:pPr>
        <w:pStyle w:val="Heading2"/>
        <w:spacing w:before="0"/>
        <w:rPr>
          <w:rFonts w:asciiTheme="minorHAnsi" w:hAnsiTheme="minorHAnsi"/>
        </w:rPr>
      </w:pPr>
      <w:bookmarkStart w:id="21" w:name="_Toc353638872"/>
      <w:r w:rsidRPr="007A05FC">
        <w:rPr>
          <w:rFonts w:asciiTheme="minorHAnsi" w:hAnsiTheme="minorHAnsi"/>
        </w:rPr>
        <w:t>GitHub</w:t>
      </w:r>
      <w:bookmarkEnd w:id="21"/>
    </w:p>
    <w:p w:rsidR="00570A72" w:rsidRPr="00570A72" w:rsidRDefault="00570A72" w:rsidP="00570A72"/>
    <w:p w:rsidR="00E7452C" w:rsidRDefault="003368A6" w:rsidP="00570A72">
      <w:r>
        <w:t xml:space="preserve">GitHub is an online project hosting service that is often used for software development projects that use 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Default="00E7452C" w:rsidP="00E7452C">
      <w:pPr>
        <w:pStyle w:val="Heading2"/>
        <w:rPr>
          <w:rFonts w:asciiTheme="minorHAnsi" w:hAnsiTheme="minorHAnsi"/>
        </w:rPr>
      </w:pPr>
      <w:bookmarkStart w:id="22" w:name="_Toc353638873"/>
      <w:r w:rsidRPr="00E7452C">
        <w:rPr>
          <w:rFonts w:asciiTheme="minorHAnsi" w:hAnsiTheme="minorHAnsi"/>
        </w:rPr>
        <w:t>Object Aid Class Diagram Tool</w:t>
      </w:r>
      <w:bookmarkEnd w:id="22"/>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are created manually they are not well presented and can be confusing to look at. For this reason tools to automatically generate the diagram from source code were researched. The object aid tool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Default="006204FD" w:rsidP="006204FD">
      <w:pPr>
        <w:pStyle w:val="Heading2"/>
        <w:rPr>
          <w:rFonts w:asciiTheme="minorHAnsi" w:hAnsiTheme="minorHAnsi"/>
        </w:rPr>
      </w:pPr>
      <w:bookmarkStart w:id="23" w:name="_Toc353638874"/>
      <w:r>
        <w:rPr>
          <w:rFonts w:asciiTheme="minorHAnsi" w:hAnsiTheme="minorHAnsi"/>
        </w:rPr>
        <w:lastRenderedPageBreak/>
        <w:t>Testd</w:t>
      </w:r>
      <w:r w:rsidRPr="006204FD">
        <w:rPr>
          <w:rFonts w:asciiTheme="minorHAnsi" w:hAnsiTheme="minorHAnsi"/>
        </w:rPr>
        <w:t>roid Automated Testing Recorder and Testdroid Cloud</w:t>
      </w:r>
      <w:bookmarkEnd w:id="23"/>
    </w:p>
    <w:p w:rsidR="006204FD" w:rsidRDefault="006204FD" w:rsidP="006204FD"/>
    <w:p w:rsidR="006204FD" w:rsidRPr="006204FD" w:rsidRDefault="006204FD" w:rsidP="006204FD">
      <w:r>
        <w:t xml:space="preserve">In order to test the application thoroughly it was decided that on top of the usual testing methods an automatic user interface testing tool could be used. Research was completed on the Internet about what tools were available to do this and several tools were found. </w:t>
      </w:r>
      <w:r w:rsidR="002F32F9">
        <w:t>Some of the tools found were...</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638875"/>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638876"/>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638877"/>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3C5B61">
        <w:rPr>
          <w:color w:val="FF0000"/>
        </w:rPr>
        <w:t>figure x</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540FB8" w:rsidP="00EA2A56"/>
    <w:p w:rsidR="00540FB8" w:rsidRDefault="00133396"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7A1D6F" w:rsidRDefault="007A1D6F"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7A1D6F" w:rsidRDefault="007A1D6F"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7A1D6F" w:rsidRDefault="007A1D6F"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7A1D6F" w:rsidRDefault="007A1D6F"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7A1D6F" w:rsidRDefault="007A1D6F"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7A1D6F" w:rsidRDefault="007A1D6F"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7A1D6F" w:rsidRDefault="007A1D6F"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540FB8" w:rsidRPr="00EA3289" w:rsidRDefault="001E7A42" w:rsidP="00EA2A56">
      <w:pPr>
        <w:rPr>
          <w:color w:val="FF0000"/>
        </w:rPr>
      </w:pPr>
      <w:r>
        <w:tab/>
      </w:r>
      <w:r w:rsidRPr="00EA3289">
        <w:rPr>
          <w:color w:val="FF0000"/>
        </w:rPr>
        <w:t>Fig. X</w:t>
      </w:r>
    </w:p>
    <w:p w:rsidR="00540FB8" w:rsidRDefault="00540FB8"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C32854">
        <w:rPr>
          <w:color w:val="FF0000"/>
        </w:rPr>
        <w:t>Figure X</w:t>
      </w:r>
      <w:r w:rsidR="00C5044E">
        <w:t xml:space="preserve"> below shows </w:t>
      </w:r>
      <w:r w:rsidR="00EA3289">
        <w:t>this</w:t>
      </w:r>
      <w:r w:rsidR="00D724B8">
        <w:t xml:space="preserve"> diagram, it </w:t>
      </w:r>
      <w:r w:rsidR="00C5044E">
        <w:t>holds a resemblance to a flow diagram and details the application flow from the home screen to the more detailed features using some of the actions listed in the use case diagram above.</w:t>
      </w:r>
    </w:p>
    <w:p w:rsidR="00C5044E" w:rsidRDefault="00133396"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Browser - View</w:t>
                    </w:r>
                  </w:p>
                  <w:p w:rsidR="007A1D6F" w:rsidRDefault="007A1D6F"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Phone call - View</w:t>
                    </w:r>
                  </w:p>
                  <w:p w:rsidR="007A1D6F" w:rsidRDefault="007A1D6F"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Pr="00321948" w:rsidRDefault="00321948" w:rsidP="00EA2A56">
      <w:pPr>
        <w:rPr>
          <w:color w:val="FF0000"/>
        </w:rPr>
      </w:pPr>
      <w:r w:rsidRPr="00321948">
        <w:rPr>
          <w:color w:val="FF0000"/>
        </w:rPr>
        <w:t>Fig. X</w:t>
      </w: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4D33E2" w:rsidRDefault="004D33E2"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5850A8">
        <w:t xml:space="preserve"> as stated in section 2.2.</w:t>
      </w:r>
      <w:r w:rsidR="00C32854">
        <w:t xml:space="preserve"> The diagram was also a great help in designing the user interface and how it would function as discussed later in </w:t>
      </w:r>
      <w:r w:rsidR="00C32854" w:rsidRPr="00C32854">
        <w:rPr>
          <w:color w:val="FF0000"/>
        </w:rPr>
        <w:t>section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8C7B96" w:rsidRDefault="008C7B96" w:rsidP="008C7B96">
      <w:pPr>
        <w:pStyle w:val="Heading2"/>
        <w:rPr>
          <w:rFonts w:asciiTheme="minorHAnsi" w:hAnsiTheme="minorHAnsi"/>
        </w:rPr>
      </w:pPr>
      <w:bookmarkStart w:id="28" w:name="_Toc353638878"/>
      <w:r w:rsidRPr="008C7B96">
        <w:rPr>
          <w:rFonts w:asciiTheme="minorHAnsi" w:hAnsiTheme="minorHAnsi"/>
        </w:rPr>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w:t>
      </w:r>
      <w:r>
        <w:lastRenderedPageBreak/>
        <w:t>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diagram </w:t>
      </w:r>
      <w:r w:rsidR="00611D73">
        <w:t xml:space="preserve">above </w:t>
      </w:r>
      <w:r>
        <w:t xml:space="preserve">in </w:t>
      </w:r>
      <w:r w:rsidRPr="003A0344">
        <w:rPr>
          <w:color w:val="FF0000"/>
        </w:rPr>
        <w:t>figure X</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CD440A">
        <w:rPr>
          <w:color w:val="FF0000"/>
        </w:rPr>
        <w:t>figure X</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From this we can understand that application built on the Android platform use an MVC framework. For example the XML layout files represent a view, the activities are the controllers and the model is represented by services and data held within the application (locally stored 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w:t>
      </w:r>
      <w:r>
        <w:lastRenderedPageBreak/>
        <w:t xml:space="preserve">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638879"/>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638880"/>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 xml:space="preserve">class to receive notifications from the LocationManager </w:t>
      </w:r>
      <w:r w:rsidR="007F784E">
        <w:lastRenderedPageBreak/>
        <w:t>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lastRenderedPageBreak/>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638881"/>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have 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lastRenderedPageBreak/>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Appendix B</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A838F9">
        <w:rPr>
          <w:rFonts w:eastAsia="Calibri" w:cs="Times New Roman"/>
          <w:color w:val="FF0000"/>
          <w:szCs w:val="22"/>
          <w:lang w:eastAsia="en-US"/>
        </w:rPr>
        <w:t>figure X</w:t>
      </w:r>
      <w:r w:rsidR="00A838F9">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roofErr w:type="gramStart"/>
      <w:r>
        <w:rPr>
          <w:rFonts w:eastAsia="Calibri" w:cs="Times New Roman"/>
          <w:szCs w:val="22"/>
          <w:lang w:eastAsia="en-US"/>
        </w:rPr>
        <w:t>Fig X.</w:t>
      </w:r>
      <w:proofErr w:type="gramEnd"/>
      <w:r w:rsidR="00960B4C">
        <w:rPr>
          <w:rFonts w:eastAsia="Calibri" w:cs="Times New Roman"/>
          <w:szCs w:val="22"/>
          <w:lang w:eastAsia="en-US"/>
        </w:rPr>
        <w:t xml:space="preserve"> The application home screen</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E72F90" w:rsidRDefault="004A7945" w:rsidP="00E72F90">
      <w:pPr>
        <w:rPr>
          <w:rFonts w:eastAsia="Calibri" w:cs="Times New Roman"/>
          <w:szCs w:val="22"/>
          <w:lang w:eastAsia="en-US"/>
        </w:rPr>
      </w:pPr>
      <w:r>
        <w:rPr>
          <w:rFonts w:eastAsia="Calibri" w:cs="Times New Roman"/>
          <w:szCs w:val="22"/>
          <w:lang w:eastAsia="en-US"/>
        </w:rPr>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t>
      </w:r>
      <w:r w:rsidR="009D214F">
        <w:rPr>
          <w:rFonts w:eastAsia="Calibri" w:cs="Times New Roman"/>
          <w:szCs w:val="22"/>
          <w:lang w:eastAsia="en-US"/>
        </w:rPr>
        <w:lastRenderedPageBreak/>
        <w:t xml:space="preserve">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6E066F">
        <w:rPr>
          <w:rFonts w:eastAsia="Calibri" w:cs="Times New Roman"/>
          <w:color w:val="FF0000"/>
          <w:szCs w:val="22"/>
          <w:lang w:eastAsia="en-US"/>
        </w:rPr>
        <w:t xml:space="preserve">figure </w:t>
      </w:r>
      <w:r w:rsidR="006E066F">
        <w:rPr>
          <w:rFonts w:eastAsia="Calibri" w:cs="Times New Roman"/>
          <w:color w:val="FF0000"/>
          <w:szCs w:val="22"/>
          <w:lang w:eastAsia="en-US"/>
        </w:rPr>
        <w:t>X</w:t>
      </w:r>
      <w:r w:rsidR="006E066F">
        <w:rPr>
          <w:rFonts w:eastAsia="Calibri" w:cs="Times New Roman"/>
          <w:szCs w:val="22"/>
          <w:lang w:eastAsia="en-US"/>
        </w:rPr>
        <w:t>:</w:t>
      </w: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apps main menu </w:t>
      </w:r>
    </w:p>
    <w:p w:rsidR="001927DB" w:rsidRDefault="001927DB" w:rsidP="00E72F90">
      <w:pPr>
        <w:rPr>
          <w:rFonts w:eastAsia="Calibri" w:cs="Times New Roman"/>
          <w:szCs w:val="22"/>
          <w:lang w:eastAsia="en-US"/>
        </w:rPr>
      </w:pPr>
    </w:p>
    <w:p w:rsidR="001C1917"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6C09F7">
        <w:rPr>
          <w:rFonts w:eastAsia="Calibri" w:cs="Times New Roman"/>
          <w:color w:val="FF0000"/>
          <w:szCs w:val="22"/>
          <w:lang w:eastAsia="en-US"/>
        </w:rPr>
        <w:t>figure X</w:t>
      </w:r>
      <w:r w:rsidR="006C09F7">
        <w:rPr>
          <w:rFonts w:eastAsia="Calibri" w:cs="Times New Roman"/>
          <w:szCs w:val="22"/>
          <w:lang w:eastAsia="en-US"/>
        </w:rPr>
        <w:t>:</w:t>
      </w:r>
    </w:p>
    <w:p w:rsidR="001C1917" w:rsidRDefault="001C1917"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133396"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list of places for a type which when selected goes to the details screen. </w:t>
      </w:r>
    </w:p>
    <w:p w:rsidR="00354DDE" w:rsidRDefault="00354DDE"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1D2856">
        <w:rPr>
          <w:rFonts w:eastAsia="Calibri" w:cs="Times New Roman"/>
          <w:color w:val="FF0000"/>
          <w:szCs w:val="22"/>
          <w:lang w:eastAsia="en-US"/>
        </w:rPr>
        <w:t>figure x</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 X. The all places map view.</w:t>
      </w:r>
    </w:p>
    <w:p w:rsidR="00960B4C" w:rsidRDefault="00960B4C"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342D55">
        <w:rPr>
          <w:rFonts w:eastAsia="Calibri" w:cs="Times New Roman"/>
          <w:color w:val="FF0000"/>
          <w:szCs w:val="22"/>
          <w:lang w:eastAsia="en-US"/>
        </w:rPr>
        <w:t>figure X</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E115C"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1444321</wp:posOffset>
            </wp:positionH>
            <wp:positionV relativeFrom="paragraph">
              <wp:posOffset>-36278</wp:posOffset>
            </wp:positionV>
            <wp:extent cx="2270926" cy="3533110"/>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270906" cy="3533078"/>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6B5590" w:rsidRDefault="006B5590" w:rsidP="001F35A4"/>
    <w:p w:rsidR="001506C8" w:rsidRDefault="00E956E2" w:rsidP="001F35A4">
      <w:r>
        <w:t>Fig. X. The place details screen.</w:t>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638882"/>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5C3432" w:rsidP="00273875">
      <w:r>
        <w:t xml:space="preserve">In section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 xml:space="preserve">and find </w:t>
      </w:r>
      <w:proofErr w:type="gramStart"/>
      <w:r w:rsidR="00D244D6">
        <w:t>a devices</w:t>
      </w:r>
      <w:proofErr w:type="gramEnd"/>
      <w:r w:rsidR="00D244D6">
        <w:t xml:space="preserve">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1D09C5" w:rsidRPr="001D09C5">
        <w:rPr>
          <w:color w:val="FF0000"/>
        </w:rPr>
        <w:t>section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 xml:space="preserve">To get a map API key firstly you have to get your applications digital certificate known as its SHA-1 fingerprint. In order to do this you have to locate your </w:t>
      </w:r>
      <w:proofErr w:type="spellStart"/>
      <w:r>
        <w:t>keystore</w:t>
      </w:r>
      <w:proofErr w:type="spellEnd"/>
      <w:r>
        <w:t xml:space="preserv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F7C1D" w:rsidRPr="00CF7C1D">
        <w:rPr>
          <w:color w:val="FF0000"/>
        </w:rPr>
        <w:t>section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638883"/>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638884"/>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B42F69" w:rsidRDefault="007A6494" w:rsidP="007A6494">
      <w:pPr>
        <w:pStyle w:val="Heading3"/>
        <w:rPr>
          <w:rFonts w:asciiTheme="minorHAnsi" w:hAnsiTheme="minorHAnsi"/>
          <w:lang w:val="en-US"/>
        </w:rPr>
      </w:pPr>
      <w:bookmarkStart w:id="36" w:name="_Toc353638885"/>
      <w:r w:rsidRPr="00B42F69">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D6742F" w:rsidRDefault="00D43F6B" w:rsidP="0024041E">
      <w:pPr>
        <w:pStyle w:val="Heading3"/>
        <w:spacing w:before="0"/>
        <w:rPr>
          <w:rFonts w:asciiTheme="minorHAnsi" w:hAnsiTheme="minorHAnsi"/>
          <w:lang w:val="en-US"/>
        </w:rPr>
      </w:pPr>
      <w:bookmarkStart w:id="37" w:name="_Toc353638886"/>
      <w:r>
        <w:rPr>
          <w:rFonts w:asciiTheme="minorHAnsi" w:hAnsiTheme="minorHAnsi"/>
          <w:lang w:val="en-US"/>
        </w:rPr>
        <w:t xml:space="preserve">Android </w:t>
      </w:r>
      <w:r w:rsidR="00694611" w:rsidRPr="00D6742F">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Default="004D60CE" w:rsidP="00593320">
      <w:pPr>
        <w:pStyle w:val="Heading3"/>
        <w:rPr>
          <w:rFonts w:asciiTheme="minorHAnsi" w:hAnsiTheme="minorHAnsi"/>
          <w:lang w:val="en-US"/>
        </w:rPr>
      </w:pPr>
      <w:bookmarkStart w:id="38" w:name="_Toc353638887"/>
      <w:r>
        <w:rPr>
          <w:rFonts w:asciiTheme="minorHAnsi" w:hAnsiTheme="minorHAnsi"/>
          <w:lang w:val="en-US"/>
        </w:rPr>
        <w:t xml:space="preserve">Manual </w:t>
      </w:r>
      <w:r w:rsidR="00694611" w:rsidRPr="00D6742F">
        <w:rPr>
          <w:rFonts w:asciiTheme="minorHAnsi" w:hAnsiTheme="minorHAnsi"/>
          <w:lang w:val="en-US"/>
        </w:rPr>
        <w:t>User Interface Testing</w:t>
      </w:r>
      <w:bookmarkEnd w:id="38"/>
      <w:r w:rsidR="00694611" w:rsidRPr="00D6742F">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4D60CE" w:rsidRDefault="004D60CE" w:rsidP="004D60CE">
      <w:pPr>
        <w:pStyle w:val="Heading3"/>
        <w:rPr>
          <w:rFonts w:asciiTheme="minorHAnsi" w:hAnsiTheme="minorHAnsi"/>
          <w:lang w:val="en-US"/>
        </w:rPr>
      </w:pPr>
      <w:r w:rsidRPr="004D60CE">
        <w:rPr>
          <w:rFonts w:asciiTheme="minorHAnsi" w:hAnsiTheme="minorHAnsi"/>
          <w:lang w:val="en-US"/>
        </w:rPr>
        <w:t>Automatic User Interface Testing</w:t>
      </w:r>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3B3E67" w:rsidRDefault="00694611" w:rsidP="007A6494">
      <w:pPr>
        <w:pStyle w:val="Heading3"/>
        <w:rPr>
          <w:rFonts w:asciiTheme="minorHAnsi" w:hAnsiTheme="minorHAnsi"/>
          <w:lang w:val="en-US"/>
        </w:rPr>
      </w:pPr>
      <w:bookmarkStart w:id="39" w:name="_Toc353638888"/>
      <w:r w:rsidRPr="003B3E67">
        <w:rPr>
          <w:rFonts w:asciiTheme="minorHAnsi" w:hAnsiTheme="minorHAnsi"/>
          <w:lang w:val="en-US"/>
        </w:rPr>
        <w:t>User Testing</w:t>
      </w:r>
      <w:bookmarkEnd w:id="39"/>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0" w:name="_Toc192777716"/>
    </w:p>
    <w:p w:rsidR="007A3E41" w:rsidRPr="00D6742F" w:rsidRDefault="00711DBE" w:rsidP="007A3E41">
      <w:pPr>
        <w:pStyle w:val="Heading1"/>
        <w:rPr>
          <w:rFonts w:asciiTheme="minorHAnsi" w:hAnsiTheme="minorHAnsi"/>
        </w:rPr>
      </w:pPr>
      <w:bookmarkStart w:id="41" w:name="_Toc353638889"/>
      <w:r w:rsidRPr="00D6742F">
        <w:rPr>
          <w:rFonts w:asciiTheme="minorHAnsi" w:hAnsiTheme="minorHAnsi"/>
        </w:rPr>
        <w:t>Evaluation</w:t>
      </w:r>
      <w:bookmarkEnd w:id="40"/>
      <w:bookmarkEnd w:id="41"/>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were stayed stable throughout the </w:t>
      </w:r>
      <w:r w:rsidR="00A529F0">
        <w:rPr>
          <w:lang w:val="en-US"/>
        </w:rPr>
        <w:t>project as the functionality laid out for the application was accurate meaning that requirements didn’t need to be changed and were 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project (</w:t>
      </w:r>
      <w:r w:rsidR="00256078" w:rsidRPr="00256078">
        <w:rPr>
          <w:color w:val="FF0000"/>
          <w:lang w:val="en-US"/>
        </w:rPr>
        <w:t>figure …</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w:t>
      </w:r>
      <w:r w:rsidR="00850E39">
        <w:rPr>
          <w:lang w:val="en-US"/>
        </w:rPr>
        <w:lastRenderedPageBreak/>
        <w:t xml:space="preserve">extremely useful in the development of the application. The Eclipse IDE with </w:t>
      </w:r>
      <w:r w:rsidR="008E62D1">
        <w:rPr>
          <w:lang w:val="en-US"/>
        </w:rPr>
        <w:t xml:space="preserve">the ADT 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2" w:name="_Toc192777717"/>
      <w:r>
        <w:br w:type="page"/>
      </w:r>
    </w:p>
    <w:p w:rsidR="00932C40" w:rsidRPr="00D6742F" w:rsidRDefault="00711DBE" w:rsidP="002E3E4F">
      <w:pPr>
        <w:pStyle w:val="Heading1"/>
        <w:numPr>
          <w:ilvl w:val="0"/>
          <w:numId w:val="0"/>
        </w:numPr>
        <w:rPr>
          <w:rFonts w:asciiTheme="minorHAnsi" w:hAnsiTheme="minorHAnsi"/>
        </w:rPr>
      </w:pPr>
      <w:bookmarkStart w:id="43" w:name="_Toc353638890"/>
      <w:r w:rsidRPr="00D6742F">
        <w:rPr>
          <w:rFonts w:asciiTheme="minorHAnsi" w:hAnsiTheme="minorHAnsi"/>
        </w:rPr>
        <w:lastRenderedPageBreak/>
        <w:t>Appendices</w:t>
      </w:r>
      <w:bookmarkEnd w:id="42"/>
      <w:bookmarkEnd w:id="43"/>
    </w:p>
    <w:p w:rsidR="002B67EA" w:rsidRPr="00D6742F" w:rsidRDefault="002B67EA"/>
    <w:p w:rsidR="002B67EA" w:rsidRDefault="002B67EA" w:rsidP="004F1DC9">
      <w:pPr>
        <w:pStyle w:val="AppendixSection"/>
        <w:rPr>
          <w:rFonts w:asciiTheme="minorHAnsi" w:hAnsiTheme="minorHAnsi"/>
        </w:rPr>
      </w:pPr>
      <w:bookmarkStart w:id="44" w:name="_Toc353638891"/>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4"/>
    </w:p>
    <w:p w:rsidR="00D6742F" w:rsidRPr="00D6742F" w:rsidRDefault="00D6742F" w:rsidP="00D6742F">
      <w:pPr>
        <w:pStyle w:val="AppendixSection"/>
        <w:numPr>
          <w:ilvl w:val="0"/>
          <w:numId w:val="0"/>
        </w:numPr>
        <w:ind w:left="426" w:hanging="426"/>
        <w:rPr>
          <w:rFonts w:asciiTheme="minorHAnsi" w:hAnsiTheme="minorHAnsi"/>
        </w:rPr>
      </w:pPr>
    </w:p>
    <w:p w:rsidR="00932C40" w:rsidRDefault="002B67EA" w:rsidP="002B67EA">
      <w:r>
        <w:t xml:space="preserve">If you have made use of any third party code or software libraries, i.e. any code that you have not designed and written yourself, then you must include this appendix. </w:t>
      </w:r>
    </w:p>
    <w:p w:rsidR="002B67EA" w:rsidRDefault="002B67EA" w:rsidP="002B67EA"/>
    <w:p w:rsidR="002B67EA" w:rsidRDefault="002B67EA" w:rsidP="002B67EA">
      <w:r>
        <w:t xml:space="preserve">As has been said in lectures, it is acceptable and likely that you will make use of third-party code and software libraries. The key requirement is that we understand what </w:t>
      </w:r>
      <w:proofErr w:type="gramStart"/>
      <w:r>
        <w:t xml:space="preserve">is your </w:t>
      </w:r>
      <w:r w:rsidR="00A1493B">
        <w:t>original</w:t>
      </w:r>
      <w:bookmarkStart w:id="45" w:name="_GoBack"/>
      <w:bookmarkEnd w:id="45"/>
      <w:r>
        <w:t xml:space="preserve"> work</w:t>
      </w:r>
      <w:proofErr w:type="gramEnd"/>
      <w:r>
        <w:t xml:space="preserve"> and what work is based on that of other people. </w:t>
      </w:r>
    </w:p>
    <w:p w:rsidR="002B67EA" w:rsidRDefault="002B67EA" w:rsidP="002B67EA"/>
    <w:p w:rsidR="002B67EA" w:rsidRPr="002B67EA" w:rsidRDefault="002B67EA" w:rsidP="002B67EA">
      <w:pPr>
        <w:rPr>
          <w:b/>
          <w:bCs/>
          <w:sz w:val="26"/>
          <w:szCs w:val="26"/>
        </w:rPr>
      </w:pPr>
      <w:r>
        <w:t xml:space="preserve">Therefore, you need to clearly state what you have used and where the original material can be found. Also, if you have made any changes to the original versions, you must explain what you have changed. </w:t>
      </w:r>
    </w:p>
    <w:p w:rsidR="002E3E4F" w:rsidRDefault="002E3E4F" w:rsidP="002E3E4F">
      <w:pPr>
        <w:pStyle w:val="Heading1"/>
        <w:numPr>
          <w:ilvl w:val="0"/>
          <w:numId w:val="0"/>
        </w:numPr>
      </w:pPr>
    </w:p>
    <w:p w:rsidR="00875F45" w:rsidRDefault="00875F45">
      <w:pPr>
        <w:rPr>
          <w:rFonts w:asciiTheme="majorHAnsi" w:eastAsiaTheme="majorEastAsia" w:hAnsiTheme="majorHAnsi" w:cstheme="majorBidi"/>
          <w:b/>
          <w:bCs/>
          <w:sz w:val="26"/>
          <w:szCs w:val="26"/>
        </w:rPr>
      </w:pPr>
      <w:r>
        <w:br w:type="page"/>
      </w:r>
    </w:p>
    <w:p w:rsidR="002B0070" w:rsidRDefault="009F31F3" w:rsidP="004F1DC9">
      <w:pPr>
        <w:pStyle w:val="AppendixSection"/>
        <w:rPr>
          <w:rFonts w:asciiTheme="minorHAnsi" w:hAnsiTheme="minorHAnsi"/>
        </w:rPr>
      </w:pPr>
      <w:bookmarkStart w:id="46" w:name="_Toc353638892"/>
      <w:r>
        <w:rPr>
          <w:rFonts w:asciiTheme="minorHAnsi" w:hAnsiTheme="minorHAnsi"/>
        </w:rPr>
        <w:lastRenderedPageBreak/>
        <w:t>Original Graphical User Interface Design</w:t>
      </w:r>
      <w:bookmarkEnd w:id="46"/>
    </w:p>
    <w:p w:rsidR="00D6742F" w:rsidRPr="00D6742F" w:rsidRDefault="00D6742F" w:rsidP="00D6742F">
      <w:pPr>
        <w:pStyle w:val="AppendixSection"/>
        <w:numPr>
          <w:ilvl w:val="0"/>
          <w:numId w:val="0"/>
        </w:numPr>
        <w:ind w:left="426" w:hanging="426"/>
        <w:rPr>
          <w:rFonts w:asciiTheme="minorHAnsi" w:hAnsiTheme="minorHAnsi"/>
        </w:rPr>
      </w:pPr>
    </w:p>
    <w:p w:rsidR="009F31F3" w:rsidRPr="002844B4" w:rsidRDefault="00133396"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7A1D6F" w:rsidRPr="004B60B0" w:rsidRDefault="007A1D6F"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7A1D6F" w:rsidRPr="002844B4" w:rsidRDefault="007A1D6F"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7A1D6F" w:rsidRDefault="007A1D6F" w:rsidP="009F31F3">
                      <w:r>
                        <w:t>Honoured Guest</w:t>
                      </w:r>
                    </w:p>
                    <w:p w:rsidR="007A1D6F" w:rsidRDefault="007A1D6F" w:rsidP="009F31F3">
                      <w:r>
                        <w:t xml:space="preserve">Address Lines </w:t>
                      </w:r>
                    </w:p>
                    <w:p w:rsidR="007A1D6F" w:rsidRDefault="007A1D6F" w:rsidP="009F31F3">
                      <w:r>
                        <w:t xml:space="preserve">Address Lines </w:t>
                      </w:r>
                    </w:p>
                    <w:p w:rsidR="007A1D6F" w:rsidRDefault="007A1D6F"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7A1D6F" w:rsidRPr="00B94757" w:rsidRDefault="007A1D6F"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7A1D6F" w:rsidRDefault="007A1D6F" w:rsidP="009F31F3">
                      <w:r>
                        <w:t>Hot Dumplings</w:t>
                      </w:r>
                    </w:p>
                    <w:p w:rsidR="007A1D6F" w:rsidRDefault="007A1D6F"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7A1D6F" w:rsidRDefault="007A1D6F" w:rsidP="009F31F3">
                      <w:r>
                        <w:t>Kam Sing</w:t>
                      </w:r>
                    </w:p>
                    <w:p w:rsidR="007A1D6F" w:rsidRDefault="007A1D6F"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7A1D6F" w:rsidRPr="00AA435B" w:rsidRDefault="007A1D6F"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7A1D6F" w:rsidRPr="00AA435B" w:rsidRDefault="007A1D6F"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7A1D6F" w:rsidRDefault="007A1D6F"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7A1D6F" w:rsidRDefault="007A1D6F"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7A1D6F" w:rsidRDefault="007A1D6F"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133396"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133396"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133396" w:rsidP="009F31F3">
      <w:pPr>
        <w:tabs>
          <w:tab w:val="center" w:pos="4513"/>
          <w:tab w:val="left" w:pos="8227"/>
        </w:tabs>
        <w:spacing w:after="200" w:line="276" w:lineRule="auto"/>
        <w:rPr>
          <w:rFonts w:ascii="Calibri" w:eastAsia="Times New Roman" w:hAnsi="Calibri" w:cs="Times New Roman"/>
          <w:b/>
          <w:szCs w:val="22"/>
          <w:lang w:eastAsia="zh-CN" w:bidi="ta-IN"/>
        </w:rPr>
      </w:pPr>
      <w:r w:rsidRPr="00133396">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7A1D6F" w:rsidRPr="00AA435B" w:rsidRDefault="007A1D6F"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7A1D6F" w:rsidRDefault="007A1D6F" w:rsidP="009F31F3">
                        <w:r>
                          <w:t>Honoured Guest</w:t>
                        </w:r>
                      </w:p>
                      <w:p w:rsidR="007A1D6F" w:rsidRDefault="007A1D6F"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7A1D6F" w:rsidRDefault="007A1D6F" w:rsidP="009F31F3">
                        <w:r>
                          <w:t>Hot Dumplings</w:t>
                        </w:r>
                      </w:p>
                      <w:p w:rsidR="007A1D6F" w:rsidRDefault="007A1D6F"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7A1D6F" w:rsidRDefault="007A1D6F" w:rsidP="009F31F3">
                        <w:r>
                          <w:t>Kam Sing</w:t>
                        </w:r>
                      </w:p>
                      <w:p w:rsidR="007A1D6F" w:rsidRDefault="007A1D6F"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7A1D6F" w:rsidRDefault="007A1D6F" w:rsidP="009F31F3">
                        <w:r>
                          <w:t>Mandarin</w:t>
                        </w:r>
                      </w:p>
                      <w:p w:rsidR="007A1D6F" w:rsidRDefault="007A1D6F"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7A1D6F" w:rsidRPr="00AA435B" w:rsidRDefault="007A1D6F"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7A1D6F" w:rsidRPr="00AA435B" w:rsidRDefault="007A1D6F"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7A1D6F" w:rsidRPr="00AA435B" w:rsidRDefault="007A1D6F"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7A1D6F" w:rsidRDefault="007A1D6F" w:rsidP="009F31F3">
                        <w:r>
                          <w:t>Seafront Palace</w:t>
                        </w:r>
                      </w:p>
                      <w:p w:rsidR="007A1D6F" w:rsidRDefault="007A1D6F"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133396">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7A1D6F" w:rsidRPr="00095130" w:rsidRDefault="007A1D6F"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7A1D6F" w:rsidRPr="00095130" w:rsidRDefault="007A1D6F"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7A1D6F" w:rsidRPr="00095130" w:rsidRDefault="007A1D6F"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7A1D6F" w:rsidRPr="00095130" w:rsidRDefault="007A1D6F"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7A1D6F" w:rsidRPr="00095130" w:rsidRDefault="007A1D6F"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7A1D6F" w:rsidRPr="002844B4" w:rsidRDefault="007A1D6F" w:rsidP="009F31F3">
                        <w:pPr>
                          <w:rPr>
                            <w:color w:val="404040"/>
                            <w:sz w:val="16"/>
                            <w:szCs w:val="16"/>
                          </w:rPr>
                        </w:pPr>
                        <w:r w:rsidRPr="002844B4">
                          <w:rPr>
                            <w:color w:val="404040"/>
                            <w:sz w:val="16"/>
                            <w:szCs w:val="16"/>
                          </w:rPr>
                          <w:t>Can’t find it...Search here</w:t>
                        </w:r>
                      </w:p>
                    </w:txbxContent>
                  </v:textbox>
                </v:shape>
              </v:group>
            </v:group>
          </v:group>
        </w:pict>
      </w:r>
      <w:r w:rsidRPr="00133396">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7A1D6F" w:rsidRPr="00095130" w:rsidRDefault="007A1D6F"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7A1D6F" w:rsidRPr="00095130" w:rsidRDefault="007A1D6F"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7A1D6F" w:rsidRPr="00095130" w:rsidRDefault="007A1D6F"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7A1D6F" w:rsidRPr="00095130" w:rsidRDefault="007A1D6F"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133396"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4D45DD" w:rsidRDefault="00133396" w:rsidP="00D6742F">
      <w:pPr>
        <w:jc w:val="both"/>
      </w:pPr>
      <w:r>
        <w:rPr>
          <w:noProof/>
          <w:lang w:eastAsia="en-GB"/>
        </w:rPr>
        <w:pict>
          <v:shape id="AutoShape 54" o:spid="_x0000_s1554" type="#_x0000_t32" style="position:absolute;left:0;text-align:left;margin-left:295.3pt;margin-top:19.55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19.55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7A1D6F" w:rsidRPr="00AA435B" w:rsidRDefault="007A1D6F"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7A1D6F" w:rsidRDefault="007A1D6F" w:rsidP="009F31F3">
                      <w:r>
                        <w:t>Honoured Guest</w:t>
                      </w:r>
                    </w:p>
                    <w:p w:rsidR="007A1D6F" w:rsidRDefault="007A1D6F"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7A1D6F" w:rsidRDefault="007A1D6F" w:rsidP="009F31F3">
                      <w:r>
                        <w:t>Hot Dumplings</w:t>
                      </w:r>
                    </w:p>
                    <w:p w:rsidR="007A1D6F" w:rsidRDefault="007A1D6F"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7A1D6F" w:rsidRDefault="007A1D6F" w:rsidP="009F31F3">
                      <w:r>
                        <w:t>Kam Sing</w:t>
                      </w:r>
                    </w:p>
                    <w:p w:rsidR="007A1D6F" w:rsidRDefault="007A1D6F"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7A1D6F" w:rsidRDefault="007A1D6F" w:rsidP="009F31F3">
                      <w:r>
                        <w:t>Mandarin</w:t>
                      </w:r>
                    </w:p>
                    <w:p w:rsidR="007A1D6F" w:rsidRDefault="007A1D6F"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7A1D6F" w:rsidRPr="00AA435B" w:rsidRDefault="007A1D6F"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7A1D6F" w:rsidRPr="00AA435B" w:rsidRDefault="007A1D6F"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7A1D6F" w:rsidRPr="00AA435B" w:rsidRDefault="007A1D6F"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7A1D6F" w:rsidRDefault="007A1D6F" w:rsidP="009F31F3">
                      <w:r>
                        <w:t>Seafront Palace</w:t>
                      </w:r>
                    </w:p>
                    <w:p w:rsidR="007A1D6F" w:rsidRDefault="007A1D6F"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7A1D6F" w:rsidRPr="00095130" w:rsidRDefault="007A1D6F"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7A1D6F" w:rsidRPr="00095130" w:rsidRDefault="007A1D6F"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7A1D6F" w:rsidRPr="00095130" w:rsidRDefault="007A1D6F"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7A1D6F" w:rsidRPr="00095130" w:rsidRDefault="007A1D6F"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7A1D6F" w:rsidRPr="00095130" w:rsidRDefault="007A1D6F"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7A1D6F" w:rsidRPr="002844B4" w:rsidRDefault="007A1D6F"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7A1D6F" w:rsidRPr="00095130" w:rsidRDefault="007A1D6F"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7A1D6F" w:rsidRPr="00095130" w:rsidRDefault="007A1D6F"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7A1D6F" w:rsidRPr="00095130" w:rsidRDefault="007A1D6F"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7A1D6F" w:rsidRPr="00095130" w:rsidRDefault="007A1D6F" w:rsidP="009F31F3">
                      <w:pPr>
                        <w:rPr>
                          <w:sz w:val="16"/>
                          <w:szCs w:val="16"/>
                        </w:rPr>
                      </w:pPr>
                      <w:r>
                        <w:rPr>
                          <w:sz w:val="16"/>
                          <w:szCs w:val="16"/>
                        </w:rPr>
                        <w:t>British</w:t>
                      </w:r>
                    </w:p>
                  </w:txbxContent>
                </v:textbox>
              </v:shape>
            </v:group>
          </v:group>
        </w:pic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638893"/>
      <w:r w:rsidRPr="00610C23">
        <w:rPr>
          <w:rFonts w:asciiTheme="minorHAnsi" w:hAnsiTheme="minorHAnsi"/>
        </w:rPr>
        <w:lastRenderedPageBreak/>
        <w:t>Class Diagram</w:t>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Pr="00610C23" w:rsidRDefault="00610C23" w:rsidP="00610C23">
      <w:pPr>
        <w:pStyle w:val="AppendixSection"/>
        <w:rPr>
          <w:rFonts w:asciiTheme="minorHAnsi" w:hAnsiTheme="minorHAnsi"/>
        </w:rPr>
      </w:pPr>
      <w:r w:rsidRPr="00610C23">
        <w:rPr>
          <w:rFonts w:asciiTheme="minorHAnsi" w:hAnsiTheme="minorHAnsi"/>
        </w:rPr>
        <w:lastRenderedPageBreak/>
        <w:t>Testing</w:t>
      </w:r>
    </w:p>
    <w:p w:rsidR="00610C23" w:rsidRDefault="00610C23" w:rsidP="00610C23">
      <w:pPr>
        <w:rPr>
          <w:rFonts w:asciiTheme="majorHAnsi" w:eastAsiaTheme="majorEastAsia" w:hAnsiTheme="majorHAnsi" w:cstheme="majorBidi"/>
          <w:b/>
          <w:bCs/>
          <w:sz w:val="26"/>
          <w:szCs w:val="26"/>
        </w:rPr>
      </w:pPr>
    </w:p>
    <w:p w:rsidR="00610C23" w:rsidRDefault="00610C23" w:rsidP="00610C23">
      <w:pPr>
        <w:rPr>
          <w:rFonts w:eastAsiaTheme="majorEastAsia" w:cstheme="majorBidi"/>
          <w:b/>
          <w:bCs/>
          <w:sz w:val="26"/>
          <w:szCs w:val="26"/>
        </w:rPr>
      </w:pPr>
      <w:r w:rsidRPr="00610C23">
        <w:rPr>
          <w:rFonts w:eastAsiaTheme="majorEastAsia" w:cstheme="majorBidi"/>
          <w:b/>
          <w:bCs/>
          <w:sz w:val="26"/>
          <w:szCs w:val="26"/>
        </w:rPr>
        <w:t>Unit Testing</w:t>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923B4B" w:rsidP="00EE7D8E">
            <w:pPr>
              <w:jc w:val="center"/>
              <w:rPr>
                <w:rFonts w:eastAsiaTheme="majorEastAsia" w:cstheme="majorBidi"/>
                <w:b/>
                <w:bCs/>
                <w:szCs w:val="22"/>
              </w:rPr>
            </w:pPr>
            <w:r w:rsidRPr="00923B4B">
              <w:rPr>
                <w:rFonts w:eastAsiaTheme="majorEastAsia" w:cstheme="majorBidi"/>
                <w:b/>
                <w:bCs/>
                <w:szCs w:val="22"/>
              </w:rPr>
              <w:t>9</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lastRenderedPageBreak/>
              <w:t>13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EE5EB1" w:rsidRDefault="00507803"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EE5EB1" w:rsidRDefault="00507803"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EE5EB1" w:rsidRDefault="00507803" w:rsidP="00BA0C41">
            <w:pPr>
              <w:jc w:val="center"/>
              <w:rPr>
                <w:rFonts w:eastAsiaTheme="majorEastAsia" w:cstheme="majorBidi"/>
                <w:bCs/>
                <w:szCs w:val="22"/>
              </w:rPr>
            </w:pPr>
            <w:r>
              <w:rPr>
                <w:rFonts w:eastAsiaTheme="majorEastAsia" w:cstheme="majorBidi"/>
                <w:bCs/>
                <w:szCs w:val="22"/>
              </w:rPr>
              <w:t>Pass</w:t>
            </w:r>
          </w:p>
        </w:tc>
      </w:tr>
      <w:tr w:rsidR="00507803" w:rsidRPr="00B65EE3" w:rsidTr="00513103">
        <w:trPr>
          <w:trHeight w:val="374"/>
        </w:trPr>
        <w:tc>
          <w:tcPr>
            <w:tcW w:w="977" w:type="dxa"/>
            <w:vAlign w:val="center"/>
          </w:tcPr>
          <w:p w:rsidR="00507803" w:rsidRDefault="00507803"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507803" w:rsidRDefault="00507803"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507803" w:rsidRDefault="00507803"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507803" w:rsidRDefault="00507803"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507803" w:rsidRDefault="00507803" w:rsidP="00BA0C41">
            <w:pPr>
              <w:jc w:val="center"/>
              <w:rPr>
                <w:rFonts w:eastAsiaTheme="majorEastAsia" w:cstheme="majorBidi"/>
                <w:bCs/>
                <w:szCs w:val="22"/>
              </w:rPr>
            </w:pPr>
            <w:r>
              <w:rPr>
                <w:rFonts w:eastAsiaTheme="majorEastAsia" w:cstheme="majorBidi"/>
                <w:bCs/>
                <w:szCs w:val="22"/>
              </w:rPr>
              <w:t>Pass</w:t>
            </w:r>
          </w:p>
        </w:tc>
      </w:tr>
      <w:tr w:rsidR="00507803" w:rsidRPr="00B65EE3" w:rsidTr="00513103">
        <w:trPr>
          <w:trHeight w:val="374"/>
        </w:trPr>
        <w:tc>
          <w:tcPr>
            <w:tcW w:w="977" w:type="dxa"/>
            <w:vAlign w:val="center"/>
          </w:tcPr>
          <w:p w:rsidR="00507803" w:rsidRDefault="00507803"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507803" w:rsidRDefault="00507803"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507803" w:rsidRDefault="00B64128"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507803" w:rsidRDefault="00EE05B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507803" w:rsidRDefault="009B4CEF" w:rsidP="00BA0C41">
            <w:pPr>
              <w:jc w:val="center"/>
              <w:rPr>
                <w:rFonts w:eastAsiaTheme="majorEastAsia" w:cstheme="majorBidi"/>
                <w:bCs/>
                <w:szCs w:val="22"/>
              </w:rPr>
            </w:pPr>
            <w:r>
              <w:rPr>
                <w:rFonts w:eastAsiaTheme="majorEastAsia" w:cstheme="majorBidi"/>
                <w:bCs/>
                <w:szCs w:val="22"/>
              </w:rPr>
              <w:t>Pass</w:t>
            </w:r>
          </w:p>
        </w:tc>
      </w:tr>
      <w:tr w:rsidR="009B4CEF" w:rsidRPr="00B65EE3" w:rsidTr="00513103">
        <w:trPr>
          <w:trHeight w:val="374"/>
        </w:trPr>
        <w:tc>
          <w:tcPr>
            <w:tcW w:w="977" w:type="dxa"/>
            <w:vAlign w:val="center"/>
          </w:tcPr>
          <w:p w:rsidR="009B4CEF" w:rsidRDefault="009B4CEF"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9B4CEF" w:rsidRDefault="009B4CEF"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9B4CEF" w:rsidRDefault="009B4CEF"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9B4CEF" w:rsidRDefault="009B4CEF"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9B4CEF" w:rsidRDefault="009B4CEF" w:rsidP="00BA0C41">
            <w:pPr>
              <w:jc w:val="center"/>
              <w:rPr>
                <w:rFonts w:eastAsiaTheme="majorEastAsia" w:cstheme="majorBidi"/>
                <w:bCs/>
                <w:szCs w:val="22"/>
              </w:rPr>
            </w:pPr>
            <w:r>
              <w:rPr>
                <w:rFonts w:eastAsiaTheme="majorEastAsia" w:cstheme="majorBidi"/>
                <w:bCs/>
                <w:szCs w:val="22"/>
              </w:rPr>
              <w:t>Pass</w:t>
            </w:r>
          </w:p>
        </w:tc>
      </w:tr>
      <w:tr w:rsidR="009B4CEF" w:rsidRPr="00B65EE3" w:rsidTr="00513103">
        <w:trPr>
          <w:trHeight w:val="374"/>
        </w:trPr>
        <w:tc>
          <w:tcPr>
            <w:tcW w:w="977" w:type="dxa"/>
            <w:vAlign w:val="center"/>
          </w:tcPr>
          <w:p w:rsidR="009B4CEF" w:rsidRDefault="0014686C"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9B4CEF" w:rsidRDefault="0014686C"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9B4CEF" w:rsidRDefault="0014686C" w:rsidP="00513103">
            <w:pPr>
              <w:rPr>
                <w:rFonts w:eastAsiaTheme="majorEastAsia" w:cstheme="majorBidi"/>
                <w:bCs/>
                <w:szCs w:val="22"/>
              </w:rPr>
            </w:pPr>
            <w:r>
              <w:rPr>
                <w:rFonts w:eastAsiaTheme="majorEastAsia" w:cstheme="majorBidi"/>
                <w:bCs/>
                <w:szCs w:val="22"/>
              </w:rPr>
              <w:t>Alert dialog box</w:t>
            </w:r>
            <w:r w:rsidR="00513103">
              <w:rPr>
                <w:rFonts w:eastAsiaTheme="majorEastAsia" w:cstheme="majorBidi"/>
                <w:bCs/>
                <w:szCs w:val="22"/>
              </w:rPr>
              <w:t xml:space="preserve"> </w:t>
            </w:r>
            <w:r>
              <w:rPr>
                <w:rFonts w:eastAsiaTheme="majorEastAsia" w:cstheme="majorBidi"/>
                <w:bCs/>
                <w:szCs w:val="22"/>
              </w:rPr>
              <w:t>displayed saying ‘Please connect to a working Internet connection’</w:t>
            </w:r>
            <w:r w:rsidR="00513103">
              <w:rPr>
                <w:rFonts w:eastAsiaTheme="majorEastAsia" w:cstheme="majorBidi"/>
                <w:bCs/>
                <w:szCs w:val="22"/>
              </w:rPr>
              <w:t xml:space="preserve"> after a category has been selected</w:t>
            </w:r>
          </w:p>
        </w:tc>
        <w:tc>
          <w:tcPr>
            <w:tcW w:w="1984" w:type="dxa"/>
          </w:tcPr>
          <w:p w:rsidR="009B4CEF" w:rsidRDefault="00A217B4" w:rsidP="00513103">
            <w:pPr>
              <w:rPr>
                <w:rFonts w:eastAsiaTheme="majorEastAsia" w:cstheme="majorBidi"/>
                <w:bCs/>
                <w:szCs w:val="22"/>
              </w:rPr>
            </w:pPr>
            <w:r>
              <w:rPr>
                <w:rFonts w:eastAsiaTheme="majorEastAsia" w:cstheme="majorBidi"/>
                <w:bCs/>
                <w:szCs w:val="22"/>
              </w:rPr>
              <w:t>Alert dialog box displayed saying ‘Please connect to a working Internet connection’</w:t>
            </w:r>
            <w:r w:rsidR="00513103">
              <w:rPr>
                <w:rFonts w:eastAsiaTheme="majorEastAsia" w:cstheme="majorBidi"/>
                <w:bCs/>
                <w:szCs w:val="22"/>
              </w:rPr>
              <w:t xml:space="preserve"> after a category has been selected</w:t>
            </w:r>
          </w:p>
        </w:tc>
        <w:tc>
          <w:tcPr>
            <w:tcW w:w="1055" w:type="dxa"/>
            <w:shd w:val="solid" w:color="00B050" w:fill="auto"/>
            <w:vAlign w:val="center"/>
          </w:tcPr>
          <w:p w:rsidR="009B4CEF" w:rsidRDefault="00A217B4" w:rsidP="00BA0C41">
            <w:pPr>
              <w:jc w:val="center"/>
              <w:rPr>
                <w:rFonts w:eastAsiaTheme="majorEastAsia" w:cstheme="majorBidi"/>
                <w:bCs/>
                <w:szCs w:val="22"/>
              </w:rPr>
            </w:pPr>
            <w:r>
              <w:rPr>
                <w:rFonts w:eastAsiaTheme="majorEastAsia" w:cstheme="majorBidi"/>
                <w:bCs/>
                <w:szCs w:val="22"/>
              </w:rPr>
              <w:t>Pass</w:t>
            </w:r>
          </w:p>
        </w:tc>
      </w:tr>
      <w:tr w:rsidR="00A217B4" w:rsidRPr="00B65EE3" w:rsidTr="00513103">
        <w:trPr>
          <w:trHeight w:val="374"/>
        </w:trPr>
        <w:tc>
          <w:tcPr>
            <w:tcW w:w="977" w:type="dxa"/>
            <w:vAlign w:val="center"/>
          </w:tcPr>
          <w:p w:rsidR="00A217B4" w:rsidRDefault="000842BF"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A217B4" w:rsidRDefault="00A217B4" w:rsidP="00507803">
            <w:pPr>
              <w:jc w:val="center"/>
              <w:rPr>
                <w:rFonts w:eastAsiaTheme="majorEastAsia" w:cstheme="majorBidi"/>
                <w:bCs/>
                <w:szCs w:val="22"/>
              </w:rPr>
            </w:pPr>
          </w:p>
        </w:tc>
        <w:tc>
          <w:tcPr>
            <w:tcW w:w="1993" w:type="dxa"/>
          </w:tcPr>
          <w:p w:rsidR="00A217B4" w:rsidRDefault="00A217B4" w:rsidP="0014686C">
            <w:pPr>
              <w:rPr>
                <w:rFonts w:eastAsiaTheme="majorEastAsia" w:cstheme="majorBidi"/>
                <w:bCs/>
                <w:szCs w:val="22"/>
              </w:rPr>
            </w:pPr>
          </w:p>
        </w:tc>
        <w:tc>
          <w:tcPr>
            <w:tcW w:w="1984" w:type="dxa"/>
          </w:tcPr>
          <w:p w:rsidR="00A217B4" w:rsidRDefault="00A217B4" w:rsidP="00507803">
            <w:pPr>
              <w:rPr>
                <w:rFonts w:eastAsiaTheme="majorEastAsia" w:cstheme="majorBidi"/>
                <w:bCs/>
                <w:szCs w:val="22"/>
              </w:rPr>
            </w:pPr>
          </w:p>
        </w:tc>
        <w:tc>
          <w:tcPr>
            <w:tcW w:w="1055" w:type="dxa"/>
            <w:shd w:val="solid" w:color="00B050" w:fill="auto"/>
            <w:vAlign w:val="center"/>
          </w:tcPr>
          <w:p w:rsidR="00A217B4" w:rsidRDefault="00A217B4" w:rsidP="00BA0C41">
            <w:pPr>
              <w:jc w:val="center"/>
              <w:rPr>
                <w:rFonts w:eastAsiaTheme="majorEastAsia" w:cstheme="majorBidi"/>
                <w:bCs/>
                <w:szCs w:val="22"/>
              </w:rPr>
            </w:pPr>
          </w:p>
        </w:tc>
      </w:tr>
    </w:tbl>
    <w:p w:rsidR="00610C23" w:rsidRPr="00B65EE3" w:rsidRDefault="00610C23" w:rsidP="00610C23">
      <w:pPr>
        <w:rPr>
          <w:rFonts w:eastAsiaTheme="majorEastAsia" w:cstheme="majorBidi"/>
          <w:bCs/>
          <w:sz w:val="26"/>
          <w:szCs w:val="26"/>
        </w:rPr>
      </w:pPr>
    </w:p>
    <w:p w:rsidR="00610C23" w:rsidRDefault="00610C23"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Automated Testing</w:t>
      </w:r>
    </w:p>
    <w:p w:rsidR="000F540C" w:rsidRDefault="000F540C"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r>
        <w:rPr>
          <w:rFonts w:eastAsiaTheme="majorEastAsia" w:cstheme="majorBidi"/>
          <w:b/>
          <w:bCs/>
          <w:sz w:val="26"/>
          <w:szCs w:val="26"/>
        </w:rPr>
        <w:t>Testdroid Recorder</w:t>
      </w: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r>
        <w:rPr>
          <w:rFonts w:eastAsiaTheme="majorEastAsia" w:cstheme="majorBidi"/>
          <w:b/>
          <w:bCs/>
          <w:sz w:val="26"/>
          <w:szCs w:val="26"/>
        </w:rPr>
        <w:t>Testdroid Cloud</w:t>
      </w:r>
    </w:p>
    <w:p w:rsidR="002C486E" w:rsidRDefault="002C486E" w:rsidP="00610C23">
      <w:pPr>
        <w:rPr>
          <w:rFonts w:eastAsiaTheme="majorEastAsia" w:cstheme="majorBidi"/>
          <w:b/>
          <w:bCs/>
          <w:sz w:val="26"/>
          <w:szCs w:val="26"/>
        </w:rPr>
      </w:pPr>
    </w:p>
    <w:p w:rsidR="002C486E" w:rsidRPr="002C486E" w:rsidRDefault="002C486E" w:rsidP="00610C23">
      <w:pPr>
        <w:rPr>
          <w:rFonts w:eastAsiaTheme="majorEastAsia" w:cstheme="majorBidi"/>
          <w:b/>
          <w:bCs/>
          <w:sz w:val="26"/>
          <w:szCs w:val="26"/>
        </w:rPr>
      </w:pPr>
      <w:r>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47"/>
      <w:bookmarkEnd w:id="48"/>
    </w:p>
    <w:p w:rsidR="006F1FBB" w:rsidRPr="006F1FBB" w:rsidRDefault="006F1FBB" w:rsidP="006F1FBB"/>
    <w:p w:rsidR="00A70F3A" w:rsidRDefault="00A70F3A" w:rsidP="00A26966">
      <w:pPr>
        <w:pStyle w:val="ListParagraph"/>
        <w:numPr>
          <w:ilvl w:val="0"/>
          <w:numId w:val="28"/>
        </w:numPr>
        <w:spacing w:after="120"/>
        <w:contextualSpacing w:val="0"/>
      </w:pPr>
      <w:bookmarkStart w:id="49" w:name="_Ref341025304"/>
      <w:r>
        <w:t xml:space="preserve">Google Places API. Various: </w:t>
      </w:r>
      <w:hyperlink r:id="rId27" w:history="1">
        <w:r>
          <w:rPr>
            <w:rStyle w:val="Hyperlink"/>
          </w:rPr>
          <w:t>https://developers.google.com/places/</w:t>
        </w:r>
      </w:hyperlink>
      <w:bookmarkEnd w:id="49"/>
      <w:r>
        <w:t xml:space="preserve"> </w:t>
      </w:r>
    </w:p>
    <w:p w:rsidR="00A70F3A" w:rsidRDefault="00A70F3A" w:rsidP="00A26966">
      <w:pPr>
        <w:pStyle w:val="ListParagraph"/>
        <w:numPr>
          <w:ilvl w:val="0"/>
          <w:numId w:val="28"/>
        </w:numPr>
        <w:spacing w:after="120"/>
        <w:contextualSpacing w:val="0"/>
      </w:pPr>
      <w:bookmarkStart w:id="50" w:name="_Ref341025341"/>
      <w:r>
        <w:t xml:space="preserve">Google Maps API. Various: </w:t>
      </w:r>
      <w:hyperlink r:id="rId28" w:history="1">
        <w:r>
          <w:rPr>
            <w:rStyle w:val="Hyperlink"/>
          </w:rPr>
          <w:t>https://developers.google.com/maps/</w:t>
        </w:r>
      </w:hyperlink>
      <w:bookmarkEnd w:id="50"/>
      <w:r>
        <w:t xml:space="preserve"> </w:t>
      </w:r>
    </w:p>
    <w:p w:rsidR="00A70F3A" w:rsidRDefault="00A70F3A" w:rsidP="00A26966">
      <w:pPr>
        <w:pStyle w:val="ListParagraph"/>
        <w:numPr>
          <w:ilvl w:val="0"/>
          <w:numId w:val="28"/>
        </w:numPr>
        <w:spacing w:after="120"/>
        <w:contextualSpacing w:val="0"/>
      </w:pPr>
      <w:bookmarkStart w:id="51" w:name="_Ref341025384"/>
      <w:r>
        <w:t xml:space="preserve">Some recent evidence to support my theory that tourist information centre visitor numbers are in decline. </w:t>
      </w:r>
      <w:hyperlink r:id="rId29"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30" w:history="1">
        <w:r w:rsidRPr="00321F23">
          <w:rPr>
            <w:rStyle w:val="Hyperlink"/>
          </w:rPr>
          <w:t>http://www.eastriding.gov.uk/public_reports/TheCabinet/16March2010/Tourist%20Information%20Centres%20-%20Hornsea%20and%20Withernsea.pdf</w:t>
        </w:r>
      </w:hyperlink>
      <w:bookmarkEnd w:id="51"/>
    </w:p>
    <w:p w:rsidR="00A70F3A" w:rsidRDefault="00A70F3A" w:rsidP="00A26966">
      <w:pPr>
        <w:pStyle w:val="ListParagraph"/>
        <w:numPr>
          <w:ilvl w:val="0"/>
          <w:numId w:val="28"/>
        </w:numPr>
        <w:spacing w:after="120"/>
      </w:pPr>
      <w:bookmarkStart w:id="52" w:name="_Ref341025420"/>
      <w:r>
        <w:t xml:space="preserve">An article which discusses how the Google Play Store is rapidly catching up with number of apps available on the apple app Store and how it could overtake it in the near future. </w:t>
      </w:r>
      <w:hyperlink r:id="rId31"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2"/>
    </w:p>
    <w:p w:rsidR="00A70F3A" w:rsidRDefault="00A70F3A" w:rsidP="00A26966">
      <w:pPr>
        <w:pStyle w:val="ListParagraph"/>
        <w:numPr>
          <w:ilvl w:val="0"/>
          <w:numId w:val="28"/>
        </w:numPr>
        <w:spacing w:after="120"/>
      </w:pPr>
      <w:bookmarkStart w:id="53" w:name="_Ref341025440"/>
      <w:r>
        <w:t xml:space="preserve">Manchester Tourist Guide Android Application on the Google Play Store. </w:t>
      </w:r>
      <w:hyperlink r:id="rId32"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3"/>
    </w:p>
    <w:p w:rsidR="00A70F3A" w:rsidRDefault="00A70F3A" w:rsidP="00A26966">
      <w:pPr>
        <w:pStyle w:val="ListParagraph"/>
        <w:numPr>
          <w:ilvl w:val="0"/>
          <w:numId w:val="28"/>
        </w:numPr>
        <w:spacing w:after="120"/>
      </w:pPr>
      <w:bookmarkStart w:id="54" w:name="_Ref341025468"/>
      <w:r>
        <w:t xml:space="preserve">Pocket Britain Android Application on the Google Play Store. </w:t>
      </w:r>
      <w:hyperlink r:id="rId33"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4"/>
    </w:p>
    <w:p w:rsidR="00A70F3A" w:rsidRDefault="00A70F3A" w:rsidP="00A26966">
      <w:pPr>
        <w:pStyle w:val="ListParagraph"/>
        <w:numPr>
          <w:ilvl w:val="0"/>
          <w:numId w:val="28"/>
        </w:numPr>
        <w:spacing w:after="120"/>
        <w:contextualSpacing w:val="0"/>
      </w:pPr>
      <w:bookmarkStart w:id="55" w:name="_Ref341025488"/>
      <w:r>
        <w:t xml:space="preserve">Yell Android Application on the Google Play Store. </w:t>
      </w:r>
      <w:hyperlink r:id="rId34" w:history="1">
        <w:r w:rsidRPr="00744F1C">
          <w:rPr>
            <w:rStyle w:val="Hyperlink"/>
          </w:rPr>
          <w:t>https://play.google.com/store/apps/details?id=com.yell.launcher2&amp;feature=top-free</w:t>
        </w:r>
      </w:hyperlink>
      <w:bookmarkEnd w:id="55"/>
    </w:p>
    <w:p w:rsidR="00A70F3A" w:rsidRDefault="00A70F3A" w:rsidP="00A26966">
      <w:pPr>
        <w:pStyle w:val="ListParagraph"/>
        <w:numPr>
          <w:ilvl w:val="0"/>
          <w:numId w:val="28"/>
        </w:numPr>
        <w:spacing w:after="120"/>
      </w:pPr>
      <w:bookmarkStart w:id="56" w:name="_Ref341025511"/>
      <w:r>
        <w:t>Ed Burnette, Hello, Android: Introducing Google’s Mobile Development Platform, Third Edition, for Android 2. Pragmatic bookshelf 2011. A book lent from a friend to research programming for Mobile Devices.</w:t>
      </w:r>
      <w:bookmarkEnd w:id="56"/>
      <w:r>
        <w:t xml:space="preserve"> </w:t>
      </w:r>
    </w:p>
    <w:p w:rsidR="00A70F3A" w:rsidRDefault="00A70F3A" w:rsidP="00A26966">
      <w:pPr>
        <w:pStyle w:val="ListParagraph"/>
        <w:numPr>
          <w:ilvl w:val="0"/>
          <w:numId w:val="28"/>
        </w:numPr>
        <w:spacing w:after="120"/>
      </w:pPr>
      <w:bookmarkStart w:id="57" w:name="_Ref341025526"/>
      <w:r>
        <w:t xml:space="preserve">The strategy and theory of using Android’s Network Location Provider together with GPS to determine a user’s location. </w:t>
      </w:r>
      <w:hyperlink r:id="rId35" w:history="1">
        <w:r w:rsidRPr="007D6B2C">
          <w:rPr>
            <w:rStyle w:val="Hyperlink"/>
          </w:rPr>
          <w:t>http://developer.android.com/guide/topics/location/strategies.html</w:t>
        </w:r>
      </w:hyperlink>
      <w:bookmarkEnd w:id="57"/>
    </w:p>
    <w:p w:rsidR="00A70F3A" w:rsidRDefault="00A70F3A" w:rsidP="00A26966">
      <w:pPr>
        <w:pStyle w:val="ListParagraph"/>
        <w:numPr>
          <w:ilvl w:val="0"/>
          <w:numId w:val="28"/>
        </w:numPr>
        <w:spacing w:after="120"/>
        <w:ind w:left="680"/>
      </w:pPr>
      <w:bookmarkStart w:id="58" w:name="_Ref341025542"/>
      <w:r>
        <w:t xml:space="preserve">An overview of what Grid View is on the Android Platform and how you can use it. </w:t>
      </w:r>
      <w:hyperlink r:id="rId36" w:history="1">
        <w:r w:rsidRPr="007D6B2C">
          <w:rPr>
            <w:rStyle w:val="Hyperlink"/>
          </w:rPr>
          <w:t>http://developer.android.com/guide/topics/ui/layout/gridview.html</w:t>
        </w:r>
      </w:hyperlink>
      <w:bookmarkEnd w:id="58"/>
    </w:p>
    <w:p w:rsidR="00A70F3A" w:rsidRDefault="00A70F3A" w:rsidP="00A26966">
      <w:pPr>
        <w:pStyle w:val="ListParagraph"/>
        <w:numPr>
          <w:ilvl w:val="0"/>
          <w:numId w:val="28"/>
        </w:numPr>
        <w:spacing w:after="120"/>
        <w:ind w:left="680"/>
        <w:contextualSpacing w:val="0"/>
      </w:pPr>
      <w:bookmarkStart w:id="59" w:name="_Ref341025596"/>
      <w:r>
        <w:t xml:space="preserve">The Android plugin for Net Beans. </w:t>
      </w:r>
      <w:hyperlink r:id="rId37" w:history="1">
        <w:r w:rsidRPr="00744F1C">
          <w:rPr>
            <w:rStyle w:val="Hyperlink"/>
          </w:rPr>
          <w:t>http://kenai.com/projects/nbandroid</w:t>
        </w:r>
      </w:hyperlink>
      <w:bookmarkEnd w:id="59"/>
    </w:p>
    <w:p w:rsidR="00A70F3A" w:rsidRDefault="00A70F3A" w:rsidP="00A26966">
      <w:pPr>
        <w:pStyle w:val="ListParagraph"/>
        <w:numPr>
          <w:ilvl w:val="0"/>
          <w:numId w:val="28"/>
        </w:numPr>
        <w:spacing w:after="120"/>
        <w:ind w:left="680"/>
        <w:contextualSpacing w:val="0"/>
      </w:pPr>
      <w:bookmarkStart w:id="60" w:name="_Ref341025620"/>
      <w:r>
        <w:t xml:space="preserve">IntelliJ Idea IDE with support for Android. </w:t>
      </w:r>
      <w:hyperlink r:id="rId38" w:history="1">
        <w:r w:rsidRPr="00744F1C">
          <w:rPr>
            <w:rStyle w:val="Hyperlink"/>
          </w:rPr>
          <w:t>http://www.jetbrains.com/idea/features/android.html</w:t>
        </w:r>
      </w:hyperlink>
      <w:bookmarkEnd w:id="60"/>
    </w:p>
    <w:p w:rsidR="00A70F3A" w:rsidRDefault="00A70F3A" w:rsidP="00A26966">
      <w:pPr>
        <w:pStyle w:val="ListParagraph"/>
        <w:numPr>
          <w:ilvl w:val="0"/>
          <w:numId w:val="28"/>
        </w:numPr>
        <w:spacing w:after="120"/>
        <w:ind w:left="680"/>
        <w:contextualSpacing w:val="0"/>
      </w:pPr>
      <w:bookmarkStart w:id="61" w:name="_Ref341025634"/>
      <w:r>
        <w:t xml:space="preserve">The download page that enables you to get the Eclipse IDE, Android SDK and ADT plugin. Although I didn’t use the bundle as I had Eclipse already installed. </w:t>
      </w:r>
      <w:hyperlink r:id="rId39" w:history="1">
        <w:r w:rsidRPr="00744F1C">
          <w:rPr>
            <w:rStyle w:val="Hyperlink"/>
          </w:rPr>
          <w:t>http://developer.android.com/sdk/index.html</w:t>
        </w:r>
      </w:hyperlink>
      <w:bookmarkEnd w:id="61"/>
    </w:p>
    <w:p w:rsidR="00A70F3A" w:rsidRDefault="00A70F3A" w:rsidP="00A26966">
      <w:pPr>
        <w:pStyle w:val="ListParagraph"/>
        <w:numPr>
          <w:ilvl w:val="0"/>
          <w:numId w:val="28"/>
        </w:numPr>
        <w:spacing w:after="120"/>
        <w:ind w:left="680"/>
        <w:contextualSpacing w:val="0"/>
      </w:pPr>
      <w:bookmarkStart w:id="62" w:name="_Ref341025649"/>
      <w:r>
        <w:t xml:space="preserve">‘Building Your First App’ Android tutorial. </w:t>
      </w:r>
      <w:hyperlink r:id="rId40" w:history="1">
        <w:r w:rsidRPr="00744F1C">
          <w:rPr>
            <w:rStyle w:val="Hyperlink"/>
          </w:rPr>
          <w:t>http://developer.android.com/training/basics/firstapp/index.html</w:t>
        </w:r>
      </w:hyperlink>
      <w:bookmarkEnd w:id="62"/>
    </w:p>
    <w:p w:rsidR="00A70F3A" w:rsidRDefault="00A70F3A" w:rsidP="00A26966">
      <w:pPr>
        <w:pStyle w:val="ListParagraph"/>
        <w:numPr>
          <w:ilvl w:val="0"/>
          <w:numId w:val="28"/>
        </w:numPr>
        <w:spacing w:after="120"/>
        <w:ind w:left="680"/>
        <w:contextualSpacing w:val="0"/>
      </w:pPr>
      <w:bookmarkStart w:id="63" w:name="_Ref341025664"/>
      <w:r>
        <w:t xml:space="preserve">Location where some of the University Android worksheets and presentations can be found. </w:t>
      </w:r>
      <w:hyperlink r:id="rId41" w:history="1">
        <w:r w:rsidRPr="00744F1C">
          <w:rPr>
            <w:rStyle w:val="Hyperlink"/>
          </w:rPr>
          <w:t>http://users.aber.ac.uk/cwl/workshop/</w:t>
        </w:r>
      </w:hyperlink>
      <w:bookmarkEnd w:id="63"/>
    </w:p>
    <w:p w:rsidR="00A70F3A" w:rsidRDefault="00A70F3A" w:rsidP="00A26966">
      <w:pPr>
        <w:pStyle w:val="ListParagraph"/>
        <w:numPr>
          <w:ilvl w:val="0"/>
          <w:numId w:val="28"/>
        </w:numPr>
        <w:spacing w:after="120"/>
        <w:ind w:left="680"/>
      </w:pPr>
      <w:bookmarkStart w:id="64" w:name="_Ref341025688"/>
      <w:r>
        <w:t xml:space="preserve">Mobile Device operating system market share figures for the 3rd quarter of 2012, showing iOS’ and particularly Androids dominance. </w:t>
      </w:r>
      <w:hyperlink r:id="rId42" w:history="1">
        <w:r w:rsidRPr="003F55F9">
          <w:rPr>
            <w:rStyle w:val="Hyperlink"/>
          </w:rPr>
          <w:t>http://www.gsmarena.com/android_and_samsung_build_on_their_market_shares_in_q3_2012-news-5082.php</w:t>
        </w:r>
      </w:hyperlink>
      <w:bookmarkEnd w:id="64"/>
    </w:p>
    <w:p w:rsidR="00A70F3A" w:rsidRDefault="00A70F3A" w:rsidP="00A26966">
      <w:pPr>
        <w:pStyle w:val="ListParagraph"/>
        <w:numPr>
          <w:ilvl w:val="0"/>
          <w:numId w:val="28"/>
        </w:numPr>
        <w:spacing w:after="120"/>
        <w:ind w:left="680"/>
        <w:contextualSpacing w:val="0"/>
      </w:pPr>
      <w:bookmarkStart w:id="65" w:name="_Ref341025702"/>
      <w:r>
        <w:t xml:space="preserve">Shows that you can only develop for iOS on an Intel based Mac. </w:t>
      </w:r>
      <w:hyperlink r:id="rId43"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5"/>
    </w:p>
    <w:p w:rsidR="00A70F3A" w:rsidRDefault="00A70F3A" w:rsidP="00A26966">
      <w:pPr>
        <w:pStyle w:val="ListParagraph"/>
        <w:numPr>
          <w:ilvl w:val="0"/>
          <w:numId w:val="28"/>
        </w:numPr>
        <w:spacing w:after="120"/>
        <w:ind w:left="680"/>
        <w:contextualSpacing w:val="0"/>
      </w:pPr>
      <w:bookmarkStart w:id="66" w:name="_Ref341025729"/>
      <w:r>
        <w:lastRenderedPageBreak/>
        <w:t xml:space="preserve">Reveals methods of using Mac OS X on a non-Apple PC. </w:t>
      </w:r>
      <w:hyperlink r:id="rId44" w:history="1">
        <w:r w:rsidRPr="00744F1C">
          <w:rPr>
            <w:rStyle w:val="Hyperlink"/>
          </w:rPr>
          <w:t>http://en.wikipedia.org/wiki/OSx86</w:t>
        </w:r>
      </w:hyperlink>
      <w:bookmarkEnd w:id="66"/>
    </w:p>
    <w:p w:rsidR="00A70F3A" w:rsidRDefault="00A70F3A" w:rsidP="00A26966">
      <w:pPr>
        <w:pStyle w:val="ListParagraph"/>
        <w:numPr>
          <w:ilvl w:val="0"/>
          <w:numId w:val="28"/>
        </w:numPr>
        <w:spacing w:after="120"/>
        <w:ind w:left="680"/>
      </w:pPr>
      <w:bookmarkStart w:id="67" w:name="_Ref341025745"/>
      <w:r>
        <w:t xml:space="preserve">An article about the negative feedback and complaints made about Apple’s new Map app. </w:t>
      </w:r>
      <w:hyperlink r:id="rId45" w:history="1">
        <w:r w:rsidRPr="00484501">
          <w:rPr>
            <w:rStyle w:val="Hyperlink"/>
          </w:rPr>
          <w:t>http://www.bbc.co.uk/news/technology-19659736</w:t>
        </w:r>
      </w:hyperlink>
      <w:bookmarkEnd w:id="67"/>
    </w:p>
    <w:p w:rsidR="00A70F3A" w:rsidRDefault="00A70F3A" w:rsidP="00A26966">
      <w:pPr>
        <w:pStyle w:val="ListParagraph"/>
        <w:numPr>
          <w:ilvl w:val="0"/>
          <w:numId w:val="28"/>
        </w:numPr>
        <w:spacing w:after="120"/>
        <w:ind w:left="680"/>
      </w:pPr>
      <w:bookmarkStart w:id="68" w:name="_Ref341025770"/>
      <w:r>
        <w:t xml:space="preserve">News article stating the possibility of a new Google Map app being launched for iOS 6. </w:t>
      </w:r>
      <w:hyperlink r:id="rId46" w:history="1">
        <w:r w:rsidRPr="00484501">
          <w:rPr>
            <w:rStyle w:val="Hyperlink"/>
          </w:rPr>
          <w:t>http://www.pcmag.com/article2/0,2817,2412213,00.asp</w:t>
        </w:r>
      </w:hyperlink>
      <w:bookmarkEnd w:id="68"/>
    </w:p>
    <w:p w:rsidR="00A70F3A" w:rsidRDefault="00A70F3A" w:rsidP="00A26966">
      <w:pPr>
        <w:spacing w:after="120"/>
      </w:pPr>
    </w:p>
    <w:sectPr w:rsidR="00A70F3A" w:rsidSect="00BA0C41">
      <w:headerReference w:type="default" r:id="rId47"/>
      <w:footerReference w:type="default" r:id="rId48"/>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0BD8" w:rsidRDefault="00230BD8" w:rsidP="00806CFF">
      <w:r>
        <w:separator/>
      </w:r>
    </w:p>
  </w:endnote>
  <w:endnote w:type="continuationSeparator" w:id="0">
    <w:p w:rsidR="00230BD8" w:rsidRDefault="00230BD8" w:rsidP="00806CF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D6F" w:rsidRDefault="007A1D6F" w:rsidP="00525B9C">
    <w:pPr>
      <w:pStyle w:val="Footer"/>
      <w:jc w:val="center"/>
    </w:pPr>
    <w:r>
      <w:t xml:space="preserve">Page </w:t>
    </w:r>
    <w:fldSimple w:instr=" PAGE  \* MERGEFORMAT ">
      <w:r w:rsidR="00513103">
        <w:rPr>
          <w:noProof/>
        </w:rPr>
        <w:t>46</w:t>
      </w:r>
    </w:fldSimple>
    <w:r>
      <w:t xml:space="preserve"> of </w:t>
    </w:r>
    <w:fldSimple w:instr=" SECTIONPAGES  \* MERGEFORMAT ">
      <w:r w:rsidR="00513103" w:rsidRPr="00513103">
        <w:rPr>
          <w:noProof/>
          <w:lang w:val="en-US"/>
        </w:rPr>
        <w:t>49</w:t>
      </w:r>
    </w:fldSimple>
  </w:p>
  <w:p w:rsidR="007A1D6F" w:rsidRDefault="007A1D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0BD8" w:rsidRDefault="00230BD8" w:rsidP="00806CFF">
      <w:r>
        <w:separator/>
      </w:r>
    </w:p>
  </w:footnote>
  <w:footnote w:type="continuationSeparator" w:id="0">
    <w:p w:rsidR="00230BD8" w:rsidRDefault="00230BD8"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D6F" w:rsidRPr="001F35A4" w:rsidRDefault="007A1D6F"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4">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4"/>
  </w:num>
  <w:num w:numId="4">
    <w:abstractNumId w:val="2"/>
  </w:num>
  <w:num w:numId="5">
    <w:abstractNumId w:val="0"/>
  </w:num>
  <w:num w:numId="6">
    <w:abstractNumId w:val="11"/>
  </w:num>
  <w:num w:numId="7">
    <w:abstractNumId w:val="16"/>
  </w:num>
  <w:num w:numId="8">
    <w:abstractNumId w:val="7"/>
  </w:num>
  <w:num w:numId="9">
    <w:abstractNumId w:val="27"/>
  </w:num>
  <w:num w:numId="10">
    <w:abstractNumId w:val="28"/>
  </w:num>
  <w:num w:numId="11">
    <w:abstractNumId w:val="18"/>
  </w:num>
  <w:num w:numId="12">
    <w:abstractNumId w:val="1"/>
  </w:num>
  <w:num w:numId="13">
    <w:abstractNumId w:val="12"/>
  </w:num>
  <w:num w:numId="14">
    <w:abstractNumId w:val="19"/>
  </w:num>
  <w:num w:numId="15">
    <w:abstractNumId w:val="8"/>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5"/>
  </w:num>
  <w:num w:numId="20">
    <w:abstractNumId w:val="20"/>
  </w:num>
  <w:num w:numId="21">
    <w:abstractNumId w:val="22"/>
  </w:num>
  <w:num w:numId="22">
    <w:abstractNumId w:val="26"/>
  </w:num>
  <w:num w:numId="23">
    <w:abstractNumId w:val="21"/>
  </w:num>
  <w:num w:numId="24">
    <w:abstractNumId w:val="9"/>
  </w:num>
  <w:num w:numId="25">
    <w:abstractNumId w:val="29"/>
  </w:num>
  <w:num w:numId="26">
    <w:abstractNumId w:val="14"/>
  </w:num>
  <w:num w:numId="27">
    <w:abstractNumId w:val="3"/>
  </w:num>
  <w:num w:numId="28">
    <w:abstractNumId w:val="4"/>
  </w:num>
  <w:num w:numId="29">
    <w:abstractNumId w:val="23"/>
  </w:num>
  <w:num w:numId="30">
    <w:abstractNumId w:val="5"/>
  </w:num>
  <w:num w:numId="31">
    <w:abstractNumId w:val="30"/>
  </w:num>
  <w:num w:numId="3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60709"/>
    <w:rsid w:val="00060A93"/>
    <w:rsid w:val="00060B75"/>
    <w:rsid w:val="00060E17"/>
    <w:rsid w:val="000628BB"/>
    <w:rsid w:val="00064CE8"/>
    <w:rsid w:val="00065BDC"/>
    <w:rsid w:val="00066359"/>
    <w:rsid w:val="00066657"/>
    <w:rsid w:val="00071D9D"/>
    <w:rsid w:val="000723EC"/>
    <w:rsid w:val="00072FA2"/>
    <w:rsid w:val="00073290"/>
    <w:rsid w:val="000775A5"/>
    <w:rsid w:val="000842BF"/>
    <w:rsid w:val="000857E3"/>
    <w:rsid w:val="00093FE7"/>
    <w:rsid w:val="000A171E"/>
    <w:rsid w:val="000A18A4"/>
    <w:rsid w:val="000A775B"/>
    <w:rsid w:val="000B2F26"/>
    <w:rsid w:val="000B3C06"/>
    <w:rsid w:val="000B7680"/>
    <w:rsid w:val="000C26CC"/>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1917"/>
    <w:rsid w:val="001C27A3"/>
    <w:rsid w:val="001C37E2"/>
    <w:rsid w:val="001C39EE"/>
    <w:rsid w:val="001C4527"/>
    <w:rsid w:val="001C7EC3"/>
    <w:rsid w:val="001D09C5"/>
    <w:rsid w:val="001D2856"/>
    <w:rsid w:val="001D6291"/>
    <w:rsid w:val="001E203C"/>
    <w:rsid w:val="001E5CCA"/>
    <w:rsid w:val="001E5E69"/>
    <w:rsid w:val="001E7A42"/>
    <w:rsid w:val="001F35A4"/>
    <w:rsid w:val="001F4E05"/>
    <w:rsid w:val="001F699E"/>
    <w:rsid w:val="001F71E6"/>
    <w:rsid w:val="001F7471"/>
    <w:rsid w:val="00202A7F"/>
    <w:rsid w:val="00205161"/>
    <w:rsid w:val="00213919"/>
    <w:rsid w:val="00215FC4"/>
    <w:rsid w:val="0022751C"/>
    <w:rsid w:val="00230BD8"/>
    <w:rsid w:val="002311BB"/>
    <w:rsid w:val="00233067"/>
    <w:rsid w:val="00233791"/>
    <w:rsid w:val="0024041E"/>
    <w:rsid w:val="00245341"/>
    <w:rsid w:val="00245929"/>
    <w:rsid w:val="002469D1"/>
    <w:rsid w:val="0024720D"/>
    <w:rsid w:val="00247FBE"/>
    <w:rsid w:val="002520F1"/>
    <w:rsid w:val="00253D76"/>
    <w:rsid w:val="0025500E"/>
    <w:rsid w:val="00256078"/>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486E"/>
    <w:rsid w:val="002C5EF9"/>
    <w:rsid w:val="002D23E3"/>
    <w:rsid w:val="002D26F3"/>
    <w:rsid w:val="002D3828"/>
    <w:rsid w:val="002D5220"/>
    <w:rsid w:val="002D6CE7"/>
    <w:rsid w:val="002E3E4F"/>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49AB"/>
    <w:rsid w:val="00315FED"/>
    <w:rsid w:val="00321948"/>
    <w:rsid w:val="003268BD"/>
    <w:rsid w:val="0032708A"/>
    <w:rsid w:val="0033070C"/>
    <w:rsid w:val="00332BBE"/>
    <w:rsid w:val="00332BF0"/>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1BBB"/>
    <w:rsid w:val="0036324A"/>
    <w:rsid w:val="003671A5"/>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F87"/>
    <w:rsid w:val="004526DE"/>
    <w:rsid w:val="00452F73"/>
    <w:rsid w:val="00456F36"/>
    <w:rsid w:val="00457814"/>
    <w:rsid w:val="004603BB"/>
    <w:rsid w:val="00462CC0"/>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7945"/>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F1DC9"/>
    <w:rsid w:val="004F2791"/>
    <w:rsid w:val="004F45AB"/>
    <w:rsid w:val="00505C8A"/>
    <w:rsid w:val="00507803"/>
    <w:rsid w:val="00511EFA"/>
    <w:rsid w:val="00513103"/>
    <w:rsid w:val="005138A5"/>
    <w:rsid w:val="00516D5F"/>
    <w:rsid w:val="00521D13"/>
    <w:rsid w:val="00522736"/>
    <w:rsid w:val="00524F11"/>
    <w:rsid w:val="00525134"/>
    <w:rsid w:val="00525B9C"/>
    <w:rsid w:val="0053218F"/>
    <w:rsid w:val="00536C05"/>
    <w:rsid w:val="00536C4F"/>
    <w:rsid w:val="0053787C"/>
    <w:rsid w:val="0053796A"/>
    <w:rsid w:val="00537DD5"/>
    <w:rsid w:val="00540FB8"/>
    <w:rsid w:val="00544E63"/>
    <w:rsid w:val="00552051"/>
    <w:rsid w:val="00552956"/>
    <w:rsid w:val="0056222E"/>
    <w:rsid w:val="00563AC5"/>
    <w:rsid w:val="00566077"/>
    <w:rsid w:val="00567EE0"/>
    <w:rsid w:val="00570A72"/>
    <w:rsid w:val="00577664"/>
    <w:rsid w:val="005850A8"/>
    <w:rsid w:val="00586D33"/>
    <w:rsid w:val="005925BC"/>
    <w:rsid w:val="00593320"/>
    <w:rsid w:val="0059799D"/>
    <w:rsid w:val="005A00A2"/>
    <w:rsid w:val="005A5571"/>
    <w:rsid w:val="005B187D"/>
    <w:rsid w:val="005B1990"/>
    <w:rsid w:val="005B289A"/>
    <w:rsid w:val="005B33C2"/>
    <w:rsid w:val="005B480F"/>
    <w:rsid w:val="005B68BC"/>
    <w:rsid w:val="005B79A9"/>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F23DF"/>
    <w:rsid w:val="005F2F24"/>
    <w:rsid w:val="00602DD6"/>
    <w:rsid w:val="006038F8"/>
    <w:rsid w:val="00606D8C"/>
    <w:rsid w:val="00607460"/>
    <w:rsid w:val="00610C23"/>
    <w:rsid w:val="00611D73"/>
    <w:rsid w:val="00615441"/>
    <w:rsid w:val="00617B4A"/>
    <w:rsid w:val="006204FD"/>
    <w:rsid w:val="00621D0D"/>
    <w:rsid w:val="006231BE"/>
    <w:rsid w:val="0062349C"/>
    <w:rsid w:val="0062388A"/>
    <w:rsid w:val="0062396F"/>
    <w:rsid w:val="00625DB7"/>
    <w:rsid w:val="00636636"/>
    <w:rsid w:val="006426CA"/>
    <w:rsid w:val="00646AA6"/>
    <w:rsid w:val="00647A56"/>
    <w:rsid w:val="00647BB9"/>
    <w:rsid w:val="006577A9"/>
    <w:rsid w:val="006577BF"/>
    <w:rsid w:val="00661C5B"/>
    <w:rsid w:val="006634F9"/>
    <w:rsid w:val="006642F4"/>
    <w:rsid w:val="00664A27"/>
    <w:rsid w:val="00666F2C"/>
    <w:rsid w:val="00672C56"/>
    <w:rsid w:val="00673FFB"/>
    <w:rsid w:val="0067573E"/>
    <w:rsid w:val="00677799"/>
    <w:rsid w:val="0067795F"/>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54BD"/>
    <w:rsid w:val="006F5D58"/>
    <w:rsid w:val="006F61A3"/>
    <w:rsid w:val="006F67D2"/>
    <w:rsid w:val="00706F01"/>
    <w:rsid w:val="0071022F"/>
    <w:rsid w:val="00710BA3"/>
    <w:rsid w:val="00711DBE"/>
    <w:rsid w:val="0071356B"/>
    <w:rsid w:val="00714DB3"/>
    <w:rsid w:val="00716B0E"/>
    <w:rsid w:val="00717715"/>
    <w:rsid w:val="00721E79"/>
    <w:rsid w:val="00726A94"/>
    <w:rsid w:val="00731692"/>
    <w:rsid w:val="00731826"/>
    <w:rsid w:val="007331F6"/>
    <w:rsid w:val="00737181"/>
    <w:rsid w:val="00740C6B"/>
    <w:rsid w:val="00747B05"/>
    <w:rsid w:val="0075188B"/>
    <w:rsid w:val="007540A5"/>
    <w:rsid w:val="0075688E"/>
    <w:rsid w:val="007571AC"/>
    <w:rsid w:val="00760B29"/>
    <w:rsid w:val="00761C74"/>
    <w:rsid w:val="00762BCA"/>
    <w:rsid w:val="00765752"/>
    <w:rsid w:val="00766050"/>
    <w:rsid w:val="00767E45"/>
    <w:rsid w:val="007700F3"/>
    <w:rsid w:val="007714F5"/>
    <w:rsid w:val="0078470C"/>
    <w:rsid w:val="00792F45"/>
    <w:rsid w:val="00796485"/>
    <w:rsid w:val="007976B0"/>
    <w:rsid w:val="007A05FC"/>
    <w:rsid w:val="007A1D6F"/>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E1057"/>
    <w:rsid w:val="007E432A"/>
    <w:rsid w:val="007E4E32"/>
    <w:rsid w:val="007E7794"/>
    <w:rsid w:val="007F0E06"/>
    <w:rsid w:val="007F132E"/>
    <w:rsid w:val="007F29E5"/>
    <w:rsid w:val="007F2AD3"/>
    <w:rsid w:val="007F54DE"/>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37923"/>
    <w:rsid w:val="00841AB7"/>
    <w:rsid w:val="00847CE8"/>
    <w:rsid w:val="00850E39"/>
    <w:rsid w:val="00852FEC"/>
    <w:rsid w:val="00855BE8"/>
    <w:rsid w:val="00857BD9"/>
    <w:rsid w:val="00857FBF"/>
    <w:rsid w:val="008612AB"/>
    <w:rsid w:val="00865F03"/>
    <w:rsid w:val="008703BB"/>
    <w:rsid w:val="008729EC"/>
    <w:rsid w:val="00875F45"/>
    <w:rsid w:val="00884764"/>
    <w:rsid w:val="00885660"/>
    <w:rsid w:val="008867DB"/>
    <w:rsid w:val="008868F2"/>
    <w:rsid w:val="00892A5D"/>
    <w:rsid w:val="008964D6"/>
    <w:rsid w:val="008969F1"/>
    <w:rsid w:val="00897279"/>
    <w:rsid w:val="008A09DD"/>
    <w:rsid w:val="008A2101"/>
    <w:rsid w:val="008A7B4C"/>
    <w:rsid w:val="008B1E6B"/>
    <w:rsid w:val="008C1984"/>
    <w:rsid w:val="008C78E7"/>
    <w:rsid w:val="008C7B96"/>
    <w:rsid w:val="008D1FE9"/>
    <w:rsid w:val="008D4170"/>
    <w:rsid w:val="008D544A"/>
    <w:rsid w:val="008D64DC"/>
    <w:rsid w:val="008E1853"/>
    <w:rsid w:val="008E2FF1"/>
    <w:rsid w:val="008E62D1"/>
    <w:rsid w:val="008E6580"/>
    <w:rsid w:val="008E73E0"/>
    <w:rsid w:val="008F2659"/>
    <w:rsid w:val="008F340C"/>
    <w:rsid w:val="008F3C0E"/>
    <w:rsid w:val="008F517A"/>
    <w:rsid w:val="008F69F4"/>
    <w:rsid w:val="0090589C"/>
    <w:rsid w:val="0091207B"/>
    <w:rsid w:val="009161DD"/>
    <w:rsid w:val="0092332C"/>
    <w:rsid w:val="00923B4B"/>
    <w:rsid w:val="00931A6F"/>
    <w:rsid w:val="00932C40"/>
    <w:rsid w:val="0093521E"/>
    <w:rsid w:val="00935C8F"/>
    <w:rsid w:val="00937FDD"/>
    <w:rsid w:val="0094276C"/>
    <w:rsid w:val="009446A0"/>
    <w:rsid w:val="00947AB2"/>
    <w:rsid w:val="00951394"/>
    <w:rsid w:val="00952A5D"/>
    <w:rsid w:val="0095412E"/>
    <w:rsid w:val="009569F3"/>
    <w:rsid w:val="00960B4C"/>
    <w:rsid w:val="00963535"/>
    <w:rsid w:val="009646D1"/>
    <w:rsid w:val="009653A9"/>
    <w:rsid w:val="00965CA4"/>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4CEF"/>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4466"/>
    <w:rsid w:val="009F6645"/>
    <w:rsid w:val="00A10C24"/>
    <w:rsid w:val="00A10F15"/>
    <w:rsid w:val="00A11942"/>
    <w:rsid w:val="00A11B8A"/>
    <w:rsid w:val="00A12D09"/>
    <w:rsid w:val="00A12ED8"/>
    <w:rsid w:val="00A13C24"/>
    <w:rsid w:val="00A1493B"/>
    <w:rsid w:val="00A20414"/>
    <w:rsid w:val="00A217B4"/>
    <w:rsid w:val="00A24017"/>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BA2"/>
    <w:rsid w:val="00A66AF7"/>
    <w:rsid w:val="00A70F3A"/>
    <w:rsid w:val="00A7190E"/>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4FA7"/>
    <w:rsid w:val="00AC717A"/>
    <w:rsid w:val="00AD2143"/>
    <w:rsid w:val="00AD25E7"/>
    <w:rsid w:val="00AD2A8E"/>
    <w:rsid w:val="00AD6223"/>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920"/>
    <w:rsid w:val="00B11ED6"/>
    <w:rsid w:val="00B1213E"/>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AD5"/>
    <w:rsid w:val="00B97A77"/>
    <w:rsid w:val="00B97DA3"/>
    <w:rsid w:val="00BA0C41"/>
    <w:rsid w:val="00BA2006"/>
    <w:rsid w:val="00BA5BF7"/>
    <w:rsid w:val="00BB1285"/>
    <w:rsid w:val="00BC18FF"/>
    <w:rsid w:val="00BC2AA6"/>
    <w:rsid w:val="00BC62F5"/>
    <w:rsid w:val="00BD079A"/>
    <w:rsid w:val="00BD59F6"/>
    <w:rsid w:val="00BD77A8"/>
    <w:rsid w:val="00BE1BEE"/>
    <w:rsid w:val="00BE51BE"/>
    <w:rsid w:val="00BE5E5B"/>
    <w:rsid w:val="00BF46E7"/>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4198"/>
    <w:rsid w:val="00C552A9"/>
    <w:rsid w:val="00C555E8"/>
    <w:rsid w:val="00C56B50"/>
    <w:rsid w:val="00C570FC"/>
    <w:rsid w:val="00C60D6C"/>
    <w:rsid w:val="00C67894"/>
    <w:rsid w:val="00C7472D"/>
    <w:rsid w:val="00C82D96"/>
    <w:rsid w:val="00C9028A"/>
    <w:rsid w:val="00C91E3C"/>
    <w:rsid w:val="00C93B24"/>
    <w:rsid w:val="00C949C6"/>
    <w:rsid w:val="00CA3218"/>
    <w:rsid w:val="00CA477C"/>
    <w:rsid w:val="00CA657A"/>
    <w:rsid w:val="00CA69EB"/>
    <w:rsid w:val="00CA6DCE"/>
    <w:rsid w:val="00CB72EB"/>
    <w:rsid w:val="00CC0EDD"/>
    <w:rsid w:val="00CC12A6"/>
    <w:rsid w:val="00CD43A9"/>
    <w:rsid w:val="00CD440A"/>
    <w:rsid w:val="00CE0ABE"/>
    <w:rsid w:val="00CE3179"/>
    <w:rsid w:val="00CE6EF6"/>
    <w:rsid w:val="00CF3269"/>
    <w:rsid w:val="00CF7C1D"/>
    <w:rsid w:val="00D00CD1"/>
    <w:rsid w:val="00D050D5"/>
    <w:rsid w:val="00D0589B"/>
    <w:rsid w:val="00D05C7C"/>
    <w:rsid w:val="00D06456"/>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04EB"/>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E3F3B"/>
    <w:rsid w:val="00DE5DD0"/>
    <w:rsid w:val="00DF1E46"/>
    <w:rsid w:val="00DF21DC"/>
    <w:rsid w:val="00DF5C12"/>
    <w:rsid w:val="00E014B6"/>
    <w:rsid w:val="00E01CAD"/>
    <w:rsid w:val="00E05DBA"/>
    <w:rsid w:val="00E05E6F"/>
    <w:rsid w:val="00E130A4"/>
    <w:rsid w:val="00E13815"/>
    <w:rsid w:val="00E15AB7"/>
    <w:rsid w:val="00E211D9"/>
    <w:rsid w:val="00E21268"/>
    <w:rsid w:val="00E24398"/>
    <w:rsid w:val="00E33BDA"/>
    <w:rsid w:val="00E34072"/>
    <w:rsid w:val="00E36866"/>
    <w:rsid w:val="00E41493"/>
    <w:rsid w:val="00E53078"/>
    <w:rsid w:val="00E57177"/>
    <w:rsid w:val="00E604EC"/>
    <w:rsid w:val="00E60582"/>
    <w:rsid w:val="00E61859"/>
    <w:rsid w:val="00E61B6D"/>
    <w:rsid w:val="00E632A5"/>
    <w:rsid w:val="00E632EB"/>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A6"/>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4F05"/>
    <w:rsid w:val="00F400D4"/>
    <w:rsid w:val="00F43DC6"/>
    <w:rsid w:val="00F44511"/>
    <w:rsid w:val="00F54778"/>
    <w:rsid w:val="00F56705"/>
    <w:rsid w:val="00F573C2"/>
    <w:rsid w:val="00F57505"/>
    <w:rsid w:val="00F604AA"/>
    <w:rsid w:val="00F61450"/>
    <w:rsid w:val="00F7126D"/>
    <w:rsid w:val="00F7437E"/>
    <w:rsid w:val="00F7563D"/>
    <w:rsid w:val="00F77988"/>
    <w:rsid w:val="00F8006B"/>
    <w:rsid w:val="00F80671"/>
    <w:rsid w:val="00F83EA6"/>
    <w:rsid w:val="00F87EC1"/>
    <w:rsid w:val="00F90A64"/>
    <w:rsid w:val="00F917AF"/>
    <w:rsid w:val="00F9252B"/>
    <w:rsid w:val="00F926AF"/>
    <w:rsid w:val="00FA119E"/>
    <w:rsid w:val="00FA1CFA"/>
    <w:rsid w:val="00FA2D16"/>
    <w:rsid w:val="00FA2DCE"/>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218"/>
        <o:r id="V:Rule76" type="connector" idref="#AutoShape 134"/>
        <o:r id="V:Rule78" type="connector" idref="#AutoShape 33"/>
        <o:r id="V:Rule82" type="connector" idref="#AutoShape 141"/>
        <o:r id="V:Rule83" type="connector" idref="#AutoShape 142"/>
        <o:r id="V:Rule88" type="connector" idref="#AutoShape 239"/>
        <o:r id="V:Rule89" type="connector" idref="#AutoShape 183"/>
        <o:r id="V:Rule91" type="connector" idref="#AutoShape 246"/>
        <o:r id="V:Rule93" type="connector" idref="#AutoShape 215"/>
        <o:r id="V:Rule96" type="connector" idref="#AutoShape 182"/>
        <o:r id="V:Rule97" type="connector" idref="#AutoShape 6"/>
        <o:r id="V:Rule98" type="connector" idref="#AutoShape 3"/>
        <o:r id="V:Rule99" type="connector" idref="#AutoShape 25"/>
        <o:r id="V:Rule100" type="connector" idref="#AutoShape 81"/>
        <o:r id="V:Rule101" type="connector" idref="#AutoShape 34"/>
        <o:r id="V:Rule102" type="connector" idref="#AutoShape 181"/>
        <o:r id="V:Rule104" type="connector" idref="#AutoShape 24"/>
        <o:r id="V:Rule105" type="connector" idref="#AutoShape 27"/>
        <o:r id="V:Rule109" type="connector" idref="#AutoShape 268"/>
        <o:r id="V:Rule113" type="connector" idref="#AutoShape 127"/>
        <o:r id="V:Rule117" type="connector" idref="#AutoShape 135"/>
        <o:r id="V:Rule119" type="connector" idref="#AutoShape 128"/>
        <o:r id="V:Rule120" type="connector" idref="#AutoShape 54"/>
        <o:r id="V:Rule123" type="connector" idref="#AutoShape 4"/>
        <o:r id="V:Rule126" type="connector" idref="#AutoShape 10"/>
        <o:r id="V:Rule127" type="connector" idref="#AutoShape 121"/>
        <o:r id="V:Rule128" type="connector" idref="#AutoShape 180"/>
        <o:r id="V:Rule130" type="connector" idref="#AutoShape 82"/>
        <o:r id="V:Rule131" type="connector" idref="#AutoShape 8"/>
        <o:r id="V:Rule133" type="connector" idref="#AutoShape 143"/>
        <o:r id="V:Rule136" type="connector" idref="#AutoShape 216"/>
        <o:r id="V:Rule138" type="connector" idref="#_x0000_s1555"/>
        <o:r id="V:Rule139" type="connector" idref="#AutoShape 184"/>
        <o:r id="V:Rule140" type="connector" idref="#AutoShape 7"/>
        <o:r id="V:Rule141" type="connector" idref="#AutoShape 278"/>
        <o:r id="V:Rule14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developer.android.com/sdk/index.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play.google.com/store/apps/details?id=com.yell.launcher2&amp;feature=top-free" TargetMode="External"/><Relationship Id="rId42" Type="http://schemas.openxmlformats.org/officeDocument/2006/relationships/hyperlink" Target="http://www.gsmarena.com/android_and_samsung_build_on_their_market_shares_in_q3_2012-news-5082.php"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play.google.com/store/apps/details?id=com.phonegap.pocketbritain&amp;feature=search_result" TargetMode="External"/><Relationship Id="rId38" Type="http://schemas.openxmlformats.org/officeDocument/2006/relationships/hyperlink" Target="http://www.jetbrains.com/idea/features/android.html" TargetMode="External"/><Relationship Id="rId46" Type="http://schemas.openxmlformats.org/officeDocument/2006/relationships/hyperlink" Target="http://www.pcmag.com/article2/0,2817,2412213,00.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frasercoastchronicle.com.au/news/visitors-at-centres-in-decline/1615621/" TargetMode="External"/><Relationship Id="rId41" Type="http://schemas.openxmlformats.org/officeDocument/2006/relationships/hyperlink" Target="http://users.aber.ac.uk/cwl/worksho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play.google.com/store/apps/details?id=com.mymobilemanchester&amp;feature=search_result" TargetMode="External"/><Relationship Id="rId37" Type="http://schemas.openxmlformats.org/officeDocument/2006/relationships/hyperlink" Target="http://kenai.com/projects/nbandroid" TargetMode="External"/><Relationship Id="rId40" Type="http://schemas.openxmlformats.org/officeDocument/2006/relationships/hyperlink" Target="http://developer.android.com/training/basics/firstapp/index.html" TargetMode="External"/><Relationship Id="rId45" Type="http://schemas.openxmlformats.org/officeDocument/2006/relationships/hyperlink" Target="http://www.bbc.co.uk/news/technology-1965973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developers.google.com/maps/" TargetMode="External"/><Relationship Id="rId36" Type="http://schemas.openxmlformats.org/officeDocument/2006/relationships/hyperlink" Target="http://developer.android.com/guide/topics/ui/layout/gridview.html" TargetMode="External"/><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news.cnet.com/8301-1035_3-57521252-94/can-apples-app-store-maintain-its-lead-over-google-play/" TargetMode="External"/><Relationship Id="rId44" Type="http://schemas.openxmlformats.org/officeDocument/2006/relationships/hyperlink" Target="http://en.wikipedia.org/wiki/OSx86"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developers.google.com/places/" TargetMode="External"/><Relationship Id="rId30" Type="http://schemas.openxmlformats.org/officeDocument/2006/relationships/hyperlink" Target="http://www.eastriding.gov.uk/public_reports/TheCabinet/16March2010/Tourist%20Information%20Centres%20-%20Hornsea%20and%20Withernsea.pdf" TargetMode="External"/><Relationship Id="rId35" Type="http://schemas.openxmlformats.org/officeDocument/2006/relationships/hyperlink" Target="http://developer.android.com/guide/topics/location/strategies.html" TargetMode="External"/><Relationship Id="rId43" Type="http://schemas.openxmlformats.org/officeDocument/2006/relationships/hyperlink" Target="http://developer.apple.com/library/ios/" TargetMode="External"/><Relationship Id="rId48" Type="http://schemas.openxmlformats.org/officeDocument/2006/relationships/footer" Target="footer1.xml"/><Relationship Id="rId8" Type="http://schemas.openxmlformats.org/officeDocument/2006/relationships/hyperlink" Target="mailto:ayr9@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F0FEA-D5C6-4EAB-BA40-A9366D6B8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7408</TotalTime>
  <Pages>49</Pages>
  <Words>18207</Words>
  <Characters>103785</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706</cp:revision>
  <dcterms:created xsi:type="dcterms:W3CDTF">2013-03-26T15:40:00Z</dcterms:created>
  <dcterms:modified xsi:type="dcterms:W3CDTF">2013-04-15T22:32:00Z</dcterms:modified>
</cp:coreProperties>
</file>