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4E63C0" w:rsidP="00DB78FA">
      <w:pPr>
        <w:jc w:val="center"/>
      </w:pPr>
      <w:r>
        <w:t>Version 1.0 (Draft)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desire for me to succeed, my second parents James and Lisa Parton, who</w:t>
      </w:r>
      <w:r w:rsidR="00C15D26">
        <w:t>m</w:t>
      </w:r>
      <w:r w:rsidR="00CE6EF6">
        <w:t xml:space="preserve"> without I would never have got so far, my best fri</w:t>
      </w:r>
      <w:r w:rsidR="00801E31">
        <w:t xml:space="preserve">ends Dan Parton and Greg Norton, all my University friends including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91511E" w:rsidRDefault="00597063">
      <w:pPr>
        <w:pStyle w:val="TOC1"/>
        <w:tabs>
          <w:tab w:val="left" w:pos="440"/>
          <w:tab w:val="right" w:leader="dot" w:pos="8290"/>
        </w:tabs>
        <w:rPr>
          <w:b w:val="0"/>
          <w:caps w:val="0"/>
          <w:noProof/>
          <w:lang w:eastAsia="en-GB"/>
        </w:rPr>
      </w:pPr>
      <w:r w:rsidRPr="00597063">
        <w:rPr>
          <w:caps w:val="0"/>
          <w:sz w:val="40"/>
          <w:szCs w:val="40"/>
        </w:rPr>
        <w:fldChar w:fldCharType="begin"/>
      </w:r>
      <w:r w:rsidR="002E3E4F">
        <w:rPr>
          <w:caps w:val="0"/>
          <w:sz w:val="40"/>
          <w:szCs w:val="40"/>
        </w:rPr>
        <w:instrText xml:space="preserve"> TOC \o "1-3" </w:instrText>
      </w:r>
      <w:r w:rsidRPr="00597063">
        <w:rPr>
          <w:caps w:val="0"/>
          <w:sz w:val="40"/>
          <w:szCs w:val="40"/>
        </w:rPr>
        <w:fldChar w:fldCharType="separate"/>
      </w:r>
      <w:r w:rsidR="0091511E" w:rsidRPr="00B46EDC">
        <w:rPr>
          <w:noProof/>
        </w:rPr>
        <w:t>1.</w:t>
      </w:r>
      <w:r w:rsidR="0091511E">
        <w:rPr>
          <w:b w:val="0"/>
          <w:caps w:val="0"/>
          <w:noProof/>
          <w:lang w:eastAsia="en-GB"/>
        </w:rPr>
        <w:tab/>
      </w:r>
      <w:r w:rsidR="0091511E" w:rsidRPr="00B46EDC">
        <w:rPr>
          <w:noProof/>
        </w:rPr>
        <w:t>Background &amp; Objectives</w:t>
      </w:r>
      <w:r w:rsidR="0091511E">
        <w:rPr>
          <w:noProof/>
        </w:rPr>
        <w:tab/>
      </w:r>
      <w:r>
        <w:rPr>
          <w:noProof/>
        </w:rPr>
        <w:fldChar w:fldCharType="begin"/>
      </w:r>
      <w:r w:rsidR="0091511E">
        <w:rPr>
          <w:noProof/>
        </w:rPr>
        <w:instrText xml:space="preserve"> PAGEREF _Toc353978963 \h </w:instrText>
      </w:r>
      <w:r>
        <w:rPr>
          <w:noProof/>
        </w:rPr>
      </w:r>
      <w:r>
        <w:rPr>
          <w:noProof/>
        </w:rPr>
        <w:fldChar w:fldCharType="separate"/>
      </w:r>
      <w:r w:rsidR="0091511E">
        <w:rPr>
          <w:noProof/>
        </w:rPr>
        <w:t>6</w:t>
      </w:r>
      <w:r>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1.1.</w:t>
      </w:r>
      <w:r>
        <w:rPr>
          <w:smallCaps w:val="0"/>
          <w:noProof/>
          <w:lang w:eastAsia="en-GB"/>
        </w:rPr>
        <w:tab/>
      </w:r>
      <w:r w:rsidRPr="00B46EDC">
        <w:rPr>
          <w:noProof/>
        </w:rPr>
        <w:t>Project Overview</w:t>
      </w:r>
      <w:r>
        <w:rPr>
          <w:noProof/>
        </w:rPr>
        <w:tab/>
      </w:r>
      <w:r w:rsidR="00597063">
        <w:rPr>
          <w:noProof/>
        </w:rPr>
        <w:fldChar w:fldCharType="begin"/>
      </w:r>
      <w:r>
        <w:rPr>
          <w:noProof/>
        </w:rPr>
        <w:instrText xml:space="preserve"> PAGEREF _Toc353978964 \h </w:instrText>
      </w:r>
      <w:r w:rsidR="00597063">
        <w:rPr>
          <w:noProof/>
        </w:rPr>
      </w:r>
      <w:r w:rsidR="00597063">
        <w:rPr>
          <w:noProof/>
        </w:rPr>
        <w:fldChar w:fldCharType="separate"/>
      </w:r>
      <w:r>
        <w:rPr>
          <w:noProof/>
        </w:rPr>
        <w:t>6</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1.2.</w:t>
      </w:r>
      <w:r>
        <w:rPr>
          <w:smallCaps w:val="0"/>
          <w:noProof/>
          <w:lang w:eastAsia="en-GB"/>
        </w:rPr>
        <w:tab/>
      </w:r>
      <w:r w:rsidRPr="00B46EDC">
        <w:rPr>
          <w:noProof/>
        </w:rPr>
        <w:t>About the App and Related Works</w:t>
      </w:r>
      <w:r>
        <w:rPr>
          <w:noProof/>
        </w:rPr>
        <w:tab/>
      </w:r>
      <w:r w:rsidR="00597063">
        <w:rPr>
          <w:noProof/>
        </w:rPr>
        <w:fldChar w:fldCharType="begin"/>
      </w:r>
      <w:r>
        <w:rPr>
          <w:noProof/>
        </w:rPr>
        <w:instrText xml:space="preserve"> PAGEREF _Toc353978965 \h </w:instrText>
      </w:r>
      <w:r w:rsidR="00597063">
        <w:rPr>
          <w:noProof/>
        </w:rPr>
      </w:r>
      <w:r w:rsidR="00597063">
        <w:rPr>
          <w:noProof/>
        </w:rPr>
        <w:fldChar w:fldCharType="separate"/>
      </w:r>
      <w:r>
        <w:rPr>
          <w:noProof/>
        </w:rPr>
        <w:t>6</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1.3.</w:t>
      </w:r>
      <w:r>
        <w:rPr>
          <w:smallCaps w:val="0"/>
          <w:noProof/>
          <w:lang w:eastAsia="en-GB"/>
        </w:rPr>
        <w:tab/>
      </w:r>
      <w:r w:rsidRPr="00B46EDC">
        <w:rPr>
          <w:rFonts w:eastAsia="Calibri"/>
          <w:noProof/>
          <w:lang w:eastAsia="en-US"/>
        </w:rPr>
        <w:t>Reasons behind choosing the project</w:t>
      </w:r>
      <w:r>
        <w:rPr>
          <w:noProof/>
        </w:rPr>
        <w:tab/>
      </w:r>
      <w:r w:rsidR="00597063">
        <w:rPr>
          <w:noProof/>
        </w:rPr>
        <w:fldChar w:fldCharType="begin"/>
      </w:r>
      <w:r>
        <w:rPr>
          <w:noProof/>
        </w:rPr>
        <w:instrText xml:space="preserve"> PAGEREF _Toc353978966 \h </w:instrText>
      </w:r>
      <w:r w:rsidR="00597063">
        <w:rPr>
          <w:noProof/>
        </w:rPr>
      </w:r>
      <w:r w:rsidR="00597063">
        <w:rPr>
          <w:noProof/>
        </w:rPr>
        <w:fldChar w:fldCharType="separate"/>
      </w:r>
      <w:r>
        <w:rPr>
          <w:noProof/>
        </w:rPr>
        <w:t>6</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1.4.</w:t>
      </w:r>
      <w:r>
        <w:rPr>
          <w:smallCaps w:val="0"/>
          <w:noProof/>
          <w:lang w:eastAsia="en-GB"/>
        </w:rPr>
        <w:tab/>
      </w:r>
      <w:r w:rsidRPr="00B46EDC">
        <w:rPr>
          <w:rFonts w:eastAsia="Calibri"/>
          <w:noProof/>
          <w:lang w:eastAsia="en-US"/>
        </w:rPr>
        <w:t>Project Goals</w:t>
      </w:r>
      <w:r>
        <w:rPr>
          <w:noProof/>
        </w:rPr>
        <w:tab/>
      </w:r>
      <w:r w:rsidR="00597063">
        <w:rPr>
          <w:noProof/>
        </w:rPr>
        <w:fldChar w:fldCharType="begin"/>
      </w:r>
      <w:r>
        <w:rPr>
          <w:noProof/>
        </w:rPr>
        <w:instrText xml:space="preserve"> PAGEREF _Toc353978967 \h </w:instrText>
      </w:r>
      <w:r w:rsidR="00597063">
        <w:rPr>
          <w:noProof/>
        </w:rPr>
      </w:r>
      <w:r w:rsidR="00597063">
        <w:rPr>
          <w:noProof/>
        </w:rPr>
        <w:fldChar w:fldCharType="separate"/>
      </w:r>
      <w:r>
        <w:rPr>
          <w:noProof/>
        </w:rPr>
        <w:t>7</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1.5.</w:t>
      </w:r>
      <w:r>
        <w:rPr>
          <w:smallCaps w:val="0"/>
          <w:noProof/>
          <w:lang w:eastAsia="en-GB"/>
        </w:rPr>
        <w:tab/>
      </w:r>
      <w:r w:rsidRPr="00B46EDC">
        <w:rPr>
          <w:noProof/>
        </w:rPr>
        <w:t>Related Works</w:t>
      </w:r>
      <w:r>
        <w:rPr>
          <w:noProof/>
        </w:rPr>
        <w:tab/>
      </w:r>
      <w:r w:rsidR="00597063">
        <w:rPr>
          <w:noProof/>
        </w:rPr>
        <w:fldChar w:fldCharType="begin"/>
      </w:r>
      <w:r>
        <w:rPr>
          <w:noProof/>
        </w:rPr>
        <w:instrText xml:space="preserve"> PAGEREF _Toc353978968 \h </w:instrText>
      </w:r>
      <w:r w:rsidR="00597063">
        <w:rPr>
          <w:noProof/>
        </w:rPr>
      </w:r>
      <w:r w:rsidR="00597063">
        <w:rPr>
          <w:noProof/>
        </w:rPr>
        <w:fldChar w:fldCharType="separate"/>
      </w:r>
      <w:r>
        <w:rPr>
          <w:noProof/>
        </w:rPr>
        <w:t>8</w:t>
      </w:r>
      <w:r w:rsidR="00597063">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2.</w:t>
      </w:r>
      <w:r>
        <w:rPr>
          <w:b w:val="0"/>
          <w:caps w:val="0"/>
          <w:noProof/>
          <w:lang w:eastAsia="en-GB"/>
        </w:rPr>
        <w:tab/>
      </w:r>
      <w:r w:rsidRPr="00B46EDC">
        <w:rPr>
          <w:noProof/>
        </w:rPr>
        <w:t>Development Process</w:t>
      </w:r>
      <w:r>
        <w:rPr>
          <w:noProof/>
        </w:rPr>
        <w:tab/>
      </w:r>
      <w:r w:rsidR="00597063">
        <w:rPr>
          <w:noProof/>
        </w:rPr>
        <w:fldChar w:fldCharType="begin"/>
      </w:r>
      <w:r>
        <w:rPr>
          <w:noProof/>
        </w:rPr>
        <w:instrText xml:space="preserve"> PAGEREF _Toc353978969 \h </w:instrText>
      </w:r>
      <w:r w:rsidR="00597063">
        <w:rPr>
          <w:noProof/>
        </w:rPr>
      </w:r>
      <w:r w:rsidR="00597063">
        <w:rPr>
          <w:noProof/>
        </w:rPr>
        <w:fldChar w:fldCharType="separate"/>
      </w:r>
      <w:r>
        <w:rPr>
          <w:noProof/>
        </w:rPr>
        <w:t>11</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2.1.</w:t>
      </w:r>
      <w:r>
        <w:rPr>
          <w:smallCaps w:val="0"/>
          <w:noProof/>
          <w:lang w:eastAsia="en-GB"/>
        </w:rPr>
        <w:tab/>
      </w:r>
      <w:r w:rsidRPr="00B46EDC">
        <w:rPr>
          <w:noProof/>
        </w:rPr>
        <w:t>Introduction</w:t>
      </w:r>
      <w:r>
        <w:rPr>
          <w:noProof/>
        </w:rPr>
        <w:tab/>
      </w:r>
      <w:r w:rsidR="00597063">
        <w:rPr>
          <w:noProof/>
        </w:rPr>
        <w:fldChar w:fldCharType="begin"/>
      </w:r>
      <w:r>
        <w:rPr>
          <w:noProof/>
        </w:rPr>
        <w:instrText xml:space="preserve"> PAGEREF _Toc353978970 \h </w:instrText>
      </w:r>
      <w:r w:rsidR="00597063">
        <w:rPr>
          <w:noProof/>
        </w:rPr>
      </w:r>
      <w:r w:rsidR="00597063">
        <w:rPr>
          <w:noProof/>
        </w:rPr>
        <w:fldChar w:fldCharType="separate"/>
      </w:r>
      <w:r>
        <w:rPr>
          <w:noProof/>
        </w:rPr>
        <w:t>11</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2.2.</w:t>
      </w:r>
      <w:r>
        <w:rPr>
          <w:smallCaps w:val="0"/>
          <w:noProof/>
          <w:lang w:eastAsia="en-GB"/>
        </w:rPr>
        <w:tab/>
      </w:r>
      <w:r w:rsidRPr="00B46EDC">
        <w:rPr>
          <w:noProof/>
        </w:rPr>
        <w:t>Modifications</w:t>
      </w:r>
      <w:r>
        <w:rPr>
          <w:noProof/>
        </w:rPr>
        <w:tab/>
      </w:r>
      <w:r w:rsidR="00597063">
        <w:rPr>
          <w:noProof/>
        </w:rPr>
        <w:fldChar w:fldCharType="begin"/>
      </w:r>
      <w:r>
        <w:rPr>
          <w:noProof/>
        </w:rPr>
        <w:instrText xml:space="preserve"> PAGEREF _Toc353978971 \h </w:instrText>
      </w:r>
      <w:r w:rsidR="00597063">
        <w:rPr>
          <w:noProof/>
        </w:rPr>
      </w:r>
      <w:r w:rsidR="00597063">
        <w:rPr>
          <w:noProof/>
        </w:rPr>
        <w:fldChar w:fldCharType="separate"/>
      </w:r>
      <w:r>
        <w:rPr>
          <w:noProof/>
        </w:rPr>
        <w:t>11</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2.3.</w:t>
      </w:r>
      <w:r>
        <w:rPr>
          <w:smallCaps w:val="0"/>
          <w:noProof/>
          <w:lang w:eastAsia="en-GB"/>
        </w:rPr>
        <w:tab/>
      </w:r>
      <w:r w:rsidRPr="00B46EDC">
        <w:rPr>
          <w:noProof/>
        </w:rPr>
        <w:t>Platforms Considered for Development</w:t>
      </w:r>
      <w:r>
        <w:rPr>
          <w:noProof/>
        </w:rPr>
        <w:tab/>
      </w:r>
      <w:r w:rsidR="00597063">
        <w:rPr>
          <w:noProof/>
        </w:rPr>
        <w:fldChar w:fldCharType="begin"/>
      </w:r>
      <w:r>
        <w:rPr>
          <w:noProof/>
        </w:rPr>
        <w:instrText xml:space="preserve"> PAGEREF _Toc353978972 \h </w:instrText>
      </w:r>
      <w:r w:rsidR="00597063">
        <w:rPr>
          <w:noProof/>
        </w:rPr>
      </w:r>
      <w:r w:rsidR="00597063">
        <w:rPr>
          <w:noProof/>
        </w:rPr>
        <w:fldChar w:fldCharType="separate"/>
      </w:r>
      <w:r>
        <w:rPr>
          <w:noProof/>
        </w:rPr>
        <w:t>11</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2.4.</w:t>
      </w:r>
      <w:r>
        <w:rPr>
          <w:smallCaps w:val="0"/>
          <w:noProof/>
          <w:lang w:eastAsia="en-GB"/>
        </w:rPr>
        <w:tab/>
      </w:r>
      <w:r w:rsidRPr="00B46EDC">
        <w:rPr>
          <w:noProof/>
        </w:rPr>
        <w:t>Development Environment</w:t>
      </w:r>
      <w:r>
        <w:rPr>
          <w:noProof/>
        </w:rPr>
        <w:tab/>
      </w:r>
      <w:r w:rsidR="00597063">
        <w:rPr>
          <w:noProof/>
        </w:rPr>
        <w:fldChar w:fldCharType="begin"/>
      </w:r>
      <w:r>
        <w:rPr>
          <w:noProof/>
        </w:rPr>
        <w:instrText xml:space="preserve"> PAGEREF _Toc353978973 \h </w:instrText>
      </w:r>
      <w:r w:rsidR="00597063">
        <w:rPr>
          <w:noProof/>
        </w:rPr>
      </w:r>
      <w:r w:rsidR="00597063">
        <w:rPr>
          <w:noProof/>
        </w:rPr>
        <w:fldChar w:fldCharType="separate"/>
      </w:r>
      <w:r>
        <w:rPr>
          <w:noProof/>
        </w:rPr>
        <w:t>12</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2.5.</w:t>
      </w:r>
      <w:r>
        <w:rPr>
          <w:smallCaps w:val="0"/>
          <w:noProof/>
          <w:lang w:eastAsia="en-GB"/>
        </w:rPr>
        <w:tab/>
      </w:r>
      <w:r w:rsidRPr="00B46EDC">
        <w:rPr>
          <w:noProof/>
        </w:rPr>
        <w:t>GitHub</w:t>
      </w:r>
      <w:r>
        <w:rPr>
          <w:noProof/>
        </w:rPr>
        <w:tab/>
      </w:r>
      <w:r w:rsidR="00597063">
        <w:rPr>
          <w:noProof/>
        </w:rPr>
        <w:fldChar w:fldCharType="begin"/>
      </w:r>
      <w:r>
        <w:rPr>
          <w:noProof/>
        </w:rPr>
        <w:instrText xml:space="preserve"> PAGEREF _Toc353978974 \h </w:instrText>
      </w:r>
      <w:r w:rsidR="00597063">
        <w:rPr>
          <w:noProof/>
        </w:rPr>
      </w:r>
      <w:r w:rsidR="00597063">
        <w:rPr>
          <w:noProof/>
        </w:rPr>
        <w:fldChar w:fldCharType="separate"/>
      </w:r>
      <w:r>
        <w:rPr>
          <w:noProof/>
        </w:rPr>
        <w:t>13</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2.6.</w:t>
      </w:r>
      <w:r>
        <w:rPr>
          <w:smallCaps w:val="0"/>
          <w:noProof/>
          <w:lang w:eastAsia="en-GB"/>
        </w:rPr>
        <w:tab/>
      </w:r>
      <w:r w:rsidRPr="00B46EDC">
        <w:rPr>
          <w:noProof/>
        </w:rPr>
        <w:t>Object Aid Class Diagram Tool</w:t>
      </w:r>
      <w:r>
        <w:rPr>
          <w:noProof/>
        </w:rPr>
        <w:tab/>
      </w:r>
      <w:r w:rsidR="00597063">
        <w:rPr>
          <w:noProof/>
        </w:rPr>
        <w:fldChar w:fldCharType="begin"/>
      </w:r>
      <w:r>
        <w:rPr>
          <w:noProof/>
        </w:rPr>
        <w:instrText xml:space="preserve"> PAGEREF _Toc353978975 \h </w:instrText>
      </w:r>
      <w:r w:rsidR="00597063">
        <w:rPr>
          <w:noProof/>
        </w:rPr>
      </w:r>
      <w:r w:rsidR="00597063">
        <w:rPr>
          <w:noProof/>
        </w:rPr>
        <w:fldChar w:fldCharType="separate"/>
      </w:r>
      <w:r>
        <w:rPr>
          <w:noProof/>
        </w:rPr>
        <w:t>13</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2.7.</w:t>
      </w:r>
      <w:r>
        <w:rPr>
          <w:smallCaps w:val="0"/>
          <w:noProof/>
          <w:lang w:eastAsia="en-GB"/>
        </w:rPr>
        <w:tab/>
      </w:r>
      <w:r w:rsidRPr="00B46EDC">
        <w:rPr>
          <w:noProof/>
        </w:rPr>
        <w:t>Testdroid Automated Testing Recorder and Testdroid Cloud</w:t>
      </w:r>
      <w:r>
        <w:rPr>
          <w:noProof/>
        </w:rPr>
        <w:tab/>
      </w:r>
      <w:r w:rsidR="00597063">
        <w:rPr>
          <w:noProof/>
        </w:rPr>
        <w:fldChar w:fldCharType="begin"/>
      </w:r>
      <w:r>
        <w:rPr>
          <w:noProof/>
        </w:rPr>
        <w:instrText xml:space="preserve"> PAGEREF _Toc353978976 \h </w:instrText>
      </w:r>
      <w:r w:rsidR="00597063">
        <w:rPr>
          <w:noProof/>
        </w:rPr>
      </w:r>
      <w:r w:rsidR="00597063">
        <w:rPr>
          <w:noProof/>
        </w:rPr>
        <w:fldChar w:fldCharType="separate"/>
      </w:r>
      <w:r>
        <w:rPr>
          <w:noProof/>
        </w:rPr>
        <w:t>14</w:t>
      </w:r>
      <w:r w:rsidR="00597063">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3.</w:t>
      </w:r>
      <w:r>
        <w:rPr>
          <w:b w:val="0"/>
          <w:caps w:val="0"/>
          <w:noProof/>
          <w:lang w:eastAsia="en-GB"/>
        </w:rPr>
        <w:tab/>
      </w:r>
      <w:r w:rsidRPr="00B46EDC">
        <w:rPr>
          <w:noProof/>
        </w:rPr>
        <w:t>Design</w:t>
      </w:r>
      <w:r>
        <w:rPr>
          <w:noProof/>
        </w:rPr>
        <w:tab/>
      </w:r>
      <w:r w:rsidR="00597063">
        <w:rPr>
          <w:noProof/>
        </w:rPr>
        <w:fldChar w:fldCharType="begin"/>
      </w:r>
      <w:r>
        <w:rPr>
          <w:noProof/>
        </w:rPr>
        <w:instrText xml:space="preserve"> PAGEREF _Toc353978977 \h </w:instrText>
      </w:r>
      <w:r w:rsidR="00597063">
        <w:rPr>
          <w:noProof/>
        </w:rPr>
      </w:r>
      <w:r w:rsidR="00597063">
        <w:rPr>
          <w:noProof/>
        </w:rPr>
        <w:fldChar w:fldCharType="separate"/>
      </w:r>
      <w:r>
        <w:rPr>
          <w:noProof/>
        </w:rPr>
        <w:t>15</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3.1.</w:t>
      </w:r>
      <w:r>
        <w:rPr>
          <w:smallCaps w:val="0"/>
          <w:noProof/>
          <w:lang w:eastAsia="en-GB"/>
        </w:rPr>
        <w:tab/>
      </w:r>
      <w:r w:rsidRPr="00B46EDC">
        <w:rPr>
          <w:noProof/>
        </w:rPr>
        <w:t>Overall Architecture</w:t>
      </w:r>
      <w:r>
        <w:rPr>
          <w:noProof/>
        </w:rPr>
        <w:tab/>
      </w:r>
      <w:r w:rsidR="00597063">
        <w:rPr>
          <w:noProof/>
        </w:rPr>
        <w:fldChar w:fldCharType="begin"/>
      </w:r>
      <w:r>
        <w:rPr>
          <w:noProof/>
        </w:rPr>
        <w:instrText xml:space="preserve"> PAGEREF _Toc353978978 \h </w:instrText>
      </w:r>
      <w:r w:rsidR="00597063">
        <w:rPr>
          <w:noProof/>
        </w:rPr>
      </w:r>
      <w:r w:rsidR="00597063">
        <w:rPr>
          <w:noProof/>
        </w:rPr>
        <w:fldChar w:fldCharType="separate"/>
      </w:r>
      <w:r>
        <w:rPr>
          <w:noProof/>
        </w:rPr>
        <w:t>15</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3.2.</w:t>
      </w:r>
      <w:r>
        <w:rPr>
          <w:smallCaps w:val="0"/>
          <w:noProof/>
          <w:lang w:eastAsia="en-GB"/>
        </w:rPr>
        <w:tab/>
      </w:r>
      <w:r w:rsidRPr="00B46EDC">
        <w:rPr>
          <w:noProof/>
        </w:rPr>
        <w:t>Initial Design</w:t>
      </w:r>
      <w:r>
        <w:rPr>
          <w:noProof/>
        </w:rPr>
        <w:tab/>
      </w:r>
      <w:r w:rsidR="00597063">
        <w:rPr>
          <w:noProof/>
        </w:rPr>
        <w:fldChar w:fldCharType="begin"/>
      </w:r>
      <w:r>
        <w:rPr>
          <w:noProof/>
        </w:rPr>
        <w:instrText xml:space="preserve"> PAGEREF _Toc353978979 \h </w:instrText>
      </w:r>
      <w:r w:rsidR="00597063">
        <w:rPr>
          <w:noProof/>
        </w:rPr>
      </w:r>
      <w:r w:rsidR="00597063">
        <w:rPr>
          <w:noProof/>
        </w:rPr>
        <w:fldChar w:fldCharType="separate"/>
      </w:r>
      <w:r>
        <w:rPr>
          <w:noProof/>
        </w:rPr>
        <w:t>15</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3.3.</w:t>
      </w:r>
      <w:r>
        <w:rPr>
          <w:smallCaps w:val="0"/>
          <w:noProof/>
          <w:lang w:eastAsia="en-GB"/>
        </w:rPr>
        <w:tab/>
      </w:r>
      <w:r w:rsidRPr="00B46EDC">
        <w:rPr>
          <w:noProof/>
        </w:rPr>
        <w:t>Android Application Concepts and Components</w:t>
      </w:r>
      <w:r>
        <w:rPr>
          <w:noProof/>
        </w:rPr>
        <w:tab/>
      </w:r>
      <w:r w:rsidR="00597063">
        <w:rPr>
          <w:noProof/>
        </w:rPr>
        <w:fldChar w:fldCharType="begin"/>
      </w:r>
      <w:r>
        <w:rPr>
          <w:noProof/>
        </w:rPr>
        <w:instrText xml:space="preserve"> PAGEREF _Toc353978980 \h </w:instrText>
      </w:r>
      <w:r w:rsidR="00597063">
        <w:rPr>
          <w:noProof/>
        </w:rPr>
      </w:r>
      <w:r w:rsidR="00597063">
        <w:rPr>
          <w:noProof/>
        </w:rPr>
        <w:fldChar w:fldCharType="separate"/>
      </w:r>
      <w:r>
        <w:rPr>
          <w:noProof/>
        </w:rPr>
        <w:t>17</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3.4.</w:t>
      </w:r>
      <w:r>
        <w:rPr>
          <w:smallCaps w:val="0"/>
          <w:noProof/>
          <w:lang w:eastAsia="en-GB"/>
        </w:rPr>
        <w:tab/>
      </w:r>
      <w:r w:rsidRPr="00B46EDC">
        <w:rPr>
          <w:noProof/>
        </w:rPr>
        <w:t>Detailed Design</w:t>
      </w:r>
      <w:r>
        <w:rPr>
          <w:noProof/>
        </w:rPr>
        <w:tab/>
      </w:r>
      <w:r w:rsidR="00597063">
        <w:rPr>
          <w:noProof/>
        </w:rPr>
        <w:fldChar w:fldCharType="begin"/>
      </w:r>
      <w:r>
        <w:rPr>
          <w:noProof/>
        </w:rPr>
        <w:instrText xml:space="preserve"> PAGEREF _Toc353978981 \h </w:instrText>
      </w:r>
      <w:r w:rsidR="00597063">
        <w:rPr>
          <w:noProof/>
        </w:rPr>
      </w:r>
      <w:r w:rsidR="00597063">
        <w:rPr>
          <w:noProof/>
        </w:rPr>
        <w:fldChar w:fldCharType="separate"/>
      </w:r>
      <w:r>
        <w:rPr>
          <w:noProof/>
        </w:rPr>
        <w:t>18</w:t>
      </w:r>
      <w:r w:rsidR="00597063">
        <w:rPr>
          <w:noProof/>
        </w:rPr>
        <w:fldChar w:fldCharType="end"/>
      </w:r>
    </w:p>
    <w:p w:rsidR="0091511E" w:rsidRDefault="0091511E">
      <w:pPr>
        <w:pStyle w:val="TOC3"/>
        <w:tabs>
          <w:tab w:val="left" w:pos="1320"/>
          <w:tab w:val="right" w:leader="dot" w:pos="8290"/>
        </w:tabs>
        <w:rPr>
          <w:i w:val="0"/>
          <w:noProof/>
          <w:lang w:eastAsia="en-GB"/>
        </w:rPr>
      </w:pPr>
      <w:r w:rsidRPr="00B46EDC">
        <w:rPr>
          <w:noProof/>
        </w:rPr>
        <w:t>3.4.1.</w:t>
      </w:r>
      <w:r>
        <w:rPr>
          <w:i w:val="0"/>
          <w:noProof/>
          <w:lang w:eastAsia="en-GB"/>
        </w:rPr>
        <w:tab/>
      </w:r>
      <w:r w:rsidRPr="00B46EDC">
        <w:rPr>
          <w:noProof/>
        </w:rPr>
        <w:t>Class/Activity Descriptions</w:t>
      </w:r>
      <w:r>
        <w:rPr>
          <w:noProof/>
        </w:rPr>
        <w:tab/>
      </w:r>
      <w:r w:rsidR="00597063">
        <w:rPr>
          <w:noProof/>
        </w:rPr>
        <w:fldChar w:fldCharType="begin"/>
      </w:r>
      <w:r>
        <w:rPr>
          <w:noProof/>
        </w:rPr>
        <w:instrText xml:space="preserve"> PAGEREF _Toc353978982 \h </w:instrText>
      </w:r>
      <w:r w:rsidR="00597063">
        <w:rPr>
          <w:noProof/>
        </w:rPr>
      </w:r>
      <w:r w:rsidR="00597063">
        <w:rPr>
          <w:noProof/>
        </w:rPr>
        <w:fldChar w:fldCharType="separate"/>
      </w:r>
      <w:r>
        <w:rPr>
          <w:noProof/>
        </w:rPr>
        <w:t>18</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3.5.</w:t>
      </w:r>
      <w:r>
        <w:rPr>
          <w:smallCaps w:val="0"/>
          <w:noProof/>
          <w:lang w:eastAsia="en-GB"/>
        </w:rPr>
        <w:tab/>
      </w:r>
      <w:r w:rsidRPr="00B46EDC">
        <w:rPr>
          <w:noProof/>
        </w:rPr>
        <w:t>User Interface Design</w:t>
      </w:r>
      <w:r>
        <w:rPr>
          <w:noProof/>
        </w:rPr>
        <w:tab/>
      </w:r>
      <w:r w:rsidR="00597063">
        <w:rPr>
          <w:noProof/>
        </w:rPr>
        <w:fldChar w:fldCharType="begin"/>
      </w:r>
      <w:r>
        <w:rPr>
          <w:noProof/>
        </w:rPr>
        <w:instrText xml:space="preserve"> PAGEREF _Toc353978983 \h </w:instrText>
      </w:r>
      <w:r w:rsidR="00597063">
        <w:rPr>
          <w:noProof/>
        </w:rPr>
      </w:r>
      <w:r w:rsidR="00597063">
        <w:rPr>
          <w:noProof/>
        </w:rPr>
        <w:fldChar w:fldCharType="separate"/>
      </w:r>
      <w:r>
        <w:rPr>
          <w:noProof/>
        </w:rPr>
        <w:t>20</w:t>
      </w:r>
      <w:r w:rsidR="00597063">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4.</w:t>
      </w:r>
      <w:r>
        <w:rPr>
          <w:b w:val="0"/>
          <w:caps w:val="0"/>
          <w:noProof/>
          <w:lang w:eastAsia="en-GB"/>
        </w:rPr>
        <w:tab/>
      </w:r>
      <w:r w:rsidRPr="00B46EDC">
        <w:rPr>
          <w:noProof/>
        </w:rPr>
        <w:t>Implementation</w:t>
      </w:r>
      <w:r>
        <w:rPr>
          <w:noProof/>
        </w:rPr>
        <w:tab/>
      </w:r>
      <w:r w:rsidR="00597063">
        <w:rPr>
          <w:noProof/>
        </w:rPr>
        <w:fldChar w:fldCharType="begin"/>
      </w:r>
      <w:r>
        <w:rPr>
          <w:noProof/>
        </w:rPr>
        <w:instrText xml:space="preserve"> PAGEREF _Toc353978984 \h </w:instrText>
      </w:r>
      <w:r w:rsidR="00597063">
        <w:rPr>
          <w:noProof/>
        </w:rPr>
      </w:r>
      <w:r w:rsidR="00597063">
        <w:rPr>
          <w:noProof/>
        </w:rPr>
        <w:fldChar w:fldCharType="separate"/>
      </w:r>
      <w:r>
        <w:rPr>
          <w:noProof/>
        </w:rPr>
        <w:t>26</w:t>
      </w:r>
      <w:r w:rsidR="00597063">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5.</w:t>
      </w:r>
      <w:r>
        <w:rPr>
          <w:b w:val="0"/>
          <w:caps w:val="0"/>
          <w:noProof/>
          <w:lang w:eastAsia="en-GB"/>
        </w:rPr>
        <w:tab/>
      </w:r>
      <w:r w:rsidRPr="00B46EDC">
        <w:rPr>
          <w:noProof/>
        </w:rPr>
        <w:t>Testing</w:t>
      </w:r>
      <w:r>
        <w:rPr>
          <w:noProof/>
        </w:rPr>
        <w:tab/>
      </w:r>
      <w:r w:rsidR="00597063">
        <w:rPr>
          <w:noProof/>
        </w:rPr>
        <w:fldChar w:fldCharType="begin"/>
      </w:r>
      <w:r>
        <w:rPr>
          <w:noProof/>
        </w:rPr>
        <w:instrText xml:space="preserve"> PAGEREF _Toc353978985 \h </w:instrText>
      </w:r>
      <w:r w:rsidR="00597063">
        <w:rPr>
          <w:noProof/>
        </w:rPr>
      </w:r>
      <w:r w:rsidR="00597063">
        <w:rPr>
          <w:noProof/>
        </w:rPr>
        <w:fldChar w:fldCharType="separate"/>
      </w:r>
      <w:r>
        <w:rPr>
          <w:noProof/>
        </w:rPr>
        <w:t>34</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5.1.</w:t>
      </w:r>
      <w:r>
        <w:rPr>
          <w:smallCaps w:val="0"/>
          <w:noProof/>
          <w:lang w:eastAsia="en-GB"/>
        </w:rPr>
        <w:tab/>
      </w:r>
      <w:r w:rsidRPr="00B46EDC">
        <w:rPr>
          <w:noProof/>
          <w:lang w:val="en-US"/>
        </w:rPr>
        <w:t>Overall Approach to Testing</w:t>
      </w:r>
      <w:r>
        <w:rPr>
          <w:noProof/>
        </w:rPr>
        <w:tab/>
      </w:r>
      <w:r w:rsidR="00597063">
        <w:rPr>
          <w:noProof/>
        </w:rPr>
        <w:fldChar w:fldCharType="begin"/>
      </w:r>
      <w:r>
        <w:rPr>
          <w:noProof/>
        </w:rPr>
        <w:instrText xml:space="preserve"> PAGEREF _Toc353978986 \h </w:instrText>
      </w:r>
      <w:r w:rsidR="00597063">
        <w:rPr>
          <w:noProof/>
        </w:rPr>
      </w:r>
      <w:r w:rsidR="00597063">
        <w:rPr>
          <w:noProof/>
        </w:rPr>
        <w:fldChar w:fldCharType="separate"/>
      </w:r>
      <w:r>
        <w:rPr>
          <w:noProof/>
        </w:rPr>
        <w:t>34</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5.2.</w:t>
      </w:r>
      <w:r>
        <w:rPr>
          <w:smallCaps w:val="0"/>
          <w:noProof/>
          <w:lang w:eastAsia="en-GB"/>
        </w:rPr>
        <w:tab/>
      </w:r>
      <w:r w:rsidRPr="00B46EDC">
        <w:rPr>
          <w:noProof/>
          <w:lang w:val="en-US"/>
        </w:rPr>
        <w:t>Hardware</w:t>
      </w:r>
      <w:r>
        <w:rPr>
          <w:noProof/>
        </w:rPr>
        <w:tab/>
      </w:r>
      <w:r w:rsidR="00597063">
        <w:rPr>
          <w:noProof/>
        </w:rPr>
        <w:fldChar w:fldCharType="begin"/>
      </w:r>
      <w:r>
        <w:rPr>
          <w:noProof/>
        </w:rPr>
        <w:instrText xml:space="preserve"> PAGEREF _Toc353978987 \h </w:instrText>
      </w:r>
      <w:r w:rsidR="00597063">
        <w:rPr>
          <w:noProof/>
        </w:rPr>
      </w:r>
      <w:r w:rsidR="00597063">
        <w:rPr>
          <w:noProof/>
        </w:rPr>
        <w:fldChar w:fldCharType="separate"/>
      </w:r>
      <w:r>
        <w:rPr>
          <w:noProof/>
        </w:rPr>
        <w:t>34</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5.3.</w:t>
      </w:r>
      <w:r>
        <w:rPr>
          <w:smallCaps w:val="0"/>
          <w:noProof/>
          <w:lang w:eastAsia="en-GB"/>
        </w:rPr>
        <w:tab/>
      </w:r>
      <w:r w:rsidRPr="00B46EDC">
        <w:rPr>
          <w:noProof/>
          <w:lang w:val="en-US"/>
        </w:rPr>
        <w:t>Android Unit Tests</w:t>
      </w:r>
      <w:r>
        <w:rPr>
          <w:noProof/>
        </w:rPr>
        <w:tab/>
      </w:r>
      <w:r w:rsidR="00597063">
        <w:rPr>
          <w:noProof/>
        </w:rPr>
        <w:fldChar w:fldCharType="begin"/>
      </w:r>
      <w:r>
        <w:rPr>
          <w:noProof/>
        </w:rPr>
        <w:instrText xml:space="preserve"> PAGEREF _Toc353978988 \h </w:instrText>
      </w:r>
      <w:r w:rsidR="00597063">
        <w:rPr>
          <w:noProof/>
        </w:rPr>
      </w:r>
      <w:r w:rsidR="00597063">
        <w:rPr>
          <w:noProof/>
        </w:rPr>
        <w:fldChar w:fldCharType="separate"/>
      </w:r>
      <w:r>
        <w:rPr>
          <w:noProof/>
        </w:rPr>
        <w:t>34</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5.4.</w:t>
      </w:r>
      <w:r>
        <w:rPr>
          <w:smallCaps w:val="0"/>
          <w:noProof/>
          <w:lang w:eastAsia="en-GB"/>
        </w:rPr>
        <w:tab/>
      </w:r>
      <w:r w:rsidRPr="00B46EDC">
        <w:rPr>
          <w:noProof/>
          <w:lang w:val="en-US"/>
        </w:rPr>
        <w:t>Manual User Interface Testing</w:t>
      </w:r>
      <w:r>
        <w:rPr>
          <w:noProof/>
        </w:rPr>
        <w:tab/>
      </w:r>
      <w:r w:rsidR="00597063">
        <w:rPr>
          <w:noProof/>
        </w:rPr>
        <w:fldChar w:fldCharType="begin"/>
      </w:r>
      <w:r>
        <w:rPr>
          <w:noProof/>
        </w:rPr>
        <w:instrText xml:space="preserve"> PAGEREF _Toc353978989 \h </w:instrText>
      </w:r>
      <w:r w:rsidR="00597063">
        <w:rPr>
          <w:noProof/>
        </w:rPr>
      </w:r>
      <w:r w:rsidR="00597063">
        <w:rPr>
          <w:noProof/>
        </w:rPr>
        <w:fldChar w:fldCharType="separate"/>
      </w:r>
      <w:r>
        <w:rPr>
          <w:noProof/>
        </w:rPr>
        <w:t>35</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5.5.</w:t>
      </w:r>
      <w:r>
        <w:rPr>
          <w:smallCaps w:val="0"/>
          <w:noProof/>
          <w:lang w:eastAsia="en-GB"/>
        </w:rPr>
        <w:tab/>
      </w:r>
      <w:r w:rsidRPr="00B46EDC">
        <w:rPr>
          <w:noProof/>
          <w:lang w:val="en-US"/>
        </w:rPr>
        <w:t>Automatic User Interface Testing</w:t>
      </w:r>
      <w:r>
        <w:rPr>
          <w:noProof/>
        </w:rPr>
        <w:tab/>
      </w:r>
      <w:r w:rsidR="00597063">
        <w:rPr>
          <w:noProof/>
        </w:rPr>
        <w:fldChar w:fldCharType="begin"/>
      </w:r>
      <w:r>
        <w:rPr>
          <w:noProof/>
        </w:rPr>
        <w:instrText xml:space="preserve"> PAGEREF _Toc353978990 \h </w:instrText>
      </w:r>
      <w:r w:rsidR="00597063">
        <w:rPr>
          <w:noProof/>
        </w:rPr>
      </w:r>
      <w:r w:rsidR="00597063">
        <w:rPr>
          <w:noProof/>
        </w:rPr>
        <w:fldChar w:fldCharType="separate"/>
      </w:r>
      <w:r>
        <w:rPr>
          <w:noProof/>
        </w:rPr>
        <w:t>35</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5.6.</w:t>
      </w:r>
      <w:r>
        <w:rPr>
          <w:smallCaps w:val="0"/>
          <w:noProof/>
          <w:lang w:eastAsia="en-GB"/>
        </w:rPr>
        <w:tab/>
      </w:r>
      <w:r w:rsidRPr="00B46EDC">
        <w:rPr>
          <w:noProof/>
          <w:lang w:val="en-US"/>
        </w:rPr>
        <w:t>User Testing</w:t>
      </w:r>
      <w:r>
        <w:rPr>
          <w:noProof/>
        </w:rPr>
        <w:tab/>
      </w:r>
      <w:r w:rsidR="00597063">
        <w:rPr>
          <w:noProof/>
        </w:rPr>
        <w:fldChar w:fldCharType="begin"/>
      </w:r>
      <w:r>
        <w:rPr>
          <w:noProof/>
        </w:rPr>
        <w:instrText xml:space="preserve"> PAGEREF _Toc353978991 \h </w:instrText>
      </w:r>
      <w:r w:rsidR="00597063">
        <w:rPr>
          <w:noProof/>
        </w:rPr>
      </w:r>
      <w:r w:rsidR="00597063">
        <w:rPr>
          <w:noProof/>
        </w:rPr>
        <w:fldChar w:fldCharType="separate"/>
      </w:r>
      <w:r>
        <w:rPr>
          <w:noProof/>
        </w:rPr>
        <w:t>36</w:t>
      </w:r>
      <w:r w:rsidR="00597063">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6.</w:t>
      </w:r>
      <w:r>
        <w:rPr>
          <w:b w:val="0"/>
          <w:caps w:val="0"/>
          <w:noProof/>
          <w:lang w:eastAsia="en-GB"/>
        </w:rPr>
        <w:tab/>
      </w:r>
      <w:r w:rsidRPr="00B46EDC">
        <w:rPr>
          <w:noProof/>
        </w:rPr>
        <w:t>Evaluation</w:t>
      </w:r>
      <w:r>
        <w:rPr>
          <w:noProof/>
        </w:rPr>
        <w:tab/>
      </w:r>
      <w:r w:rsidR="00597063">
        <w:rPr>
          <w:noProof/>
        </w:rPr>
        <w:fldChar w:fldCharType="begin"/>
      </w:r>
      <w:r>
        <w:rPr>
          <w:noProof/>
        </w:rPr>
        <w:instrText xml:space="preserve"> PAGEREF _Toc353978992 \h </w:instrText>
      </w:r>
      <w:r w:rsidR="00597063">
        <w:rPr>
          <w:noProof/>
        </w:rPr>
      </w:r>
      <w:r w:rsidR="00597063">
        <w:rPr>
          <w:noProof/>
        </w:rPr>
        <w:fldChar w:fldCharType="separate"/>
      </w:r>
      <w:r>
        <w:rPr>
          <w:noProof/>
        </w:rPr>
        <w:t>37</w:t>
      </w:r>
      <w:r w:rsidR="00597063">
        <w:rPr>
          <w:noProof/>
        </w:rPr>
        <w:fldChar w:fldCharType="end"/>
      </w:r>
    </w:p>
    <w:p w:rsidR="0091511E" w:rsidRDefault="0091511E">
      <w:pPr>
        <w:pStyle w:val="TOC1"/>
        <w:tabs>
          <w:tab w:val="right" w:leader="dot" w:pos="8290"/>
        </w:tabs>
        <w:rPr>
          <w:b w:val="0"/>
          <w:caps w:val="0"/>
          <w:noProof/>
          <w:lang w:eastAsia="en-GB"/>
        </w:rPr>
      </w:pPr>
      <w:r w:rsidRPr="00B46EDC">
        <w:rPr>
          <w:noProof/>
        </w:rPr>
        <w:t>Appendices</w:t>
      </w:r>
      <w:r>
        <w:rPr>
          <w:noProof/>
        </w:rPr>
        <w:tab/>
      </w:r>
      <w:r w:rsidR="00597063">
        <w:rPr>
          <w:noProof/>
        </w:rPr>
        <w:fldChar w:fldCharType="begin"/>
      </w:r>
      <w:r>
        <w:rPr>
          <w:noProof/>
        </w:rPr>
        <w:instrText xml:space="preserve"> PAGEREF _Toc353978993 \h </w:instrText>
      </w:r>
      <w:r w:rsidR="00597063">
        <w:rPr>
          <w:noProof/>
        </w:rPr>
      </w:r>
      <w:r w:rsidR="00597063">
        <w:rPr>
          <w:noProof/>
        </w:rPr>
        <w:fldChar w:fldCharType="separate"/>
      </w:r>
      <w:r>
        <w:rPr>
          <w:noProof/>
        </w:rPr>
        <w:t>42</w:t>
      </w:r>
      <w:r w:rsidR="00597063">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A.</w:t>
      </w:r>
      <w:r>
        <w:rPr>
          <w:smallCaps w:val="0"/>
          <w:noProof/>
          <w:lang w:eastAsia="en-GB"/>
        </w:rPr>
        <w:tab/>
      </w:r>
      <w:r w:rsidRPr="00B46EDC">
        <w:rPr>
          <w:noProof/>
        </w:rPr>
        <w:t>Third-Party Code and Libraries</w:t>
      </w:r>
      <w:r>
        <w:rPr>
          <w:noProof/>
        </w:rPr>
        <w:tab/>
      </w:r>
      <w:r w:rsidR="00597063">
        <w:rPr>
          <w:noProof/>
        </w:rPr>
        <w:fldChar w:fldCharType="begin"/>
      </w:r>
      <w:r>
        <w:rPr>
          <w:noProof/>
        </w:rPr>
        <w:instrText xml:space="preserve"> PAGEREF _Toc353978994 \h </w:instrText>
      </w:r>
      <w:r w:rsidR="00597063">
        <w:rPr>
          <w:noProof/>
        </w:rPr>
      </w:r>
      <w:r w:rsidR="00597063">
        <w:rPr>
          <w:noProof/>
        </w:rPr>
        <w:fldChar w:fldCharType="separate"/>
      </w:r>
      <w:r>
        <w:rPr>
          <w:noProof/>
        </w:rPr>
        <w:t>42</w:t>
      </w:r>
      <w:r w:rsidR="00597063">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B.</w:t>
      </w:r>
      <w:r>
        <w:rPr>
          <w:smallCaps w:val="0"/>
          <w:noProof/>
          <w:lang w:eastAsia="en-GB"/>
        </w:rPr>
        <w:tab/>
      </w:r>
      <w:r w:rsidRPr="00B46EDC">
        <w:rPr>
          <w:noProof/>
        </w:rPr>
        <w:t>Original Graphical User Interface Design</w:t>
      </w:r>
      <w:r>
        <w:rPr>
          <w:noProof/>
        </w:rPr>
        <w:tab/>
      </w:r>
      <w:r w:rsidR="00597063">
        <w:rPr>
          <w:noProof/>
        </w:rPr>
        <w:fldChar w:fldCharType="begin"/>
      </w:r>
      <w:r>
        <w:rPr>
          <w:noProof/>
        </w:rPr>
        <w:instrText xml:space="preserve"> PAGEREF _Toc353978995 \h </w:instrText>
      </w:r>
      <w:r w:rsidR="00597063">
        <w:rPr>
          <w:noProof/>
        </w:rPr>
      </w:r>
      <w:r w:rsidR="00597063">
        <w:rPr>
          <w:noProof/>
        </w:rPr>
        <w:fldChar w:fldCharType="separate"/>
      </w:r>
      <w:r>
        <w:rPr>
          <w:noProof/>
        </w:rPr>
        <w:t>43</w:t>
      </w:r>
      <w:r w:rsidR="00597063">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C.</w:t>
      </w:r>
      <w:r>
        <w:rPr>
          <w:smallCaps w:val="0"/>
          <w:noProof/>
          <w:lang w:eastAsia="en-GB"/>
        </w:rPr>
        <w:tab/>
      </w:r>
      <w:r w:rsidRPr="00B46EDC">
        <w:rPr>
          <w:noProof/>
        </w:rPr>
        <w:t>Class Diagram for the TourInf Application</w:t>
      </w:r>
      <w:r>
        <w:rPr>
          <w:noProof/>
        </w:rPr>
        <w:tab/>
      </w:r>
      <w:r w:rsidR="00597063">
        <w:rPr>
          <w:noProof/>
        </w:rPr>
        <w:fldChar w:fldCharType="begin"/>
      </w:r>
      <w:r>
        <w:rPr>
          <w:noProof/>
        </w:rPr>
        <w:instrText xml:space="preserve"> PAGEREF _Toc353978996 \h </w:instrText>
      </w:r>
      <w:r w:rsidR="00597063">
        <w:rPr>
          <w:noProof/>
        </w:rPr>
      </w:r>
      <w:r w:rsidR="00597063">
        <w:rPr>
          <w:noProof/>
        </w:rPr>
        <w:fldChar w:fldCharType="separate"/>
      </w:r>
      <w:r>
        <w:rPr>
          <w:noProof/>
        </w:rPr>
        <w:t>44</w:t>
      </w:r>
      <w:r w:rsidR="00597063">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D.</w:t>
      </w:r>
      <w:r>
        <w:rPr>
          <w:smallCaps w:val="0"/>
          <w:noProof/>
          <w:lang w:eastAsia="en-GB"/>
        </w:rPr>
        <w:tab/>
      </w:r>
      <w:r w:rsidRPr="00B46EDC">
        <w:rPr>
          <w:noProof/>
        </w:rPr>
        <w:t>Testing</w:t>
      </w:r>
      <w:r>
        <w:rPr>
          <w:noProof/>
        </w:rPr>
        <w:tab/>
      </w:r>
      <w:r w:rsidR="00597063">
        <w:rPr>
          <w:noProof/>
        </w:rPr>
        <w:fldChar w:fldCharType="begin"/>
      </w:r>
      <w:r>
        <w:rPr>
          <w:noProof/>
        </w:rPr>
        <w:instrText xml:space="preserve"> PAGEREF _Toc353978997 \h </w:instrText>
      </w:r>
      <w:r w:rsidR="00597063">
        <w:rPr>
          <w:noProof/>
        </w:rPr>
      </w:r>
      <w:r w:rsidR="00597063">
        <w:rPr>
          <w:noProof/>
        </w:rPr>
        <w:fldChar w:fldCharType="separate"/>
      </w:r>
      <w:r>
        <w:rPr>
          <w:noProof/>
        </w:rPr>
        <w:t>45</w:t>
      </w:r>
      <w:r w:rsidR="00597063">
        <w:rPr>
          <w:noProof/>
        </w:rPr>
        <w:fldChar w:fldCharType="end"/>
      </w:r>
    </w:p>
    <w:p w:rsidR="0091511E" w:rsidRDefault="0091511E">
      <w:pPr>
        <w:pStyle w:val="TOC2"/>
        <w:tabs>
          <w:tab w:val="right" w:leader="dot" w:pos="8290"/>
        </w:tabs>
        <w:rPr>
          <w:smallCaps w:val="0"/>
          <w:noProof/>
          <w:lang w:eastAsia="en-GB"/>
        </w:rPr>
      </w:pPr>
      <w:r>
        <w:rPr>
          <w:noProof/>
        </w:rPr>
        <w:t xml:space="preserve">   </w:t>
      </w:r>
      <w:r w:rsidRPr="00B46EDC">
        <w:rPr>
          <w:noProof/>
        </w:rPr>
        <w:t xml:space="preserve">D.1. </w:t>
      </w:r>
      <w:r w:rsidR="002029FC">
        <w:rPr>
          <w:noProof/>
        </w:rPr>
        <w:t xml:space="preserve">       </w:t>
      </w:r>
      <w:r w:rsidRPr="00B46EDC">
        <w:rPr>
          <w:noProof/>
        </w:rPr>
        <w:t>Unit Testing</w:t>
      </w:r>
      <w:r>
        <w:rPr>
          <w:noProof/>
        </w:rPr>
        <w:tab/>
      </w:r>
      <w:r w:rsidR="00597063">
        <w:rPr>
          <w:noProof/>
        </w:rPr>
        <w:fldChar w:fldCharType="begin"/>
      </w:r>
      <w:r>
        <w:rPr>
          <w:noProof/>
        </w:rPr>
        <w:instrText xml:space="preserve"> PAGEREF _Toc353978998 \h </w:instrText>
      </w:r>
      <w:r w:rsidR="00597063">
        <w:rPr>
          <w:noProof/>
        </w:rPr>
      </w:r>
      <w:r w:rsidR="00597063">
        <w:rPr>
          <w:noProof/>
        </w:rPr>
        <w:fldChar w:fldCharType="separate"/>
      </w:r>
      <w:r>
        <w:rPr>
          <w:noProof/>
        </w:rPr>
        <w:t>45</w:t>
      </w:r>
      <w:r w:rsidR="00597063">
        <w:rPr>
          <w:noProof/>
        </w:rPr>
        <w:fldChar w:fldCharType="end"/>
      </w:r>
    </w:p>
    <w:p w:rsidR="0091511E" w:rsidRDefault="0091511E">
      <w:pPr>
        <w:pStyle w:val="TOC1"/>
        <w:tabs>
          <w:tab w:val="right" w:leader="dot" w:pos="8290"/>
        </w:tabs>
        <w:rPr>
          <w:b w:val="0"/>
          <w:caps w:val="0"/>
          <w:noProof/>
          <w:lang w:eastAsia="en-GB"/>
        </w:rPr>
      </w:pPr>
      <w:r w:rsidRPr="00B46EDC">
        <w:rPr>
          <w:noProof/>
        </w:rPr>
        <w:t>Annotated Bibliography</w:t>
      </w:r>
      <w:r>
        <w:rPr>
          <w:noProof/>
        </w:rPr>
        <w:tab/>
      </w:r>
      <w:r w:rsidR="00597063">
        <w:rPr>
          <w:noProof/>
        </w:rPr>
        <w:fldChar w:fldCharType="begin"/>
      </w:r>
      <w:r>
        <w:rPr>
          <w:noProof/>
        </w:rPr>
        <w:instrText xml:space="preserve"> PAGEREF _Toc353978999 \h </w:instrText>
      </w:r>
      <w:r w:rsidR="00597063">
        <w:rPr>
          <w:noProof/>
        </w:rPr>
      </w:r>
      <w:r w:rsidR="00597063">
        <w:rPr>
          <w:noProof/>
        </w:rPr>
        <w:fldChar w:fldCharType="separate"/>
      </w:r>
      <w:r>
        <w:rPr>
          <w:noProof/>
        </w:rPr>
        <w:t>51</w:t>
      </w:r>
      <w:r w:rsidR="00597063">
        <w:rPr>
          <w:noProof/>
        </w:rPr>
        <w:fldChar w:fldCharType="end"/>
      </w:r>
    </w:p>
    <w:p w:rsidR="007A3E41" w:rsidRDefault="00597063">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978963"/>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978964"/>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597063">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597063">
        <w:rPr>
          <w:rFonts w:eastAsia="Calibri" w:cs="Times New Roman"/>
          <w:szCs w:val="22"/>
          <w:lang w:eastAsia="en-US"/>
        </w:rPr>
      </w:r>
      <w:r w:rsidR="00597063">
        <w:rPr>
          <w:rFonts w:eastAsia="Calibri" w:cs="Times New Roman"/>
          <w:szCs w:val="22"/>
          <w:lang w:eastAsia="en-US"/>
        </w:rPr>
        <w:fldChar w:fldCharType="separate"/>
      </w:r>
      <w:r w:rsidR="0013569F">
        <w:rPr>
          <w:rFonts w:eastAsia="Calibri" w:cs="Times New Roman"/>
          <w:szCs w:val="22"/>
          <w:lang w:eastAsia="en-US"/>
        </w:rPr>
        <w:t>[1]</w:t>
      </w:r>
      <w:r w:rsidR="00597063">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597063">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597063">
        <w:rPr>
          <w:rFonts w:eastAsia="Calibri" w:cs="Times New Roman"/>
          <w:szCs w:val="22"/>
          <w:lang w:eastAsia="en-US"/>
        </w:rPr>
      </w:r>
      <w:r w:rsidR="00597063">
        <w:rPr>
          <w:rFonts w:eastAsia="Calibri" w:cs="Times New Roman"/>
          <w:szCs w:val="22"/>
          <w:lang w:eastAsia="en-US"/>
        </w:rPr>
        <w:fldChar w:fldCharType="separate"/>
      </w:r>
      <w:r w:rsidR="0013569F">
        <w:rPr>
          <w:rFonts w:eastAsia="Calibri" w:cs="Times New Roman"/>
          <w:szCs w:val="22"/>
          <w:lang w:eastAsia="en-US"/>
        </w:rPr>
        <w:t>[2]</w:t>
      </w:r>
      <w:r w:rsidR="00597063">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978965"/>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978966"/>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597063">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597063">
        <w:rPr>
          <w:rFonts w:eastAsia="Calibri" w:cs="Times New Roman"/>
          <w:szCs w:val="22"/>
          <w:lang w:eastAsia="en-US"/>
        </w:rPr>
      </w:r>
      <w:r w:rsidR="00597063">
        <w:rPr>
          <w:rFonts w:eastAsia="Calibri" w:cs="Times New Roman"/>
          <w:szCs w:val="22"/>
          <w:lang w:eastAsia="en-US"/>
        </w:rPr>
        <w:fldChar w:fldCharType="separate"/>
      </w:r>
      <w:r w:rsidR="0013569F">
        <w:rPr>
          <w:rFonts w:eastAsia="Calibri" w:cs="Times New Roman"/>
          <w:szCs w:val="22"/>
          <w:lang w:eastAsia="en-US"/>
        </w:rPr>
        <w:t>[3]</w:t>
      </w:r>
      <w:r w:rsidR="00597063">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978967"/>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3978968"/>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597063">
        <w:fldChar w:fldCharType="begin"/>
      </w:r>
      <w:r>
        <w:instrText xml:space="preserve"> REF _Ref341025420 \r \h </w:instrText>
      </w:r>
      <w:r w:rsidR="00597063">
        <w:fldChar w:fldCharType="separate"/>
      </w:r>
      <w:r>
        <w:t>[4]</w:t>
      </w:r>
      <w:r w:rsidR="00597063">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597063">
        <w:rPr>
          <w:noProof/>
          <w:lang w:eastAsia="en-GB"/>
        </w:rPr>
        <w:fldChar w:fldCharType="begin"/>
      </w:r>
      <w:r>
        <w:rPr>
          <w:noProof/>
          <w:lang w:eastAsia="en-GB"/>
        </w:rPr>
        <w:instrText xml:space="preserve"> REF _Ref341025440 \r \h </w:instrText>
      </w:r>
      <w:r w:rsidR="00597063">
        <w:rPr>
          <w:noProof/>
          <w:lang w:eastAsia="en-GB"/>
        </w:rPr>
      </w:r>
      <w:r w:rsidR="00597063">
        <w:rPr>
          <w:noProof/>
          <w:lang w:eastAsia="en-GB"/>
        </w:rPr>
        <w:fldChar w:fldCharType="separate"/>
      </w:r>
      <w:r>
        <w:rPr>
          <w:noProof/>
          <w:lang w:eastAsia="en-GB"/>
        </w:rPr>
        <w:t>[5]</w:t>
      </w:r>
      <w:r w:rsidR="00597063">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proofErr w:type="gramStart"/>
      <w:r w:rsidR="002C5EF9">
        <w:t>application,</w:t>
      </w:r>
      <w:proofErr w:type="gramEnd"/>
      <w:r w:rsidR="002C5EF9">
        <w:t xml:space="preserve">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597063">
        <w:fldChar w:fldCharType="begin"/>
      </w:r>
      <w:r>
        <w:instrText xml:space="preserve"> REF _Ref341025468 \r \h </w:instrText>
      </w:r>
      <w:r w:rsidR="00597063">
        <w:fldChar w:fldCharType="separate"/>
      </w:r>
      <w:r>
        <w:t>[6]</w:t>
      </w:r>
      <w:r w:rsidR="00597063">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597063">
        <w:fldChar w:fldCharType="begin"/>
      </w:r>
      <w:r w:rsidR="002B02DA">
        <w:instrText xml:space="preserve"> REF _Ref341025488 \r \h </w:instrText>
      </w:r>
      <w:r w:rsidR="00597063">
        <w:fldChar w:fldCharType="separate"/>
      </w:r>
      <w:r w:rsidR="002B02DA">
        <w:t>[7]</w:t>
      </w:r>
      <w:r w:rsidR="00597063">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978969"/>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978970"/>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Pr>
          <w:color w:val="FF0000"/>
        </w:rPr>
        <w:t>please see A</w:t>
      </w:r>
      <w:r w:rsidR="00525134" w:rsidRPr="00360FB4">
        <w:rPr>
          <w:color w:val="FF0000"/>
        </w:rPr>
        <w:t xml:space="preserve">ppendix </w:t>
      </w:r>
      <w:r w:rsidR="00EF75EB">
        <w:rPr>
          <w:color w:val="FF0000"/>
        </w:rPr>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Pr>
          <w:color w:val="FF0000"/>
        </w:rPr>
        <w:t>please see A</w:t>
      </w:r>
      <w:r w:rsidR="00525134" w:rsidRPr="00360FB4">
        <w:rPr>
          <w:color w:val="FF0000"/>
        </w:rPr>
        <w:t xml:space="preserve">ppendix </w:t>
      </w:r>
      <w:r w:rsidR="00EF75EB">
        <w:rPr>
          <w:color w:val="FF0000"/>
        </w:rPr>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3978971"/>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978972"/>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597063">
        <w:fldChar w:fldCharType="begin"/>
      </w:r>
      <w:r>
        <w:instrText xml:space="preserve"> REF _Ref341025688 \r \h </w:instrText>
      </w:r>
      <w:r w:rsidR="00597063">
        <w:fldChar w:fldCharType="separate"/>
      </w:r>
      <w:r w:rsidR="00AD4BBD">
        <w:t>[8</w:t>
      </w:r>
      <w:r>
        <w:t>]</w:t>
      </w:r>
      <w:r w:rsidR="00597063">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597063">
        <w:fldChar w:fldCharType="begin"/>
      </w:r>
      <w:r>
        <w:instrText xml:space="preserve"> REF _Ref341025702 \r \h </w:instrText>
      </w:r>
      <w:r w:rsidR="00597063">
        <w:fldChar w:fldCharType="separate"/>
      </w:r>
      <w:r w:rsidR="00AD4BBD">
        <w:t>[9</w:t>
      </w:r>
      <w:r>
        <w:t>]</w:t>
      </w:r>
      <w:r w:rsidR="00597063">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597063">
        <w:fldChar w:fldCharType="begin"/>
      </w:r>
      <w:r>
        <w:instrText xml:space="preserve"> REF _Ref341025729 \r \h </w:instrText>
      </w:r>
      <w:r w:rsidR="00597063">
        <w:fldChar w:fldCharType="separate"/>
      </w:r>
      <w:r w:rsidR="00AD4BBD">
        <w:t>[10</w:t>
      </w:r>
      <w:r>
        <w:t>]</w:t>
      </w:r>
      <w:r w:rsidR="00597063">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597063">
        <w:fldChar w:fldCharType="begin"/>
      </w:r>
      <w:r>
        <w:instrText xml:space="preserve"> REF _Ref341025745 \r \h </w:instrText>
      </w:r>
      <w:r w:rsidR="00597063">
        <w:fldChar w:fldCharType="separate"/>
      </w:r>
      <w:r w:rsidR="00BE2DFE">
        <w:t>[11</w:t>
      </w:r>
      <w:r>
        <w:t>]</w:t>
      </w:r>
      <w:r w:rsidR="00597063">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BE2DFE" w:rsidRPr="00BE2DFE">
          <w:t>[12</w:t>
        </w:r>
        <w:r w:rsidRPr="00BE2DFE">
          <w:t>]</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w:t>
      </w:r>
      <w:proofErr w:type="gramStart"/>
      <w:r w:rsidR="00993A45">
        <w:t>,</w:t>
      </w:r>
      <w:proofErr w:type="gramEnd"/>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r w:rsidR="00470FC7">
        <w:t>have</w:t>
      </w:r>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r w:rsidRPr="00BB5017">
        <w:rPr>
          <w:rFonts w:asciiTheme="minorHAnsi" w:hAnsiTheme="minorHAnsi"/>
        </w:rPr>
        <w:t>Tools</w:t>
      </w:r>
    </w:p>
    <w:p w:rsidR="00993A45" w:rsidRPr="00BB5017" w:rsidRDefault="006F67D2" w:rsidP="00BB5017">
      <w:pPr>
        <w:pStyle w:val="Heading3"/>
        <w:rPr>
          <w:rFonts w:asciiTheme="minorHAnsi" w:hAnsiTheme="minorHAnsi"/>
        </w:rPr>
      </w:pPr>
      <w:bookmarkStart w:id="19" w:name="_Toc341026083"/>
      <w:bookmarkStart w:id="20" w:name="_Toc353978973"/>
      <w:r w:rsidRPr="00BB5017">
        <w:rPr>
          <w:rFonts w:asciiTheme="minorHAnsi" w:hAnsiTheme="minorHAnsi"/>
        </w:rPr>
        <w:t>Development</w:t>
      </w:r>
      <w:r w:rsidR="00993A45" w:rsidRPr="00BB5017">
        <w:rPr>
          <w:rFonts w:asciiTheme="minorHAnsi" w:hAnsiTheme="minorHAnsi"/>
        </w:rPr>
        <w:t xml:space="preserve"> </w:t>
      </w:r>
      <w:bookmarkEnd w:id="19"/>
      <w:r w:rsidR="00677799" w:rsidRPr="00BB5017">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597063">
        <w:fldChar w:fldCharType="begin"/>
      </w:r>
      <w:r>
        <w:instrText xml:space="preserve"> REF _Ref341025596 \r \h </w:instrText>
      </w:r>
      <w:r w:rsidR="00597063">
        <w:fldChar w:fldCharType="separate"/>
      </w:r>
      <w:r w:rsidR="00D46C8E">
        <w:t>[13</w:t>
      </w:r>
      <w:r>
        <w:t>]</w:t>
      </w:r>
      <w:r w:rsidR="00597063">
        <w:fldChar w:fldCharType="end"/>
      </w:r>
      <w:r>
        <w:t xml:space="preserve">, the IntelliJ IDEA IDE </w:t>
      </w:r>
      <w:r w:rsidR="00597063">
        <w:fldChar w:fldCharType="begin"/>
      </w:r>
      <w:r>
        <w:instrText xml:space="preserve"> REF _Ref341025620 \r \h </w:instrText>
      </w:r>
      <w:r w:rsidR="00597063">
        <w:fldChar w:fldCharType="separate"/>
      </w:r>
      <w:r w:rsidR="00D46C8E">
        <w:t>[14</w:t>
      </w:r>
      <w:r>
        <w:t>]</w:t>
      </w:r>
      <w:r w:rsidR="00597063">
        <w:fldChar w:fldCharType="end"/>
      </w:r>
      <w:r>
        <w:t xml:space="preserve"> or finally the Eclipse IDE with the Android Development Tools (ADT) plugin </w:t>
      </w:r>
      <w:r w:rsidR="00597063">
        <w:fldChar w:fldCharType="begin"/>
      </w:r>
      <w:r>
        <w:instrText xml:space="preserve"> REF _Ref341025634 \r \h </w:instrText>
      </w:r>
      <w:r w:rsidR="00597063">
        <w:fldChar w:fldCharType="separate"/>
      </w:r>
      <w:r w:rsidR="00D46C8E">
        <w:t>[15</w:t>
      </w:r>
      <w:r>
        <w:t>]</w:t>
      </w:r>
      <w:r w:rsidR="00597063">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597063">
        <w:fldChar w:fldCharType="begin"/>
      </w:r>
      <w:r>
        <w:instrText xml:space="preserve"> REF _Ref341025649 \r \h </w:instrText>
      </w:r>
      <w:r w:rsidR="00597063">
        <w:fldChar w:fldCharType="separate"/>
      </w:r>
      <w:r w:rsidR="004E7DA7">
        <w:t>[17</w:t>
      </w:r>
      <w:r>
        <w:t>]</w:t>
      </w:r>
      <w:r w:rsidR="00597063">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597063">
        <w:fldChar w:fldCharType="begin"/>
      </w:r>
      <w:r>
        <w:instrText xml:space="preserve"> REF _Ref341025664 \r \h </w:instrText>
      </w:r>
      <w:r w:rsidR="00597063">
        <w:fldChar w:fldCharType="separate"/>
      </w:r>
      <w:r w:rsidR="009B5EC6">
        <w:t>[18</w:t>
      </w:r>
      <w:r>
        <w:t>]</w:t>
      </w:r>
      <w:r w:rsidR="00597063">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1" w:name="_Toc353978974"/>
      <w:r w:rsidRPr="00BB5017">
        <w:rPr>
          <w:rFonts w:asciiTheme="minorHAnsi" w:hAnsiTheme="minorHAnsi"/>
        </w:rPr>
        <w:t>GitHub</w:t>
      </w:r>
      <w:bookmarkEnd w:id="21"/>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2" w:name="_Toc353978975"/>
      <w:r w:rsidRPr="00BB5017">
        <w:rPr>
          <w:rFonts w:asciiTheme="minorHAnsi" w:hAnsiTheme="minorHAnsi"/>
        </w:rPr>
        <w:t xml:space="preserve">Object Aid Class Diagram </w:t>
      </w:r>
      <w:bookmarkEnd w:id="22"/>
      <w:r w:rsidR="00BB5017">
        <w:rPr>
          <w:rFonts w:asciiTheme="minorHAnsi" w:hAnsiTheme="minorHAnsi"/>
        </w:rPr>
        <w:t>Plugin</w:t>
      </w:r>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3" w:name="_Toc353978976"/>
      <w:r w:rsidRPr="00BB5017">
        <w:rPr>
          <w:rFonts w:asciiTheme="minorHAnsi" w:hAnsiTheme="minorHAnsi"/>
        </w:rPr>
        <w:t>Testdroid Automated Testing Recorder and Testdroid Cloud</w:t>
      </w:r>
      <w:bookmarkEnd w:id="23"/>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978977"/>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978978"/>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521551" w:rsidRPr="00521551">
        <w:rPr>
          <w:color w:val="FF0000"/>
        </w:rPr>
        <w:t>Appendix X</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7" w:name="_Toc353978979"/>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597063"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521551" w:rsidRDefault="00521551"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521551" w:rsidRDefault="00521551"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521551" w:rsidRDefault="00521551"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521551" w:rsidRDefault="00521551"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521551" w:rsidRDefault="00521551"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521551" w:rsidRDefault="00521551"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521551" w:rsidRDefault="00521551"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521551" w:rsidRDefault="00521551"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521551" w:rsidRDefault="00521551"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521551" w:rsidRDefault="00521551"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w:t>
      </w:r>
      <w:r w:rsidR="00C5044E">
        <w:lastRenderedPageBreak/>
        <w:t xml:space="preserve">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597063"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21551" w:rsidRDefault="00521551"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21551" w:rsidRDefault="00521551"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21551" w:rsidRDefault="00521551"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21551" w:rsidRDefault="00521551"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21551" w:rsidRDefault="00521551"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21551" w:rsidRDefault="00521551"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21551" w:rsidRDefault="00521551"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21551" w:rsidRDefault="00521551"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21551" w:rsidRDefault="00521551"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21551" w:rsidRDefault="00521551"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21551" w:rsidRDefault="00521551"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21551" w:rsidRDefault="00521551"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21551" w:rsidRDefault="00521551"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21551" w:rsidRDefault="00521551"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21551" w:rsidRDefault="00521551"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21551" w:rsidRDefault="00521551"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21551" w:rsidRDefault="00521551" w:rsidP="00003002">
                    <w:pPr>
                      <w:jc w:val="center"/>
                    </w:pPr>
                    <w:r>
                      <w:t>Browser - View</w:t>
                    </w:r>
                  </w:p>
                  <w:p w:rsidR="00521551" w:rsidRDefault="00521551"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21551" w:rsidRDefault="00521551" w:rsidP="00003002">
                    <w:pPr>
                      <w:jc w:val="center"/>
                    </w:pPr>
                    <w:r>
                      <w:t>Phone call - View</w:t>
                    </w:r>
                  </w:p>
                  <w:p w:rsidR="00521551" w:rsidRDefault="00521551"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8" w:name="_Toc353978980"/>
      <w:r w:rsidRPr="008C7B96">
        <w:rPr>
          <w:rFonts w:asciiTheme="minorHAnsi" w:hAnsiTheme="minorHAnsi"/>
        </w:rPr>
        <w:lastRenderedPageBreak/>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r w:rsidR="00661C5B">
        <w:t>an intent</w:t>
      </w:r>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29" w:name="_Toc353978981"/>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Pr>
          <w:color w:val="FF0000"/>
        </w:rPr>
        <w:t>A</w:t>
      </w:r>
      <w:r w:rsidR="00C167B2" w:rsidRPr="00C167B2">
        <w:rPr>
          <w:color w:val="FF0000"/>
        </w:rPr>
        <w:t>ppendix x</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0" w:name="_Toc353978982"/>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0"/>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in,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The size of the individual items have</w:t>
      </w:r>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w:t>
      </w:r>
      <w:r w:rsidR="008375D8">
        <w:t>tent</w:t>
      </w:r>
      <w:proofErr w:type="gramEnd"/>
      <w:r w:rsidR="008375D8">
        <w:t xml:space="preserve">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978983"/>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F61A3">
        <w:rPr>
          <w:rFonts w:eastAsia="Calibri" w:cs="Times New Roman"/>
          <w:color w:val="FF0000"/>
          <w:szCs w:val="22"/>
          <w:lang w:eastAsia="en-US"/>
        </w:rPr>
        <w:t xml:space="preserve">Appendix </w:t>
      </w:r>
      <w:r w:rsidR="00E25372">
        <w:rPr>
          <w:rFonts w:eastAsia="Calibri" w:cs="Times New Roman"/>
          <w:color w:val="FF0000"/>
          <w:szCs w:val="22"/>
          <w:lang w:eastAsia="en-US"/>
        </w:rPr>
        <w:t>X</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Pr>
          <w:rFonts w:eastAsia="Calibri" w:cs="Times New Roman"/>
          <w:color w:val="FF0000"/>
          <w:szCs w:val="22"/>
          <w:lang w:eastAsia="en-US"/>
        </w:rPr>
        <w:t>A</w:t>
      </w:r>
      <w:r w:rsidR="001C1917" w:rsidRPr="001C1917">
        <w:rPr>
          <w:rFonts w:eastAsia="Calibri" w:cs="Times New Roman"/>
          <w:color w:val="FF0000"/>
          <w:szCs w:val="22"/>
          <w:lang w:eastAsia="en-US"/>
        </w:rPr>
        <w:t xml:space="preserve">ppendix </w:t>
      </w:r>
      <w:r w:rsidR="0045573E">
        <w:rPr>
          <w:rFonts w:eastAsia="Calibri" w:cs="Times New Roman"/>
          <w:color w:val="FF0000"/>
          <w:szCs w:val="22"/>
          <w:lang w:eastAsia="en-US"/>
        </w:rPr>
        <w:t>X</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597063"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1506C8" w:rsidRDefault="001506C8" w:rsidP="001F35A4"/>
    <w:p w:rsidR="00806CFF" w:rsidRPr="00D6742F" w:rsidRDefault="00711DBE" w:rsidP="00806CFF">
      <w:pPr>
        <w:pStyle w:val="Heading1"/>
        <w:rPr>
          <w:rFonts w:asciiTheme="minorHAnsi" w:hAnsiTheme="minorHAnsi"/>
        </w:rPr>
      </w:pPr>
      <w:bookmarkStart w:id="32" w:name="_Toc353978984"/>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application.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w:t>
      </w:r>
      <w:proofErr w:type="gramStart"/>
      <w:r w:rsidR="00566077">
        <w:t>Android.</w:t>
      </w:r>
      <w:proofErr w:type="gramEnd"/>
      <w:r w:rsidR="00566077">
        <w:t xml:space="preserve">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proofErr w:type="gramStart"/>
      <w:r w:rsidR="00073290">
        <w:t>IDE  where</w:t>
      </w:r>
      <w:proofErr w:type="gramEnd"/>
      <w:r w:rsidR="00073290">
        <w:t xml:space="preserve"> any </w:t>
      </w:r>
      <w:r w:rsidR="007331F6">
        <w:t>libraries</w:t>
      </w:r>
      <w:r w:rsidR="00073290">
        <w:t xml:space="preserve"> needed are simply added in the properties for the project.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656B05" w:rsidRPr="00656B05">
        <w:t>30</w:t>
      </w:r>
      <w:r w:rsidR="005B480F">
        <w:t>]</w:t>
      </w:r>
      <w:r w:rsidR="00656B05">
        <w:t>.</w:t>
      </w:r>
      <w:proofErr w:type="gramEnd"/>
      <w:r w:rsidR="00656B05">
        <w:t xml:space="preserve">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OpenGL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230D8F" w:rsidRPr="00230D8F">
        <w:t>31</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FB083E" w:rsidRPr="00FB083E">
        <w:t>32</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thoroughly understood to make successful use of it and to be </w:t>
      </w:r>
      <w:r w:rsidR="00245341">
        <w:lastRenderedPageBreak/>
        <w:t xml:space="preserve">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8E4C06">
        <w:rPr>
          <w:color w:val="FF0000"/>
        </w:rPr>
        <w:t>Appen</w:t>
      </w:r>
      <w:r w:rsidR="008E4C06" w:rsidRPr="008E4C06">
        <w:rPr>
          <w:color w:val="FF0000"/>
        </w:rPr>
        <w:t>dix X</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8E4C06" w:rsidRPr="008E4C06">
        <w:t>33</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found that thankfully Google has an API that can help perform geocoding operations. </w:t>
      </w:r>
    </w:p>
    <w:p w:rsidR="003E7F9A" w:rsidRDefault="003E7F9A" w:rsidP="00174472"/>
    <w:p w:rsidR="005D619D" w:rsidRDefault="003E7F9A" w:rsidP="00174472">
      <w:r>
        <w:t xml:space="preserve">It was decided that for design the geocoder should be implemented in the MainPlacesActivity as this is where the </w:t>
      </w:r>
      <w:r w:rsidR="00F03796">
        <w:t>initial requests to the Places web service is made.</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with the MainPlacesActivity then mad to be modified so that it would use either the users current location or a location that had been entered depending on which option had been chosen by the user. </w:t>
      </w:r>
      <w:r w:rsidR="008D4170">
        <w:t>If a location had been forwarded to the Activity in the intent to start the activity then the string location entered would be converted into a lat/long 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was there, with the views created for each activity screen </w:t>
      </w:r>
      <w:r w:rsidR="001C27A3">
        <w:t xml:space="preserve">with a home screen, main menu, </w:t>
      </w:r>
      <w:r>
        <w:t>list of places and place details pages</w:t>
      </w:r>
      <w:r w:rsidR="001C27A3">
        <w:t xml:space="preserve"> all working and being linked together</w:t>
      </w:r>
      <w:r>
        <w:t xml:space="preserve">. </w:t>
      </w:r>
      <w:r w:rsidR="009E4553">
        <w:t>Therefore it was time to develop some of the more advanced features of the application that needed to be included. The place list and place details views both required maps to be displayed on pressing a button in the view and as a major aspect this aspect was tackled first.</w:t>
      </w:r>
      <w:r w:rsidR="00E75071">
        <w:t xml:space="preserve"> The view that displayed all the places listed on a map was developed first. </w:t>
      </w:r>
      <w:r w:rsidR="00176200">
        <w:t xml:space="preserve">Having an example of using the new API (sample provided with the SDK) helped greatly with using the new fragment based map activities. </w:t>
      </w:r>
    </w:p>
    <w:p w:rsidR="00EB15C4" w:rsidRDefault="00EB15C4" w:rsidP="00174472"/>
    <w:p w:rsidR="00294080" w:rsidRDefault="00176200" w:rsidP="00174472">
      <w:r>
        <w:t xml:space="preserve">The basic map was created with a loop being used to add a marker to the map at the location of each place </w:t>
      </w:r>
      <w:r w:rsidR="001F7471">
        <w:t>held in the serializable class</w:t>
      </w:r>
      <w:r>
        <w:t xml:space="preserve">. </w:t>
      </w:r>
      <w:r w:rsidR="00253D76">
        <w:t xml:space="preserve">When the map was tested however, on a list of places in Aberystwyth the result was not quite as desired. </w:t>
      </w:r>
      <w:r w:rsidR="00F43DC6">
        <w:t xml:space="preserve">The map had decided to centre over just one of the markers meaning that not all the markers and locations could be seen on the map at once, which was the point of this particular view. </w:t>
      </w:r>
      <w:r w:rsidR="00816FDD">
        <w:t>In order to correct this</w:t>
      </w:r>
      <w:r w:rsidR="00011E4A">
        <w:t>,</w:t>
      </w:r>
      <w:r w:rsidR="00816FDD">
        <w:t xml:space="preserve"> the map needed to be centre around the whole list of places and at an appropriate zoom level.</w:t>
      </w:r>
      <w:r w:rsidR="00011E4A">
        <w:t xml:space="preserve"> To resolve this issue the average latitude and longitude values from the places held in the list had to be calculated and then what is known as the camera was zoomed in on this average lat/long value in order to centre the map around all the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classes that had been developed</w:t>
      </w:r>
      <w:r w:rsidR="00D50484">
        <w:t xml:space="preserve"> </w:t>
      </w:r>
      <w:r w:rsidR="00D619CE">
        <w:t>and</w:t>
      </w:r>
      <w:r w:rsidR="00D50484">
        <w:t xml:space="preserve"> completed it </w:t>
      </w:r>
      <w:r w:rsidR="00D619CE">
        <w:t>was natural and made sense to 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arose.  It was found after more research that the new Google Maps API for Android did not include any built in methods to get directions between locations. </w:t>
      </w:r>
      <w:r w:rsidR="00CA3218">
        <w:t xml:space="preserve">In all honestly is must be admitted that this was slightly overlooked earlier in the project as it was almost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displayed on an Android Google map although it is very complicated to implement in a professional manner. The method found involved making a call to another Google API, Google Directions, passing the lat/long/values of the two points between which directions were needed. This would return yet another JSON query that would need to be parsed. For each direction entry </w:t>
      </w:r>
      <w:r w:rsidR="005925BC">
        <w:t xml:space="preserve">(node) in the JSON returned, what is known as a polyline would need to be added as an overlay to another </w:t>
      </w:r>
      <w:proofErr w:type="gramStart"/>
      <w:r w:rsidR="005925BC">
        <w:t>map.</w:t>
      </w:r>
      <w:proofErr w:type="gramEnd"/>
      <w:r w:rsidR="005925BC">
        <w:t xml:space="preserve"> The text for each direction would also need to be received and displayed. </w:t>
      </w:r>
    </w:p>
    <w:p w:rsidR="008C1984" w:rsidRDefault="008C1984" w:rsidP="00D50484"/>
    <w:p w:rsidR="000857E3" w:rsidRDefault="008C1984" w:rsidP="00D50484">
      <w:r>
        <w:t>Several examples were evaluated and it was felt the outcome of other developers’ attempts to get this feature working was not particularly ideal. To get results to be presented in a well organised fashion would also have been extremely difficult</w:t>
      </w:r>
      <w:r w:rsidR="008703BB">
        <w:t xml:space="preserve"> and complicated</w:t>
      </w:r>
      <w:r>
        <w:t xml:space="preserve">. </w:t>
      </w:r>
      <w:r w:rsidR="007976B0">
        <w:t xml:space="preserve">Another problem was it looks likely by implementing this solution </w:t>
      </w:r>
      <w:r w:rsidR="000857E3">
        <w:t>Google’s</w:t>
      </w:r>
      <w:r w:rsidR="007976B0">
        <w:t xml:space="preserve"> terms of service for using map API’s maybe broken</w:t>
      </w:r>
      <w:r w:rsidR="00EE66D8">
        <w:t xml:space="preserve"> unless a paid for license agreement was made with Google</w:t>
      </w:r>
      <w:r w:rsidR="007976B0">
        <w:t xml:space="preserve">. </w:t>
      </w:r>
      <w:r w:rsidR="000857E3">
        <w:t>Section 10 [</w:t>
      </w:r>
      <w:r w:rsidR="000857E3" w:rsidRPr="00C570FC">
        <w:rPr>
          <w:color w:val="FF0000"/>
        </w:rPr>
        <w:t>REF</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8703BB">
        <w:t>get directions</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C570FC" w:rsidRPr="00C570FC">
        <w:rPr>
          <w:color w:val="FF0000"/>
        </w:rPr>
        <w:t>REF</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quite fully supported</w:t>
      </w:r>
      <w:r w:rsidR="00DD40B9">
        <w:t xml:space="preserve"> yet</w:t>
      </w:r>
      <w:r w:rsidR="00D050D5">
        <w:t xml:space="preserve"> and is still under development. </w:t>
      </w:r>
      <w:r w:rsidR="00DD40B9">
        <w:t>Therefore one benefit of using the browser intent method is that it should be supported on virtually all devices, even the older devices that may not have a built in map application. This means that the directions fe</w:t>
      </w:r>
      <w:r w:rsidR="003919C1">
        <w:t>ature should always</w:t>
      </w:r>
      <w:r w:rsidR="00DD40B9">
        <w:t xml:space="preserve"> work.</w:t>
      </w:r>
      <w:r w:rsidR="003919C1">
        <w:t xml:space="preserve"> Another advantage was also discovered. When this type of intent is launched on a lot of devices, they are intelligent enough to launch the map app using the information instead of the browser if the map app is installed on the device. </w:t>
      </w:r>
      <w:r w:rsidR="003D4816">
        <w:t xml:space="preserve">The result was of this solution was really pleasing </w:t>
      </w:r>
      <w:r w:rsidR="00DD19D1">
        <w:t>as the result that became launched from the application gave a really professional appearance which was especially pleasing after the earlier setback.</w:t>
      </w:r>
    </w:p>
    <w:p w:rsidR="001C39EE" w:rsidRDefault="001C39EE" w:rsidP="00D50484"/>
    <w:p w:rsidR="00BB1285" w:rsidRDefault="003671A5" w:rsidP="00D50484">
      <w:r>
        <w:t xml:space="preserve">In order to meet the initial requirements for the project all that needed to be </w:t>
      </w:r>
      <w:r w:rsidR="007B0A99">
        <w:t>done</w:t>
      </w:r>
      <w:r w:rsidR="0030291A">
        <w:t xml:space="preserve"> now</w:t>
      </w:r>
      <w:r>
        <w:t xml:space="preserve"> was to include a button to launch a </w:t>
      </w:r>
      <w:r w:rsidR="007B0A99">
        <w:t xml:space="preserve">selected </w:t>
      </w:r>
      <w:r>
        <w:t xml:space="preserve">places website if the establishment selected had one. </w:t>
      </w:r>
      <w:r w:rsidR="0030291A">
        <w:t>To do this a slight modification was made to the place class to hold a key for a website if one was found in the JSON that is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clicked, again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 there was still some time left to continue enhancing the application before this final report needed to be started.</w:t>
      </w:r>
    </w:p>
    <w:p w:rsidR="003E692D" w:rsidRDefault="00123F7E" w:rsidP="00D50484">
      <w:r>
        <w:t xml:space="preserve">There were a number of extra features that were considered for improvements and a select few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0E04DF">
        <w:t xml:space="preserve">Although there was a slight difficulty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gave </w:t>
      </w:r>
      <w:r w:rsidR="000E04DF">
        <w:t>a solution [</w:t>
      </w:r>
      <w:r w:rsidR="000E04DF" w:rsidRPr="000E04DF">
        <w:rPr>
          <w:color w:val="FF0000"/>
        </w:rPr>
        <w:t>REF</w:t>
      </w:r>
      <w:r w:rsidR="000E04D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CF7C1D">
        <w:t xml:space="preserve"> The new version of the application was run on both of the devices used for testing (</w:t>
      </w:r>
      <w:r w:rsidR="00CE6515" w:rsidRPr="00CE6515">
        <w:t>S</w:t>
      </w:r>
      <w:r w:rsidR="00CF7C1D" w:rsidRPr="00CE6515">
        <w:t>ection 5.2</w:t>
      </w:r>
      <w:r w:rsidR="00CF7C1D">
        <w:t xml:space="preserve">), with the button being displayed on the phone but not the tablet device, as desired. </w:t>
      </w:r>
    </w:p>
    <w:p w:rsidR="002D5220" w:rsidRDefault="002D5220" w:rsidP="00D50484"/>
    <w:p w:rsidR="002D5220" w:rsidRDefault="002D5220" w:rsidP="00D50484">
      <w:r>
        <w:t xml:space="preserve">It was detailed in section one that originally it was stated that if there were time at the end of the project it would be great to include a rating for places listed in the Google Place results. For that reason, that was the next extra feature to be included. </w:t>
      </w:r>
      <w:r w:rsidR="00B64EE7">
        <w:t>Again for this feature to be added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 xml:space="preserve">Rather than just displaying a number on screen, it was though that it would look more professional and pleasant if the app displayed the rating using stars in a rating bar. In Android there is a standard component for this and the rating could quite easily be set, if no rating was given, then simply no stars would be show at all. The rating returned from the API are the average rating given to the establishments from users of Google +. </w:t>
      </w:r>
    </w:p>
    <w:p w:rsidR="00691B62" w:rsidRDefault="00691B62" w:rsidP="00D50484"/>
    <w:p w:rsidR="00691B62" w:rsidRDefault="00691B62" w:rsidP="00D50484">
      <w:r>
        <w:t xml:space="preserve">After completing the extra two features detailed above their was time to complete one more feature and the feeling was that it would be nice to include some more visual elements in the application to split up the textual data. Whilst looking at the JSON returned </w:t>
      </w:r>
      <w:r w:rsidR="00680CD5">
        <w:t xml:space="preserve">for detailed place requests </w:t>
      </w:r>
      <w:r>
        <w:t>it was noticed that</w:t>
      </w:r>
      <w:r w:rsidR="00680CD5">
        <w:t xml:space="preserve"> some places have a photo reference available. This key could be used to go to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it was decided that the ability to display a photo o</w:t>
      </w:r>
      <w:r w:rsidR="001F4E05">
        <w:t>f places should be implemented, although the implementation of the feature was quite difficult.</w:t>
      </w:r>
    </w:p>
    <w:p w:rsidR="00E21268" w:rsidRDefault="00E21268" w:rsidP="00D50484"/>
    <w:p w:rsidR="00E21268" w:rsidRDefault="0018230A" w:rsidP="00D50484">
      <w:r>
        <w:t xml:space="preserve">Firstly another static class was added inside the place class to handle photos, and a key in the main part of the class was added for an ArrayList of photos to be held. </w:t>
      </w:r>
      <w:r w:rsidR="00336285">
        <w:t xml:space="preserve">Then the main coding needed to be done within the SinglePlaceActivity. </w:t>
      </w:r>
      <w:r w:rsidR="002520F1">
        <w:t xml:space="preserve">To get a photo another request is </w:t>
      </w:r>
      <w:r w:rsidR="008F69F4">
        <w:t>required</w:t>
      </w:r>
      <w:r w:rsidR="002520F1">
        <w:t xml:space="preserve"> to be made to the places API </w:t>
      </w:r>
      <w:r w:rsidR="008F69F4">
        <w:t xml:space="preserve">web service </w:t>
      </w:r>
      <w:r w:rsidR="002520F1">
        <w:t>as detailed in the API [</w:t>
      </w:r>
      <w:r w:rsidR="002520F1" w:rsidRPr="00D86325">
        <w:rPr>
          <w:color w:val="FF0000"/>
        </w:rPr>
        <w:t>REF</w:t>
      </w:r>
      <w:r w:rsidR="002520F1">
        <w:t xml:space="preserve">]. </w:t>
      </w:r>
      <w:r w:rsidR="000330B0">
        <w:t xml:space="preserve">The code to do this also needed to be written in another separate thread (another asynchronous task) </w:t>
      </w:r>
      <w:r w:rsidR="00D36DBA">
        <w:t xml:space="preserve">as </w:t>
      </w:r>
      <w:r w:rsidR="000330B0">
        <w:t xml:space="preserve">otherwise it would case the application to crash as it would stall the user interface while the request was being made. </w:t>
      </w:r>
      <w:r w:rsidR="00D36DBA">
        <w:t xml:space="preserve">Fortunately asynchronous tasks </w:t>
      </w:r>
      <w:r w:rsidR="00D36DBA">
        <w:lastRenderedPageBreak/>
        <w:t xml:space="preserve">had already been used in the project to make other call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The use of another training guide on the Android developers site [</w:t>
      </w:r>
      <w:r w:rsidRPr="00D86325">
        <w:rPr>
          <w:color w:val="FF0000"/>
        </w:rPr>
        <w:t>REF</w:t>
      </w:r>
      <w:r>
        <w:t xml:space="preserve">] was again helpful in explaining how this could be </w:t>
      </w:r>
      <w:r w:rsidR="00431A63">
        <w:t xml:space="preserve">done with the use of an example. </w:t>
      </w:r>
      <w:r w:rsidR="0035287F">
        <w:t xml:space="preserve">Learning from this example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were all different sizes and </w:t>
      </w:r>
      <w:r w:rsidR="00A646C9">
        <w:t xml:space="preserve">further </w:t>
      </w:r>
      <w:r w:rsidR="00D86325">
        <w:t xml:space="preserve">problems </w:t>
      </w:r>
      <w:r w:rsidR="00A646C9">
        <w:t xml:space="preserve">were caused </w:t>
      </w:r>
      <w:r w:rsidR="00D86325">
        <w:t>when trying to correctly display the photos across multiple devices</w:t>
      </w:r>
      <w:r w:rsidR="00D522A5">
        <w:t>.</w:t>
      </w:r>
      <w:r w:rsidR="00A646C9">
        <w:t xml:space="preserve"> To resolve these issues the ImageView in the layout file for the SinglePlacesActivity had to be modified. To ensure that the photos were always displayed at the same size for each place and screen resolution independent, a height for the view was set at 300dp</w:t>
      </w:r>
      <w:r w:rsidR="002F26B7">
        <w:t xml:space="preserve">(density independent pixels) and a ‘centerCrop’ scale type was set on the image as well as the usual layout gravity properties and margins. </w:t>
      </w:r>
      <w:r w:rsidR="00351C61">
        <w:t>To get the images to display and fit correctly the layout had to be embedded in a scroll view so that when the content was viewed on a phone the content would scroll if need to ensure access to all of the features</w:t>
      </w:r>
      <w:r w:rsidR="00AE6FAF">
        <w:t xml:space="preserve"> in the view</w:t>
      </w:r>
      <w:r w:rsidR="00351C61">
        <w:t>.</w:t>
      </w:r>
    </w:p>
    <w:p w:rsidR="00AE6FAF" w:rsidRDefault="00AE6FAF" w:rsidP="00D50484"/>
    <w:p w:rsidR="00710BA3" w:rsidRDefault="00AF1FDF" w:rsidP="00D50484">
      <w:r>
        <w:t xml:space="preserve">Now this extra feature had been implemented and with not much time left for implementation it was decided that no more extra features would be included and concentration was turned to neatening up the appearance of the application </w:t>
      </w:r>
      <w:r w:rsidR="00E8411D">
        <w:t xml:space="preserve">to make it look as professional and aesthetically pleasing as possible. </w:t>
      </w:r>
      <w:r>
        <w:t xml:space="preserve"> </w:t>
      </w:r>
      <w:r w:rsidR="00340EC4">
        <w:t>It is very difficult to display things neatly and accurately an Android any many addition layouts had to be embedded within other layouts to get rid of alignment issues</w:t>
      </w:r>
      <w:r w:rsidR="001B6BCE">
        <w:t xml:space="preserve"> and other formatting problems to get views to be presented properly on different screen sizes, resolutions and orientations. </w:t>
      </w:r>
    </w:p>
    <w:p w:rsidR="00710BA3" w:rsidRDefault="00710BA3" w:rsidP="00D50484"/>
    <w:p w:rsidR="00CF7C1D" w:rsidRDefault="00710BA3" w:rsidP="00D50484">
      <w:r>
        <w:t>Some</w:t>
      </w:r>
      <w:r w:rsidR="005C5F16">
        <w:t xml:space="preserve"> things that were expected to be rather trivial were not so, for example trying to change the colour of a standard Android button. </w:t>
      </w:r>
      <w:r w:rsidR="006D6A10">
        <w:t xml:space="preserve">To do this you cannot just simply set a hexadecimal property to the button as it loses its properties and shadow. To implement it properly the background has to be set to a 9 patch image and a selector XML file had to be written to determine what colour the button should be when pressed and not pressed. </w:t>
      </w:r>
      <w:r w:rsidR="00E05DBA">
        <w:t>An article [</w:t>
      </w:r>
      <w:r w:rsidR="00E05DBA" w:rsidRPr="00E05DBA">
        <w:rPr>
          <w:color w:val="FF0000"/>
        </w:rPr>
        <w:t>REF</w:t>
      </w:r>
      <w:r w:rsidR="00E05DBA">
        <w:t xml:space="preserve">] that was found was used as a tutorial to implement these changes, with the blue and white images being used from the article in the app. Although the button style used in the tutorial was not created as using one would </w:t>
      </w:r>
      <w:r w:rsidR="005E446C">
        <w:t>have</w:t>
      </w:r>
      <w:r w:rsidR="00E05DBA">
        <w:t xml:space="preserve"> been unnecessary. Now the application had been re-evaluated and its appearance tidied up and enhanced the Tourinf </w:t>
      </w:r>
      <w:r w:rsidR="00664A27">
        <w:t>Android A</w:t>
      </w:r>
      <w:r w:rsidR="00E05DBA">
        <w:t>pplicati</w:t>
      </w:r>
      <w:r w:rsidR="00664A27">
        <w:t>on was now complete and ready for further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673FFB" w:rsidRDefault="00EA7BD8" w:rsidP="00273875">
      <w:r>
        <w:t xml:space="preserve"> </w:t>
      </w:r>
    </w:p>
    <w:p w:rsidR="00673FFB" w:rsidRDefault="00673FFB" w:rsidP="00273875"/>
    <w:p w:rsidR="005C4729" w:rsidRDefault="005C4729" w:rsidP="00273875"/>
    <w:p w:rsidR="005C4729" w:rsidRDefault="005C4729" w:rsidP="00273875"/>
    <w:p w:rsidR="000559BE" w:rsidRDefault="000559BE" w:rsidP="00273875"/>
    <w:p w:rsidR="00060B75" w:rsidRDefault="00F7126D" w:rsidP="00273875">
      <w:r>
        <w:t xml:space="preserve"> </w:t>
      </w:r>
    </w:p>
    <w:p w:rsidR="00060B75" w:rsidRDefault="00060B75" w:rsidP="00273875"/>
    <w:p w:rsidR="00060B75" w:rsidRDefault="00060B7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 w:rsidR="00060B75" w:rsidRDefault="00060B75" w:rsidP="00273875"/>
    <w:p w:rsidR="00060B75" w:rsidRDefault="00060B75" w:rsidP="00273875"/>
    <w:p w:rsidR="00060B75" w:rsidRDefault="00060B75" w:rsidP="00273875"/>
    <w:p w:rsidR="00060B75" w:rsidRDefault="00060B75" w:rsidP="00273875"/>
    <w:p w:rsidR="00060B75" w:rsidRDefault="00060B75" w:rsidP="00273875"/>
    <w:p w:rsidR="00CB72EB" w:rsidRDefault="00CB72EB" w:rsidP="00273875"/>
    <w:p w:rsidR="001B459E" w:rsidRPr="00E05DBA" w:rsidRDefault="001B459E" w:rsidP="00E05DBA">
      <w:pPr>
        <w:pStyle w:val="ListParagraph"/>
        <w:rPr>
          <w:rFonts w:asciiTheme="majorHAnsi" w:eastAsiaTheme="majorEastAsia" w:hAnsiTheme="majorHAnsi" w:cstheme="majorBidi"/>
          <w:b/>
          <w:bCs/>
          <w:sz w:val="32"/>
          <w:szCs w:val="32"/>
        </w:rPr>
      </w:pPr>
      <w:r>
        <w:br w:type="page"/>
      </w:r>
    </w:p>
    <w:p w:rsidR="001F35A4" w:rsidRDefault="001F35A4" w:rsidP="001F35A4"/>
    <w:p w:rsidR="00462CC0" w:rsidRPr="009A2F40" w:rsidRDefault="00711DBE" w:rsidP="009A2F40">
      <w:pPr>
        <w:pStyle w:val="Heading1"/>
        <w:rPr>
          <w:rFonts w:asciiTheme="minorHAnsi" w:hAnsiTheme="minorHAnsi"/>
        </w:rPr>
      </w:pPr>
      <w:bookmarkStart w:id="34" w:name="_Toc353978985"/>
      <w:r w:rsidRPr="00D6742F">
        <w:rPr>
          <w:rFonts w:asciiTheme="minorHAnsi" w:hAnsiTheme="minorHAnsi"/>
        </w:rPr>
        <w:t>Testing</w:t>
      </w:r>
      <w:bookmarkEnd w:id="33"/>
      <w:bookmarkEnd w:id="34"/>
    </w:p>
    <w:p w:rsidR="00D0589B" w:rsidRPr="00D43F6B" w:rsidRDefault="00694611" w:rsidP="00D43F6B">
      <w:pPr>
        <w:pStyle w:val="Heading2"/>
        <w:rPr>
          <w:rFonts w:asciiTheme="minorHAnsi" w:hAnsiTheme="minorHAnsi"/>
          <w:lang w:val="en-US"/>
        </w:rPr>
      </w:pPr>
      <w:bookmarkStart w:id="35" w:name="_Toc353978986"/>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 unit testing has been applied where appropriate using Android own 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An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760B29">
        <w:rPr>
          <w:lang w:val="en-US"/>
        </w:rPr>
        <w:t xml:space="preserve"> called Testdroid [REF] which uses a recording of user input </w:t>
      </w:r>
      <w:r w:rsidR="005F2F24">
        <w:rPr>
          <w:lang w:val="en-US"/>
        </w:rPr>
        <w:t>put in</w:t>
      </w:r>
      <w:r w:rsidR="00760B29">
        <w:rPr>
          <w:lang w:val="en-US"/>
        </w:rPr>
        <w:t xml:space="preserve"> the user interface to automatically</w:t>
      </w:r>
      <w:r w:rsidR="005F2F24">
        <w:rPr>
          <w:lang w:val="en-US"/>
        </w:rPr>
        <w:t xml:space="preserve"> navigate through the application</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have a go at using at using the TourInf application and fill in a questionnaire afterwards.</w:t>
      </w:r>
    </w:p>
    <w:p w:rsidR="00694611" w:rsidRPr="008A507C" w:rsidRDefault="007A6494" w:rsidP="008A507C">
      <w:pPr>
        <w:pStyle w:val="Heading2"/>
        <w:rPr>
          <w:rFonts w:asciiTheme="minorHAnsi" w:hAnsiTheme="minorHAnsi"/>
          <w:lang w:val="en-US"/>
        </w:rPr>
      </w:pPr>
      <w:bookmarkStart w:id="36" w:name="_Toc353978987"/>
      <w:r w:rsidRPr="008A507C">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Application, the application created should work on the large majority of devices that are capable or running apps. To test the app appropriately, it needed to be tested on the two major types of device; mobile phones/smart phones and also a tablet computing device. This needed to be done for </w:t>
      </w:r>
      <w:r w:rsidR="003A6364">
        <w:rPr>
          <w:lang w:val="en-US"/>
        </w:rPr>
        <w:t>s</w:t>
      </w:r>
      <w:r w:rsidR="00AC1EF8">
        <w:rPr>
          <w:lang w:val="en-US"/>
        </w:rPr>
        <w:t>everal</w:t>
      </w:r>
      <w:r>
        <w:rPr>
          <w:lang w:val="en-US"/>
        </w:rPr>
        <w:t xml:space="preserve"> reasons. The first instance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he application should display appropriately on both devices despite the large difference in screen size and screen resolution. Although more importantly, it must</w:t>
      </w:r>
      <w:r w:rsidR="008252B7">
        <w:rPr>
          <w:lang w:val="en-US"/>
        </w:rPr>
        <w:t xml:space="preserve"> also </w:t>
      </w:r>
      <w:r w:rsidR="003C5872">
        <w:rPr>
          <w:lang w:val="en-US"/>
        </w:rPr>
        <w:t xml:space="preserve">be ensured that the functionality of the application is withheld on both devices. This was very important for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Pr>
          <w:lang w:val="en-US"/>
        </w:rPr>
        <w:t>need to be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7" w:name="_Toc353978988"/>
      <w:r w:rsidRPr="008A507C">
        <w:rPr>
          <w:rFonts w:asciiTheme="minorHAnsi" w:hAnsiTheme="minorHAnsi"/>
          <w:lang w:val="en-US"/>
        </w:rPr>
        <w:t xml:space="preserve">Android </w:t>
      </w:r>
      <w:r w:rsidR="00694611" w:rsidRPr="008A507C">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D6472C">
        <w:rPr>
          <w:lang w:val="en-US"/>
        </w:rPr>
        <w:t>developers’</w:t>
      </w:r>
      <w:r w:rsidR="00446F87">
        <w:rPr>
          <w:lang w:val="en-US"/>
        </w:rPr>
        <w:t xml:space="preserve"> website offers a lot of advice on how this can be done with a testing fundamentals page being especially useful in initial understanding [</w:t>
      </w:r>
      <w:r w:rsidR="00446F87" w:rsidRPr="00BF46E7">
        <w:rPr>
          <w:color w:val="FF0000"/>
          <w:lang w:val="en-US"/>
        </w:rPr>
        <w:t>REF</w:t>
      </w:r>
      <w:r w:rsidR="00446F87">
        <w:rPr>
          <w:lang w:val="en-US"/>
        </w:rPr>
        <w:t xml:space="preserve">]. </w:t>
      </w:r>
    </w:p>
    <w:p w:rsidR="004D60CE" w:rsidRDefault="004D60CE">
      <w:pPr>
        <w:rPr>
          <w:lang w:val="en-US"/>
        </w:rPr>
      </w:pPr>
    </w:p>
    <w:p w:rsidR="004D60CE" w:rsidRDefault="004D60CE">
      <w:pPr>
        <w:rPr>
          <w:lang w:val="en-US"/>
        </w:rPr>
      </w:pPr>
      <w:r>
        <w:rPr>
          <w:lang w:val="en-US"/>
        </w:rPr>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w:t>
      </w:r>
      <w:proofErr w:type="gramStart"/>
      <w:r>
        <w:rPr>
          <w:lang w:val="en-US"/>
        </w:rPr>
        <w:t>Android</w:t>
      </w:r>
      <w:proofErr w:type="gramEnd"/>
      <w:r>
        <w:rPr>
          <w:lang w:val="en-US"/>
        </w:rPr>
        <w:t xml:space="preserve"> testing, a test project has to be set up which </w:t>
      </w:r>
      <w:r w:rsidR="00161C3B">
        <w:rPr>
          <w:lang w:val="en-US"/>
        </w:rPr>
        <w:t xml:space="preserve">links to the project being test and </w:t>
      </w:r>
      <w:r>
        <w:rPr>
          <w:lang w:val="en-US"/>
        </w:rPr>
        <w:t xml:space="preserve">has to 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C36FF4" w:rsidRPr="00C36FF4">
        <w:rPr>
          <w:color w:val="FF0000"/>
          <w:lang w:val="en-US"/>
        </w:rPr>
        <w:t>REF</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tested. There are a few instances of this such as the map views/ 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didn’t need testing as it is an adapter and essentially just sets information. While the serializable classes (Place, PlaceDetails and PlacesList) were not tested individually as they just hold data and therefore need to be tested through another </w:t>
      </w:r>
      <w:r w:rsidR="00B62B19">
        <w:rPr>
          <w:lang w:val="en-US"/>
        </w:rPr>
        <w:t>a</w:t>
      </w:r>
      <w:r w:rsidR="00C9028A">
        <w:rPr>
          <w:lang w:val="en-US"/>
        </w:rPr>
        <w:t xml:space="preserve">ctivity as well. </w:t>
      </w:r>
    </w:p>
    <w:p w:rsidR="00CC12A6" w:rsidRDefault="00CC12A6">
      <w:pPr>
        <w:rPr>
          <w:lang w:val="en-US"/>
        </w:rPr>
      </w:pPr>
    </w:p>
    <w:p w:rsidR="0024041E" w:rsidRPr="00A20414" w:rsidRDefault="00CC12A6">
      <w:pPr>
        <w:rPr>
          <w:lang w:val="en-US"/>
        </w:rPr>
      </w:pPr>
      <w:r>
        <w:rPr>
          <w:lang w:val="en-US"/>
        </w:rPr>
        <w:t>In the end this meant that six unit test cases were created in the test package</w:t>
      </w:r>
      <w:r w:rsidR="00B62B19">
        <w:rPr>
          <w:lang w:val="en-US"/>
        </w:rPr>
        <w:t xml:space="preserve"> (Tourinf.test)</w:t>
      </w:r>
      <w:r>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 xml:space="preserve">whilst another tested a service (GPSTracker). The list of activities/services tested is as follows; AlertDialogManager, GPSTracker, MainActivity, MainMenu, MainPlacesActivity and SinglePlacesActivity. The last two tests in the above list are the most important as those </w:t>
      </w:r>
      <w:r w:rsidR="00A20414">
        <w:rPr>
          <w:lang w:val="en-US"/>
        </w:rPr>
        <w:t>activities</w:t>
      </w:r>
      <w:r w:rsidR="00E41493">
        <w:rPr>
          <w:lang w:val="en-US"/>
        </w:rPr>
        <w:t xml:space="preserve"> test the large majority of features and functionality.</w:t>
      </w:r>
      <w:r w:rsidR="00A20414">
        <w:rPr>
          <w:lang w:val="en-US"/>
        </w:rPr>
        <w:t xml:space="preserve"> The results of these tests can be seen in </w:t>
      </w:r>
      <w:r w:rsidR="00A20414" w:rsidRPr="00A20414">
        <w:rPr>
          <w:color w:val="FF0000"/>
          <w:lang w:val="en-US"/>
        </w:rPr>
        <w:t>appendix X</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8" w:name="_Toc353978989"/>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8"/>
      <w:r w:rsidR="00694611" w:rsidRPr="008A507C">
        <w:rPr>
          <w:rFonts w:asciiTheme="minorHAnsi" w:hAnsiTheme="minorHAnsi"/>
          <w:lang w:val="en-US"/>
        </w:rPr>
        <w:t xml:space="preserve"> </w:t>
      </w:r>
    </w:p>
    <w:p w:rsidR="00D53CB8" w:rsidRDefault="00D53CB8" w:rsidP="00D53CB8">
      <w:pPr>
        <w:rPr>
          <w:lang w:val="en-US"/>
        </w:rPr>
      </w:pPr>
    </w:p>
    <w:p w:rsidR="004D60CE"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485CEA" w:rsidRPr="00485CEA">
        <w:rPr>
          <w:color w:val="FF0000"/>
          <w:lang w:val="en-US"/>
        </w:rPr>
        <w:t>appendix x</w:t>
      </w:r>
      <w:r w:rsidR="00485CEA">
        <w:rPr>
          <w:lang w:val="en-US"/>
        </w:rPr>
        <w:t>.</w:t>
      </w:r>
      <w:r w:rsidR="007D2133">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39" w:name="_Toc353978990"/>
      <w:r w:rsidRPr="008A507C">
        <w:rPr>
          <w:rFonts w:asciiTheme="minorHAnsi" w:hAnsiTheme="minorHAnsi"/>
          <w:lang w:val="en-US"/>
        </w:rPr>
        <w:t>Automatic User Interface Testing</w:t>
      </w:r>
      <w:bookmarkEnd w:id="39"/>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FE2A55" w:rsidRPr="00FE2A55">
        <w:rPr>
          <w:color w:val="FF0000"/>
          <w:lang w:val="en-US"/>
        </w:rPr>
        <w:t>REF</w:t>
      </w:r>
      <w:r w:rsidR="00FE2A55">
        <w:rPr>
          <w:lang w:val="en-US"/>
        </w:rPr>
        <w:t>]</w:t>
      </w:r>
      <w:r w:rsidR="001E5CCA">
        <w:rPr>
          <w:lang w:val="en-US"/>
        </w:rPr>
        <w:t>, Testdroid</w:t>
      </w:r>
      <w:r w:rsidR="00FE2A55">
        <w:rPr>
          <w:lang w:val="en-US"/>
        </w:rPr>
        <w:t xml:space="preserve"> [</w:t>
      </w:r>
      <w:r w:rsidR="00FE2A55" w:rsidRPr="00FE2A55">
        <w:rPr>
          <w:color w:val="FF0000"/>
          <w:lang w:val="en-US"/>
        </w:rPr>
        <w:t>REF</w:t>
      </w:r>
      <w:r w:rsidR="00FE2A55">
        <w:rPr>
          <w:lang w:val="en-US"/>
        </w:rPr>
        <w:t>]</w:t>
      </w:r>
      <w:r w:rsidR="001E5CCA">
        <w:rPr>
          <w:lang w:val="en-US"/>
        </w:rPr>
        <w:t>, its recorder and cloud service, and lastly Androids own monkeyrunner tool</w:t>
      </w:r>
      <w:r w:rsidR="00FE2A55">
        <w:rPr>
          <w:lang w:val="en-US"/>
        </w:rPr>
        <w:t xml:space="preserve"> [</w:t>
      </w:r>
      <w:r w:rsidR="00FE2A55" w:rsidRPr="00FE2A55">
        <w:rPr>
          <w:color w:val="FF0000"/>
          <w:lang w:val="en-US"/>
        </w:rPr>
        <w:t>REF</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appeared to be useful tools 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lastRenderedPageBreak/>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F57505" w:rsidRPr="006D35B9">
        <w:rPr>
          <w:color w:val="FF0000"/>
          <w:lang w:val="en-US"/>
        </w:rPr>
        <w:t>REF</w:t>
      </w:r>
      <w:r w:rsidR="00F57505">
        <w:rPr>
          <w:lang w:val="en-US"/>
        </w:rPr>
        <w:t>]</w:t>
      </w:r>
      <w:r w:rsidRPr="00FE2A55">
        <w:rPr>
          <w:lang w:val="en-US"/>
        </w:rPr>
        <w:t>.</w:t>
      </w:r>
      <w:r w:rsidR="00AC4FA7">
        <w:rPr>
          <w:lang w:val="en-US"/>
        </w:rPr>
        <w:t xml:space="preserve"> </w:t>
      </w:r>
      <w:r w:rsidR="00837923">
        <w:rPr>
          <w:lang w:val="en-US"/>
        </w:rPr>
        <w:t xml:space="preserve">The monkeyrunner tool was not used for the project as it seemed much more difficult to use than the other tools on offer, having to write Python programs to run the tests. To do this the Python language would have to </w:t>
      </w:r>
      <w:r w:rsidR="002F62DB">
        <w:rPr>
          <w:lang w:val="en-US"/>
        </w:rPr>
        <w:t>have</w:t>
      </w:r>
      <w:r w:rsidR="00837923">
        <w:rPr>
          <w:lang w:val="en-US"/>
        </w:rPr>
        <w:t xml:space="preserve"> been learned. In addition to this the only evidence of a test </w:t>
      </w:r>
      <w:r w:rsidR="002F62DB">
        <w:rPr>
          <w:lang w:val="en-US"/>
        </w:rPr>
        <w:t>passing successfully is screenshot</w:t>
      </w:r>
      <w:r w:rsidR="00D06456">
        <w:rPr>
          <w:lang w:val="en-US"/>
        </w:rPr>
        <w:t>s</w:t>
      </w:r>
      <w:r w:rsidR="002F62DB">
        <w:rPr>
          <w:lang w:val="en-US"/>
        </w:rPr>
        <w:t xml:space="preserve"> which </w:t>
      </w:r>
      <w:r w:rsidR="00D06456">
        <w:rPr>
          <w:lang w:val="en-US"/>
        </w:rPr>
        <w:t>can</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all functionality 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almost in a spreadsheet test table manner using their own simple scripting language statements or JavaScript. </w:t>
      </w:r>
      <w:r w:rsidR="00A342F4">
        <w:rPr>
          <w:lang w:val="en-US"/>
        </w:rPr>
        <w:t xml:space="preserve"> </w:t>
      </w:r>
      <w:r w:rsidR="00F54778">
        <w:rPr>
          <w:lang w:val="en-US"/>
        </w:rPr>
        <w:t>The program looked quite easy to use however the more advanced features didn’t seem very well documented on their website or demonstration video. The website also didn’t display in detail what conformation you get returned about a test that has passed.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was far easier to use than both the competitors described above. Test cases were created simply by recording user input and keystrokes in the application itself. No programming or scripting was required as the software automatically reverse engineers the recordings </w:t>
      </w:r>
      <w:r w:rsidR="00FD291C">
        <w:rPr>
          <w:lang w:val="en-US"/>
        </w:rPr>
        <w:t>created</w:t>
      </w:r>
      <w:r w:rsidR="00ED27F4">
        <w:rPr>
          <w:lang w:val="en-US"/>
        </w:rPr>
        <w:t xml:space="preserve"> to </w:t>
      </w:r>
      <w:r w:rsidR="00FD291C">
        <w:rPr>
          <w:lang w:val="en-US"/>
        </w:rPr>
        <w:t xml:space="preserve">then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were extremely useful in testing as because the tool was easy to use, it was easily understood and tests were created 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CF3269">
        <w:rPr>
          <w:color w:val="FF0000"/>
          <w:lang w:val="en-US"/>
        </w:rPr>
        <w:t>Appendix X</w:t>
      </w:r>
      <w:r w:rsidR="00CF3269">
        <w:rPr>
          <w:lang w:val="en-US"/>
        </w:rPr>
        <w:t>.</w:t>
      </w:r>
    </w:p>
    <w:p w:rsidR="00885660" w:rsidRDefault="00885660">
      <w:pPr>
        <w:rPr>
          <w:lang w:val="en-US"/>
        </w:rPr>
      </w:pPr>
    </w:p>
    <w:p w:rsidR="00116ECB" w:rsidRPr="00D6742F"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D35B9" w:rsidRPr="006D35B9">
        <w:rPr>
          <w:color w:val="FF0000"/>
          <w:lang w:val="en-US"/>
        </w:rPr>
        <w:t>REF</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B535BA">
        <w:rPr>
          <w:color w:val="FF0000"/>
          <w:lang w:val="en-US"/>
        </w:rPr>
        <w:t>Appendix X</w:t>
      </w:r>
      <w:r w:rsidR="00B535BA">
        <w:rPr>
          <w:lang w:val="en-US"/>
        </w:rPr>
        <w:t>.</w:t>
      </w:r>
    </w:p>
    <w:p w:rsidR="00694611" w:rsidRPr="008A507C" w:rsidRDefault="00694611" w:rsidP="008A507C">
      <w:pPr>
        <w:pStyle w:val="Heading2"/>
        <w:rPr>
          <w:rFonts w:asciiTheme="minorHAnsi" w:hAnsiTheme="minorHAnsi"/>
          <w:lang w:val="en-US"/>
        </w:rPr>
      </w:pPr>
      <w:bookmarkStart w:id="40" w:name="_Toc353978991"/>
      <w:r w:rsidRPr="008A507C">
        <w:rPr>
          <w:rFonts w:asciiTheme="minorHAnsi" w:hAnsiTheme="minorHAnsi"/>
          <w:lang w:val="en-US"/>
        </w:rPr>
        <w:t>User Testing</w:t>
      </w:r>
      <w:bookmarkEnd w:id="40"/>
    </w:p>
    <w:p w:rsidR="00B535BA" w:rsidRDefault="00B535BA">
      <w:pPr>
        <w:rPr>
          <w:lang w:val="en-US"/>
        </w:rPr>
      </w:pPr>
    </w:p>
    <w:p w:rsidR="00462CC0" w:rsidRDefault="00B11920">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which asked the users simple questions about what they thought of the application, </w:t>
      </w:r>
      <w:r w:rsidR="00FA2DCE">
        <w:rPr>
          <w:lang w:val="en-US"/>
        </w:rPr>
        <w:t xml:space="preserve">what comments they had about it, and how it could be improved. </w:t>
      </w:r>
      <w:r w:rsidR="009A0514">
        <w:rPr>
          <w:lang w:val="en-US"/>
        </w:rPr>
        <w:t xml:space="preserve">The questionnaire was given </w:t>
      </w:r>
      <w:proofErr w:type="gramStart"/>
      <w:r w:rsidR="009A0514">
        <w:rPr>
          <w:lang w:val="en-US"/>
        </w:rPr>
        <w:t>to</w:t>
      </w:r>
      <w:proofErr w:type="gramEnd"/>
      <w:r w:rsidR="009A0514">
        <w:rPr>
          <w:lang w:val="en-US"/>
        </w:rPr>
        <w:t xml:space="preserve"> many different types of user e.g. different ages, computer competency, genders etc to try and get an unbiased view point. The questionnaire created and its results can be viewed in </w:t>
      </w:r>
      <w:r w:rsidR="009A0514" w:rsidRPr="000F3BE0">
        <w:rPr>
          <w:color w:val="FF0000"/>
          <w:lang w:val="en-US"/>
        </w:rPr>
        <w:t>Appendix X</w:t>
      </w:r>
      <w:r w:rsidR="009A0514">
        <w:rPr>
          <w:lang w:val="en-US"/>
        </w:rPr>
        <w:t xml:space="preserve">. </w:t>
      </w:r>
      <w:r w:rsidR="001B459E">
        <w:rPr>
          <w:lang w:val="en-US"/>
        </w:rPr>
        <w:br w:type="page"/>
      </w:r>
    </w:p>
    <w:p w:rsidR="001F35A4" w:rsidRDefault="001F35A4" w:rsidP="001F35A4">
      <w:bookmarkStart w:id="41" w:name="_Toc192777716"/>
    </w:p>
    <w:p w:rsidR="007A3E41" w:rsidRPr="00D6742F" w:rsidRDefault="00711DBE" w:rsidP="007A3E41">
      <w:pPr>
        <w:pStyle w:val="Heading1"/>
        <w:rPr>
          <w:rFonts w:asciiTheme="minorHAnsi" w:hAnsiTheme="minorHAnsi"/>
        </w:rPr>
      </w:pPr>
      <w:bookmarkStart w:id="42" w:name="_Toc353978992"/>
      <w:r w:rsidRPr="00D6742F">
        <w:rPr>
          <w:rFonts w:asciiTheme="minorHAnsi" w:hAnsiTheme="minorHAnsi"/>
        </w:rPr>
        <w:t>Evaluation</w:t>
      </w:r>
      <w:bookmarkEnd w:id="41"/>
      <w:bookmarkEnd w:id="42"/>
    </w:p>
    <w:p w:rsidR="0027226C" w:rsidRPr="00AE4F85" w:rsidRDefault="0027226C" w:rsidP="00AE4F85">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requi</w:t>
      </w:r>
      <w:r w:rsidR="00A10C24">
        <w:rPr>
          <w:lang w:val="en-US"/>
        </w:rPr>
        <w:t>rements correctly identified?</w:t>
      </w:r>
    </w:p>
    <w:p w:rsidR="002763DB" w:rsidRPr="002763DB" w:rsidRDefault="002763DB" w:rsidP="002763DB">
      <w:pPr>
        <w:rPr>
          <w:lang w:val="en-US"/>
        </w:rPr>
      </w:pPr>
    </w:p>
    <w:p w:rsidR="00FC7DA6" w:rsidRDefault="00A95F03" w:rsidP="00FC7DA6">
      <w:pPr>
        <w:spacing w:after="120"/>
        <w:rPr>
          <w:lang w:val="en-US"/>
        </w:rPr>
      </w:pPr>
      <w:r>
        <w:rPr>
          <w:lang w:val="en-US"/>
        </w:rPr>
        <w:t>N</w:t>
      </w:r>
      <w:r w:rsidR="008078B9">
        <w:rPr>
          <w:lang w:val="en-US"/>
        </w:rPr>
        <w:t xml:space="preserve">ow the project has been completed we can now assess whether the requirements of the application were correctly identified at the beginning of the project. Looking at the original list of requirements it appears that in the large majority </w:t>
      </w:r>
      <w:r w:rsidR="00CE0ABE">
        <w:rPr>
          <w:lang w:val="en-US"/>
        </w:rPr>
        <w:t xml:space="preserve">of cases that they </w:t>
      </w:r>
      <w:r w:rsidR="00892A5D">
        <w:rPr>
          <w:lang w:val="en-US"/>
        </w:rPr>
        <w:t xml:space="preserve">were indeed correctly identified. This is due to the fact that the requirements for the project stayed stable throughout the </w:t>
      </w:r>
      <w:r w:rsidR="00A529F0">
        <w:rPr>
          <w:lang w:val="en-US"/>
        </w:rPr>
        <w:t xml:space="preserve">project as the functionality laid out for the application was accurate </w:t>
      </w:r>
      <w:r w:rsidR="00607CB0">
        <w:rPr>
          <w:lang w:val="en-US"/>
        </w:rPr>
        <w:t>and meant</w:t>
      </w:r>
      <w:r w:rsidR="00A529F0">
        <w:rPr>
          <w:lang w:val="en-US"/>
        </w:rPr>
        <w:t xml:space="preserve"> that</w:t>
      </w:r>
      <w:r w:rsidR="00607CB0">
        <w:rPr>
          <w:lang w:val="en-US"/>
        </w:rPr>
        <w:t xml:space="preserve"> the</w:t>
      </w:r>
      <w:r w:rsidR="00A529F0">
        <w:rPr>
          <w:lang w:val="en-US"/>
        </w:rPr>
        <w:t xml:space="preserve"> require</w:t>
      </w:r>
      <w:r w:rsidR="00607CB0">
        <w:rPr>
          <w:lang w:val="en-US"/>
        </w:rPr>
        <w:t xml:space="preserve">ments didn’t need to be changed, being </w:t>
      </w:r>
      <w:r w:rsidR="00A529F0">
        <w:rPr>
          <w:lang w:val="en-US"/>
        </w:rPr>
        <w:t>as expected.</w:t>
      </w:r>
    </w:p>
    <w:p w:rsidR="00FC7DA6" w:rsidRDefault="00615441" w:rsidP="002763DB">
      <w:pPr>
        <w:rPr>
          <w:lang w:val="en-US"/>
        </w:rPr>
      </w:pPr>
      <w:r>
        <w:rPr>
          <w:lang w:val="en-US"/>
        </w:rPr>
        <w:t>However on the other hand there was a requirement that was incorrectly identified. The requirement that was set out stated that ‘</w:t>
      </w:r>
      <w:r w:rsidR="008311B6">
        <w:rPr>
          <w:rFonts w:ascii="Calibri" w:eastAsia="Times New Roman" w:hAnsi="Calibri" w:cs="Times New Roman"/>
        </w:rPr>
        <w:t>e</w:t>
      </w:r>
      <w:r w:rsidRPr="002844B4">
        <w:rPr>
          <w:rFonts w:ascii="Calibri" w:eastAsia="Times New Roman" w:hAnsi="Calibri" w:cs="Times New Roman"/>
        </w:rPr>
        <w:t xml:space="preserv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w:t>
      </w:r>
      <w:r>
        <w:rPr>
          <w:rFonts w:ascii="Calibri" w:eastAsia="Times New Roman" w:hAnsi="Calibri" w:cs="Times New Roman"/>
        </w:rPr>
        <w:t>’.</w:t>
      </w:r>
      <w:r w:rsidR="006A1515">
        <w:rPr>
          <w:rFonts w:ascii="Calibri" w:eastAsia="Times New Roman" w:hAnsi="Calibri" w:cs="Times New Roman"/>
        </w:rPr>
        <w:t xml:space="preserve"> Unfortunately after doing some more in depth research on the Google Places API after the requirements for the project were set, it became apparent that </w:t>
      </w:r>
      <w:r w:rsidR="00836E51">
        <w:rPr>
          <w:rFonts w:ascii="Calibri" w:eastAsia="Times New Roman" w:hAnsi="Calibri" w:cs="Times New Roman"/>
        </w:rPr>
        <w:t>implementing this sub category feature would not be possible</w:t>
      </w:r>
      <w:r w:rsidR="00AD25E7">
        <w:rPr>
          <w:rFonts w:ascii="Calibri" w:eastAsia="Times New Roman" w:hAnsi="Calibri" w:cs="Times New Roman"/>
        </w:rPr>
        <w:t xml:space="preserve"> using the clean design </w:t>
      </w:r>
      <w:r w:rsidR="0053787C">
        <w:rPr>
          <w:rFonts w:ascii="Calibri" w:eastAsia="Times New Roman" w:hAnsi="Calibri" w:cs="Times New Roman"/>
        </w:rPr>
        <w:t>of</w:t>
      </w:r>
      <w:r w:rsidR="00AD25E7">
        <w:rPr>
          <w:rFonts w:ascii="Calibri" w:eastAsia="Times New Roman" w:hAnsi="Calibri" w:cs="Times New Roman"/>
        </w:rPr>
        <w:t xml:space="preserve"> the system. </w:t>
      </w:r>
      <w:r w:rsidR="009B605C">
        <w:rPr>
          <w:rFonts w:ascii="Calibri" w:eastAsia="Times New Roman" w:hAnsi="Calibri" w:cs="Times New Roman"/>
        </w:rPr>
        <w:t xml:space="preserve">The Google Places API has a list of supported types for place searches and this list does not include any of the sub category’s that we had hoped would be used in the application, such as those listed in the food example above. </w:t>
      </w:r>
      <w:r w:rsidR="00747B05">
        <w:rPr>
          <w:rFonts w:ascii="Calibri" w:eastAsia="Times New Roman" w:hAnsi="Calibri" w:cs="Times New Roman"/>
        </w:rPr>
        <w:t xml:space="preserve">There is a workaround for this to create a solution however it involves keeping a search category for each subcategory. Unfortunately there was not enough time for this to be researched </w:t>
      </w:r>
      <w:r w:rsidR="00CE3179">
        <w:rPr>
          <w:rFonts w:ascii="Calibri" w:eastAsia="Times New Roman" w:hAnsi="Calibri" w:cs="Times New Roman"/>
        </w:rPr>
        <w:t xml:space="preserve">in any detail </w:t>
      </w:r>
      <w:r w:rsidR="00747B05">
        <w:rPr>
          <w:rFonts w:ascii="Calibri" w:eastAsia="Times New Roman" w:hAnsi="Calibri" w:cs="Times New Roman"/>
        </w:rPr>
        <w:t xml:space="preserve">or implemented. </w:t>
      </w:r>
    </w:p>
    <w:p w:rsidR="002763DB" w:rsidRPr="00FC7DA6" w:rsidRDefault="002763DB" w:rsidP="002763DB">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design decisions correct?</w:t>
      </w:r>
    </w:p>
    <w:p w:rsidR="006E004B" w:rsidRPr="006E004B" w:rsidRDefault="006E004B" w:rsidP="002763DB">
      <w:pPr>
        <w:rPr>
          <w:lang w:val="en-US"/>
        </w:rPr>
      </w:pPr>
    </w:p>
    <w:p w:rsidR="007B1574" w:rsidRDefault="007B1574" w:rsidP="00377D4E">
      <w:pPr>
        <w:rPr>
          <w:color w:val="FF0000"/>
          <w:u w:val="single"/>
          <w:lang w:val="en-US"/>
        </w:rPr>
      </w:pPr>
      <w:r w:rsidRPr="00A95F03">
        <w:rPr>
          <w:color w:val="FF0000"/>
          <w:u w:val="single"/>
          <w:lang w:val="en-US"/>
        </w:rPr>
        <w:t>System Design</w:t>
      </w:r>
    </w:p>
    <w:p w:rsidR="00377D4E" w:rsidRPr="00377D4E" w:rsidRDefault="00377D4E" w:rsidP="00377D4E">
      <w:pPr>
        <w:rPr>
          <w:color w:val="FF0000"/>
          <w:u w:val="single"/>
          <w:lang w:val="en-US"/>
        </w:rPr>
      </w:pPr>
    </w:p>
    <w:p w:rsidR="007B1574" w:rsidRPr="007B1574" w:rsidRDefault="007B1574" w:rsidP="002763DB">
      <w:pPr>
        <w:rPr>
          <w:u w:val="single"/>
          <w:lang w:val="en-US"/>
        </w:rPr>
      </w:pPr>
      <w:r w:rsidRPr="007B1574">
        <w:rPr>
          <w:u w:val="single"/>
          <w:lang w:val="en-US"/>
        </w:rPr>
        <w:t>User Interface design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were correct. In order to achieve the aims and objectives of the project, the application needed to be easy and simple to use for the user. Ultimately the design that was created has ensured that this objective was met </w:t>
      </w:r>
      <w:r w:rsidR="007F6464">
        <w:rPr>
          <w:lang w:val="en-US"/>
        </w:rPr>
        <w:t>and making the app fit for purpose. The decision to use an icon based menu was particularly appreciated by users of the system in testing as they stated that it was a lot quicker to use because of this feature and also more aesthetically pleasing. This confirms the feeling that good decisions were made in the design of the user interface.</w:t>
      </w:r>
    </w:p>
    <w:p w:rsidR="007F6464" w:rsidRDefault="007F6464" w:rsidP="007F6464">
      <w:pPr>
        <w:rPr>
          <w:lang w:val="en-US"/>
        </w:rPr>
      </w:pPr>
    </w:p>
    <w:p w:rsidR="00FC7DA6" w:rsidRDefault="007F6464" w:rsidP="00C01799">
      <w:pPr>
        <w:rPr>
          <w:lang w:val="en-US"/>
        </w:rPr>
      </w:pPr>
      <w:r>
        <w:rPr>
          <w:lang w:val="en-US"/>
        </w:rPr>
        <w:t>However despite this, the user interface</w:t>
      </w:r>
      <w:r w:rsidR="00B000DF">
        <w:rPr>
          <w:lang w:val="en-US"/>
        </w:rPr>
        <w:t xml:space="preserve"> design could still be improved from the good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with the original list item designs developed earlier in the </w:t>
      </w:r>
      <w:r w:rsidR="00CE6515">
        <w:rPr>
          <w:lang w:val="en-US"/>
        </w:rPr>
        <w:t xml:space="preserve">initial research of the </w:t>
      </w:r>
      <w:r w:rsidR="00256078">
        <w:rPr>
          <w:lang w:val="en-US"/>
        </w:rPr>
        <w:t>project (</w:t>
      </w:r>
      <w:r w:rsidR="00CE6515">
        <w:rPr>
          <w:color w:val="FF0000"/>
          <w:lang w:val="en-US"/>
        </w:rPr>
        <w:t>Appendix X</w:t>
      </w:r>
      <w:r w:rsidR="00256078">
        <w:rPr>
          <w:lang w:val="en-US"/>
        </w:rPr>
        <w:t xml:space="preserve">) where the list has expandable icons to show place details. Unfortunately being able to display the information in this way is very complicated. The ability to show an icon image of the place </w:t>
      </w:r>
      <w:r w:rsidR="006642F4">
        <w:rPr>
          <w:lang w:val="en-US"/>
        </w:rPr>
        <w:t xml:space="preserve">to the side of the list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would</w:t>
      </w:r>
      <w:r w:rsidR="006642F4">
        <w:rPr>
          <w:lang w:val="en-US"/>
        </w:rPr>
        <w:t xml:space="preserve"> be another great feature that could be added to the existing interface.</w:t>
      </w:r>
    </w:p>
    <w:p w:rsidR="00C01799" w:rsidRPr="00FC7DA6" w:rsidRDefault="00C01799" w:rsidP="00C01799">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Could a more suitable set of tools have been chosen?</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were extremely useful in the development of the application. The Eclipse IDE with </w:t>
      </w:r>
      <w:r w:rsidR="008E62D1">
        <w:rPr>
          <w:lang w:val="en-US"/>
        </w:rPr>
        <w:t xml:space="preserve">the ADT </w:t>
      </w:r>
      <w:r w:rsidR="008E62D1">
        <w:rPr>
          <w:lang w:val="en-US"/>
        </w:rPr>
        <w:lastRenderedPageBreak/>
        <w:t xml:space="preserve">plugin installed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look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changes could be made 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choice to use GitHub to backup the project was also a successful one. Again the support tool saved time and effort by making the development process faster. </w:t>
      </w:r>
      <w:r w:rsidR="003459E0">
        <w:rPr>
          <w:lang w:val="en-US"/>
        </w:rPr>
        <w:t xml:space="preserve">The GitHub for Windows application is a great extra add-on to help keep your repository in sync. </w:t>
      </w:r>
      <w:r w:rsidR="00B55DD6">
        <w:rPr>
          <w:lang w:val="en-US"/>
        </w:rPr>
        <w:t>I could have used another subversion product however it is unlikely that any other service would have offered anything with any additional benefits, whilst the bonus of having the Windows application suggests it was the best choice in the context although</w:t>
      </w:r>
      <w:r w:rsidR="004D14AE">
        <w:rPr>
          <w:lang w:val="en-US"/>
        </w:rPr>
        <w:t xml:space="preserve"> it is understandable that some developers are put off by their repository’s been displayed publicly.</w:t>
      </w:r>
    </w:p>
    <w:p w:rsidR="00FC7DA6" w:rsidRPr="00FC7DA6" w:rsidRDefault="00FC7DA6" w:rsidP="002763DB">
      <w:pPr>
        <w:rPr>
          <w:lang w:val="en-US"/>
        </w:rPr>
      </w:pPr>
    </w:p>
    <w:p w:rsidR="002763DB" w:rsidRDefault="00AE4F85" w:rsidP="002763DB">
      <w:pPr>
        <w:pStyle w:val="ListParagraph"/>
        <w:numPr>
          <w:ilvl w:val="0"/>
          <w:numId w:val="8"/>
        </w:numPr>
        <w:ind w:left="714" w:hanging="357"/>
        <w:contextualSpacing w:val="0"/>
        <w:rPr>
          <w:lang w:val="en-US"/>
        </w:rPr>
      </w:pPr>
      <w:r w:rsidRPr="00AE4F85">
        <w:rPr>
          <w:lang w:val="en-US"/>
        </w:rPr>
        <w:t xml:space="preserve">How well did the software meet the needs of those who were expecting to use it? </w:t>
      </w:r>
    </w:p>
    <w:p w:rsidR="002763DB" w:rsidRPr="002763DB" w:rsidRDefault="002763DB" w:rsidP="002763DB">
      <w:pPr>
        <w:rPr>
          <w:lang w:val="en-US"/>
        </w:rPr>
      </w:pPr>
    </w:p>
    <w:p w:rsidR="002311BB" w:rsidRDefault="0069298E" w:rsidP="002763DB">
      <w:pPr>
        <w:rPr>
          <w:lang w:val="en-US"/>
        </w:rPr>
      </w:pPr>
      <w:r>
        <w:rPr>
          <w:lang w:val="en-US"/>
        </w:rPr>
        <w:t xml:space="preserve">After analysing the responses of users in the acceptance testing of the application it became clear that in most cases the software met the needs of those that would be interested in using such an application. In general the users were impressed with how 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AE2DC9" w:rsidRDefault="002311BB" w:rsidP="002763DB">
      <w:pPr>
        <w:rPr>
          <w:lang w:val="en-US"/>
        </w:rPr>
      </w:pPr>
      <w:r>
        <w:rPr>
          <w:lang w:val="en-US"/>
        </w:rPr>
        <w:t xml:space="preserve">Then again the users of the application did comment that the application could </w:t>
      </w:r>
      <w:r w:rsidR="00B84D08">
        <w:rPr>
          <w:lang w:val="en-US"/>
        </w:rPr>
        <w:t>look</w:t>
      </w:r>
      <w:r>
        <w:rPr>
          <w:lang w:val="en-US"/>
        </w:rPr>
        <w:t xml:space="preserve"> more aesthetically pleasing to </w:t>
      </w:r>
      <w:r w:rsidR="00B84D08">
        <w:rPr>
          <w:lang w:val="en-US"/>
        </w:rPr>
        <w:t>the eye</w:t>
      </w:r>
      <w:r>
        <w:rPr>
          <w:lang w:val="en-US"/>
        </w:rPr>
        <w:t xml:space="preserve">. Whilst they liked the simplistic nature of the app and the clean minimalistic design, they also felt that more </w:t>
      </w:r>
      <w:r w:rsidRPr="00A539D2">
        <w:t>colour</w:t>
      </w:r>
      <w:r>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9F4466">
        <w:rPr>
          <w:lang w:val="en-US"/>
        </w:rPr>
        <w:t xml:space="preserve"> The main observation made though was regarding the appearance of the icons. The view was that the users </w:t>
      </w:r>
      <w:r w:rsidR="00D55876">
        <w:rPr>
          <w:lang w:val="en-US"/>
        </w:rPr>
        <w:t xml:space="preserve">liked their simplicity and the fact that they could easily identify different categories through the use of the icon images. However again the opinion was that perhaps the icons could have been different </w:t>
      </w:r>
      <w:r w:rsidR="00D55876" w:rsidRPr="00D55876">
        <w:t>colours</w:t>
      </w:r>
      <w:r w:rsidR="00A7190E">
        <w:rPr>
          <w:lang w:val="en-US"/>
        </w:rPr>
        <w:t>,</w:t>
      </w:r>
      <w:r w:rsidR="00D55876">
        <w:rPr>
          <w:lang w:val="en-US"/>
        </w:rPr>
        <w:t xml:space="preserve"> </w:t>
      </w:r>
      <w:r w:rsidR="00A7190E">
        <w:rPr>
          <w:lang w:val="en-US"/>
        </w:rPr>
        <w:t xml:space="preserve">contained </w:t>
      </w:r>
      <w:r w:rsidR="00D55876" w:rsidRPr="00D55876">
        <w:t>colour</w:t>
      </w:r>
      <w:r w:rsidR="00D55876">
        <w:rPr>
          <w:lang w:val="en-US"/>
        </w:rPr>
        <w:t xml:space="preserve"> </w:t>
      </w:r>
      <w:r w:rsidR="00A7190E">
        <w:rPr>
          <w:lang w:val="en-US"/>
        </w:rPr>
        <w:t>or had</w:t>
      </w:r>
      <w:r w:rsidR="00D55876">
        <w:rPr>
          <w:lang w:val="en-US"/>
        </w:rPr>
        <w:t xml:space="preserve"> different</w:t>
      </w:r>
      <w:r w:rsidR="00A7190E">
        <w:rPr>
          <w:lang w:val="en-US"/>
        </w:rPr>
        <w:t xml:space="preserve"> colour</w:t>
      </w:r>
      <w:r w:rsidR="00D55876">
        <w:rPr>
          <w:lang w:val="en-US"/>
        </w:rPr>
        <w:t xml:space="preserve"> backgrounds. </w:t>
      </w:r>
    </w:p>
    <w:p w:rsidR="002763DB" w:rsidRPr="00FC7DA6" w:rsidRDefault="002763DB" w:rsidP="002763DB">
      <w:pPr>
        <w:rPr>
          <w:lang w:val="en-US"/>
        </w:rPr>
      </w:pPr>
    </w:p>
    <w:p w:rsidR="00C4659E" w:rsidRDefault="00AE4F85" w:rsidP="00AE4F85">
      <w:pPr>
        <w:pStyle w:val="ListParagraph"/>
        <w:numPr>
          <w:ilvl w:val="0"/>
          <w:numId w:val="8"/>
        </w:numPr>
        <w:spacing w:after="120"/>
        <w:ind w:left="714" w:hanging="357"/>
        <w:contextualSpacing w:val="0"/>
        <w:rPr>
          <w:lang w:val="en-US"/>
        </w:rPr>
      </w:pPr>
      <w:r w:rsidRPr="00AE4F85">
        <w:rPr>
          <w:lang w:val="en-US"/>
        </w:rPr>
        <w:t>How well were a</w:t>
      </w:r>
      <w:r w:rsidR="00792F45">
        <w:rPr>
          <w:lang w:val="en-US"/>
        </w:rPr>
        <w:t xml:space="preserve">ny other project aims achieved? </w:t>
      </w:r>
    </w:p>
    <w:p w:rsidR="00FC7DA6" w:rsidRDefault="00646AA6" w:rsidP="00FC7DA6">
      <w:pPr>
        <w:spacing w:after="120"/>
        <w:rPr>
          <w:lang w:val="en-US"/>
        </w:rPr>
      </w:pPr>
      <w:r>
        <w:rPr>
          <w:lang w:val="en-US"/>
        </w:rPr>
        <w:t>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w:t>
      </w:r>
      <w:r w:rsidR="00537DD5">
        <w:rPr>
          <w:lang w:val="en-US"/>
        </w:rPr>
        <w:t>se</w:t>
      </w:r>
      <w:r>
        <w:rPr>
          <w:lang w:val="en-US"/>
        </w:rPr>
        <w:t xml:space="preserve"> types of applications are built and how my own project can be improved. I have enjoyed completing the project and plan to continue developing the application </w:t>
      </w:r>
      <w:r w:rsidR="00537DD5">
        <w:rPr>
          <w:lang w:val="en-US"/>
        </w:rPr>
        <w:t xml:space="preserve">that has been </w:t>
      </w:r>
      <w:r>
        <w:rPr>
          <w:lang w:val="en-US"/>
        </w:rPr>
        <w:t>created in my own time to include the extra features I would have liked to have added and continuing to improve the skills that I have gained throughout the project.</w:t>
      </w:r>
    </w:p>
    <w:p w:rsidR="00FC7DA6" w:rsidRPr="00FC7DA6" w:rsidRDefault="00FC7DA6" w:rsidP="00FC7DA6">
      <w:pPr>
        <w:spacing w:after="120"/>
        <w:rPr>
          <w:lang w:val="en-US"/>
        </w:rPr>
      </w:pPr>
    </w:p>
    <w:p w:rsidR="008612AB" w:rsidRDefault="00AE4F85" w:rsidP="00C552A9">
      <w:pPr>
        <w:pStyle w:val="ListParagraph"/>
        <w:numPr>
          <w:ilvl w:val="0"/>
          <w:numId w:val="8"/>
        </w:numPr>
        <w:ind w:left="714" w:hanging="357"/>
        <w:contextualSpacing w:val="0"/>
        <w:rPr>
          <w:lang w:val="en-US"/>
        </w:rPr>
      </w:pPr>
      <w:r w:rsidRPr="00AE4F85">
        <w:rPr>
          <w:lang w:val="en-US"/>
        </w:rPr>
        <w:lastRenderedPageBreak/>
        <w:t>If you were starting again, what would you do differently?</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do a number of things differently. </w:t>
      </w:r>
      <w:r w:rsidR="00C552A9">
        <w:rPr>
          <w:lang w:val="en-US"/>
        </w:rPr>
        <w:t>One of things that I would change is my approach to the project. At the start of the project I spent quite a lot of time researching about Android apps and how they are structures and developed. The knowledge that I gained 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on the project. It meant that some of the things I researched and read about at the beginning of the project I had to revisit and go over when I was developing those particular parts of the application to remind myself about certain aspects of design and implementation. </w:t>
      </w:r>
    </w:p>
    <w:p w:rsidR="00847CE8" w:rsidRDefault="003D7C17" w:rsidP="00952A5D">
      <w:r>
        <w:rPr>
          <w:lang w:val="en-US"/>
        </w:rPr>
        <w:t xml:space="preserve">If were to start again I would have spent less time doing my initial research and I would have started developing parts of the application earlier. In most cases things would only </w:t>
      </w:r>
      <w:r w:rsidR="00847CE8">
        <w:rPr>
          <w:lang w:val="en-US"/>
        </w:rPr>
        <w:t>be</w:t>
      </w:r>
      <w:r>
        <w:rPr>
          <w:lang w:val="en-US"/>
        </w:rPr>
        <w:t xml:space="preserve"> researched when the need to</w:t>
      </w:r>
      <w:r w:rsidR="00847CE8">
        <w:rPr>
          <w:lang w:val="en-US"/>
        </w:rPr>
        <w:t xml:space="preserve"> use a particular item or tool was indentified and when any errors occurred within the application that could not be resolved</w:t>
      </w:r>
      <w:r w:rsidR="006C73BD">
        <w:rPr>
          <w:lang w:val="en-US"/>
        </w:rPr>
        <w:t xml:space="preserve"> reasonably quickly</w:t>
      </w:r>
      <w:r w:rsidR="00847CE8">
        <w:rPr>
          <w:lang w:val="en-US"/>
        </w:rPr>
        <w:t>.</w:t>
      </w:r>
      <w:r w:rsidR="00ED5D4B">
        <w:rPr>
          <w:lang w:val="en-US"/>
        </w:rPr>
        <w:t xml:space="preserve">  Ultimately the time spent doing research could have been </w:t>
      </w:r>
      <w:r w:rsidR="00ED5D4B" w:rsidRPr="00ED5D4B">
        <w:t>utilised</w:t>
      </w:r>
      <w:r w:rsidR="00ED5D4B">
        <w:t xml:space="preserve"> better and may have enabled me to add some of the extra features that I would have liked to have included in the completed application.</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w:t>
      </w:r>
      <w:r w:rsidR="002C2B7B">
        <w:t xml:space="preserve">I have </w:t>
      </w:r>
      <w:r w:rsidR="006C3167">
        <w:t>a thought of</w:t>
      </w:r>
      <w:r w:rsidR="002C2B7B">
        <w:t xml:space="preserve"> </w:t>
      </w:r>
      <w:r w:rsidR="006C3167">
        <w:t xml:space="preserve">quite a few </w:t>
      </w:r>
      <w:r w:rsidR="002C2B7B">
        <w:t>ideas for how the app</w:t>
      </w:r>
      <w:r>
        <w:t xml:space="preserve"> that has been</w:t>
      </w:r>
      <w:r w:rsidR="002C2B7B">
        <w:t xml:space="preserve"> created could be improved in the future </w:t>
      </w:r>
      <w:r w:rsidR="00A95F03">
        <w:rPr>
          <w:lang w:val="en-US"/>
        </w:rPr>
        <w:t xml:space="preserve">with a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time the user looks at the item. I think this would have been another good feature and would have enhanced the functionality of the app. Users would have found this useful as they do not want to make a trip to visit any of the listings that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the user to give them an indication on what the respective place is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FA119E">
        <w:rPr>
          <w:lang w:val="en-US"/>
        </w:rPr>
        <w:t xml:space="preserve">feature to implement as it would require </w:t>
      </w:r>
      <w:r w:rsidR="00001774">
        <w:rPr>
          <w:lang w:val="en-US"/>
        </w:rPr>
        <w:t>the use of a database for storage</w:t>
      </w:r>
      <w:r w:rsidR="00346C0D">
        <w:rPr>
          <w:lang w:val="en-US"/>
        </w:rPr>
        <w:t xml:space="preserve"> that 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is another feature that I would have liked to have added to the application. Recently users of applications are not just using them to access </w:t>
      </w:r>
      <w:proofErr w:type="gramStart"/>
      <w:r w:rsidR="00BC2AA6">
        <w:rPr>
          <w:lang w:val="en-US"/>
        </w:rPr>
        <w:t>information,</w:t>
      </w:r>
      <w:proofErr w:type="gramEnd"/>
      <w:r w:rsidR="0071356B">
        <w:rPr>
          <w:lang w:val="en-US"/>
        </w:rPr>
        <w:t xml:space="preserve"> they </w:t>
      </w:r>
      <w:r w:rsidR="007E432A">
        <w:rPr>
          <w:lang w:val="en-US"/>
        </w:rPr>
        <w:t>also enjoy</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71356B">
        <w:rPr>
          <w:lang w:val="en-US"/>
        </w:rPr>
        <w:t xml:space="preserve">. Apps and social network sites such as Instagram and Twitter have made uploading images of places popular in our society and day to day lives. This makes me think that the ability to upload </w:t>
      </w:r>
      <w:r w:rsidR="006577BF">
        <w:rPr>
          <w:lang w:val="en-US"/>
        </w:rPr>
        <w:t>photos</w:t>
      </w:r>
      <w:r w:rsidR="0071356B">
        <w:rPr>
          <w:lang w:val="en-US"/>
        </w:rPr>
        <w:t xml:space="preserve"> on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 if applicable, for example someone could take a photo of the exterior of a restaurant and also the food </w:t>
      </w:r>
      <w:r w:rsidR="00BC2AA6">
        <w:rPr>
          <w:lang w:val="en-US"/>
        </w:rPr>
        <w:lastRenderedPageBreak/>
        <w:t xml:space="preserve">that is available. </w:t>
      </w:r>
      <w:r w:rsidR="008969F1">
        <w:rPr>
          <w:lang w:val="en-US"/>
        </w:rPr>
        <w:t xml:space="preserve">Such items would be useful to other users of the app, again helping them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E84EE7" w:rsidRDefault="00E84EE7" w:rsidP="009D30F1">
      <w:pPr>
        <w:rPr>
          <w:lang w:val="en-US"/>
        </w:rPr>
      </w:pPr>
      <w:r>
        <w:rPr>
          <w:lang w:val="en-US"/>
        </w:rPr>
        <w:t xml:space="preserve">This brings me on to the link with social media. It would be fantastic if the application could be linked into users’ social networking profiles to </w:t>
      </w:r>
      <w:r w:rsidR="00B63CEE">
        <w:rPr>
          <w:lang w:val="en-US"/>
        </w:rPr>
        <w:t xml:space="preserve">allow the application to fully integrate social network features as these sites are increasingly being used by the general public and commercially by companies. </w:t>
      </w:r>
      <w:r w:rsidR="00B97DA3">
        <w:rPr>
          <w:lang w:val="en-US"/>
        </w:rPr>
        <w:t xml:space="preserve">When a user is placed within the vicinity of a place or uploads a photo or review of a listing this information could be displayed on social network sites. Not only would this be a good feature for application users to make use of, but it would also help promote the app and its brand. </w:t>
      </w:r>
    </w:p>
    <w:p w:rsidR="006E2426" w:rsidRDefault="006E2426" w:rsidP="009D30F1">
      <w:pPr>
        <w:rPr>
          <w:lang w:val="en-US"/>
        </w:rPr>
      </w:pPr>
    </w:p>
    <w:p w:rsidR="00F073BB" w:rsidRDefault="00987E6F" w:rsidP="009D30F1">
      <w:pPr>
        <w:rPr>
          <w:lang w:val="en-US"/>
        </w:rPr>
      </w:pPr>
      <w:r>
        <w:rPr>
          <w:lang w:val="en-US"/>
        </w:rPr>
        <w:t xml:space="preserve">Lastly 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worth </w:t>
      </w:r>
      <w:r w:rsidR="00563AC5">
        <w:rPr>
          <w:lang w:val="en-US"/>
        </w:rPr>
        <w:t>notin</w:t>
      </w:r>
      <w:r w:rsidR="00FB7B4F">
        <w:rPr>
          <w:lang w:val="en-US"/>
        </w:rPr>
        <w:t>g that to release the application on to the play store a lot more work would need to be completed, notably more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made available to download on the play store</w:t>
      </w:r>
      <w:r w:rsidR="0011016F">
        <w:rPr>
          <w:lang w:val="en-US"/>
        </w:rPr>
        <w:t xml:space="preserve">. Google are also likely to charge </w:t>
      </w:r>
      <w:r w:rsidR="009446A0">
        <w:rPr>
          <w:lang w:val="en-US"/>
        </w:rPr>
        <w:t>for this data due to the large amount of usage.</w:t>
      </w:r>
      <w:r w:rsidR="00341986">
        <w:rPr>
          <w:lang w:val="en-US"/>
        </w:rPr>
        <w:t xml:space="preserve"> Despite this, once these things had been fully analysed and evaluated it would be great to get the Tourinf app on the Google Play Store for Android users to download and make use of. </w:t>
      </w:r>
    </w:p>
    <w:p w:rsidR="00F073BB" w:rsidRDefault="00F073BB" w:rsidP="009D30F1">
      <w:pPr>
        <w:rPr>
          <w:lang w:val="en-US"/>
        </w:rPr>
      </w:pPr>
    </w:p>
    <w:p w:rsidR="007E432A" w:rsidRDefault="003F60D1" w:rsidP="009D30F1">
      <w:pPr>
        <w:rPr>
          <w:lang w:val="en-US"/>
        </w:rPr>
      </w:pPr>
      <w:r>
        <w:rPr>
          <w:lang w:val="en-US"/>
        </w:rPr>
        <w:t>Additionally, w</w:t>
      </w:r>
      <w:r w:rsidR="00F073BB">
        <w:rPr>
          <w:lang w:val="en-US"/>
        </w:rPr>
        <w:t xml:space="preserve">hat I </w:t>
      </w:r>
      <w:r>
        <w:rPr>
          <w:lang w:val="en-US"/>
        </w:rPr>
        <w:t xml:space="preserve">also </w:t>
      </w:r>
      <w:r w:rsidR="00F073BB">
        <w:rPr>
          <w:lang w:val="en-US"/>
        </w:rPr>
        <w:t>would have liked to have implemented to bring in revenue for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Pr>
          <w:lang w:val="en-US"/>
        </w:rPr>
        <w:t xml:space="preserve">have </w:t>
      </w:r>
      <w:r w:rsidR="00BC62F5">
        <w:rPr>
          <w:lang w:val="en-US"/>
        </w:rPr>
        <w:t xml:space="preserve">already </w:t>
      </w:r>
      <w:r>
        <w:rPr>
          <w:lang w:val="en-US"/>
        </w:rPr>
        <w:t>created</w:t>
      </w:r>
      <w:r w:rsidR="00BC62F5">
        <w:rPr>
          <w:lang w:val="en-US"/>
        </w:rPr>
        <w:t xml:space="preserve"> a tool available on the market that allows mobile app developers to easily add advertisements into their application</w:t>
      </w:r>
      <w:r>
        <w:rPr>
          <w:lang w:val="en-US"/>
        </w:rPr>
        <w:t>.</w:t>
      </w:r>
      <w:r w:rsidR="00BC62F5">
        <w:rPr>
          <w:lang w:val="en-US"/>
        </w:rPr>
        <w:t xml:space="preserve"> </w:t>
      </w:r>
      <w:r>
        <w:rPr>
          <w:lang w:val="en-US"/>
        </w:rPr>
        <w:t>This tool</w:t>
      </w:r>
      <w:r w:rsidR="00BC62F5">
        <w:rPr>
          <w:lang w:val="en-US"/>
        </w:rPr>
        <w:t xml:space="preserve"> is called the Google AdMob Ads SDK.</w:t>
      </w:r>
      <w:r w:rsidR="00965CA4">
        <w:rPr>
          <w:lang w:val="en-US"/>
        </w:rPr>
        <w:t xml:space="preserve"> This kit allows the app to show readymade advertisements to the user with very little code needed to be written by the developer</w:t>
      </w:r>
      <w:r>
        <w:rPr>
          <w:lang w:val="en-US"/>
        </w:rPr>
        <w:t xml:space="preserve"> and embedded in the app</w:t>
      </w:r>
      <w:r w:rsidR="00965CA4">
        <w:rPr>
          <w:lang w:val="en-US"/>
        </w:rPr>
        <w:t>. The owner of the application will then receive revenue when the adverts are clicked on and visited.</w:t>
      </w:r>
      <w:r w:rsidR="00726A94">
        <w:rPr>
          <w:lang w:val="en-US"/>
        </w:rPr>
        <w:t xml:space="preserve"> I feel that using this tool/kit </w:t>
      </w:r>
      <w:r>
        <w:rPr>
          <w:lang w:val="en-US"/>
        </w:rPr>
        <w:t xml:space="preserve">from Google </w:t>
      </w:r>
      <w:r w:rsidR="00726A94">
        <w:rPr>
          <w:lang w:val="en-US"/>
        </w:rPr>
        <w:t>would have been a great way to quickly and efficiently monetise the application in a professional manner</w:t>
      </w:r>
      <w:r>
        <w:rPr>
          <w:lang w:val="en-US"/>
        </w:rPr>
        <w:t>.</w:t>
      </w:r>
      <w:r w:rsidR="00726A94">
        <w:rPr>
          <w:lang w:val="en-US"/>
        </w:rPr>
        <w:t xml:space="preserve"> </w:t>
      </w:r>
      <w:r>
        <w:rPr>
          <w:lang w:val="en-US"/>
        </w:rPr>
        <w:t xml:space="preserve">It is also a method </w:t>
      </w:r>
      <w:r w:rsidR="00726A94">
        <w:rPr>
          <w:lang w:val="en-US"/>
        </w:rPr>
        <w:t xml:space="preserve">that would </w:t>
      </w:r>
      <w:r w:rsidR="00FE4EE7">
        <w:rPr>
          <w:lang w:val="en-US"/>
        </w:rPr>
        <w:t xml:space="preserve">be </w:t>
      </w:r>
      <w:r>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annoying and take up a large proportion of the screen.</w:t>
      </w:r>
      <w:r w:rsidR="001D6291">
        <w:rPr>
          <w:lang w:val="en-US"/>
        </w:rPr>
        <w:t xml:space="preserve"> I therefore believe that using the AdMob Ads SDK would be a very good way to monetise the application developed and would have liked to have integrated it into the application had the development phase been longer.</w:t>
      </w:r>
    </w:p>
    <w:p w:rsidR="00D3078F" w:rsidRDefault="00D3078F" w:rsidP="009D30F1">
      <w:pPr>
        <w:rPr>
          <w:lang w:val="en-US"/>
        </w:rPr>
      </w:pPr>
    </w:p>
    <w:p w:rsidR="00D3078F" w:rsidRPr="00646AA6" w:rsidRDefault="00D3078F" w:rsidP="009D30F1">
      <w:pPr>
        <w:rPr>
          <w:lang w:val="en-US"/>
        </w:rPr>
      </w:pPr>
    </w:p>
    <w:p w:rsidR="008867DB" w:rsidRDefault="008867DB" w:rsidP="008867DB">
      <w:pPr>
        <w:pStyle w:val="ListParagraph"/>
        <w:numPr>
          <w:ilvl w:val="0"/>
          <w:numId w:val="8"/>
        </w:numPr>
        <w:spacing w:after="120"/>
        <w:ind w:left="714" w:hanging="357"/>
        <w:contextualSpacing w:val="0"/>
        <w:rPr>
          <w:lang w:val="en-US"/>
        </w:rPr>
      </w:pPr>
      <w:r>
        <w:rPr>
          <w:lang w:val="en-US"/>
        </w:rPr>
        <w:t>Improvements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Opening hours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Photo’s</w:t>
      </w:r>
      <w:r w:rsidR="00014D23">
        <w:rPr>
          <w:color w:val="00B050"/>
          <w:lang w:val="en-US"/>
        </w:rPr>
        <w:t>- got from places API but not from User</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Reviews</w:t>
      </w:r>
      <w:r w:rsidR="007B54A9" w:rsidRPr="00E84EE7">
        <w:rPr>
          <w:color w:val="00B050"/>
          <w:lang w:val="en-US"/>
        </w:rPr>
        <w:t>- Textual</w:t>
      </w:r>
    </w:p>
    <w:p w:rsidR="007B54A9" w:rsidRPr="00B42EC6" w:rsidRDefault="007B54A9" w:rsidP="008867DB">
      <w:pPr>
        <w:pStyle w:val="ListParagraph"/>
        <w:numPr>
          <w:ilvl w:val="1"/>
          <w:numId w:val="8"/>
        </w:numPr>
        <w:spacing w:after="120"/>
        <w:rPr>
          <w:color w:val="00B050"/>
          <w:lang w:val="en-US"/>
        </w:rPr>
      </w:pPr>
      <w:r w:rsidRPr="00B42EC6">
        <w:rPr>
          <w:color w:val="00B050"/>
          <w:lang w:val="en-US"/>
        </w:rPr>
        <w:t>Call- Know whether</w:t>
      </w:r>
      <w:r w:rsidR="00B97A77" w:rsidRPr="00B42EC6">
        <w:rPr>
          <w:color w:val="00B050"/>
          <w:lang w:val="en-US"/>
        </w:rPr>
        <w:t xml:space="preserve"> the</w:t>
      </w:r>
      <w:r w:rsidRPr="00B42EC6">
        <w:rPr>
          <w:color w:val="00B050"/>
          <w:lang w:val="en-US"/>
        </w:rPr>
        <w:t xml:space="preserve"> device has </w:t>
      </w:r>
      <w:r w:rsidR="00B97A77" w:rsidRPr="00B42EC6">
        <w:rPr>
          <w:color w:val="00B050"/>
          <w:lang w:val="en-US"/>
        </w:rPr>
        <w:t xml:space="preserve">a </w:t>
      </w:r>
      <w:r w:rsidR="007B5395">
        <w:rPr>
          <w:color w:val="00B050"/>
          <w:lang w:val="en-US"/>
        </w:rPr>
        <w:t>phone enabled</w:t>
      </w:r>
    </w:p>
    <w:p w:rsidR="0071356B" w:rsidRPr="00987E6F" w:rsidRDefault="00A954E2" w:rsidP="008867DB">
      <w:pPr>
        <w:pStyle w:val="ListParagraph"/>
        <w:numPr>
          <w:ilvl w:val="1"/>
          <w:numId w:val="8"/>
        </w:numPr>
        <w:spacing w:after="120"/>
        <w:rPr>
          <w:color w:val="00B050"/>
          <w:lang w:val="en-US"/>
        </w:rPr>
      </w:pPr>
      <w:r>
        <w:rPr>
          <w:color w:val="00B050"/>
          <w:lang w:val="en-US"/>
        </w:rPr>
        <w:t>Social network integration</w:t>
      </w:r>
    </w:p>
    <w:p w:rsidR="007E432A" w:rsidRPr="005C0C0A" w:rsidRDefault="007E432A" w:rsidP="008867DB">
      <w:pPr>
        <w:pStyle w:val="ListParagraph"/>
        <w:numPr>
          <w:ilvl w:val="1"/>
          <w:numId w:val="8"/>
        </w:numPr>
        <w:spacing w:after="120"/>
        <w:rPr>
          <w:color w:val="00B050"/>
          <w:lang w:val="en-US"/>
        </w:rPr>
      </w:pPr>
      <w:r w:rsidRPr="005C0C0A">
        <w:rPr>
          <w:color w:val="00B050"/>
          <w:lang w:val="en-US"/>
        </w:rPr>
        <w:lastRenderedPageBreak/>
        <w:t xml:space="preserve">Commercial-App store, Adverts-Google </w:t>
      </w:r>
      <w:proofErr w:type="spellStart"/>
      <w:r w:rsidRPr="005C0C0A">
        <w:rPr>
          <w:color w:val="00B050"/>
          <w:lang w:val="en-US"/>
        </w:rPr>
        <w:t>Adsense</w:t>
      </w:r>
      <w:proofErr w:type="spellEnd"/>
      <w:r w:rsidR="005C0DD7" w:rsidRPr="005C0C0A">
        <w:rPr>
          <w:color w:val="00B050"/>
          <w:lang w:val="en-US"/>
        </w:rPr>
        <w:t xml:space="preserve"> or Google AdMob Ads SDK</w:t>
      </w:r>
    </w:p>
    <w:p w:rsidR="00C60D6C" w:rsidRPr="008867DB" w:rsidRDefault="00C60D6C" w:rsidP="008867DB">
      <w:pPr>
        <w:pStyle w:val="ListParagraph"/>
        <w:numPr>
          <w:ilvl w:val="1"/>
          <w:numId w:val="8"/>
        </w:numPr>
        <w:spacing w:after="120"/>
        <w:rPr>
          <w:lang w:val="en-US"/>
        </w:rPr>
      </w:pPr>
      <w:r>
        <w:rPr>
          <w:lang w:val="en-US"/>
        </w:rPr>
        <w:t>Remember to say that I’m pleased with the outcome and happy that I managed to add some extra features to what was originally planned.</w:t>
      </w:r>
    </w:p>
    <w:p w:rsidR="00FC7DA6" w:rsidRDefault="00FC7DA6" w:rsidP="00FC7DA6">
      <w:pPr>
        <w:spacing w:after="120"/>
        <w:rPr>
          <w:lang w:val="en-US"/>
        </w:rPr>
      </w:pPr>
    </w:p>
    <w:p w:rsidR="00FC7DA6" w:rsidRPr="00FC7DA6" w:rsidRDefault="00FC7DA6" w:rsidP="00FC7DA6">
      <w:pPr>
        <w:spacing w:after="120"/>
        <w:rPr>
          <w:lang w:val="en-US"/>
        </w:rPr>
      </w:pPr>
    </w:p>
    <w:p w:rsidR="00AE4F85" w:rsidRPr="00AE4F85" w:rsidRDefault="00AE4F85" w:rsidP="00AE4F85">
      <w:pPr>
        <w:rPr>
          <w:lang w:val="en-US"/>
        </w:rPr>
      </w:pPr>
    </w:p>
    <w:p w:rsidR="00711DBE" w:rsidRDefault="00711DBE" w:rsidP="007A3E41"/>
    <w:p w:rsidR="00711DBE" w:rsidRDefault="00711DBE" w:rsidP="007A3E41"/>
    <w:p w:rsidR="009B764F" w:rsidRDefault="009B764F">
      <w:pPr>
        <w:rPr>
          <w:rFonts w:asciiTheme="majorHAnsi" w:eastAsiaTheme="majorEastAsia" w:hAnsiTheme="majorHAnsi" w:cstheme="majorBidi"/>
          <w:b/>
          <w:bCs/>
          <w:sz w:val="32"/>
          <w:szCs w:val="32"/>
        </w:rPr>
      </w:pPr>
      <w:bookmarkStart w:id="43" w:name="_Toc192777717"/>
      <w:r>
        <w:br w:type="page"/>
      </w:r>
    </w:p>
    <w:p w:rsidR="00932C40" w:rsidRPr="00D6742F" w:rsidRDefault="00711DBE" w:rsidP="002E3E4F">
      <w:pPr>
        <w:pStyle w:val="Heading1"/>
        <w:numPr>
          <w:ilvl w:val="0"/>
          <w:numId w:val="0"/>
        </w:numPr>
        <w:rPr>
          <w:rFonts w:asciiTheme="minorHAnsi" w:hAnsiTheme="minorHAnsi"/>
        </w:rPr>
      </w:pPr>
      <w:bookmarkStart w:id="44" w:name="_Toc353978993"/>
      <w:r w:rsidRPr="00D6742F">
        <w:rPr>
          <w:rFonts w:asciiTheme="minorHAnsi" w:hAnsiTheme="minorHAnsi"/>
        </w:rPr>
        <w:lastRenderedPageBreak/>
        <w:t>Appendices</w:t>
      </w:r>
      <w:bookmarkEnd w:id="43"/>
      <w:bookmarkEnd w:id="44"/>
    </w:p>
    <w:p w:rsidR="002B67EA" w:rsidRPr="00D6742F" w:rsidRDefault="002B67EA"/>
    <w:p w:rsidR="00511E03" w:rsidRDefault="002B67EA" w:rsidP="00511E03">
      <w:pPr>
        <w:pStyle w:val="AppendixSection"/>
        <w:rPr>
          <w:rFonts w:asciiTheme="minorHAnsi" w:hAnsiTheme="minorHAnsi"/>
        </w:rPr>
      </w:pPr>
      <w:bookmarkStart w:id="45" w:name="_Toc353978994"/>
      <w:r w:rsidRPr="00D6742F">
        <w:rPr>
          <w:rFonts w:asciiTheme="minorHAnsi" w:hAnsiTheme="minorHAnsi"/>
        </w:rPr>
        <w:t>Thi</w:t>
      </w:r>
      <w:r w:rsidR="00031FBA" w:rsidRPr="00D6742F">
        <w:rPr>
          <w:rFonts w:asciiTheme="minorHAnsi" w:hAnsiTheme="minorHAnsi"/>
        </w:rPr>
        <w:t>rd</w:t>
      </w:r>
      <w:r w:rsidR="00F56705" w:rsidRPr="00D6742F">
        <w:rPr>
          <w:rFonts w:asciiTheme="minorHAnsi" w:hAnsiTheme="minorHAnsi"/>
        </w:rPr>
        <w:t>-</w:t>
      </w:r>
      <w:r w:rsidRPr="00D6742F">
        <w:rPr>
          <w:rFonts w:asciiTheme="minorHAnsi" w:hAnsiTheme="minorHAnsi"/>
        </w:rPr>
        <w:t>Party Code</w:t>
      </w:r>
      <w:r w:rsidR="0042405C" w:rsidRPr="00D6742F">
        <w:rPr>
          <w:rFonts w:asciiTheme="minorHAnsi" w:hAnsiTheme="minorHAnsi"/>
        </w:rPr>
        <w:t xml:space="preserve"> and Libraries</w:t>
      </w:r>
      <w:bookmarkEnd w:id="45"/>
    </w:p>
    <w:p w:rsidR="004E72C7" w:rsidRDefault="004E72C7" w:rsidP="00511E03">
      <w:pPr>
        <w:rPr>
          <w:rFonts w:eastAsiaTheme="majorEastAsia" w:cstheme="majorBidi"/>
          <w:b/>
          <w:bCs/>
          <w:sz w:val="26"/>
          <w:szCs w:val="26"/>
        </w:rPr>
      </w:pPr>
    </w:p>
    <w:p w:rsidR="002518BA" w:rsidRDefault="00511E03" w:rsidP="00511E03">
      <w:pPr>
        <w:rPr>
          <w:szCs w:val="22"/>
        </w:rPr>
      </w:pPr>
      <w:r>
        <w:rPr>
          <w:szCs w:val="22"/>
        </w:rPr>
        <w:t>It has been stated throughout the implementation section</w:t>
      </w:r>
      <w:r w:rsidR="001C0904">
        <w:rPr>
          <w:szCs w:val="22"/>
        </w:rPr>
        <w:t xml:space="preserve"> (4)</w:t>
      </w:r>
      <w:r>
        <w:rPr>
          <w:szCs w:val="22"/>
        </w:rPr>
        <w:t xml:space="preserve"> what third party code has been used, </w:t>
      </w:r>
      <w:r w:rsidR="001C0904">
        <w:rPr>
          <w:szCs w:val="22"/>
        </w:rPr>
        <w:t xml:space="preserve">where and </w:t>
      </w:r>
      <w:r>
        <w:rPr>
          <w:szCs w:val="22"/>
        </w:rPr>
        <w:t>how it has been used and for what reason</w:t>
      </w:r>
      <w:r w:rsidR="001C0904">
        <w:rPr>
          <w:szCs w:val="22"/>
        </w:rPr>
        <w:t xml:space="preserve">. </w:t>
      </w:r>
      <w:r w:rsidR="00CB5272">
        <w:rPr>
          <w:szCs w:val="22"/>
        </w:rPr>
        <w:t xml:space="preserve">The source code for the project has also been commented with Javadoc author tags in each Java file which details the main author of the code and any modification that have been made to the source provided for the project.  </w:t>
      </w:r>
      <w:r w:rsidR="002518BA">
        <w:rPr>
          <w:szCs w:val="22"/>
        </w:rPr>
        <w:t>However to reiterate this information the following sources have been used in the project in a way detailed below:</w:t>
      </w:r>
    </w:p>
    <w:p w:rsidR="002518BA" w:rsidRDefault="002518BA" w:rsidP="00511E03">
      <w:pPr>
        <w:rPr>
          <w:szCs w:val="22"/>
        </w:rPr>
      </w:pPr>
    </w:p>
    <w:p w:rsidR="00CB5272" w:rsidRDefault="0046447C" w:rsidP="00511E03">
      <w:pPr>
        <w:rPr>
          <w:szCs w:val="22"/>
        </w:rPr>
      </w:pPr>
      <w:r>
        <w:rPr>
          <w:szCs w:val="22"/>
        </w:rPr>
        <w:t xml:space="preserve">An Android tutorial for creating an Android application that uses the Google Places API. </w:t>
      </w:r>
    </w:p>
    <w:p w:rsidR="00511E03" w:rsidRPr="00511E03" w:rsidRDefault="00597063" w:rsidP="00511E03">
      <w:pPr>
        <w:rPr>
          <w:szCs w:val="22"/>
        </w:rPr>
      </w:pPr>
      <w:hyperlink r:id="rId30" w:history="1">
        <w:r w:rsidR="00CB5272">
          <w:rPr>
            <w:rStyle w:val="Hyperlink"/>
          </w:rPr>
          <w:t>http://www.androidhive.info/2012/08/android-working-with-google-places-and-maps-tutorial/</w:t>
        </w:r>
      </w:hyperlink>
      <w:r w:rsidR="002518BA">
        <w:rPr>
          <w:szCs w:val="22"/>
        </w:rPr>
        <w:t xml:space="preserve">  </w:t>
      </w:r>
    </w:p>
    <w:p w:rsidR="00CB5272" w:rsidRDefault="004474C9" w:rsidP="00CB5272">
      <w:pPr>
        <w:jc w:val="both"/>
      </w:pPr>
      <w:r>
        <w:t xml:space="preserve">This tutorial </w:t>
      </w:r>
      <w:r w:rsidR="003C05E3">
        <w:t xml:space="preserve">listed above </w:t>
      </w:r>
      <w:r>
        <w:t xml:space="preserve">was completed and the majority of the code provided </w:t>
      </w:r>
      <w:r w:rsidR="00370294">
        <w:t xml:space="preserve">in the tutorial </w:t>
      </w:r>
      <w:r>
        <w:t>was</w:t>
      </w:r>
      <w:r w:rsidR="00370294">
        <w:t xml:space="preserve"> </w:t>
      </w:r>
      <w:r>
        <w:t xml:space="preserve">used. </w:t>
      </w:r>
      <w:r w:rsidR="003C05E3">
        <w:t xml:space="preserve">The classes and view that produced maps were discarded to create new versions using the new Android Maps API. </w:t>
      </w:r>
      <w:r>
        <w:t xml:space="preserve">Some Java files </w:t>
      </w:r>
      <w:r w:rsidR="003C05E3">
        <w:t xml:space="preserve">provided </w:t>
      </w:r>
      <w:r>
        <w:t>were used</w:t>
      </w:r>
      <w:r w:rsidR="003C05E3">
        <w:t xml:space="preserve"> with no modification, whilst others</w:t>
      </w:r>
      <w:r>
        <w:t xml:space="preserve"> were modified to varying extents. More details </w:t>
      </w:r>
      <w:r w:rsidR="003C05E3">
        <w:t xml:space="preserve">of what has been used and what has been modified </w:t>
      </w:r>
      <w:r>
        <w:t>can be seen in the Javadoc of the source code.</w:t>
      </w:r>
    </w:p>
    <w:p w:rsidR="00CB5272" w:rsidRDefault="00CB5272" w:rsidP="00CB5272">
      <w:pPr>
        <w:jc w:val="both"/>
      </w:pPr>
    </w:p>
    <w:p w:rsidR="00CB5272" w:rsidRDefault="00CB5272" w:rsidP="00CB5272">
      <w:pPr>
        <w:jc w:val="both"/>
      </w:pPr>
      <w:r>
        <w:t>The following libraries files were used in the project:</w:t>
      </w:r>
    </w:p>
    <w:p w:rsidR="00CB5272" w:rsidRDefault="00CB5272" w:rsidP="00CB5272">
      <w:pPr>
        <w:jc w:val="both"/>
      </w:pP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google-api-client-1.10.3-beta.jar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google-api-client-android2-1.10.3-beta.jar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google-oauth-client-1.10.3-beta.jar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google-http-client-1.10.3-beta.jar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google-http-client-android3-1.10.3-beta.jar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gson-2.1.jar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guava-11.0.1.jar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jackson-core-asl-1.9.4.jar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jsr305-1.3.9.jar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protobuf-java-2.2.0.jar</w:t>
      </w:r>
    </w:p>
    <w:p w:rsidR="008D784F" w:rsidRDefault="008D784F" w:rsidP="00CB5272">
      <w:pPr>
        <w:jc w:val="both"/>
      </w:pPr>
    </w:p>
    <w:p w:rsidR="00742ADD" w:rsidRDefault="008D784F" w:rsidP="008D784F">
      <w:pPr>
        <w:jc w:val="both"/>
      </w:pPr>
      <w:r>
        <w:t xml:space="preserve">These libraries are part of Google APIs Client Library for Java. The Java client library is used in the application created for accessing Google APIs using JSON. The client library files work on the android platform </w:t>
      </w:r>
      <w:r w:rsidR="00E92E42">
        <w:t>as it’s</w:t>
      </w:r>
      <w:r>
        <w:t xml:space="preserve"> support</w:t>
      </w:r>
      <w:r w:rsidR="00E92E42">
        <w:t xml:space="preserve">ed by the Java language. The </w:t>
      </w:r>
      <w:r w:rsidR="00194765">
        <w:t xml:space="preserve">latest version of the </w:t>
      </w:r>
      <w:r w:rsidR="00742ADD">
        <w:t xml:space="preserve">Google APIs Client Library for Java can be </w:t>
      </w:r>
      <w:r w:rsidR="00194765">
        <w:t xml:space="preserve">researched and </w:t>
      </w:r>
      <w:r w:rsidR="00742ADD">
        <w:t>downloaded here:</w:t>
      </w:r>
      <w:r w:rsidR="00194765">
        <w:t xml:space="preserve"> </w:t>
      </w:r>
      <w:hyperlink r:id="rId31" w:history="1">
        <w:r w:rsidR="00742ADD">
          <w:rPr>
            <w:rStyle w:val="Hyperlink"/>
          </w:rPr>
          <w:t>https://code.google.com/p/google-api-java-client/wiki/Setup</w:t>
        </w:r>
      </w:hyperlink>
    </w:p>
    <w:p w:rsidR="00742ADD" w:rsidRDefault="00742ADD" w:rsidP="008D784F">
      <w:pPr>
        <w:jc w:val="both"/>
      </w:pPr>
    </w:p>
    <w:p w:rsidR="00742ADD" w:rsidRDefault="00742ADD" w:rsidP="008D784F">
      <w:pPr>
        <w:jc w:val="both"/>
      </w:pPr>
    </w:p>
    <w:p w:rsidR="00742ADD" w:rsidRDefault="00742ADD" w:rsidP="008D784F">
      <w:pPr>
        <w:jc w:val="both"/>
      </w:pPr>
    </w:p>
    <w:p w:rsidR="008D784F" w:rsidRDefault="008D784F"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2B0070" w:rsidRDefault="009F31F3" w:rsidP="004F1DC9">
      <w:pPr>
        <w:pStyle w:val="AppendixSection"/>
        <w:rPr>
          <w:rFonts w:asciiTheme="minorHAnsi" w:hAnsiTheme="minorHAnsi"/>
        </w:rPr>
      </w:pPr>
      <w:bookmarkStart w:id="46" w:name="_Toc353978995"/>
      <w:r>
        <w:rPr>
          <w:rFonts w:asciiTheme="minorHAnsi" w:hAnsiTheme="minorHAnsi"/>
        </w:rPr>
        <w:lastRenderedPageBreak/>
        <w:t>Original Graphical User Interface Design</w:t>
      </w:r>
      <w:bookmarkEnd w:id="46"/>
    </w:p>
    <w:p w:rsidR="009F31F3" w:rsidRPr="002844B4" w:rsidRDefault="00597063" w:rsidP="009F31F3">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1525" style="position:absolute;margin-left:-77.05pt;margin-top:20pt;width:169.65pt;height:284pt;z-index:252289024" coordorigin="259,2360" coordsize="3393,5680">
            <v:group id="_x0000_s1526" style="position:absolute;left:259;top:2360;width:3393;height:5680" coordorigin="3750,1924" coordsize="3393,5680">
              <v:group id="_x0000_s1527" style="position:absolute;left:3750;top:1924;width:3393;height:5680" coordorigin="3750,1924" coordsize="3393,5680">
                <v:roundrect id="AutoShape 11" o:spid="_x0000_s1528"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1529"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1530"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1531"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1532"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1533"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1534"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1535"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1536"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1537"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1538"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1539"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1540"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1541"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521551" w:rsidRPr="004B60B0" w:rsidRDefault="00521551" w:rsidP="009F31F3">
                        <w:pPr>
                          <w:rPr>
                            <w:b/>
                            <w:sz w:val="20"/>
                            <w:szCs w:val="20"/>
                          </w:rPr>
                        </w:pPr>
                        <w:r w:rsidRPr="004B60B0">
                          <w:rPr>
                            <w:b/>
                            <w:sz w:val="20"/>
                            <w:szCs w:val="20"/>
                          </w:rPr>
                          <w:t>Use Current Location</w:t>
                        </w:r>
                      </w:p>
                    </w:txbxContent>
                  </v:textbox>
                </v:shape>
                <v:roundrect id="AutoShape 31" o:spid="_x0000_s1542"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1543"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521551" w:rsidRPr="002844B4" w:rsidRDefault="00521551" w:rsidP="009F31F3">
                        <w:pPr>
                          <w:rPr>
                            <w:color w:val="404040"/>
                            <w:sz w:val="18"/>
                            <w:szCs w:val="18"/>
                          </w:rPr>
                        </w:pPr>
                        <w:r w:rsidRPr="002844B4">
                          <w:rPr>
                            <w:color w:val="404040"/>
                            <w:sz w:val="18"/>
                            <w:szCs w:val="18"/>
                          </w:rPr>
                          <w:t>Enter City, Town, Post Code...</w:t>
                        </w:r>
                      </w:p>
                    </w:txbxContent>
                  </v:textbox>
                </v:shape>
                <v:shape id="AutoShape 33" o:spid="_x0000_s1544"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1545"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521551" w:rsidRPr="00D931A1" w:rsidRDefault="00521551" w:rsidP="009F31F3">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1546"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7" o:spid="_x0000_s154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8" o:spid="_x0000_s154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154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155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155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155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noProof/>
          <w:szCs w:val="22"/>
          <w:lang w:eastAsia="en-GB"/>
        </w:rPr>
        <w:pict>
          <v:group id="_x0000_s1486" style="position:absolute;margin-left:325.3pt;margin-top:20.05pt;width:159.5pt;height:284pt;z-index:252288000" coordorigin="4816,2191" coordsize="3190,5680">
            <v:group id="Group 203" o:spid="_x0000_s1487"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1488"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1489"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1490"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1491"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1492"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1493"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1494"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AutoShape 211" o:spid="_x0000_s1495"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 id="AutoShape 212" o:spid="_x0000_s1496"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1497"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1498"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1499"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1500"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1501"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521551" w:rsidRPr="00D931A1" w:rsidRDefault="00521551"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502" style="position:absolute;left:5006;top:2761;width:2783;height:4478" coordorigin="8716,2836" coordsize="2783,4478">
              <v:shape id="AutoShape 239" o:spid="_x0000_s1503"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1504"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1505"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521551" w:rsidRDefault="00521551" w:rsidP="009F31F3">
                      <w:r>
                        <w:t>Honoured Guest</w:t>
                      </w:r>
                    </w:p>
                    <w:p w:rsidR="00521551" w:rsidRDefault="00521551" w:rsidP="009F31F3">
                      <w:r>
                        <w:t xml:space="preserve">Address Lines </w:t>
                      </w:r>
                    </w:p>
                    <w:p w:rsidR="00521551" w:rsidRDefault="00521551" w:rsidP="009F31F3">
                      <w:r>
                        <w:t xml:space="preserve">Address Lines </w:t>
                      </w:r>
                    </w:p>
                    <w:p w:rsidR="00521551" w:rsidRDefault="00521551" w:rsidP="009F31F3">
                      <w:r>
                        <w:t>01970 123 456</w:t>
                      </w:r>
                    </w:p>
                  </w:txbxContent>
                </v:textbox>
              </v:shape>
              <v:group id="Group 269" o:spid="_x0000_s1506"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1507"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1508"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521551" w:rsidRPr="00B94757" w:rsidRDefault="00521551" w:rsidP="009F31F3">
                        <w:pPr>
                          <w:rPr>
                            <w:b/>
                            <w:bCs/>
                            <w:sz w:val="40"/>
                            <w:szCs w:val="40"/>
                          </w:rPr>
                        </w:pPr>
                        <w:r w:rsidRPr="00B94757">
                          <w:rPr>
                            <w:b/>
                            <w:bCs/>
                            <w:sz w:val="40"/>
                            <w:szCs w:val="40"/>
                          </w:rPr>
                          <w:t>-</w:t>
                        </w:r>
                      </w:p>
                    </w:txbxContent>
                  </v:textbox>
                </v:shape>
              </v:group>
              <v:shape id="AutoShape 246" o:spid="_x0000_s1509"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1510"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521551" w:rsidRDefault="00521551" w:rsidP="009F31F3">
                      <w:r>
                        <w:t>Hot Dumplings</w:t>
                      </w:r>
                    </w:p>
                    <w:p w:rsidR="00521551" w:rsidRDefault="00521551" w:rsidP="009F31F3">
                      <w:r>
                        <w:t>Address Lines 01970 123 456</w:t>
                      </w:r>
                    </w:p>
                  </w:txbxContent>
                </v:textbox>
              </v:shape>
              <v:shape id="Text Box 254" o:spid="_x0000_s1511"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521551" w:rsidRDefault="00521551" w:rsidP="009F31F3">
                      <w:r>
                        <w:t>Kam Sing</w:t>
                      </w:r>
                    </w:p>
                    <w:p w:rsidR="00521551" w:rsidRDefault="00521551" w:rsidP="009F31F3">
                      <w:r>
                        <w:t>Address Lines 01970 123 456</w:t>
                      </w:r>
                    </w:p>
                  </w:txbxContent>
                </v:textbox>
              </v:shape>
              <v:group id="Group 256" o:spid="_x0000_s1512"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151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151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521551" w:rsidRPr="00AA435B" w:rsidRDefault="00521551" w:rsidP="009F31F3">
                        <w:pPr>
                          <w:rPr>
                            <w:b/>
                            <w:bCs/>
                            <w:sz w:val="32"/>
                            <w:szCs w:val="32"/>
                          </w:rPr>
                        </w:pPr>
                        <w:r w:rsidRPr="00AA435B">
                          <w:rPr>
                            <w:b/>
                            <w:bCs/>
                            <w:sz w:val="32"/>
                            <w:szCs w:val="32"/>
                          </w:rPr>
                          <w:t>+</w:t>
                        </w:r>
                      </w:p>
                    </w:txbxContent>
                  </v:textbox>
                </v:shape>
              </v:group>
              <v:group id="Group 259" o:spid="_x0000_s1515"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151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151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521551" w:rsidRPr="00AA435B" w:rsidRDefault="00521551" w:rsidP="009F31F3">
                        <w:pPr>
                          <w:rPr>
                            <w:b/>
                            <w:bCs/>
                            <w:sz w:val="32"/>
                            <w:szCs w:val="32"/>
                          </w:rPr>
                        </w:pPr>
                        <w:r w:rsidRPr="00AA435B">
                          <w:rPr>
                            <w:b/>
                            <w:bCs/>
                            <w:sz w:val="32"/>
                            <w:szCs w:val="32"/>
                          </w:rPr>
                          <w:t>+</w:t>
                        </w:r>
                      </w:p>
                    </w:txbxContent>
                  </v:textbox>
                </v:shape>
              </v:group>
            </v:group>
            <v:group id="_x0000_s1518" style="position:absolute;left:5254;top:4334;width:2362;height:882" coordorigin="5331,4334" coordsize="2362,882">
              <v:roundrect id="AutoShape 241" o:spid="_x0000_s1519"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1520"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1521"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1522"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521551" w:rsidRDefault="00521551" w:rsidP="009F31F3">
                      <w:r>
                        <w:t>Website</w:t>
                      </w:r>
                    </w:p>
                  </w:txbxContent>
                </v:textbox>
              </v:shape>
              <v:shape id="Text Box 271" o:spid="_x0000_s1523"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521551" w:rsidRDefault="00521551" w:rsidP="009F31F3">
                      <w:r>
                        <w:t>Map</w:t>
                      </w:r>
                    </w:p>
                  </w:txbxContent>
                </v:textbox>
              </v:shape>
              <v:shape id="Text Box 272" o:spid="_x0000_s1524"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521551" w:rsidRDefault="00521551" w:rsidP="009F31F3">
                      <w:r>
                        <w:t>Directions</w:t>
                      </w:r>
                    </w:p>
                  </w:txbxContent>
                </v:textbox>
              </v:shape>
            </v:group>
          </v:group>
        </w:pict>
      </w:r>
      <w:r w:rsidR="009F31F3">
        <w:rPr>
          <w:rFonts w:ascii="Calibri" w:eastAsia="Times New Roman" w:hAnsi="Calibri" w:cs="Times New Roman"/>
          <w:szCs w:val="22"/>
          <w:lang w:eastAsia="zh-CN" w:bidi="ta-IN"/>
        </w:rPr>
        <w:t>1.</w:t>
      </w:r>
      <w:r w:rsidR="009F31F3">
        <w:rPr>
          <w:rFonts w:ascii="Calibri" w:eastAsia="Times New Roman" w:hAnsi="Calibri" w:cs="Times New Roman"/>
          <w:szCs w:val="22"/>
          <w:lang w:eastAsia="zh-CN" w:bidi="ta-IN"/>
        </w:rPr>
        <w:tab/>
        <w:t>5.</w:t>
      </w:r>
    </w:p>
    <w:p w:rsidR="009F31F3" w:rsidRPr="002844B4" w:rsidRDefault="009F31F3" w:rsidP="009F31F3">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color w:val="404040"/>
          <w:szCs w:val="22"/>
          <w:lang w:eastAsia="zh-CN" w:bidi="ta-IN"/>
        </w:rPr>
      </w:pPr>
    </w:p>
    <w:p w:rsidR="009F31F3" w:rsidRPr="002844B4" w:rsidRDefault="00597063"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1351" type="#_x0000_t32" style="position:absolute;margin-left:-8.7pt;margin-top:36.35pt;width:24.35pt;height:0;rotation:9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9F31F3" w:rsidRPr="002844B4" w:rsidRDefault="00597063"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1417" type="#_x0000_t32" style="position:absolute;margin-left:410.2pt;margin-top:4.65pt;width:0;height:27.7pt;flip:y;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9F31F3" w:rsidRPr="002844B4" w:rsidRDefault="00597063" w:rsidP="009F31F3">
      <w:pPr>
        <w:tabs>
          <w:tab w:val="center" w:pos="4513"/>
          <w:tab w:val="left" w:pos="8227"/>
        </w:tabs>
        <w:spacing w:after="200" w:line="276" w:lineRule="auto"/>
        <w:rPr>
          <w:rFonts w:ascii="Calibri" w:eastAsia="Times New Roman" w:hAnsi="Calibri" w:cs="Times New Roman"/>
          <w:b/>
          <w:szCs w:val="22"/>
          <w:lang w:eastAsia="zh-CN" w:bidi="ta-IN"/>
        </w:rPr>
      </w:pPr>
      <w:r w:rsidRPr="00597063">
        <w:rPr>
          <w:rFonts w:ascii="Calibri" w:eastAsia="Times New Roman" w:hAnsi="Calibri" w:cs="Times New Roman"/>
          <w:noProof/>
          <w:szCs w:val="22"/>
          <w:lang w:eastAsia="en-GB"/>
        </w:rPr>
        <w:pict>
          <v:group id="_x0000_s1556" style="position:absolute;margin-left:329.45pt;margin-top:17.3pt;width:159.5pt;height:284pt;z-index:252293120" coordorigin="8389,8905" coordsize="3190,5680">
            <v:group id="_x0000_s1379" style="position:absolute;left:8389;top:8905;width:3190;height:5680" coordorigin="8389,8921" coordsize="3190,5680">
              <v:group id="Group 175" o:spid="_x0000_s1380"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381"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382"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383"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384"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385"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386"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387"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388"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389"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390"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391"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392"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393"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394"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521551" w:rsidRPr="00D931A1" w:rsidRDefault="00521551"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395"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396"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397"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398"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399"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400"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40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40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521551" w:rsidRPr="00AA435B" w:rsidRDefault="00521551" w:rsidP="009F31F3">
                          <w:pPr>
                            <w:rPr>
                              <w:b/>
                              <w:bCs/>
                              <w:sz w:val="32"/>
                              <w:szCs w:val="32"/>
                            </w:rPr>
                          </w:pPr>
                          <w:r w:rsidRPr="00AA435B">
                            <w:rPr>
                              <w:b/>
                              <w:bCs/>
                              <w:sz w:val="32"/>
                              <w:szCs w:val="32"/>
                            </w:rPr>
                            <w:t>+</w:t>
                          </w:r>
                        </w:p>
                      </w:txbxContent>
                    </v:textbox>
                  </v:shape>
                </v:group>
                <v:shape id="Text Box 188" o:spid="_x0000_s1403"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521551" w:rsidRDefault="00521551" w:rsidP="009F31F3">
                        <w:r>
                          <w:t>Honoured Guest</w:t>
                        </w:r>
                      </w:p>
                      <w:p w:rsidR="00521551" w:rsidRDefault="00521551" w:rsidP="009F31F3">
                        <w:r>
                          <w:t>Address Lines 01970 123 456</w:t>
                        </w:r>
                      </w:p>
                    </w:txbxContent>
                  </v:textbox>
                </v:shape>
                <v:shape id="Text Box 189" o:spid="_x0000_s1404"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521551" w:rsidRDefault="00521551" w:rsidP="009F31F3">
                        <w:r>
                          <w:t>Hot Dumplings</w:t>
                        </w:r>
                      </w:p>
                      <w:p w:rsidR="00521551" w:rsidRDefault="00521551" w:rsidP="009F31F3">
                        <w:r>
                          <w:t>Address Lines 01970 123 456</w:t>
                        </w:r>
                      </w:p>
                    </w:txbxContent>
                  </v:textbox>
                </v:shape>
                <v:shape id="Text Box 190" o:spid="_x0000_s1405"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521551" w:rsidRDefault="00521551" w:rsidP="009F31F3">
                        <w:r>
                          <w:t>Kam Sing</w:t>
                        </w:r>
                      </w:p>
                      <w:p w:rsidR="00521551" w:rsidRDefault="00521551" w:rsidP="009F31F3">
                        <w:r>
                          <w:t>Address Lines 01970 123 456</w:t>
                        </w:r>
                      </w:p>
                    </w:txbxContent>
                  </v:textbox>
                </v:shape>
                <v:shape id="Text Box 191" o:spid="_x0000_s1406"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521551" w:rsidRDefault="00521551" w:rsidP="009F31F3">
                        <w:r>
                          <w:t>Mandarin</w:t>
                        </w:r>
                      </w:p>
                      <w:p w:rsidR="00521551" w:rsidRDefault="00521551" w:rsidP="009F31F3">
                        <w:r>
                          <w:t>Address Lines 01970 123 456</w:t>
                        </w:r>
                      </w:p>
                    </w:txbxContent>
                  </v:textbox>
                </v:shape>
                <v:group id="Group 192" o:spid="_x0000_s1407"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40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40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521551" w:rsidRPr="00AA435B" w:rsidRDefault="00521551" w:rsidP="009F31F3">
                          <w:pPr>
                            <w:rPr>
                              <w:b/>
                              <w:bCs/>
                              <w:sz w:val="32"/>
                              <w:szCs w:val="32"/>
                            </w:rPr>
                          </w:pPr>
                          <w:r w:rsidRPr="00AA435B">
                            <w:rPr>
                              <w:b/>
                              <w:bCs/>
                              <w:sz w:val="32"/>
                              <w:szCs w:val="32"/>
                            </w:rPr>
                            <w:t>+</w:t>
                          </w:r>
                        </w:p>
                      </w:txbxContent>
                    </v:textbox>
                  </v:shape>
                </v:group>
                <v:group id="Group 195" o:spid="_x0000_s1410"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41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41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521551" w:rsidRPr="00AA435B" w:rsidRDefault="00521551" w:rsidP="009F31F3">
                          <w:pPr>
                            <w:rPr>
                              <w:b/>
                              <w:bCs/>
                              <w:sz w:val="32"/>
                              <w:szCs w:val="32"/>
                            </w:rPr>
                          </w:pPr>
                          <w:r w:rsidRPr="00AA435B">
                            <w:rPr>
                              <w:b/>
                              <w:bCs/>
                              <w:sz w:val="32"/>
                              <w:szCs w:val="32"/>
                            </w:rPr>
                            <w:t>+</w:t>
                          </w:r>
                        </w:p>
                      </w:txbxContent>
                    </v:textbox>
                  </v:shape>
                </v:group>
                <v:group id="Group 198" o:spid="_x0000_s1413"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4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4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521551" w:rsidRPr="00AA435B" w:rsidRDefault="00521551" w:rsidP="009F31F3">
                          <w:pPr>
                            <w:rPr>
                              <w:b/>
                              <w:bCs/>
                              <w:sz w:val="32"/>
                              <w:szCs w:val="32"/>
                            </w:rPr>
                          </w:pPr>
                          <w:r w:rsidRPr="00AA435B">
                            <w:rPr>
                              <w:b/>
                              <w:bCs/>
                              <w:sz w:val="32"/>
                              <w:szCs w:val="32"/>
                            </w:rPr>
                            <w:t>+</w:t>
                          </w:r>
                        </w:p>
                      </w:txbxContent>
                    </v:textbox>
                  </v:shape>
                </v:group>
                <v:shape id="Text Box 201" o:spid="_x0000_s1416"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521551" w:rsidRDefault="00521551" w:rsidP="009F31F3">
                        <w:r>
                          <w:t>Seafront Palace</w:t>
                        </w:r>
                      </w:p>
                      <w:p w:rsidR="00521551" w:rsidRDefault="00521551" w:rsidP="009F31F3">
                        <w:r>
                          <w:t>Address Lines</w:t>
                        </w:r>
                      </w:p>
                    </w:txbxContent>
                  </v:textbox>
                </v:shape>
              </v:group>
            </v:group>
            <v:shape id="_x0000_s1555"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597063">
        <w:rPr>
          <w:rFonts w:ascii="Calibri" w:eastAsia="Times New Roman" w:hAnsi="Calibri" w:cs="Times New Roman"/>
          <w:noProof/>
          <w:szCs w:val="22"/>
          <w:lang w:eastAsia="en-GB"/>
        </w:rPr>
        <w:pict>
          <v:group id="_x0000_s1418" style="position:absolute;margin-left:-77.05pt;margin-top:17.45pt;width:159.8pt;height:284pt;z-index:252286976" coordorigin="259,8924" coordsize="3196,5680">
            <v:group id="Group 177" o:spid="_x0000_s141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42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42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42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42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42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42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42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42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42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42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43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43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43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43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521551" w:rsidRPr="00D931A1" w:rsidRDefault="00521551"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434" style="position:absolute;left:401;top:9669;width:3054;height:4406" coordorigin="691,9860" coordsize="3054,4406">
              <v:group id="_x0000_s1435" style="position:absolute;left:691;top:9860;width:3054;height:4310" coordorigin="691,10168" coordsize="3054,4310">
                <v:group id="Group 96" o:spid="_x0000_s143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43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43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43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44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44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4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4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4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4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44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4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4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4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4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45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4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4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4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4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45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4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4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4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4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46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46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521551" w:rsidRPr="00095130" w:rsidRDefault="00521551" w:rsidP="009F31F3">
                        <w:pPr>
                          <w:rPr>
                            <w:sz w:val="16"/>
                            <w:szCs w:val="16"/>
                          </w:rPr>
                        </w:pPr>
                        <w:r>
                          <w:rPr>
                            <w:sz w:val="16"/>
                            <w:szCs w:val="16"/>
                          </w:rPr>
                          <w:t>Food</w:t>
                        </w:r>
                      </w:p>
                    </w:txbxContent>
                  </v:textbox>
                </v:shape>
                <v:shape id="Text Box 145" o:spid="_x0000_s146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521551" w:rsidRPr="00095130" w:rsidRDefault="00521551" w:rsidP="009F31F3">
                        <w:pPr>
                          <w:rPr>
                            <w:sz w:val="16"/>
                            <w:szCs w:val="16"/>
                          </w:rPr>
                        </w:pPr>
                        <w:r>
                          <w:rPr>
                            <w:sz w:val="16"/>
                            <w:szCs w:val="16"/>
                          </w:rPr>
                          <w:t>Shops</w:t>
                        </w:r>
                      </w:p>
                    </w:txbxContent>
                  </v:textbox>
                </v:shape>
                <v:shape id="Text Box 146" o:spid="_x0000_s146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521551" w:rsidRPr="00095130" w:rsidRDefault="00521551" w:rsidP="009F31F3">
                        <w:pPr>
                          <w:rPr>
                            <w:sz w:val="16"/>
                            <w:szCs w:val="16"/>
                          </w:rPr>
                        </w:pPr>
                        <w:r>
                          <w:rPr>
                            <w:sz w:val="16"/>
                            <w:szCs w:val="16"/>
                          </w:rPr>
                          <w:t>POI</w:t>
                        </w:r>
                      </w:p>
                    </w:txbxContent>
                  </v:textbox>
                </v:shape>
                <v:shape id="Text Box 147" o:spid="_x0000_s146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521551" w:rsidRPr="00095130" w:rsidRDefault="00521551" w:rsidP="009F31F3">
                        <w:pPr>
                          <w:rPr>
                            <w:sz w:val="16"/>
                            <w:szCs w:val="16"/>
                          </w:rPr>
                        </w:pPr>
                        <w:r>
                          <w:rPr>
                            <w:sz w:val="16"/>
                            <w:szCs w:val="16"/>
                          </w:rPr>
                          <w:t>ATM’s</w:t>
                        </w:r>
                      </w:p>
                    </w:txbxContent>
                  </v:textbox>
                </v:shape>
                <v:shape id="Text Box 148" o:spid="_x0000_s146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49" o:spid="_x0000_s146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0" o:spid="_x0000_s146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1" o:spid="_x0000_s146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2" o:spid="_x0000_s147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3" o:spid="_x0000_s147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4" o:spid="_x0000_s147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5" o:spid="_x0000_s147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6" o:spid="_x0000_s147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7" o:spid="_x0000_s147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8" o:spid="_x0000_s147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9" o:spid="_x0000_s147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60" o:spid="_x0000_s147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61" o:spid="_x0000_s147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62" o:spid="_x0000_s148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63" o:spid="_x0000_s148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521551" w:rsidRPr="00095130" w:rsidRDefault="00521551" w:rsidP="009F31F3">
                        <w:pPr>
                          <w:rPr>
                            <w:sz w:val="16"/>
                            <w:szCs w:val="16"/>
                          </w:rPr>
                        </w:pPr>
                        <w:r>
                          <w:rPr>
                            <w:sz w:val="16"/>
                            <w:szCs w:val="16"/>
                          </w:rPr>
                          <w:t>Exampl</w:t>
                        </w:r>
                        <w:r w:rsidRPr="00095130">
                          <w:rPr>
                            <w:sz w:val="16"/>
                            <w:szCs w:val="16"/>
                          </w:rPr>
                          <w:t>e</w:t>
                        </w:r>
                      </w:p>
                    </w:txbxContent>
                  </v:textbox>
                </v:shape>
              </v:group>
              <v:group id="_x0000_s1482" style="position:absolute;left:1168;top:13836;width:2142;height:430" coordorigin="1161,15172" coordsize="2142,430">
                <v:roundrect id="AutoShape 119" o:spid="_x0000_s148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48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48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521551" w:rsidRPr="002844B4" w:rsidRDefault="00521551" w:rsidP="009F31F3">
                        <w:pPr>
                          <w:rPr>
                            <w:color w:val="404040"/>
                            <w:sz w:val="16"/>
                            <w:szCs w:val="16"/>
                          </w:rPr>
                        </w:pPr>
                        <w:r w:rsidRPr="002844B4">
                          <w:rPr>
                            <w:color w:val="404040"/>
                            <w:sz w:val="16"/>
                            <w:szCs w:val="16"/>
                          </w:rPr>
                          <w:t>Can’t find it...Search here</w:t>
                        </w:r>
                      </w:p>
                    </w:txbxContent>
                  </v:textbox>
                </v:shape>
              </v:group>
            </v:group>
          </v:group>
        </w:pict>
      </w:r>
      <w:r w:rsidRPr="00597063">
        <w:rPr>
          <w:rFonts w:ascii="Calibri" w:eastAsia="Times New Roman" w:hAnsi="Calibri" w:cs="Times New Roman"/>
          <w:noProof/>
          <w:szCs w:val="22"/>
          <w:lang w:eastAsia="en-GB"/>
        </w:rPr>
        <w:pict>
          <v:group id="_x0000_s1352" style="position:absolute;margin-left:126.95pt;margin-top:17.45pt;width:159.5pt;height:284pt;z-index:252282880" coordorigin="4339,8924" coordsize="3190,5680">
            <v:group id="Group 176" o:spid="_x0000_s13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3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3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3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3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3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3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3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3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3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3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3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3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3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3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521551" w:rsidRPr="00D931A1" w:rsidRDefault="00521551"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368" style="position:absolute;left:4536;top:10212;width:2993;height:834" coordorigin="4804,10367" coordsize="2993,834">
              <v:group id="Group 165" o:spid="_x0000_s13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3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3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3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3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3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521551" w:rsidRPr="00095130" w:rsidRDefault="00521551" w:rsidP="009F31F3">
                      <w:pPr>
                        <w:rPr>
                          <w:sz w:val="16"/>
                          <w:szCs w:val="16"/>
                        </w:rPr>
                      </w:pPr>
                      <w:r>
                        <w:rPr>
                          <w:sz w:val="16"/>
                          <w:szCs w:val="16"/>
                        </w:rPr>
                        <w:t>Chinese</w:t>
                      </w:r>
                    </w:p>
                  </w:txbxContent>
                </v:textbox>
              </v:shape>
              <v:shape id="Text Box 172" o:spid="_x0000_s13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521551" w:rsidRPr="00095130" w:rsidRDefault="00521551" w:rsidP="009F31F3">
                      <w:pPr>
                        <w:rPr>
                          <w:sz w:val="16"/>
                          <w:szCs w:val="16"/>
                        </w:rPr>
                      </w:pPr>
                      <w:r>
                        <w:rPr>
                          <w:sz w:val="16"/>
                          <w:szCs w:val="16"/>
                        </w:rPr>
                        <w:t>Indian</w:t>
                      </w:r>
                    </w:p>
                  </w:txbxContent>
                </v:textbox>
              </v:shape>
              <v:shape id="Text Box 173" o:spid="_x0000_s13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521551" w:rsidRPr="00095130" w:rsidRDefault="00521551" w:rsidP="009F31F3">
                      <w:pPr>
                        <w:rPr>
                          <w:sz w:val="16"/>
                          <w:szCs w:val="16"/>
                        </w:rPr>
                      </w:pPr>
                      <w:r>
                        <w:rPr>
                          <w:sz w:val="16"/>
                          <w:szCs w:val="16"/>
                        </w:rPr>
                        <w:t>Thai</w:t>
                      </w:r>
                    </w:p>
                  </w:txbxContent>
                </v:textbox>
              </v:shape>
              <v:shape id="Text Box 174" o:spid="_x0000_s13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521551" w:rsidRPr="00095130" w:rsidRDefault="00521551" w:rsidP="009F31F3">
                      <w:pPr>
                        <w:rPr>
                          <w:sz w:val="16"/>
                          <w:szCs w:val="16"/>
                        </w:rPr>
                      </w:pPr>
                      <w:r>
                        <w:rPr>
                          <w:sz w:val="16"/>
                          <w:szCs w:val="16"/>
                        </w:rPr>
                        <w:t>British</w:t>
                      </w:r>
                    </w:p>
                  </w:txbxContent>
                </v:textbox>
              </v:shape>
            </v:group>
          </v:group>
        </w:pict>
      </w:r>
      <w:r w:rsidR="009F31F3" w:rsidRPr="00DA78E1">
        <w:rPr>
          <w:rFonts w:ascii="Calibri" w:eastAsia="Times New Roman" w:hAnsi="Calibri" w:cs="Times New Roman"/>
          <w:szCs w:val="22"/>
          <w:lang w:eastAsia="zh-CN" w:bidi="ta-IN"/>
        </w:rPr>
        <w:t>2.</w:t>
      </w:r>
      <w:r w:rsidR="009F31F3">
        <w:rPr>
          <w:rFonts w:ascii="Calibri" w:eastAsia="Times New Roman" w:hAnsi="Calibri" w:cs="Times New Roman"/>
          <w:szCs w:val="22"/>
          <w:lang w:eastAsia="zh-CN" w:bidi="ta-IN"/>
        </w:rPr>
        <w:t xml:space="preserve">                                                                               3.  </w:t>
      </w:r>
      <w:r w:rsidR="009F31F3" w:rsidRPr="002844B4">
        <w:rPr>
          <w:rFonts w:ascii="Calibri" w:eastAsia="Times New Roman" w:hAnsi="Calibri" w:cs="Times New Roman"/>
          <w:b/>
          <w:szCs w:val="22"/>
          <w:lang w:eastAsia="zh-CN" w:bidi="ta-IN"/>
        </w:rPr>
        <w:tab/>
      </w:r>
      <w:r w:rsidR="009F31F3">
        <w:rPr>
          <w:rFonts w:ascii="Calibri" w:eastAsia="Times New Roman" w:hAnsi="Calibri" w:cs="Times New Roman"/>
          <w:b/>
          <w:szCs w:val="22"/>
          <w:lang w:eastAsia="zh-CN" w:bidi="ta-IN"/>
        </w:rPr>
        <w:t xml:space="preserve">                                                                      </w:t>
      </w:r>
      <w:r w:rsidR="009F31F3" w:rsidRPr="00DA78E1">
        <w:rPr>
          <w:rFonts w:ascii="Calibri" w:eastAsia="Times New Roman" w:hAnsi="Calibri" w:cs="Times New Roman"/>
          <w:szCs w:val="22"/>
          <w:lang w:eastAsia="zh-CN" w:bidi="ta-IN"/>
        </w:rPr>
        <w:t>4.</w:t>
      </w:r>
      <w:r w:rsidR="009F31F3">
        <w:rPr>
          <w:rFonts w:ascii="Calibri" w:eastAsia="Times New Roman" w:hAnsi="Calibri" w:cs="Times New Roman"/>
          <w:b/>
          <w:szCs w:val="22"/>
          <w:lang w:eastAsia="zh-CN" w:bidi="ta-IN"/>
        </w:rPr>
        <w:tab/>
      </w:r>
      <w:r w:rsidR="009F31F3" w:rsidRPr="002844B4">
        <w:rPr>
          <w:rFonts w:ascii="Calibri" w:eastAsia="Times New Roman" w:hAnsi="Calibri" w:cs="Times New Roman"/>
          <w:b/>
          <w:szCs w:val="22"/>
          <w:lang w:eastAsia="zh-CN" w:bidi="ta-IN"/>
        </w:rPr>
        <w:tab/>
        <w:t>4.</w:t>
      </w:r>
    </w:p>
    <w:p w:rsidR="009F31F3" w:rsidRPr="002844B4" w:rsidRDefault="00597063" w:rsidP="009F31F3">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1378" type="#_x0000_t32" style="position:absolute;margin-left:488.95pt;margin-top:24.2pt;width:0;height:8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9F31F3" w:rsidRDefault="009F31F3" w:rsidP="009F31F3"/>
    <w:p w:rsidR="009F31F3" w:rsidRDefault="009F31F3" w:rsidP="009F31F3"/>
    <w:p w:rsidR="005B7FD1" w:rsidRDefault="005B7FD1" w:rsidP="00D6742F">
      <w:pPr>
        <w:jc w:val="both"/>
      </w:pPr>
    </w:p>
    <w:p w:rsidR="005B7FD1" w:rsidRDefault="005B7FD1" w:rsidP="00D6742F">
      <w:pPr>
        <w:jc w:val="both"/>
      </w:pPr>
    </w:p>
    <w:p w:rsidR="005B7FD1" w:rsidRDefault="005B7FD1" w:rsidP="00D6742F">
      <w:pPr>
        <w:jc w:val="both"/>
      </w:pPr>
    </w:p>
    <w:p w:rsidR="005B7FD1" w:rsidRDefault="00597063" w:rsidP="00D6742F">
      <w:pPr>
        <w:jc w:val="both"/>
      </w:pPr>
      <w:r>
        <w:rPr>
          <w:noProof/>
          <w:lang w:eastAsia="en-GB"/>
        </w:rPr>
        <w:pict>
          <v:shape id="AutoShape 54" o:spid="_x0000_s1554" type="#_x0000_t32" style="position:absolute;left:0;text-align:left;margin-left:295.3pt;margin-top:7.9pt;width:30pt;height: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1553" type="#_x0000_t32" style="position:absolute;left:0;text-align:left;margin-left:88.8pt;margin-top:7.9pt;width:30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4D45DD" w:rsidRDefault="00597063" w:rsidP="00D6742F">
      <w:pPr>
        <w:jc w:val="both"/>
      </w:pPr>
      <w:r>
        <w:rPr>
          <w:noProof/>
          <w:lang w:eastAsia="en-GB"/>
        </w:rPr>
        <w:pict>
          <v:group id="_x0000_s1274" style="position:absolute;left:0;text-align:left;margin-left:317.1pt;margin-top:349.8pt;width:159.5pt;height:284pt;z-index:252278784" coordorigin="8389,8921" coordsize="3190,5680">
            <v:group id="Group 175" o:spid="_x0000_s1275"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276"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27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27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27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28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28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282"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28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28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28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28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28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28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289"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521551" w:rsidRPr="00D931A1" w:rsidRDefault="00521551"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290"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291"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292"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293"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294"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295"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2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2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521551" w:rsidRPr="00AA435B" w:rsidRDefault="00521551" w:rsidP="009F31F3">
                        <w:pPr>
                          <w:rPr>
                            <w:b/>
                            <w:bCs/>
                            <w:sz w:val="32"/>
                            <w:szCs w:val="32"/>
                          </w:rPr>
                        </w:pPr>
                        <w:r w:rsidRPr="00AA435B">
                          <w:rPr>
                            <w:b/>
                            <w:bCs/>
                            <w:sz w:val="32"/>
                            <w:szCs w:val="32"/>
                          </w:rPr>
                          <w:t>+</w:t>
                        </w:r>
                      </w:p>
                    </w:txbxContent>
                  </v:textbox>
                </v:shape>
              </v:group>
              <v:shape id="Text Box 188" o:spid="_x0000_s1298"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521551" w:rsidRDefault="00521551" w:rsidP="009F31F3">
                      <w:r>
                        <w:t>Honoured Guest</w:t>
                      </w:r>
                    </w:p>
                    <w:p w:rsidR="00521551" w:rsidRDefault="00521551" w:rsidP="009F31F3">
                      <w:r>
                        <w:t>Address Lines 01970 123 456</w:t>
                      </w:r>
                    </w:p>
                  </w:txbxContent>
                </v:textbox>
              </v:shape>
              <v:shape id="Text Box 189" o:spid="_x0000_s1299"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521551" w:rsidRDefault="00521551" w:rsidP="009F31F3">
                      <w:r>
                        <w:t>Hot Dumplings</w:t>
                      </w:r>
                    </w:p>
                    <w:p w:rsidR="00521551" w:rsidRDefault="00521551" w:rsidP="009F31F3">
                      <w:r>
                        <w:t>Address Lines 01970 123 456</w:t>
                      </w:r>
                    </w:p>
                  </w:txbxContent>
                </v:textbox>
              </v:shape>
              <v:shape id="Text Box 190" o:spid="_x0000_s1300"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521551" w:rsidRDefault="00521551" w:rsidP="009F31F3">
                      <w:r>
                        <w:t>Kam Sing</w:t>
                      </w:r>
                    </w:p>
                    <w:p w:rsidR="00521551" w:rsidRDefault="00521551" w:rsidP="009F31F3">
                      <w:r>
                        <w:t>Address Lines 01970 123 456</w:t>
                      </w:r>
                    </w:p>
                  </w:txbxContent>
                </v:textbox>
              </v:shape>
              <v:shape id="Text Box 191" o:spid="_x0000_s1301"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521551" w:rsidRDefault="00521551" w:rsidP="009F31F3">
                      <w:r>
                        <w:t>Mandarin</w:t>
                      </w:r>
                    </w:p>
                    <w:p w:rsidR="00521551" w:rsidRDefault="00521551" w:rsidP="009F31F3">
                      <w:r>
                        <w:t>Address Lines 01970 123 456</w:t>
                      </w:r>
                    </w:p>
                  </w:txbxContent>
                </v:textbox>
              </v:shape>
              <v:group id="Group 192" o:spid="_x0000_s1302"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30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30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521551" w:rsidRPr="00AA435B" w:rsidRDefault="00521551" w:rsidP="009F31F3">
                        <w:pPr>
                          <w:rPr>
                            <w:b/>
                            <w:bCs/>
                            <w:sz w:val="32"/>
                            <w:szCs w:val="32"/>
                          </w:rPr>
                        </w:pPr>
                        <w:r w:rsidRPr="00AA435B">
                          <w:rPr>
                            <w:b/>
                            <w:bCs/>
                            <w:sz w:val="32"/>
                            <w:szCs w:val="32"/>
                          </w:rPr>
                          <w:t>+</w:t>
                        </w:r>
                      </w:p>
                    </w:txbxContent>
                  </v:textbox>
                </v:shape>
              </v:group>
              <v:group id="Group 195" o:spid="_x0000_s1305"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30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30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521551" w:rsidRPr="00AA435B" w:rsidRDefault="00521551" w:rsidP="009F31F3">
                        <w:pPr>
                          <w:rPr>
                            <w:b/>
                            <w:bCs/>
                            <w:sz w:val="32"/>
                            <w:szCs w:val="32"/>
                          </w:rPr>
                        </w:pPr>
                        <w:r w:rsidRPr="00AA435B">
                          <w:rPr>
                            <w:b/>
                            <w:bCs/>
                            <w:sz w:val="32"/>
                            <w:szCs w:val="32"/>
                          </w:rPr>
                          <w:t>+</w:t>
                        </w:r>
                      </w:p>
                    </w:txbxContent>
                  </v:textbox>
                </v:shape>
              </v:group>
              <v:group id="Group 198" o:spid="_x0000_s1308"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309"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310"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521551" w:rsidRPr="00AA435B" w:rsidRDefault="00521551" w:rsidP="009F31F3">
                        <w:pPr>
                          <w:rPr>
                            <w:b/>
                            <w:bCs/>
                            <w:sz w:val="32"/>
                            <w:szCs w:val="32"/>
                          </w:rPr>
                        </w:pPr>
                        <w:r w:rsidRPr="00AA435B">
                          <w:rPr>
                            <w:b/>
                            <w:bCs/>
                            <w:sz w:val="32"/>
                            <w:szCs w:val="32"/>
                          </w:rPr>
                          <w:t>+</w:t>
                        </w:r>
                      </w:p>
                    </w:txbxContent>
                  </v:textbox>
                </v:shape>
              </v:group>
              <v:shape id="Text Box 201" o:spid="_x0000_s1311"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521551" w:rsidRDefault="00521551" w:rsidP="009F31F3">
                      <w:r>
                        <w:t>Seafront Palace</w:t>
                      </w:r>
                    </w:p>
                    <w:p w:rsidR="00521551" w:rsidRDefault="00521551" w:rsidP="009F31F3">
                      <w:r>
                        <w:t>Address Lines</w:t>
                      </w:r>
                    </w:p>
                  </w:txbxContent>
                </v:textbox>
              </v:shape>
            </v:group>
          </v:group>
        </w:pict>
      </w:r>
      <w:r>
        <w:rPr>
          <w:noProof/>
          <w:lang w:eastAsia="en-GB"/>
        </w:rPr>
        <w:pict>
          <v:group id="_x0000_s1178" style="position:absolute;left:0;text-align:left;margin-left:-77.05pt;margin-top:349pt;width:159.8pt;height:284pt;z-index:252276736" coordorigin="259,8924" coordsize="3196,5680">
            <v:group id="Group 177" o:spid="_x0000_s117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18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18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18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18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18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18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18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18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18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18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19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19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19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19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521551" w:rsidRPr="00D931A1" w:rsidRDefault="00521551"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94" style="position:absolute;left:401;top:9669;width:3054;height:4406" coordorigin="691,9860" coordsize="3054,4406">
              <v:group id="_x0000_s1195" style="position:absolute;left:691;top:9860;width:3054;height:4310" coordorigin="691,10168" coordsize="3054,4310">
                <v:group id="Group 96" o:spid="_x0000_s119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19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19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19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20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20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20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20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20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20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20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20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20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20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21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21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21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21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21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21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21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21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21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21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22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22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22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521551" w:rsidRPr="00095130" w:rsidRDefault="00521551" w:rsidP="009F31F3">
                        <w:pPr>
                          <w:rPr>
                            <w:sz w:val="16"/>
                            <w:szCs w:val="16"/>
                          </w:rPr>
                        </w:pPr>
                        <w:r>
                          <w:rPr>
                            <w:sz w:val="16"/>
                            <w:szCs w:val="16"/>
                          </w:rPr>
                          <w:t>Food</w:t>
                        </w:r>
                      </w:p>
                    </w:txbxContent>
                  </v:textbox>
                </v:shape>
                <v:shape id="Text Box 145" o:spid="_x0000_s122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521551" w:rsidRPr="00095130" w:rsidRDefault="00521551" w:rsidP="009F31F3">
                        <w:pPr>
                          <w:rPr>
                            <w:sz w:val="16"/>
                            <w:szCs w:val="16"/>
                          </w:rPr>
                        </w:pPr>
                        <w:r>
                          <w:rPr>
                            <w:sz w:val="16"/>
                            <w:szCs w:val="16"/>
                          </w:rPr>
                          <w:t>Shops</w:t>
                        </w:r>
                      </w:p>
                    </w:txbxContent>
                  </v:textbox>
                </v:shape>
                <v:shape id="Text Box 146" o:spid="_x0000_s122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521551" w:rsidRPr="00095130" w:rsidRDefault="00521551" w:rsidP="009F31F3">
                        <w:pPr>
                          <w:rPr>
                            <w:sz w:val="16"/>
                            <w:szCs w:val="16"/>
                          </w:rPr>
                        </w:pPr>
                        <w:r>
                          <w:rPr>
                            <w:sz w:val="16"/>
                            <w:szCs w:val="16"/>
                          </w:rPr>
                          <w:t>POI</w:t>
                        </w:r>
                      </w:p>
                    </w:txbxContent>
                  </v:textbox>
                </v:shape>
                <v:shape id="Text Box 147" o:spid="_x0000_s122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521551" w:rsidRPr="00095130" w:rsidRDefault="00521551" w:rsidP="009F31F3">
                        <w:pPr>
                          <w:rPr>
                            <w:sz w:val="16"/>
                            <w:szCs w:val="16"/>
                          </w:rPr>
                        </w:pPr>
                        <w:r>
                          <w:rPr>
                            <w:sz w:val="16"/>
                            <w:szCs w:val="16"/>
                          </w:rPr>
                          <w:t>ATM’s</w:t>
                        </w:r>
                      </w:p>
                    </w:txbxContent>
                  </v:textbox>
                </v:shape>
                <v:shape id="Text Box 148" o:spid="_x0000_s122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49" o:spid="_x0000_s122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0" o:spid="_x0000_s122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1" o:spid="_x0000_s122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2" o:spid="_x0000_s123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3" o:spid="_x0000_s123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4" o:spid="_x0000_s123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5" o:spid="_x0000_s123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6" o:spid="_x0000_s123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7" o:spid="_x0000_s123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8" o:spid="_x0000_s123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59" o:spid="_x0000_s123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60" o:spid="_x0000_s123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61" o:spid="_x0000_s123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62" o:spid="_x0000_s124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shape id="Text Box 163" o:spid="_x0000_s124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521551" w:rsidRPr="00095130" w:rsidRDefault="00521551" w:rsidP="009F31F3">
                        <w:pPr>
                          <w:rPr>
                            <w:sz w:val="16"/>
                            <w:szCs w:val="16"/>
                          </w:rPr>
                        </w:pPr>
                        <w:r>
                          <w:rPr>
                            <w:sz w:val="16"/>
                            <w:szCs w:val="16"/>
                          </w:rPr>
                          <w:t>Exampl</w:t>
                        </w:r>
                        <w:r w:rsidRPr="00095130">
                          <w:rPr>
                            <w:sz w:val="16"/>
                            <w:szCs w:val="16"/>
                          </w:rPr>
                          <w:t>e</w:t>
                        </w:r>
                      </w:p>
                    </w:txbxContent>
                  </v:textbox>
                </v:shape>
              </v:group>
              <v:group id="_x0000_s1242" style="position:absolute;left:1168;top:13836;width:2142;height:430" coordorigin="1161,15172" coordsize="2142,430">
                <v:roundrect id="AutoShape 119" o:spid="_x0000_s124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24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24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521551" w:rsidRPr="002844B4" w:rsidRDefault="00521551" w:rsidP="009F31F3">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152" style="position:absolute;left:0;text-align:left;margin-left:126.95pt;margin-top:349pt;width:159.5pt;height:284pt;z-index:252275712" coordorigin="4339,8924" coordsize="3190,5680">
            <v:group id="Group 176" o:spid="_x0000_s11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1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1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1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1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1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1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1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1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1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1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1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1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1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1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521551" w:rsidRPr="00D931A1" w:rsidRDefault="00521551"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68" style="position:absolute;left:4536;top:10212;width:2993;height:834" coordorigin="4804,10367" coordsize="2993,834">
              <v:group id="Group 165" o:spid="_x0000_s11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1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1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1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1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1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521551" w:rsidRPr="00095130" w:rsidRDefault="00521551" w:rsidP="009F31F3">
                      <w:pPr>
                        <w:rPr>
                          <w:sz w:val="16"/>
                          <w:szCs w:val="16"/>
                        </w:rPr>
                      </w:pPr>
                      <w:r>
                        <w:rPr>
                          <w:sz w:val="16"/>
                          <w:szCs w:val="16"/>
                        </w:rPr>
                        <w:t>Chinese</w:t>
                      </w:r>
                    </w:p>
                  </w:txbxContent>
                </v:textbox>
              </v:shape>
              <v:shape id="Text Box 172" o:spid="_x0000_s11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521551" w:rsidRPr="00095130" w:rsidRDefault="00521551" w:rsidP="009F31F3">
                      <w:pPr>
                        <w:rPr>
                          <w:sz w:val="16"/>
                          <w:szCs w:val="16"/>
                        </w:rPr>
                      </w:pPr>
                      <w:r>
                        <w:rPr>
                          <w:sz w:val="16"/>
                          <w:szCs w:val="16"/>
                        </w:rPr>
                        <w:t>Indian</w:t>
                      </w:r>
                    </w:p>
                  </w:txbxContent>
                </v:textbox>
              </v:shape>
              <v:shape id="Text Box 173" o:spid="_x0000_s11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521551" w:rsidRPr="00095130" w:rsidRDefault="00521551" w:rsidP="009F31F3">
                      <w:pPr>
                        <w:rPr>
                          <w:sz w:val="16"/>
                          <w:szCs w:val="16"/>
                        </w:rPr>
                      </w:pPr>
                      <w:r>
                        <w:rPr>
                          <w:sz w:val="16"/>
                          <w:szCs w:val="16"/>
                        </w:rPr>
                        <w:t>Thai</w:t>
                      </w:r>
                    </w:p>
                  </w:txbxContent>
                </v:textbox>
              </v:shape>
              <v:shape id="Text Box 174" o:spid="_x0000_s11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521551" w:rsidRPr="00095130" w:rsidRDefault="00521551" w:rsidP="009F31F3">
                      <w:pPr>
                        <w:rPr>
                          <w:sz w:val="16"/>
                          <w:szCs w:val="16"/>
                        </w:rPr>
                      </w:pPr>
                      <w:r>
                        <w:rPr>
                          <w:sz w:val="16"/>
                          <w:szCs w:val="16"/>
                        </w:rPr>
                        <w:t>British</w:t>
                      </w:r>
                    </w:p>
                  </w:txbxContent>
                </v:textbox>
              </v:shape>
            </v:group>
          </v:group>
        </w:pict>
      </w:r>
      <w:r w:rsidR="005B7FD1">
        <w:t xml:space="preserve">Figure </w:t>
      </w:r>
      <w:r w:rsidR="00932C40">
        <w:br w:type="page"/>
      </w:r>
      <w:bookmarkStart w:id="47" w:name="_Toc192777719"/>
    </w:p>
    <w:p w:rsidR="00610C23" w:rsidRPr="00610C23" w:rsidRDefault="00610C23" w:rsidP="00610C23">
      <w:pPr>
        <w:pStyle w:val="AppendixSection"/>
        <w:rPr>
          <w:rFonts w:asciiTheme="minorHAnsi" w:hAnsiTheme="minorHAnsi"/>
        </w:rPr>
      </w:pPr>
      <w:bookmarkStart w:id="48" w:name="_Toc353978996"/>
      <w:r w:rsidRPr="00610C23">
        <w:rPr>
          <w:rFonts w:asciiTheme="minorHAnsi" w:hAnsiTheme="minorHAnsi"/>
        </w:rPr>
        <w:lastRenderedPageBreak/>
        <w:t>Class Diagram</w:t>
      </w:r>
      <w:r w:rsidR="00AE0B7C">
        <w:rPr>
          <w:rFonts w:asciiTheme="minorHAnsi" w:hAnsiTheme="minorHAnsi"/>
        </w:rPr>
        <w:t xml:space="preserve"> for the TourInf Application</w:t>
      </w:r>
      <w:bookmarkEnd w:id="48"/>
    </w:p>
    <w:p w:rsidR="00610C23" w:rsidRDefault="00F44A50" w:rsidP="006F1FBB">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06432"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F44A50" w:rsidP="0091511E">
      <w:proofErr w:type="gramStart"/>
      <w:r>
        <w:t>Fig.</w:t>
      </w:r>
      <w:proofErr w:type="gramEnd"/>
    </w:p>
    <w:p w:rsidR="00610C23" w:rsidRDefault="00610C23" w:rsidP="006F1FBB">
      <w:pPr>
        <w:pStyle w:val="Heading1"/>
        <w:numPr>
          <w:ilvl w:val="0"/>
          <w:numId w:val="0"/>
        </w:numPr>
        <w:rPr>
          <w:rFonts w:asciiTheme="minorHAnsi" w:eastAsiaTheme="minorEastAsia" w:hAnsiTheme="minorHAnsi" w:cstheme="minorBidi"/>
          <w:b w:val="0"/>
          <w:bCs w:val="0"/>
          <w:sz w:val="22"/>
          <w:szCs w:val="24"/>
        </w:rPr>
      </w:pPr>
    </w:p>
    <w:p w:rsidR="00F44A50" w:rsidRPr="00F44A50" w:rsidRDefault="00F44A50" w:rsidP="00F44A50"/>
    <w:p w:rsidR="00610C23" w:rsidRPr="00610C23" w:rsidRDefault="00610C23" w:rsidP="00610C23">
      <w:pPr>
        <w:pStyle w:val="AppendixSection"/>
        <w:rPr>
          <w:rFonts w:asciiTheme="minorHAnsi" w:hAnsiTheme="minorHAnsi"/>
        </w:rPr>
      </w:pPr>
      <w:bookmarkStart w:id="49" w:name="_Toc353978997"/>
      <w:r w:rsidRPr="00610C23">
        <w:rPr>
          <w:rFonts w:asciiTheme="minorHAnsi" w:hAnsiTheme="minorHAnsi"/>
        </w:rPr>
        <w:lastRenderedPageBreak/>
        <w:t>Testing</w:t>
      </w:r>
      <w:bookmarkEnd w:id="49"/>
    </w:p>
    <w:p w:rsidR="00610C23" w:rsidRDefault="00610C23" w:rsidP="0091511E">
      <w:pPr>
        <w:pStyle w:val="AppendixSection"/>
        <w:numPr>
          <w:ilvl w:val="0"/>
          <w:numId w:val="0"/>
        </w:numPr>
        <w:spacing w:before="0"/>
        <w:ind w:left="426" w:hanging="426"/>
      </w:pPr>
    </w:p>
    <w:p w:rsidR="00610C23" w:rsidRPr="0091511E" w:rsidRDefault="0091511E" w:rsidP="0091511E">
      <w:pPr>
        <w:pStyle w:val="Heading2"/>
        <w:numPr>
          <w:ilvl w:val="0"/>
          <w:numId w:val="0"/>
        </w:numPr>
        <w:rPr>
          <w:rFonts w:asciiTheme="minorHAnsi" w:hAnsiTheme="minorHAnsi"/>
        </w:rPr>
      </w:pPr>
      <w:bookmarkStart w:id="50" w:name="_Toc353978998"/>
      <w:r w:rsidRPr="0091511E">
        <w:rPr>
          <w:rFonts w:asciiTheme="minorHAnsi" w:hAnsiTheme="minorHAnsi"/>
        </w:rPr>
        <w:t xml:space="preserve">D.1. </w:t>
      </w:r>
      <w:r w:rsidR="00610C23" w:rsidRPr="0091511E">
        <w:rPr>
          <w:rFonts w:asciiTheme="minorHAnsi" w:hAnsiTheme="minorHAnsi"/>
        </w:rPr>
        <w:t>Unit Testing</w:t>
      </w:r>
      <w:bookmarkEnd w:id="50"/>
    </w:p>
    <w:p w:rsidR="00B9433D" w:rsidRDefault="00B9433D" w:rsidP="00610C23">
      <w:pPr>
        <w:rPr>
          <w:rFonts w:eastAsiaTheme="majorEastAsia" w:cstheme="majorBidi"/>
          <w:b/>
          <w:bCs/>
          <w:sz w:val="26"/>
          <w:szCs w:val="26"/>
        </w:rPr>
      </w:pPr>
    </w:p>
    <w:p w:rsidR="00B9433D" w:rsidRDefault="00B9433D" w:rsidP="00610C23">
      <w:pPr>
        <w:rPr>
          <w:rFonts w:eastAsiaTheme="majorEastAsia" w:cstheme="majorBidi"/>
          <w:bCs/>
          <w:szCs w:val="22"/>
        </w:rPr>
      </w:pPr>
      <w:r>
        <w:rPr>
          <w:rFonts w:eastAsiaTheme="majorEastAsia" w:cstheme="majorBidi"/>
          <w:bCs/>
          <w:szCs w:val="22"/>
        </w:rPr>
        <w:t xml:space="preserve">The unit tests of which the results are shown below can be found </w:t>
      </w:r>
      <w:r w:rsidR="001E1B7D">
        <w:rPr>
          <w:rFonts w:eastAsiaTheme="majorEastAsia" w:cstheme="majorBidi"/>
          <w:bCs/>
          <w:szCs w:val="22"/>
        </w:rPr>
        <w:t>with</w:t>
      </w:r>
      <w:r>
        <w:rPr>
          <w:rFonts w:eastAsiaTheme="majorEastAsia" w:cstheme="majorBidi"/>
          <w:bCs/>
          <w:szCs w:val="22"/>
        </w:rPr>
        <w:t>in the TourInf.test folder in the uk.ac.aber.ayr9.tourinf.test package on the disc provide</w:t>
      </w:r>
      <w:r w:rsidR="000A246B">
        <w:rPr>
          <w:rFonts w:eastAsiaTheme="majorEastAsia" w:cstheme="majorBidi"/>
          <w:bCs/>
          <w:szCs w:val="22"/>
        </w:rPr>
        <w:t>d</w:t>
      </w:r>
      <w:r>
        <w:rPr>
          <w:rFonts w:eastAsiaTheme="majorEastAsia" w:cstheme="majorBidi"/>
          <w:bCs/>
          <w:szCs w:val="22"/>
        </w:rPr>
        <w:t xml:space="preserve"> with this document.</w:t>
      </w:r>
    </w:p>
    <w:p w:rsidR="000A246B" w:rsidRDefault="000A246B" w:rsidP="00610C23">
      <w:pPr>
        <w:rPr>
          <w:rFonts w:eastAsiaTheme="majorEastAsia" w:cstheme="majorBidi"/>
          <w:bCs/>
          <w:szCs w:val="22"/>
        </w:rPr>
      </w:pPr>
    </w:p>
    <w:p w:rsidR="001E1B7D" w:rsidRDefault="001E1B7D" w:rsidP="00610C23">
      <w:pPr>
        <w:rPr>
          <w:rFonts w:eastAsiaTheme="majorEastAsia" w:cstheme="majorBidi"/>
          <w:bCs/>
          <w:szCs w:val="22"/>
        </w:rPr>
      </w:pPr>
    </w:p>
    <w:p w:rsidR="00403907" w:rsidRDefault="00403907" w:rsidP="00610C23">
      <w:pPr>
        <w:rPr>
          <w:rFonts w:eastAsiaTheme="majorEastAsia" w:cstheme="majorBidi"/>
          <w:bCs/>
          <w:szCs w:val="22"/>
        </w:rPr>
      </w:pPr>
      <w:r>
        <w:rPr>
          <w:rFonts w:eastAsiaTheme="majorEastAsia" w:cstheme="majorBidi"/>
          <w:bCs/>
          <w:szCs w:val="22"/>
        </w:rPr>
        <w:t>AlertDialogManagerTest:</w:t>
      </w:r>
    </w:p>
    <w:p w:rsidR="000A246B" w:rsidRPr="00B9433D" w:rsidRDefault="004A7C86" w:rsidP="00610C23">
      <w:pPr>
        <w:rPr>
          <w:rFonts w:eastAsiaTheme="majorEastAsia" w:cstheme="majorBidi"/>
          <w:bCs/>
          <w:szCs w:val="22"/>
        </w:rPr>
      </w:pPr>
      <w:r>
        <w:rPr>
          <w:rFonts w:eastAsiaTheme="majorEastAsia" w:cstheme="majorBidi"/>
          <w:bCs/>
          <w:noProof/>
          <w:szCs w:val="22"/>
          <w:lang w:eastAsia="en-GB"/>
        </w:rPr>
        <w:drawing>
          <wp:anchor distT="0" distB="0" distL="114300" distR="114300" simplePos="0" relativeHeight="252302336" behindDoc="1" locked="0" layoutInCell="1" allowOverlap="1">
            <wp:simplePos x="0" y="0"/>
            <wp:positionH relativeFrom="column">
              <wp:posOffset>21038</wp:posOffset>
            </wp:positionH>
            <wp:positionV relativeFrom="paragraph">
              <wp:posOffset>148148</wp:posOffset>
            </wp:positionV>
            <wp:extent cx="5014125" cy="1033670"/>
            <wp:effectExtent l="1905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F87FB7" w:rsidP="00610C23">
      <w:pPr>
        <w:rPr>
          <w:rFonts w:eastAsiaTheme="majorEastAsia" w:cstheme="majorBidi"/>
          <w:bCs/>
          <w:szCs w:val="26"/>
        </w:rPr>
      </w:pPr>
      <w:r>
        <w:rPr>
          <w:rFonts w:eastAsiaTheme="majorEastAsia" w:cstheme="majorBidi"/>
          <w:bCs/>
          <w:szCs w:val="26"/>
        </w:rPr>
        <w:t>Fig</w:t>
      </w:r>
      <w:r w:rsidR="005B7FD1">
        <w:rPr>
          <w:rFonts w:eastAsiaTheme="majorEastAsia" w:cstheme="majorBidi"/>
          <w:bCs/>
          <w:szCs w:val="26"/>
        </w:rPr>
        <w:t>ure</w:t>
      </w:r>
      <w:r>
        <w:rPr>
          <w:rFonts w:eastAsiaTheme="majorEastAsia" w:cstheme="majorBidi"/>
          <w:bCs/>
          <w:szCs w:val="26"/>
        </w:rPr>
        <w:t xml:space="preserve"> </w:t>
      </w:r>
    </w:p>
    <w:p w:rsidR="00403907" w:rsidRDefault="00403907" w:rsidP="00610C23">
      <w:pPr>
        <w:rPr>
          <w:rFonts w:eastAsiaTheme="majorEastAsia" w:cstheme="majorBidi"/>
          <w:b/>
          <w:bCs/>
          <w:sz w:val="26"/>
          <w:szCs w:val="26"/>
        </w:rPr>
      </w:pPr>
    </w:p>
    <w:p w:rsidR="00403907" w:rsidRDefault="00403907" w:rsidP="00610C23">
      <w:pPr>
        <w:rPr>
          <w:rFonts w:eastAsiaTheme="majorEastAsia" w:cstheme="majorBidi"/>
          <w:bCs/>
          <w:szCs w:val="22"/>
        </w:rPr>
      </w:pPr>
      <w:r>
        <w:rPr>
          <w:rFonts w:eastAsiaTheme="majorEastAsia" w:cstheme="majorBidi"/>
          <w:bCs/>
          <w:szCs w:val="22"/>
        </w:rPr>
        <w:t>GPSTrackerTest:</w:t>
      </w:r>
    </w:p>
    <w:p w:rsidR="00403907" w:rsidRDefault="00C86D60" w:rsidP="00610C23">
      <w:pPr>
        <w:rPr>
          <w:rFonts w:eastAsiaTheme="majorEastAsia" w:cstheme="majorBidi"/>
          <w:bCs/>
          <w:noProof/>
          <w:szCs w:val="22"/>
          <w:lang w:eastAsia="en-GB"/>
        </w:rPr>
      </w:pPr>
      <w:r>
        <w:rPr>
          <w:rFonts w:eastAsiaTheme="majorEastAsia" w:cstheme="majorBidi"/>
          <w:bCs/>
          <w:noProof/>
          <w:szCs w:val="22"/>
          <w:lang w:eastAsia="en-GB"/>
        </w:rPr>
        <w:drawing>
          <wp:anchor distT="0" distB="0" distL="114300" distR="114300" simplePos="0" relativeHeight="252303360" behindDoc="1" locked="0" layoutInCell="1" allowOverlap="1">
            <wp:simplePos x="0" y="0"/>
            <wp:positionH relativeFrom="column">
              <wp:posOffset>21038</wp:posOffset>
            </wp:positionH>
            <wp:positionV relativeFrom="paragraph">
              <wp:posOffset>83296</wp:posOffset>
            </wp:positionV>
            <wp:extent cx="5014125" cy="1168842"/>
            <wp:effectExtent l="1905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t="5797" r="66264" b="75604"/>
                    <a:stretch>
                      <a:fillRect/>
                    </a:stretch>
                  </pic:blipFill>
                  <pic:spPr bwMode="auto">
                    <a:xfrm>
                      <a:off x="0" y="0"/>
                      <a:ext cx="5013960" cy="1168804"/>
                    </a:xfrm>
                    <a:prstGeom prst="rect">
                      <a:avLst/>
                    </a:prstGeom>
                    <a:noFill/>
                    <a:ln w="9525">
                      <a:noFill/>
                      <a:miter lim="800000"/>
                      <a:headEnd/>
                      <a:tailEnd/>
                    </a:ln>
                  </pic:spPr>
                </pic:pic>
              </a:graphicData>
            </a:graphic>
          </wp:anchor>
        </w:drawing>
      </w:r>
    </w:p>
    <w:p w:rsidR="00F32E96" w:rsidRDefault="00F32E96" w:rsidP="00610C23">
      <w:pPr>
        <w:rPr>
          <w:rFonts w:eastAsiaTheme="majorEastAsia" w:cstheme="majorBidi"/>
          <w:bCs/>
          <w:szCs w:val="22"/>
        </w:rPr>
      </w:pPr>
    </w:p>
    <w:p w:rsidR="00403907" w:rsidRPr="00403907" w:rsidRDefault="00403907" w:rsidP="00610C23">
      <w:pPr>
        <w:rPr>
          <w:rFonts w:eastAsiaTheme="majorEastAsia" w:cstheme="majorBidi"/>
          <w:bCs/>
          <w:szCs w:val="22"/>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Cs/>
          <w:szCs w:val="22"/>
        </w:rPr>
      </w:pPr>
      <w:r>
        <w:rPr>
          <w:rFonts w:eastAsiaTheme="majorEastAsia" w:cstheme="majorBidi"/>
          <w:bCs/>
          <w:szCs w:val="22"/>
        </w:rPr>
        <w:t>MainActivityTest:</w:t>
      </w:r>
    </w:p>
    <w:p w:rsidR="00C86D60" w:rsidRDefault="00C86D60" w:rsidP="00610C23">
      <w:pPr>
        <w:rPr>
          <w:rFonts w:eastAsiaTheme="majorEastAsia" w:cstheme="majorBidi"/>
          <w:bCs/>
          <w:szCs w:val="22"/>
        </w:rPr>
      </w:pPr>
    </w:p>
    <w:p w:rsidR="00C86D60" w:rsidRPr="00C86D60" w:rsidRDefault="00C86D60" w:rsidP="00610C23">
      <w:pPr>
        <w:rPr>
          <w:rFonts w:eastAsiaTheme="majorEastAsia" w:cstheme="majorBidi"/>
          <w:bCs/>
          <w:szCs w:val="22"/>
        </w:rPr>
      </w:pPr>
      <w:r>
        <w:rPr>
          <w:rFonts w:eastAsiaTheme="majorEastAsia" w:cstheme="majorBidi"/>
          <w:bCs/>
          <w:noProof/>
          <w:szCs w:val="22"/>
          <w:lang w:eastAsia="en-GB"/>
        </w:rPr>
        <w:drawing>
          <wp:inline distT="0" distB="0" distL="0" distR="0">
            <wp:extent cx="5064708" cy="970059"/>
            <wp:effectExtent l="19050" t="0" r="2592"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t="6039" r="66169" b="78744"/>
                    <a:stretch>
                      <a:fillRect/>
                    </a:stretch>
                  </pic:blipFill>
                  <pic:spPr bwMode="auto">
                    <a:xfrm>
                      <a:off x="0" y="0"/>
                      <a:ext cx="5061833" cy="969508"/>
                    </a:xfrm>
                    <a:prstGeom prst="rect">
                      <a:avLst/>
                    </a:prstGeom>
                    <a:noFill/>
                    <a:ln w="9525">
                      <a:noFill/>
                      <a:miter lim="800000"/>
                      <a:headEnd/>
                      <a:tailEnd/>
                    </a:ln>
                  </pic:spPr>
                </pic:pic>
              </a:graphicData>
            </a:graphic>
          </wp:inline>
        </w:drawing>
      </w:r>
    </w:p>
    <w:p w:rsidR="00C86D60"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C86D60" w:rsidRDefault="000614FA" w:rsidP="00610C23">
      <w:pPr>
        <w:rPr>
          <w:rFonts w:eastAsiaTheme="majorEastAsia" w:cstheme="majorBidi"/>
          <w:bCs/>
          <w:szCs w:val="26"/>
        </w:rPr>
      </w:pPr>
      <w:r>
        <w:rPr>
          <w:rFonts w:eastAsiaTheme="majorEastAsia" w:cstheme="majorBidi"/>
          <w:bCs/>
          <w:szCs w:val="26"/>
        </w:rPr>
        <w:t>MainMenuTest: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121000" cy="1081378"/>
            <wp:effectExtent l="19050" t="0" r="34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t="5797" r="66019" b="80193"/>
                    <a:stretch>
                      <a:fillRect/>
                    </a:stretch>
                  </pic:blipFill>
                  <pic:spPr bwMode="auto">
                    <a:xfrm>
                      <a:off x="0" y="0"/>
                      <a:ext cx="5119205" cy="1080999"/>
                    </a:xfrm>
                    <a:prstGeom prst="rect">
                      <a:avLst/>
                    </a:prstGeom>
                    <a:noFill/>
                    <a:ln w="9525">
                      <a:noFill/>
                      <a:miter lim="800000"/>
                      <a:headEnd/>
                      <a:tailEnd/>
                    </a:ln>
                  </pic:spPr>
                </pic:pic>
              </a:graphicData>
            </a:graphic>
          </wp:inline>
        </w:drawing>
      </w:r>
    </w:p>
    <w:p w:rsidR="00C86D60"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0614FA" w:rsidRDefault="000614FA" w:rsidP="00610C23">
      <w:pPr>
        <w:rPr>
          <w:rFonts w:eastAsiaTheme="majorEastAsia" w:cstheme="majorBidi"/>
          <w:bCs/>
          <w:szCs w:val="26"/>
        </w:rPr>
      </w:pPr>
      <w:r>
        <w:rPr>
          <w:rFonts w:eastAsiaTheme="majorEastAsia" w:cstheme="majorBidi"/>
          <w:bCs/>
          <w:szCs w:val="26"/>
        </w:rPr>
        <w:t>MainPlacesActivityTest: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0614FA" w:rsidRDefault="005B7FD1" w:rsidP="00610C23">
      <w:pPr>
        <w:rPr>
          <w:rFonts w:eastAsiaTheme="majorEastAsia" w:cstheme="majorBidi"/>
          <w:bCs/>
          <w:szCs w:val="26"/>
        </w:rPr>
      </w:pPr>
      <w:r>
        <w:rPr>
          <w:rFonts w:eastAsiaTheme="majorEastAsia" w:cstheme="majorBidi"/>
          <w:bCs/>
          <w:szCs w:val="26"/>
        </w:rPr>
        <w:t>Figure</w:t>
      </w:r>
    </w:p>
    <w:p w:rsidR="00F87FB7" w:rsidRPr="00F87FB7" w:rsidRDefault="00F87FB7" w:rsidP="00610C23">
      <w:pPr>
        <w:rPr>
          <w:rFonts w:eastAsiaTheme="majorEastAsia" w:cstheme="majorBidi"/>
          <w:bCs/>
          <w:szCs w:val="26"/>
        </w:rPr>
      </w:pPr>
    </w:p>
    <w:p w:rsidR="000614FA" w:rsidRDefault="000614FA" w:rsidP="00610C23">
      <w:pPr>
        <w:rPr>
          <w:rFonts w:eastAsiaTheme="majorEastAsia" w:cstheme="majorBidi"/>
          <w:bCs/>
          <w:szCs w:val="26"/>
        </w:rPr>
      </w:pPr>
      <w:r>
        <w:rPr>
          <w:rFonts w:eastAsiaTheme="majorEastAsia" w:cstheme="majorBidi"/>
          <w:bCs/>
          <w:szCs w:val="26"/>
        </w:rPr>
        <w:t>SinglePlaceActivityTest: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0614FA" w:rsidRPr="00F87FB7" w:rsidRDefault="005B7FD1" w:rsidP="00610C23">
      <w:pPr>
        <w:rPr>
          <w:rFonts w:eastAsiaTheme="majorEastAsia" w:cstheme="majorBidi"/>
          <w:bCs/>
          <w:szCs w:val="26"/>
        </w:rPr>
      </w:pPr>
      <w:r>
        <w:rPr>
          <w:rFonts w:eastAsiaTheme="majorEastAsia" w:cstheme="majorBidi"/>
          <w:bCs/>
          <w:szCs w:val="26"/>
        </w:rPr>
        <w:t>Figure</w:t>
      </w:r>
    </w:p>
    <w:p w:rsidR="00312A6A" w:rsidRDefault="00312A6A" w:rsidP="00610C23">
      <w:pPr>
        <w:rPr>
          <w:rFonts w:eastAsiaTheme="majorEastAsia" w:cstheme="majorBidi"/>
          <w:b/>
          <w:bCs/>
          <w:sz w:val="26"/>
          <w:szCs w:val="26"/>
        </w:rPr>
      </w:pPr>
    </w:p>
    <w:p w:rsidR="00610C23" w:rsidRDefault="002029FC" w:rsidP="00610C23">
      <w:pPr>
        <w:rPr>
          <w:rFonts w:eastAsiaTheme="majorEastAsia" w:cstheme="majorBidi"/>
          <w:b/>
          <w:bCs/>
          <w:sz w:val="26"/>
          <w:szCs w:val="26"/>
        </w:rPr>
      </w:pPr>
      <w:r>
        <w:rPr>
          <w:rFonts w:eastAsiaTheme="majorEastAsia" w:cstheme="majorBidi"/>
          <w:b/>
          <w:bCs/>
          <w:sz w:val="26"/>
          <w:szCs w:val="26"/>
        </w:rPr>
        <w:t xml:space="preserve">D.2. </w:t>
      </w:r>
      <w:r w:rsidR="00610C23">
        <w:rPr>
          <w:rFonts w:eastAsiaTheme="majorEastAsia" w:cstheme="majorBidi"/>
          <w:b/>
          <w:bCs/>
          <w:sz w:val="26"/>
          <w:szCs w:val="26"/>
        </w:rPr>
        <w:t>Testing Table</w:t>
      </w:r>
    </w:p>
    <w:p w:rsidR="00610C23" w:rsidRDefault="00610C23" w:rsidP="00610C23">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163FE8" w:rsidTr="00513103">
        <w:trPr>
          <w:trHeight w:val="401"/>
        </w:trPr>
        <w:tc>
          <w:tcPr>
            <w:tcW w:w="977"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Pass/</w:t>
            </w:r>
            <w:r w:rsidR="004A7C86">
              <w:rPr>
                <w:rFonts w:eastAsiaTheme="majorEastAsia" w:cstheme="majorBidi"/>
                <w:b/>
                <w:bCs/>
                <w:szCs w:val="22"/>
              </w:rPr>
              <w:t xml:space="preserve"> </w:t>
            </w:r>
            <w:r w:rsidRPr="00163FE8">
              <w:rPr>
                <w:rFonts w:eastAsiaTheme="majorEastAsia" w:cstheme="majorBidi"/>
                <w:b/>
                <w:bCs/>
                <w:szCs w:val="22"/>
              </w:rPr>
              <w:t>Fail</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163FE8" w:rsidRPr="00BA0C41" w:rsidRDefault="00BA0C41" w:rsidP="00E92EA6">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00BA0C41"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‘u</w:t>
            </w:r>
            <w:r w:rsidR="00BA0C41">
              <w:rPr>
                <w:rFonts w:eastAsiaTheme="majorEastAsia" w:cstheme="majorBidi"/>
                <w:bCs/>
                <w:szCs w:val="22"/>
              </w:rPr>
              <w:t>se current location</w:t>
            </w:r>
            <w:r>
              <w:rPr>
                <w:rFonts w:eastAsiaTheme="majorEastAsia" w:cstheme="majorBidi"/>
                <w:bCs/>
                <w:szCs w:val="22"/>
              </w:rPr>
              <w:t>’</w:t>
            </w:r>
            <w:r w:rsidR="00BA0C41">
              <w:rPr>
                <w:rFonts w:eastAsiaTheme="majorEastAsia" w:cstheme="majorBidi"/>
                <w:bCs/>
                <w:szCs w:val="22"/>
              </w:rPr>
              <w:t xml:space="preserve"> button</w:t>
            </w:r>
            <w:r w:rsidR="00923B4B">
              <w:rPr>
                <w:rFonts w:eastAsiaTheme="majorEastAsia" w:cstheme="majorBidi"/>
                <w:bCs/>
                <w:szCs w:val="22"/>
              </w:rPr>
              <w:t xml:space="preserve"> on the </w:t>
            </w:r>
            <w:r>
              <w:rPr>
                <w:rFonts w:eastAsiaTheme="majorEastAsia" w:cstheme="majorBidi"/>
                <w:bCs/>
                <w:szCs w:val="22"/>
              </w:rPr>
              <w:t xml:space="preserve">app </w:t>
            </w:r>
            <w:r w:rsidR="00923B4B">
              <w:rPr>
                <w:rFonts w:eastAsiaTheme="majorEastAsia" w:cstheme="majorBidi"/>
                <w:bCs/>
                <w:szCs w:val="22"/>
              </w:rPr>
              <w:t>home screen</w:t>
            </w:r>
          </w:p>
        </w:tc>
        <w:tc>
          <w:tcPr>
            <w:tcW w:w="1993" w:type="dxa"/>
          </w:tcPr>
          <w:p w:rsidR="00163FE8" w:rsidRPr="00BA0C41" w:rsidRDefault="00BA0C41" w:rsidP="00BA0C41">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163FE8" w:rsidRPr="00BA0C41" w:rsidRDefault="00BA0C41" w:rsidP="00E92EA6">
            <w:pPr>
              <w:jc w:val="center"/>
              <w:rPr>
                <w:rFonts w:eastAsiaTheme="majorEastAsia" w:cstheme="majorBidi"/>
                <w:bCs/>
                <w:szCs w:val="22"/>
              </w:rPr>
            </w:pPr>
            <w:r>
              <w:rPr>
                <w:rFonts w:eastAsiaTheme="majorEastAsia" w:cstheme="majorBidi"/>
                <w:bCs/>
                <w:szCs w:val="22"/>
              </w:rPr>
              <w:t>Enter location</w:t>
            </w:r>
            <w:r w:rsidR="00923B4B">
              <w:rPr>
                <w:rFonts w:eastAsiaTheme="majorEastAsia" w:cstheme="majorBidi"/>
                <w:bCs/>
                <w:szCs w:val="22"/>
              </w:rPr>
              <w:t xml:space="preserve"> manually on home screen</w:t>
            </w:r>
            <w:r w:rsidR="00EE7D8E">
              <w:rPr>
                <w:rFonts w:eastAsiaTheme="majorEastAsia" w:cstheme="majorBidi"/>
                <w:bCs/>
                <w:szCs w:val="22"/>
              </w:rPr>
              <w:t xml:space="preserve"> (Town/City/Postcode)</w:t>
            </w:r>
          </w:p>
        </w:tc>
        <w:tc>
          <w:tcPr>
            <w:tcW w:w="1993" w:type="dxa"/>
          </w:tcPr>
          <w:p w:rsidR="00163FE8" w:rsidRPr="00BA0C41" w:rsidRDefault="00BA0C41" w:rsidP="00A26258">
            <w:pPr>
              <w:rPr>
                <w:rFonts w:eastAsiaTheme="majorEastAsia" w:cstheme="majorBidi"/>
                <w:bCs/>
                <w:szCs w:val="22"/>
              </w:rPr>
            </w:pPr>
            <w:r>
              <w:rPr>
                <w:rFonts w:eastAsiaTheme="majorEastAsia" w:cstheme="majorBidi"/>
                <w:bCs/>
                <w:szCs w:val="22"/>
              </w:rPr>
              <w:t>Forwarded on to main menu,</w:t>
            </w:r>
            <w:r w:rsidR="00A26258">
              <w:rPr>
                <w:rFonts w:eastAsiaTheme="majorEastAsia" w:cstheme="majorBidi"/>
                <w:bCs/>
                <w:szCs w:val="22"/>
              </w:rPr>
              <w:t xml:space="preserve"> place listed for </w:t>
            </w:r>
            <w:r>
              <w:rPr>
                <w:rFonts w:eastAsiaTheme="majorEastAsia" w:cstheme="majorBidi"/>
                <w:bCs/>
                <w:szCs w:val="22"/>
              </w:rPr>
              <w:t>category selected relative to location entered.</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 xml:space="preserve">Main menu displayed. Correct places </w:t>
            </w:r>
            <w:r w:rsidR="00A26258">
              <w:rPr>
                <w:rFonts w:eastAsiaTheme="majorEastAsia" w:cstheme="majorBidi"/>
                <w:bCs/>
                <w:szCs w:val="22"/>
              </w:rPr>
              <w:t xml:space="preserve">listed </w:t>
            </w:r>
            <w:r>
              <w:rPr>
                <w:rFonts w:eastAsiaTheme="majorEastAsia" w:cstheme="majorBidi"/>
                <w:bCs/>
                <w:szCs w:val="22"/>
              </w:rPr>
              <w:t>for location entered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A26258" w:rsidRPr="00B65EE3" w:rsidTr="00513103">
        <w:trPr>
          <w:trHeight w:val="359"/>
        </w:trPr>
        <w:tc>
          <w:tcPr>
            <w:tcW w:w="977" w:type="dxa"/>
            <w:vAlign w:val="center"/>
          </w:tcPr>
          <w:p w:rsidR="00A26258" w:rsidRPr="00923B4B" w:rsidRDefault="00A26258" w:rsidP="00EE7D8E">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A26258" w:rsidRDefault="00A26258" w:rsidP="00E92EA6">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A26258"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163FE8" w:rsidRPr="00BA0C41" w:rsidRDefault="00A26258" w:rsidP="00E92EA6">
            <w:pPr>
              <w:jc w:val="center"/>
              <w:rPr>
                <w:rFonts w:eastAsiaTheme="majorEastAsia" w:cstheme="majorBidi"/>
                <w:bCs/>
                <w:szCs w:val="22"/>
              </w:rPr>
            </w:pPr>
            <w:r>
              <w:rPr>
                <w:rFonts w:eastAsiaTheme="majorEastAsia" w:cstheme="majorBidi"/>
                <w:bCs/>
                <w:szCs w:val="22"/>
              </w:rPr>
              <w:t>Select Category</w:t>
            </w:r>
            <w:r w:rsidR="00923B4B">
              <w:rPr>
                <w:rFonts w:eastAsiaTheme="majorEastAsia" w:cstheme="majorBidi"/>
                <w:bCs/>
                <w:szCs w:val="22"/>
              </w:rPr>
              <w:t xml:space="preserve"> from main menu</w:t>
            </w:r>
          </w:p>
        </w:tc>
        <w:tc>
          <w:tcPr>
            <w:tcW w:w="1993"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984"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055" w:type="dxa"/>
            <w:shd w:val="solid" w:color="00B050" w:fill="auto"/>
            <w:vAlign w:val="center"/>
          </w:tcPr>
          <w:p w:rsidR="00163FE8" w:rsidRPr="00BA0C41"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163FE8" w:rsidRPr="00BA0C41" w:rsidRDefault="00E92EA6" w:rsidP="00E92EA6">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‘Show All P</w:t>
            </w:r>
            <w:r w:rsidR="00E92EA6">
              <w:rPr>
                <w:rFonts w:eastAsiaTheme="majorEastAsia" w:cstheme="majorBidi"/>
                <w:bCs/>
                <w:szCs w:val="22"/>
              </w:rPr>
              <w:t>laces</w:t>
            </w:r>
            <w:r>
              <w:rPr>
                <w:rFonts w:eastAsiaTheme="majorEastAsia" w:cstheme="majorBidi"/>
                <w:bCs/>
                <w:szCs w:val="22"/>
              </w:rPr>
              <w:t xml:space="preserve"> on a Map’</w:t>
            </w:r>
            <w:r w:rsidR="00E92EA6">
              <w:rPr>
                <w:rFonts w:eastAsiaTheme="majorEastAsia" w:cstheme="majorBidi"/>
                <w:bCs/>
                <w:szCs w:val="22"/>
              </w:rPr>
              <w:t xml:space="preserve"> button</w:t>
            </w:r>
          </w:p>
        </w:tc>
        <w:tc>
          <w:tcPr>
            <w:tcW w:w="1993" w:type="dxa"/>
          </w:tcPr>
          <w:p w:rsidR="00163FE8" w:rsidRPr="00BA0C41" w:rsidRDefault="00E92EA6" w:rsidP="00610C23">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163FE8" w:rsidRPr="00BA0C41" w:rsidRDefault="00E92EA6" w:rsidP="00610C23">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74"/>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163FE8" w:rsidRPr="00BA0C41" w:rsidRDefault="00923B4B" w:rsidP="00E92EA6">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163FE8" w:rsidRPr="00BA0C41" w:rsidRDefault="00923B4B" w:rsidP="00610C23">
            <w:pPr>
              <w:rPr>
                <w:rFonts w:eastAsiaTheme="majorEastAsia" w:cstheme="majorBidi"/>
                <w:bCs/>
                <w:szCs w:val="22"/>
              </w:rPr>
            </w:pPr>
            <w:r>
              <w:rPr>
                <w:rFonts w:eastAsiaTheme="majorEastAsia" w:cstheme="majorBidi"/>
                <w:bCs/>
                <w:szCs w:val="22"/>
              </w:rPr>
              <w:t xml:space="preserve">Place name and vicinity displayed </w:t>
            </w:r>
            <w:r>
              <w:rPr>
                <w:rFonts w:eastAsiaTheme="majorEastAsia" w:cstheme="majorBidi"/>
                <w:bCs/>
                <w:szCs w:val="22"/>
              </w:rPr>
              <w:lastRenderedPageBreak/>
              <w:t>in dialog box.</w:t>
            </w:r>
          </w:p>
        </w:tc>
        <w:tc>
          <w:tcPr>
            <w:tcW w:w="1984" w:type="dxa"/>
          </w:tcPr>
          <w:p w:rsidR="00163FE8" w:rsidRPr="00BA0C41" w:rsidRDefault="00923B4B" w:rsidP="00610C23">
            <w:pPr>
              <w:rPr>
                <w:rFonts w:eastAsiaTheme="majorEastAsia" w:cstheme="majorBidi"/>
                <w:bCs/>
                <w:szCs w:val="22"/>
              </w:rPr>
            </w:pPr>
            <w:r>
              <w:rPr>
                <w:rFonts w:eastAsiaTheme="majorEastAsia" w:cstheme="majorBidi"/>
                <w:bCs/>
                <w:szCs w:val="22"/>
              </w:rPr>
              <w:lastRenderedPageBreak/>
              <w:t xml:space="preserve">Place name and vicinity were </w:t>
            </w:r>
            <w:r>
              <w:rPr>
                <w:rFonts w:eastAsiaTheme="majorEastAsia" w:cstheme="majorBidi"/>
                <w:bCs/>
                <w:szCs w:val="22"/>
              </w:rPr>
              <w:lastRenderedPageBreak/>
              <w:t>displayed in dialog box.</w:t>
            </w:r>
          </w:p>
        </w:tc>
        <w:tc>
          <w:tcPr>
            <w:tcW w:w="1055" w:type="dxa"/>
            <w:shd w:val="solid" w:color="00B050" w:fill="auto"/>
            <w:vAlign w:val="center"/>
          </w:tcPr>
          <w:p w:rsidR="00163FE8" w:rsidRPr="00BA0C41" w:rsidRDefault="00923B4B"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Pr="00923B4B" w:rsidRDefault="002C5A56" w:rsidP="00EE7D8E">
            <w:pPr>
              <w:jc w:val="center"/>
              <w:rPr>
                <w:rFonts w:eastAsiaTheme="majorEastAsia" w:cstheme="majorBidi"/>
                <w:b/>
                <w:bCs/>
                <w:szCs w:val="22"/>
              </w:rPr>
            </w:pPr>
            <w:r>
              <w:rPr>
                <w:rFonts w:eastAsiaTheme="majorEastAsia" w:cstheme="majorBidi"/>
                <w:b/>
                <w:bCs/>
                <w:szCs w:val="22"/>
              </w:rPr>
              <w:lastRenderedPageBreak/>
              <w:t>9</w:t>
            </w:r>
          </w:p>
        </w:tc>
        <w:tc>
          <w:tcPr>
            <w:tcW w:w="2525" w:type="dxa"/>
            <w:vAlign w:val="center"/>
          </w:tcPr>
          <w:p w:rsidR="002C5A56" w:rsidRDefault="002C5A56" w:rsidP="00E92EA6">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610C23">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923B4B" w:rsidRPr="00B65EE3" w:rsidTr="00513103">
        <w:trPr>
          <w:trHeight w:val="374"/>
        </w:trPr>
        <w:tc>
          <w:tcPr>
            <w:tcW w:w="977" w:type="dxa"/>
            <w:vAlign w:val="center"/>
          </w:tcPr>
          <w:p w:rsidR="00923B4B" w:rsidRPr="00923B4B" w:rsidRDefault="002C5A56" w:rsidP="00EE7D8E">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923B4B" w:rsidRDefault="00EE7D8E" w:rsidP="00E92EA6">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923B4B"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Pr="00923B4B"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1</w:t>
            </w:r>
          </w:p>
        </w:tc>
        <w:tc>
          <w:tcPr>
            <w:tcW w:w="2525" w:type="dxa"/>
            <w:vAlign w:val="center"/>
          </w:tcPr>
          <w:p w:rsidR="00EE7D8E" w:rsidRDefault="00EE7D8E" w:rsidP="00E92EA6">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EE7D8E"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2</w:t>
            </w:r>
          </w:p>
        </w:tc>
        <w:tc>
          <w:tcPr>
            <w:tcW w:w="2525" w:type="dxa"/>
            <w:vAlign w:val="center"/>
          </w:tcPr>
          <w:p w:rsidR="00EE7D8E" w:rsidRDefault="00EE5EB1" w:rsidP="00E92EA6">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984"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EE7D8E" w:rsidRDefault="00EE5EB1" w:rsidP="00BA0C41">
            <w:pPr>
              <w:jc w:val="center"/>
              <w:rPr>
                <w:rFonts w:eastAsiaTheme="majorEastAsia" w:cstheme="majorBidi"/>
                <w:bCs/>
                <w:szCs w:val="22"/>
              </w:rPr>
            </w:pPr>
            <w:r>
              <w:rPr>
                <w:rFonts w:eastAsiaTheme="majorEastAsia" w:cstheme="majorBidi"/>
                <w:bCs/>
                <w:szCs w:val="22"/>
              </w:rPr>
              <w:t>Pass</w:t>
            </w:r>
          </w:p>
        </w:tc>
      </w:tr>
      <w:tr w:rsidR="00EE5EB1" w:rsidRPr="00B65EE3" w:rsidTr="00513103">
        <w:trPr>
          <w:trHeight w:val="374"/>
        </w:trPr>
        <w:tc>
          <w:tcPr>
            <w:tcW w:w="977" w:type="dxa"/>
            <w:vAlign w:val="center"/>
          </w:tcPr>
          <w:p w:rsidR="00EE5EB1" w:rsidRDefault="00EE5EB1"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3</w:t>
            </w:r>
          </w:p>
        </w:tc>
        <w:tc>
          <w:tcPr>
            <w:tcW w:w="2525" w:type="dxa"/>
            <w:vAlign w:val="center"/>
          </w:tcPr>
          <w:p w:rsidR="00EE5EB1" w:rsidRDefault="00EE5EB1" w:rsidP="00EE5EB1">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EE5EB1" w:rsidRDefault="00EE5EB1"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14</w:t>
            </w:r>
          </w:p>
        </w:tc>
        <w:tc>
          <w:tcPr>
            <w:tcW w:w="2525" w:type="dxa"/>
            <w:vAlign w:val="center"/>
          </w:tcPr>
          <w:p w:rsidR="002C5A56" w:rsidRDefault="002C5A56" w:rsidP="002C5A56">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2C5A56" w:rsidRDefault="002C5A56" w:rsidP="000A246B">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0A246B">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0A246B">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2C5A56" w:rsidRDefault="002C5A56" w:rsidP="00EE5EB1">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2C5A56" w:rsidRDefault="002C5A56" w:rsidP="009B4CEF">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2C5A56" w:rsidRDefault="002C5A56" w:rsidP="00513103">
            <w:pPr>
              <w:rPr>
                <w:rFonts w:eastAsiaTheme="majorEastAsia" w:cstheme="majorBidi"/>
                <w:bCs/>
                <w:szCs w:val="22"/>
              </w:rPr>
            </w:pPr>
            <w:r>
              <w:rPr>
                <w:rFonts w:eastAsiaTheme="majorEastAsia" w:cstheme="majorBidi"/>
                <w:bCs/>
                <w:szCs w:val="22"/>
              </w:rPr>
              <w:t xml:space="preserve">Alert dialog box displayed saying ‘Please connect to a working Internet connection’ after a category has been </w:t>
            </w:r>
            <w:r>
              <w:rPr>
                <w:rFonts w:eastAsiaTheme="majorEastAsia" w:cstheme="majorBidi"/>
                <w:bCs/>
                <w:szCs w:val="22"/>
              </w:rPr>
              <w:lastRenderedPageBreak/>
              <w:t>selected</w:t>
            </w:r>
          </w:p>
        </w:tc>
        <w:tc>
          <w:tcPr>
            <w:tcW w:w="1984" w:type="dxa"/>
          </w:tcPr>
          <w:p w:rsidR="002C5A56" w:rsidRDefault="002C5A56" w:rsidP="00513103">
            <w:pPr>
              <w:rPr>
                <w:rFonts w:eastAsiaTheme="majorEastAsia" w:cstheme="majorBidi"/>
                <w:bCs/>
                <w:szCs w:val="22"/>
              </w:rPr>
            </w:pPr>
            <w:r>
              <w:rPr>
                <w:rFonts w:eastAsiaTheme="majorEastAsia" w:cstheme="majorBidi"/>
                <w:bCs/>
                <w:szCs w:val="22"/>
              </w:rPr>
              <w:lastRenderedPageBreak/>
              <w:t xml:space="preserve">Alert dialog box displayed saying ‘Please connect to a working Internet connection’ after a category has been </w:t>
            </w:r>
            <w:r>
              <w:rPr>
                <w:rFonts w:eastAsiaTheme="majorEastAsia" w:cstheme="majorBidi"/>
                <w:bCs/>
                <w:szCs w:val="22"/>
              </w:rPr>
              <w:lastRenderedPageBreak/>
              <w:t>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lastRenderedPageBreak/>
              <w:t>20</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2C5A56" w:rsidRDefault="002C5A56" w:rsidP="0014686C">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2C5A56" w:rsidRDefault="002C5A56" w:rsidP="002C5A56">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bl>
    <w:p w:rsidR="00610C23" w:rsidRDefault="00610C23" w:rsidP="00610C23">
      <w:pPr>
        <w:rPr>
          <w:rFonts w:eastAsiaTheme="majorEastAsia" w:cstheme="majorBidi"/>
          <w:bCs/>
          <w:szCs w:val="26"/>
        </w:rPr>
      </w:pPr>
    </w:p>
    <w:p w:rsidR="00F87FB7" w:rsidRPr="00F87FB7" w:rsidRDefault="00F87FB7" w:rsidP="00610C23">
      <w:pPr>
        <w:rPr>
          <w:rFonts w:eastAsiaTheme="majorEastAsia" w:cstheme="majorBidi"/>
          <w:bCs/>
          <w:szCs w:val="26"/>
        </w:rPr>
      </w:pPr>
      <w:r>
        <w:rPr>
          <w:rFonts w:eastAsiaTheme="majorEastAsia" w:cstheme="majorBidi"/>
          <w:bCs/>
          <w:szCs w:val="26"/>
        </w:rPr>
        <w:t xml:space="preserve">Table </w:t>
      </w:r>
      <w:r w:rsidR="005B7FD1">
        <w:rPr>
          <w:rFonts w:eastAsiaTheme="majorEastAsia" w:cstheme="majorBidi"/>
          <w:bCs/>
          <w:szCs w:val="26"/>
        </w:rPr>
        <w:t>D.2.</w:t>
      </w:r>
      <w:r>
        <w:rPr>
          <w:rFonts w:eastAsiaTheme="majorEastAsia" w:cstheme="majorBidi"/>
          <w:bCs/>
          <w:szCs w:val="26"/>
        </w:rPr>
        <w:t xml:space="preserve">1. This table details the results </w:t>
      </w:r>
      <w:proofErr w:type="gramStart"/>
      <w:r>
        <w:rPr>
          <w:rFonts w:eastAsiaTheme="majorEastAsia" w:cstheme="majorBidi"/>
          <w:bCs/>
          <w:szCs w:val="26"/>
        </w:rPr>
        <w:t>of  all</w:t>
      </w:r>
      <w:proofErr w:type="gramEnd"/>
      <w:r>
        <w:rPr>
          <w:rFonts w:eastAsiaTheme="majorEastAsia" w:cstheme="majorBidi"/>
          <w:bCs/>
          <w:szCs w:val="26"/>
        </w:rPr>
        <w:t xml:space="preserve"> manual user interface testing that has been completed for the project. </w:t>
      </w:r>
    </w:p>
    <w:p w:rsidR="002C486E" w:rsidRDefault="002C486E" w:rsidP="00610C23">
      <w:pPr>
        <w:rPr>
          <w:rFonts w:eastAsiaTheme="majorEastAsia" w:cstheme="majorBidi"/>
          <w:b/>
          <w:bCs/>
          <w:sz w:val="26"/>
          <w:szCs w:val="26"/>
        </w:rPr>
      </w:pPr>
    </w:p>
    <w:p w:rsidR="00C86D60" w:rsidRDefault="002029FC" w:rsidP="00610C23">
      <w:pPr>
        <w:rPr>
          <w:rFonts w:eastAsiaTheme="majorEastAsia" w:cstheme="majorBidi"/>
          <w:b/>
          <w:bCs/>
          <w:sz w:val="26"/>
          <w:szCs w:val="26"/>
        </w:rPr>
      </w:pPr>
      <w:r>
        <w:rPr>
          <w:rFonts w:eastAsiaTheme="majorEastAsia" w:cstheme="majorBidi"/>
          <w:b/>
          <w:bCs/>
          <w:sz w:val="26"/>
          <w:szCs w:val="26"/>
        </w:rPr>
        <w:t xml:space="preserve">D.3. </w:t>
      </w:r>
      <w:r w:rsidR="00610C23">
        <w:rPr>
          <w:rFonts w:eastAsiaTheme="majorEastAsia" w:cstheme="majorBidi"/>
          <w:b/>
          <w:bCs/>
          <w:sz w:val="26"/>
          <w:szCs w:val="26"/>
        </w:rPr>
        <w:t>Automated Testing</w:t>
      </w:r>
    </w:p>
    <w:p w:rsidR="00C86D60" w:rsidRDefault="00C86D60" w:rsidP="00610C23">
      <w:pPr>
        <w:rPr>
          <w:rFonts w:eastAsiaTheme="majorEastAsia" w:cstheme="majorBidi"/>
          <w:b/>
          <w:bCs/>
          <w:sz w:val="26"/>
          <w:szCs w:val="26"/>
        </w:rPr>
      </w:pPr>
    </w:p>
    <w:p w:rsidR="00C86D60" w:rsidRPr="008C4969" w:rsidRDefault="002029FC" w:rsidP="00610C23">
      <w:pPr>
        <w:rPr>
          <w:rFonts w:eastAsiaTheme="majorEastAsia" w:cstheme="majorBidi"/>
          <w:b/>
          <w:bCs/>
          <w:szCs w:val="22"/>
        </w:rPr>
      </w:pPr>
      <w:r>
        <w:rPr>
          <w:rFonts w:eastAsiaTheme="majorEastAsia" w:cstheme="majorBidi"/>
          <w:b/>
          <w:bCs/>
          <w:szCs w:val="22"/>
        </w:rPr>
        <w:t xml:space="preserve">D.3.1. </w:t>
      </w:r>
      <w:r w:rsidR="002C486E" w:rsidRPr="007F5AE6">
        <w:rPr>
          <w:rFonts w:eastAsiaTheme="majorEastAsia" w:cstheme="majorBidi"/>
          <w:b/>
          <w:bCs/>
          <w:szCs w:val="22"/>
        </w:rPr>
        <w:t>Testdroid Record</w:t>
      </w:r>
      <w:r w:rsidR="00F44A50">
        <w:rPr>
          <w:rFonts w:eastAsiaTheme="majorEastAsia" w:cstheme="majorBidi"/>
          <w:b/>
          <w:bCs/>
          <w:szCs w:val="22"/>
        </w:rPr>
        <w:t>er</w:t>
      </w:r>
    </w:p>
    <w:p w:rsidR="002C486E" w:rsidRDefault="002C486E" w:rsidP="00610C23">
      <w:pPr>
        <w:rPr>
          <w:rFonts w:eastAsiaTheme="majorEastAsia" w:cstheme="majorBidi"/>
          <w:b/>
          <w:bCs/>
          <w:sz w:val="26"/>
          <w:szCs w:val="26"/>
        </w:rPr>
      </w:pPr>
    </w:p>
    <w:p w:rsidR="002C486E" w:rsidRPr="007F5AE6" w:rsidRDefault="002029FC" w:rsidP="00610C23">
      <w:pPr>
        <w:rPr>
          <w:rFonts w:eastAsiaTheme="majorEastAsia" w:cstheme="majorBidi"/>
          <w:b/>
          <w:bCs/>
          <w:szCs w:val="26"/>
        </w:rPr>
      </w:pPr>
      <w:r>
        <w:rPr>
          <w:rFonts w:eastAsiaTheme="majorEastAsia" w:cstheme="majorBidi"/>
          <w:b/>
          <w:bCs/>
          <w:szCs w:val="26"/>
        </w:rPr>
        <w:t xml:space="preserve">D.3.2. </w:t>
      </w:r>
      <w:r w:rsidR="002C486E" w:rsidRPr="007F5AE6">
        <w:rPr>
          <w:rFonts w:eastAsiaTheme="majorEastAsia" w:cstheme="majorBidi"/>
          <w:b/>
          <w:bCs/>
          <w:szCs w:val="26"/>
        </w:rPr>
        <w:t>Testdroid Cloud</w:t>
      </w:r>
    </w:p>
    <w:p w:rsidR="00C86D60" w:rsidRDefault="00C86D60" w:rsidP="00610C23">
      <w:pPr>
        <w:rPr>
          <w:rFonts w:eastAsiaTheme="majorEastAsia" w:cstheme="majorBidi"/>
          <w:b/>
          <w:bCs/>
          <w:sz w:val="26"/>
          <w:szCs w:val="26"/>
        </w:rPr>
      </w:pPr>
    </w:p>
    <w:p w:rsidR="00C86D60" w:rsidRDefault="008C4969" w:rsidP="00610C23">
      <w:pPr>
        <w:rPr>
          <w:rFonts w:eastAsiaTheme="majorEastAsia" w:cstheme="majorBidi"/>
          <w:bCs/>
          <w:szCs w:val="26"/>
        </w:rPr>
      </w:pPr>
      <w:r>
        <w:rPr>
          <w:rFonts w:eastAsiaTheme="majorEastAsia" w:cstheme="majorBidi"/>
          <w:bCs/>
          <w:szCs w:val="26"/>
        </w:rPr>
        <w:t>Testdroid cloud App Crawler Results:</w:t>
      </w:r>
    </w:p>
    <w:p w:rsidR="008C4969" w:rsidRDefault="008C4969"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4384" behindDoc="1" locked="0" layoutInCell="1" allowOverlap="1">
            <wp:simplePos x="0" y="0"/>
            <wp:positionH relativeFrom="column">
              <wp:posOffset>20955</wp:posOffset>
            </wp:positionH>
            <wp:positionV relativeFrom="paragraph">
              <wp:posOffset>137795</wp:posOffset>
            </wp:positionV>
            <wp:extent cx="5190490" cy="2822575"/>
            <wp:effectExtent l="19050" t="0" r="0" b="0"/>
            <wp:wrapNone/>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l="12010" t="24879" r="17187" b="13527"/>
                    <a:stretch>
                      <a:fillRect/>
                    </a:stretch>
                  </pic:blipFill>
                  <pic:spPr bwMode="auto">
                    <a:xfrm>
                      <a:off x="0" y="0"/>
                      <a:ext cx="5190490" cy="2822575"/>
                    </a:xfrm>
                    <a:prstGeom prst="rect">
                      <a:avLst/>
                    </a:prstGeom>
                    <a:noFill/>
                    <a:ln w="9525">
                      <a:noFill/>
                      <a:miter lim="800000"/>
                      <a:headEnd/>
                      <a:tailEnd/>
                    </a:ln>
                  </pic:spPr>
                </pic:pic>
              </a:graphicData>
            </a:graphic>
          </wp:anchor>
        </w:drawing>
      </w:r>
    </w:p>
    <w:p w:rsidR="008C4969" w:rsidRPr="008C4969" w:rsidRDefault="008C4969" w:rsidP="00610C23">
      <w:pPr>
        <w:rPr>
          <w:rFonts w:eastAsiaTheme="majorEastAsia" w:cstheme="majorBidi"/>
          <w:bCs/>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5408" behindDoc="1" locked="0" layoutInCell="1" allowOverlap="1">
            <wp:simplePos x="0" y="0"/>
            <wp:positionH relativeFrom="column">
              <wp:posOffset>752558</wp:posOffset>
            </wp:positionH>
            <wp:positionV relativeFrom="paragraph">
              <wp:posOffset>23688</wp:posOffset>
            </wp:positionV>
            <wp:extent cx="3780100" cy="2433099"/>
            <wp:effectExtent l="19050" t="0" r="0" b="0"/>
            <wp:wrapNone/>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l="22638" t="5830" r="40710" b="56371"/>
                    <a:stretch>
                      <a:fillRect/>
                    </a:stretch>
                  </pic:blipFill>
                  <pic:spPr bwMode="auto">
                    <a:xfrm>
                      <a:off x="0" y="0"/>
                      <a:ext cx="3780100" cy="2433099"/>
                    </a:xfrm>
                    <a:prstGeom prst="rect">
                      <a:avLst/>
                    </a:prstGeom>
                    <a:noFill/>
                    <a:ln w="9525">
                      <a:noFill/>
                      <a:miter lim="800000"/>
                      <a:headEnd/>
                      <a:tailEnd/>
                    </a:ln>
                  </pic:spPr>
                </pic:pic>
              </a:graphicData>
            </a:graphic>
          </wp:anchor>
        </w:drawing>
      </w:r>
      <w:proofErr w:type="gramStart"/>
      <w:r>
        <w:rPr>
          <w:rFonts w:eastAsiaTheme="majorEastAsia" w:cstheme="majorBidi"/>
          <w:bCs/>
          <w:szCs w:val="26"/>
        </w:rPr>
        <w:t>Fig.</w:t>
      </w:r>
      <w:proofErr w:type="gramEnd"/>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 w:val="26"/>
          <w:szCs w:val="26"/>
        </w:rPr>
      </w:pP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proofErr w:type="gramStart"/>
      <w:r w:rsidRPr="0094362C">
        <w:rPr>
          <w:rFonts w:eastAsiaTheme="majorEastAsia" w:cstheme="majorBidi"/>
          <w:bCs/>
          <w:szCs w:val="26"/>
        </w:rPr>
        <w:t>Fig.</w:t>
      </w:r>
      <w:proofErr w:type="gramEnd"/>
      <w:r>
        <w:rPr>
          <w:rFonts w:eastAsiaTheme="majorEastAsia" w:cstheme="majorBidi"/>
          <w:bCs/>
          <w:sz w:val="26"/>
          <w:szCs w:val="26"/>
        </w:rPr>
        <w:t xml:space="preserve"> </w:t>
      </w:r>
    </w:p>
    <w:p w:rsidR="008C4969" w:rsidRDefault="008C4969" w:rsidP="00610C23">
      <w:pPr>
        <w:rPr>
          <w:rFonts w:eastAsiaTheme="majorEastAsia" w:cstheme="majorBidi"/>
          <w:b/>
          <w:bCs/>
          <w:sz w:val="26"/>
          <w:szCs w:val="26"/>
        </w:rPr>
      </w:pPr>
      <w:r w:rsidRPr="008C4969">
        <w:rPr>
          <w:rFonts w:eastAsiaTheme="majorEastAsia" w:cstheme="majorBidi"/>
          <w:b/>
          <w:bCs/>
          <w:noProof/>
          <w:sz w:val="26"/>
          <w:szCs w:val="26"/>
          <w:lang w:eastAsia="en-GB"/>
        </w:rPr>
        <w:lastRenderedPageBreak/>
        <w:drawing>
          <wp:inline distT="0" distB="0" distL="0" distR="0">
            <wp:extent cx="5228816" cy="978010"/>
            <wp:effectExtent l="1905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l="5070" t="56716" r="6156" b="16667"/>
                    <a:stretch>
                      <a:fillRect/>
                    </a:stretch>
                  </pic:blipFill>
                  <pic:spPr bwMode="auto">
                    <a:xfrm>
                      <a:off x="0" y="0"/>
                      <a:ext cx="5228816" cy="978010"/>
                    </a:xfrm>
                    <a:prstGeom prst="rect">
                      <a:avLst/>
                    </a:prstGeom>
                    <a:noFill/>
                    <a:ln w="9525">
                      <a:noFill/>
                      <a:miter lim="800000"/>
                      <a:headEnd/>
                      <a:tailEnd/>
                    </a:ln>
                  </pic:spPr>
                </pic:pic>
              </a:graphicData>
            </a:graphic>
          </wp:inline>
        </w:drawing>
      </w:r>
    </w:p>
    <w:p w:rsidR="008C4969" w:rsidRDefault="008C4969" w:rsidP="00610C23">
      <w:pPr>
        <w:rPr>
          <w:rFonts w:eastAsiaTheme="majorEastAsia" w:cstheme="majorBidi"/>
          <w:b/>
          <w:bCs/>
          <w:sz w:val="26"/>
          <w:szCs w:val="26"/>
        </w:rPr>
      </w:pPr>
    </w:p>
    <w:p w:rsidR="008C4969" w:rsidRDefault="000B33F9" w:rsidP="00610C23">
      <w:pPr>
        <w:rPr>
          <w:rFonts w:eastAsiaTheme="majorEastAsia" w:cstheme="majorBidi"/>
          <w:b/>
          <w:bCs/>
          <w:sz w:val="26"/>
          <w:szCs w:val="26"/>
        </w:rPr>
      </w:pPr>
      <w:r>
        <w:rPr>
          <w:rFonts w:eastAsiaTheme="majorEastAsia" w:cstheme="majorBidi"/>
          <w:bCs/>
          <w:szCs w:val="26"/>
        </w:rPr>
        <w:t>Fig</w:t>
      </w:r>
      <w:r w:rsidR="005B7FD1">
        <w:rPr>
          <w:rFonts w:eastAsiaTheme="majorEastAsia" w:cstheme="majorBidi"/>
          <w:bCs/>
          <w:szCs w:val="26"/>
        </w:rPr>
        <w:t xml:space="preserve">ure </w:t>
      </w:r>
    </w:p>
    <w:p w:rsidR="008C4969" w:rsidRDefault="008C4969" w:rsidP="00610C23">
      <w:pPr>
        <w:rPr>
          <w:rFonts w:eastAsiaTheme="majorEastAsia" w:cstheme="majorBidi"/>
          <w:b/>
          <w:bCs/>
          <w:sz w:val="26"/>
          <w:szCs w:val="26"/>
        </w:rPr>
      </w:pPr>
    </w:p>
    <w:p w:rsidR="002C486E" w:rsidRPr="002C486E" w:rsidRDefault="002029FC" w:rsidP="00610C23">
      <w:pPr>
        <w:rPr>
          <w:rFonts w:eastAsiaTheme="majorEastAsia" w:cstheme="majorBidi"/>
          <w:b/>
          <w:bCs/>
          <w:sz w:val="26"/>
          <w:szCs w:val="26"/>
        </w:rPr>
      </w:pPr>
      <w:r>
        <w:rPr>
          <w:rFonts w:eastAsiaTheme="majorEastAsia" w:cstheme="majorBidi"/>
          <w:b/>
          <w:bCs/>
          <w:sz w:val="26"/>
          <w:szCs w:val="26"/>
        </w:rPr>
        <w:t xml:space="preserve">D.4. </w:t>
      </w:r>
      <w:r w:rsidR="002C486E">
        <w:rPr>
          <w:rFonts w:eastAsiaTheme="majorEastAsia" w:cstheme="majorBidi"/>
          <w:b/>
          <w:bCs/>
          <w:sz w:val="26"/>
          <w:szCs w:val="26"/>
        </w:rPr>
        <w:t>User Testing: Questionnaire</w:t>
      </w:r>
    </w:p>
    <w:p w:rsidR="00610C23" w:rsidRDefault="00610C23" w:rsidP="00610C23">
      <w:pPr>
        <w:rPr>
          <w:rFonts w:asciiTheme="majorHAnsi" w:eastAsiaTheme="majorEastAsia" w:hAnsiTheme="majorHAnsi" w:cstheme="majorBidi"/>
          <w:b/>
          <w:bCs/>
          <w:sz w:val="26"/>
          <w:szCs w:val="26"/>
        </w:rPr>
      </w:pPr>
    </w:p>
    <w:p w:rsidR="00610C23" w:rsidRDefault="00610C23" w:rsidP="00610C23"/>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2C486E" w:rsidRDefault="002C486E" w:rsidP="006F1FBB">
      <w:pPr>
        <w:pStyle w:val="Heading1"/>
        <w:numPr>
          <w:ilvl w:val="0"/>
          <w:numId w:val="0"/>
        </w:numPr>
        <w:rPr>
          <w:rFonts w:asciiTheme="minorHAnsi" w:hAnsiTheme="minorHAnsi"/>
        </w:rPr>
      </w:pPr>
    </w:p>
    <w:p w:rsidR="006F1FBB" w:rsidRPr="00D6742F" w:rsidRDefault="00711DBE" w:rsidP="006F1FBB">
      <w:pPr>
        <w:pStyle w:val="Heading1"/>
        <w:numPr>
          <w:ilvl w:val="0"/>
          <w:numId w:val="0"/>
        </w:numPr>
        <w:rPr>
          <w:rFonts w:asciiTheme="minorHAnsi" w:hAnsiTheme="minorHAnsi"/>
        </w:rPr>
      </w:pPr>
      <w:bookmarkStart w:id="51" w:name="_Toc353978999"/>
      <w:r w:rsidRPr="00D6742F">
        <w:rPr>
          <w:rFonts w:asciiTheme="minorHAnsi" w:hAnsiTheme="minorHAnsi"/>
        </w:rPr>
        <w:lastRenderedPageBreak/>
        <w:t>Annotated Bibliography</w:t>
      </w:r>
      <w:bookmarkEnd w:id="47"/>
      <w:bookmarkEnd w:id="51"/>
    </w:p>
    <w:p w:rsidR="006F1FBB" w:rsidRPr="006F1FBB" w:rsidRDefault="006F1FBB" w:rsidP="006F1FBB"/>
    <w:p w:rsidR="00A70F3A" w:rsidRDefault="00A70F3A" w:rsidP="00A26966">
      <w:pPr>
        <w:pStyle w:val="ListParagraph"/>
        <w:numPr>
          <w:ilvl w:val="0"/>
          <w:numId w:val="28"/>
        </w:numPr>
        <w:spacing w:after="120"/>
        <w:contextualSpacing w:val="0"/>
      </w:pPr>
      <w:bookmarkStart w:id="52" w:name="_Ref341025304"/>
      <w:r>
        <w:t xml:space="preserve">Google Places API. Various: </w:t>
      </w:r>
      <w:hyperlink r:id="rId41" w:history="1">
        <w:r>
          <w:rPr>
            <w:rStyle w:val="Hyperlink"/>
          </w:rPr>
          <w:t>https://developers.google.com/places/</w:t>
        </w:r>
      </w:hyperlink>
      <w:bookmarkEnd w:id="52"/>
      <w:r>
        <w:t xml:space="preserve"> </w:t>
      </w:r>
    </w:p>
    <w:p w:rsidR="00A70F3A" w:rsidRDefault="00A70F3A" w:rsidP="00A26966">
      <w:pPr>
        <w:pStyle w:val="ListParagraph"/>
        <w:numPr>
          <w:ilvl w:val="0"/>
          <w:numId w:val="28"/>
        </w:numPr>
        <w:spacing w:after="120"/>
        <w:contextualSpacing w:val="0"/>
      </w:pPr>
      <w:bookmarkStart w:id="53" w:name="_Ref341025341"/>
      <w:r>
        <w:t xml:space="preserve">Google Maps API. Various: </w:t>
      </w:r>
      <w:hyperlink r:id="rId42" w:history="1">
        <w:r>
          <w:rPr>
            <w:rStyle w:val="Hyperlink"/>
          </w:rPr>
          <w:t>https://developers.google.com/maps/</w:t>
        </w:r>
      </w:hyperlink>
      <w:bookmarkEnd w:id="53"/>
      <w:r>
        <w:t xml:space="preserve"> </w:t>
      </w:r>
    </w:p>
    <w:p w:rsidR="00A70F3A" w:rsidRDefault="00A70F3A" w:rsidP="00A26966">
      <w:pPr>
        <w:pStyle w:val="ListParagraph"/>
        <w:numPr>
          <w:ilvl w:val="0"/>
          <w:numId w:val="28"/>
        </w:numPr>
        <w:spacing w:after="120"/>
        <w:contextualSpacing w:val="0"/>
      </w:pPr>
      <w:bookmarkStart w:id="54" w:name="_Ref341025384"/>
      <w:r>
        <w:t xml:space="preserve">Some recent evidence to support my theory that tourist information centre visitor numbers are in decline. </w:t>
      </w:r>
      <w:hyperlink r:id="rId43" w:history="1">
        <w:r w:rsidRPr="00321F23">
          <w:rPr>
            <w:rStyle w:val="Hyperlink"/>
          </w:rPr>
          <w:t>http://www.frasercoastchronicle.com.au/news/visitors-at-centres-in-decline/1615621/</w:t>
        </w:r>
      </w:hyperlink>
      <w:r>
        <w:t xml:space="preserve"> . Further evidence that tourist information centres visitor numbers have been declining for some time, a council report. </w:t>
      </w:r>
      <w:hyperlink r:id="rId44" w:history="1">
        <w:r w:rsidRPr="00321F23">
          <w:rPr>
            <w:rStyle w:val="Hyperlink"/>
          </w:rPr>
          <w:t>http://www.eastriding.gov.uk/public_reports/TheCabinet/16March2010/Tourist%20Information%20Centres%20-%20Hornsea%20and%20Withernsea.pdf</w:t>
        </w:r>
      </w:hyperlink>
      <w:bookmarkEnd w:id="54"/>
    </w:p>
    <w:p w:rsidR="00A70F3A" w:rsidRDefault="00A70F3A" w:rsidP="00A26966">
      <w:pPr>
        <w:pStyle w:val="ListParagraph"/>
        <w:numPr>
          <w:ilvl w:val="0"/>
          <w:numId w:val="28"/>
        </w:numPr>
        <w:spacing w:after="120"/>
      </w:pPr>
      <w:bookmarkStart w:id="55" w:name="_Ref341025420"/>
      <w:r>
        <w:t xml:space="preserve">An article which discusses how the Google Play Store is rapidly catching up with number of apps available on the apple app Store and how it could overtake it in the near future. </w:t>
      </w:r>
      <w:hyperlink r:id="rId45"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5"/>
    </w:p>
    <w:p w:rsidR="00A70F3A" w:rsidRDefault="00A70F3A" w:rsidP="00A26966">
      <w:pPr>
        <w:pStyle w:val="ListParagraph"/>
        <w:numPr>
          <w:ilvl w:val="0"/>
          <w:numId w:val="28"/>
        </w:numPr>
        <w:spacing w:after="120"/>
      </w:pPr>
      <w:bookmarkStart w:id="56" w:name="_Ref341025440"/>
      <w:r>
        <w:t xml:space="preserve">Manchester Tourist Guide Android Application on the Google Play Store. </w:t>
      </w:r>
      <w:hyperlink r:id="rId46"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6"/>
    </w:p>
    <w:p w:rsidR="00A70F3A" w:rsidRDefault="00A70F3A" w:rsidP="00A26966">
      <w:pPr>
        <w:pStyle w:val="ListParagraph"/>
        <w:numPr>
          <w:ilvl w:val="0"/>
          <w:numId w:val="28"/>
        </w:numPr>
        <w:spacing w:after="120"/>
      </w:pPr>
      <w:bookmarkStart w:id="57" w:name="_Ref341025468"/>
      <w:r>
        <w:t xml:space="preserve">Pocket Britain Android Application on the Google Play Store. </w:t>
      </w:r>
      <w:hyperlink r:id="rId47"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57"/>
    </w:p>
    <w:p w:rsidR="00A70F3A" w:rsidRDefault="00A70F3A" w:rsidP="00A26966">
      <w:pPr>
        <w:pStyle w:val="ListParagraph"/>
        <w:numPr>
          <w:ilvl w:val="0"/>
          <w:numId w:val="28"/>
        </w:numPr>
        <w:spacing w:after="120"/>
        <w:contextualSpacing w:val="0"/>
      </w:pPr>
      <w:bookmarkStart w:id="58" w:name="_Ref341025488"/>
      <w:r>
        <w:t xml:space="preserve">Yell Android Application on the Google Play Store. </w:t>
      </w:r>
      <w:hyperlink r:id="rId48" w:history="1">
        <w:r w:rsidRPr="00744F1C">
          <w:rPr>
            <w:rStyle w:val="Hyperlink"/>
          </w:rPr>
          <w:t>https://play.google.com/store/apps/details?id=com.yell.launcher2&amp;feature=top-free</w:t>
        </w:r>
      </w:hyperlink>
      <w:bookmarkEnd w:id="58"/>
    </w:p>
    <w:p w:rsidR="00A70F3A" w:rsidRDefault="00A70F3A" w:rsidP="00A26966">
      <w:pPr>
        <w:pStyle w:val="ListParagraph"/>
        <w:numPr>
          <w:ilvl w:val="0"/>
          <w:numId w:val="28"/>
        </w:numPr>
        <w:spacing w:after="120"/>
      </w:pPr>
      <w:bookmarkStart w:id="59" w:name="_Ref341025511"/>
      <w:r>
        <w:t>Ed Burnette, Hello, Android: Introducing Google’s Mobile Development Platform, Third Edition, for Android 2. Pragmatic bookshelf 2011. A book lent from a friend to research programming for Mobile Devices.</w:t>
      </w:r>
      <w:bookmarkEnd w:id="59"/>
      <w:r>
        <w:t xml:space="preserve"> </w:t>
      </w:r>
    </w:p>
    <w:p w:rsidR="00A70F3A" w:rsidRDefault="00A70F3A" w:rsidP="00A26966">
      <w:pPr>
        <w:pStyle w:val="ListParagraph"/>
        <w:numPr>
          <w:ilvl w:val="0"/>
          <w:numId w:val="28"/>
        </w:numPr>
        <w:spacing w:after="120"/>
      </w:pPr>
      <w:bookmarkStart w:id="60" w:name="_Ref341025526"/>
      <w:r>
        <w:t xml:space="preserve">The strategy and theory of using Android’s Network Location Provider together with GPS to determine a user’s location. </w:t>
      </w:r>
      <w:hyperlink r:id="rId49" w:history="1">
        <w:r w:rsidRPr="007D6B2C">
          <w:rPr>
            <w:rStyle w:val="Hyperlink"/>
          </w:rPr>
          <w:t>http://developer.android.com/guide/topics/location/strategies.html</w:t>
        </w:r>
      </w:hyperlink>
      <w:bookmarkEnd w:id="60"/>
    </w:p>
    <w:p w:rsidR="00A70F3A" w:rsidRDefault="00A70F3A" w:rsidP="00A26966">
      <w:pPr>
        <w:pStyle w:val="ListParagraph"/>
        <w:numPr>
          <w:ilvl w:val="0"/>
          <w:numId w:val="28"/>
        </w:numPr>
        <w:spacing w:after="120"/>
        <w:ind w:left="680"/>
      </w:pPr>
      <w:bookmarkStart w:id="61" w:name="_Ref341025542"/>
      <w:r>
        <w:t xml:space="preserve">An overview of what Grid View is on the Android Platform and how you can use it. </w:t>
      </w:r>
      <w:hyperlink r:id="rId50" w:history="1">
        <w:r w:rsidRPr="007D6B2C">
          <w:rPr>
            <w:rStyle w:val="Hyperlink"/>
          </w:rPr>
          <w:t>http://developer.android.com/guide/topics/ui/layout/gridview.html</w:t>
        </w:r>
      </w:hyperlink>
      <w:bookmarkEnd w:id="61"/>
    </w:p>
    <w:p w:rsidR="00A70F3A" w:rsidRDefault="00A70F3A" w:rsidP="00A26966">
      <w:pPr>
        <w:pStyle w:val="ListParagraph"/>
        <w:numPr>
          <w:ilvl w:val="0"/>
          <w:numId w:val="28"/>
        </w:numPr>
        <w:spacing w:after="120"/>
        <w:ind w:left="680"/>
        <w:contextualSpacing w:val="0"/>
      </w:pPr>
      <w:bookmarkStart w:id="62" w:name="_Ref341025596"/>
      <w:r>
        <w:t xml:space="preserve">The Android plugin for Net Beans. </w:t>
      </w:r>
      <w:hyperlink r:id="rId51" w:history="1">
        <w:r w:rsidRPr="00744F1C">
          <w:rPr>
            <w:rStyle w:val="Hyperlink"/>
          </w:rPr>
          <w:t>http://kenai.com/projects/nbandroid</w:t>
        </w:r>
      </w:hyperlink>
      <w:bookmarkEnd w:id="62"/>
    </w:p>
    <w:p w:rsidR="00A70F3A" w:rsidRDefault="00A70F3A" w:rsidP="00A26966">
      <w:pPr>
        <w:pStyle w:val="ListParagraph"/>
        <w:numPr>
          <w:ilvl w:val="0"/>
          <w:numId w:val="28"/>
        </w:numPr>
        <w:spacing w:after="120"/>
        <w:ind w:left="680"/>
        <w:contextualSpacing w:val="0"/>
      </w:pPr>
      <w:bookmarkStart w:id="63" w:name="_Ref341025620"/>
      <w:r>
        <w:t xml:space="preserve">IntelliJ Idea IDE with support for Android. </w:t>
      </w:r>
      <w:hyperlink r:id="rId52" w:history="1">
        <w:r w:rsidRPr="00744F1C">
          <w:rPr>
            <w:rStyle w:val="Hyperlink"/>
          </w:rPr>
          <w:t>http://www.jetbrains.com/idea/features/android.html</w:t>
        </w:r>
      </w:hyperlink>
      <w:bookmarkEnd w:id="63"/>
    </w:p>
    <w:p w:rsidR="00A70F3A" w:rsidRDefault="00A70F3A" w:rsidP="00A26966">
      <w:pPr>
        <w:pStyle w:val="ListParagraph"/>
        <w:numPr>
          <w:ilvl w:val="0"/>
          <w:numId w:val="28"/>
        </w:numPr>
        <w:spacing w:after="120"/>
        <w:ind w:left="680"/>
        <w:contextualSpacing w:val="0"/>
      </w:pPr>
      <w:bookmarkStart w:id="64" w:name="_Ref341025634"/>
      <w:r>
        <w:t xml:space="preserve">The download page that enables you to get the Eclipse IDE, Android SDK and ADT plugin. Although I didn’t use the bundle as I had Eclipse already installed. </w:t>
      </w:r>
      <w:hyperlink r:id="rId53" w:history="1">
        <w:r w:rsidRPr="00744F1C">
          <w:rPr>
            <w:rStyle w:val="Hyperlink"/>
          </w:rPr>
          <w:t>http://developer.android.com/sdk/index.html</w:t>
        </w:r>
      </w:hyperlink>
      <w:bookmarkEnd w:id="64"/>
    </w:p>
    <w:p w:rsidR="00A70F3A" w:rsidRDefault="00A70F3A" w:rsidP="00A26966">
      <w:pPr>
        <w:pStyle w:val="ListParagraph"/>
        <w:numPr>
          <w:ilvl w:val="0"/>
          <w:numId w:val="28"/>
        </w:numPr>
        <w:spacing w:after="120"/>
        <w:ind w:left="680"/>
        <w:contextualSpacing w:val="0"/>
      </w:pPr>
      <w:bookmarkStart w:id="65" w:name="_Ref341025649"/>
      <w:r>
        <w:t xml:space="preserve">‘Building Your First App’ Android tutorial. </w:t>
      </w:r>
      <w:hyperlink r:id="rId54" w:history="1">
        <w:r w:rsidRPr="00744F1C">
          <w:rPr>
            <w:rStyle w:val="Hyperlink"/>
          </w:rPr>
          <w:t>http://developer.android.com/training/basics/firstapp/index.html</w:t>
        </w:r>
      </w:hyperlink>
      <w:bookmarkEnd w:id="65"/>
    </w:p>
    <w:p w:rsidR="00A70F3A" w:rsidRDefault="00A70F3A" w:rsidP="00A26966">
      <w:pPr>
        <w:pStyle w:val="ListParagraph"/>
        <w:numPr>
          <w:ilvl w:val="0"/>
          <w:numId w:val="28"/>
        </w:numPr>
        <w:spacing w:after="120"/>
        <w:ind w:left="680"/>
        <w:contextualSpacing w:val="0"/>
      </w:pPr>
      <w:bookmarkStart w:id="66" w:name="_Ref341025664"/>
      <w:r>
        <w:t xml:space="preserve">Location where some of the University Android worksheets and presentations can be found. </w:t>
      </w:r>
      <w:hyperlink r:id="rId55" w:history="1">
        <w:r w:rsidRPr="00744F1C">
          <w:rPr>
            <w:rStyle w:val="Hyperlink"/>
          </w:rPr>
          <w:t>http://users.aber.ac.uk/cwl/workshop/</w:t>
        </w:r>
      </w:hyperlink>
      <w:bookmarkEnd w:id="66"/>
    </w:p>
    <w:p w:rsidR="00A70F3A" w:rsidRDefault="00A70F3A" w:rsidP="00A26966">
      <w:pPr>
        <w:pStyle w:val="ListParagraph"/>
        <w:numPr>
          <w:ilvl w:val="0"/>
          <w:numId w:val="28"/>
        </w:numPr>
        <w:spacing w:after="120"/>
        <w:ind w:left="680"/>
      </w:pPr>
      <w:bookmarkStart w:id="67" w:name="_Ref341025688"/>
      <w:r>
        <w:t xml:space="preserve">Mobile Device operating system market share figures for the 3rd quarter of 2012, showing iOS’ and particularly Androids dominance. </w:t>
      </w:r>
      <w:hyperlink r:id="rId56" w:history="1">
        <w:r w:rsidRPr="003F55F9">
          <w:rPr>
            <w:rStyle w:val="Hyperlink"/>
          </w:rPr>
          <w:t>http://www.gsmarena.com/android_and_samsung_build_on_their_market_shares_in_q3_2012-news-5082.php</w:t>
        </w:r>
      </w:hyperlink>
      <w:bookmarkEnd w:id="67"/>
    </w:p>
    <w:p w:rsidR="00A70F3A" w:rsidRDefault="00A70F3A" w:rsidP="00A26966">
      <w:pPr>
        <w:pStyle w:val="ListParagraph"/>
        <w:numPr>
          <w:ilvl w:val="0"/>
          <w:numId w:val="28"/>
        </w:numPr>
        <w:spacing w:after="120"/>
        <w:ind w:left="680"/>
        <w:contextualSpacing w:val="0"/>
      </w:pPr>
      <w:bookmarkStart w:id="68" w:name="_Ref341025702"/>
      <w:r>
        <w:t xml:space="preserve">Shows that you can only develop for iOS on an Intel based Mac. </w:t>
      </w:r>
      <w:hyperlink r:id="rId57"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8"/>
    </w:p>
    <w:p w:rsidR="00A70F3A" w:rsidRDefault="00A70F3A" w:rsidP="00A26966">
      <w:pPr>
        <w:pStyle w:val="ListParagraph"/>
        <w:numPr>
          <w:ilvl w:val="0"/>
          <w:numId w:val="28"/>
        </w:numPr>
        <w:spacing w:after="120"/>
        <w:ind w:left="680"/>
        <w:contextualSpacing w:val="0"/>
      </w:pPr>
      <w:bookmarkStart w:id="69" w:name="_Ref341025729"/>
      <w:r>
        <w:lastRenderedPageBreak/>
        <w:t xml:space="preserve">Reveals methods of using Mac OS X on a non-Apple PC. </w:t>
      </w:r>
      <w:hyperlink r:id="rId58" w:history="1">
        <w:r w:rsidRPr="00744F1C">
          <w:rPr>
            <w:rStyle w:val="Hyperlink"/>
          </w:rPr>
          <w:t>http://en.wikipedia.org/wiki/OSx86</w:t>
        </w:r>
      </w:hyperlink>
      <w:bookmarkEnd w:id="69"/>
    </w:p>
    <w:p w:rsidR="00A70F3A" w:rsidRDefault="00A70F3A" w:rsidP="00A26966">
      <w:pPr>
        <w:pStyle w:val="ListParagraph"/>
        <w:numPr>
          <w:ilvl w:val="0"/>
          <w:numId w:val="28"/>
        </w:numPr>
        <w:spacing w:after="120"/>
        <w:ind w:left="680"/>
      </w:pPr>
      <w:bookmarkStart w:id="70" w:name="_Ref341025745"/>
      <w:r>
        <w:t xml:space="preserve">An article about the negative feedback and complaints made about Apple’s new Map app. </w:t>
      </w:r>
      <w:hyperlink r:id="rId59" w:history="1">
        <w:r w:rsidRPr="00484501">
          <w:rPr>
            <w:rStyle w:val="Hyperlink"/>
          </w:rPr>
          <w:t>http://www.bbc.co.uk/news/technology-19659736</w:t>
        </w:r>
      </w:hyperlink>
      <w:bookmarkEnd w:id="70"/>
    </w:p>
    <w:p w:rsidR="00A70F3A" w:rsidRDefault="00A70F3A" w:rsidP="00A26966">
      <w:pPr>
        <w:pStyle w:val="ListParagraph"/>
        <w:numPr>
          <w:ilvl w:val="0"/>
          <w:numId w:val="28"/>
        </w:numPr>
        <w:spacing w:after="120"/>
        <w:ind w:left="680"/>
      </w:pPr>
      <w:bookmarkStart w:id="71" w:name="_Ref341025770"/>
      <w:r>
        <w:t xml:space="preserve">News article stating the possibility of a new Google Map app being launched for iOS 6. </w:t>
      </w:r>
      <w:hyperlink r:id="rId60" w:history="1">
        <w:r w:rsidRPr="00484501">
          <w:rPr>
            <w:rStyle w:val="Hyperlink"/>
          </w:rPr>
          <w:t>http://www.pcmag.com/article2/0,2817,2412213,00.asp</w:t>
        </w:r>
      </w:hyperlink>
      <w:bookmarkEnd w:id="71"/>
    </w:p>
    <w:p w:rsidR="00A70F3A" w:rsidRDefault="00A70F3A" w:rsidP="00A26966">
      <w:pPr>
        <w:spacing w:after="120"/>
      </w:pPr>
    </w:p>
    <w:sectPr w:rsidR="00A70F3A" w:rsidSect="00BA0C41">
      <w:headerReference w:type="default" r:id="rId61"/>
      <w:footerReference w:type="default" r:id="rId62"/>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3EF3" w:rsidRDefault="00853EF3" w:rsidP="00806CFF">
      <w:r>
        <w:separator/>
      </w:r>
    </w:p>
  </w:endnote>
  <w:endnote w:type="continuationSeparator" w:id="0">
    <w:p w:rsidR="00853EF3" w:rsidRDefault="00853EF3"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551" w:rsidRDefault="00521551" w:rsidP="00525B9C">
    <w:pPr>
      <w:pStyle w:val="Footer"/>
      <w:jc w:val="center"/>
    </w:pPr>
    <w:r>
      <w:t xml:space="preserve">Page </w:t>
    </w:r>
    <w:fldSimple w:instr=" PAGE  \* MERGEFORMAT ">
      <w:r w:rsidR="004A5C8E">
        <w:rPr>
          <w:noProof/>
        </w:rPr>
        <w:t>30</w:t>
      </w:r>
    </w:fldSimple>
    <w:r>
      <w:t xml:space="preserve"> of </w:t>
    </w:r>
    <w:fldSimple w:instr=" SECTIONPAGES  \* MERGEFORMAT ">
      <w:r w:rsidR="004A5C8E" w:rsidRPr="004A5C8E">
        <w:rPr>
          <w:noProof/>
          <w:lang w:val="en-US"/>
        </w:rPr>
        <w:t>53</w:t>
      </w:r>
    </w:fldSimple>
  </w:p>
  <w:p w:rsidR="00521551" w:rsidRDefault="005215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3EF3" w:rsidRDefault="00853EF3" w:rsidP="00806CFF">
      <w:r>
        <w:separator/>
      </w:r>
    </w:p>
  </w:footnote>
  <w:footnote w:type="continuationSeparator" w:id="0">
    <w:p w:rsidR="00853EF3" w:rsidRDefault="00853EF3"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551" w:rsidRPr="001F35A4" w:rsidRDefault="00521551" w:rsidP="001F35A4">
    <w:pPr>
      <w:pStyle w:val="Header"/>
      <w:pBdr>
        <w:bottom w:val="single" w:sz="4" w:space="1" w:color="auto"/>
      </w:pBdr>
      <w:tabs>
        <w:tab w:val="clear" w:pos="8640"/>
        <w:tab w:val="right" w:pos="8364"/>
      </w:tabs>
    </w:pPr>
    <w:r w:rsidRPr="001F35A4">
      <w:t>My Project Title</w:t>
    </w:r>
    <w:r w:rsidRPr="001F35A4">
      <w:tab/>
    </w:r>
    <w:r w:rsidRPr="001F35A4">
      <w:tab/>
    </w:r>
    <w:r>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53E01AE8"/>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A171E"/>
    <w:rsid w:val="000A18A4"/>
    <w:rsid w:val="000A246B"/>
    <w:rsid w:val="000A775B"/>
    <w:rsid w:val="000B2F26"/>
    <w:rsid w:val="000B33F9"/>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101D43"/>
    <w:rsid w:val="001066DB"/>
    <w:rsid w:val="00107B2E"/>
    <w:rsid w:val="0011016F"/>
    <w:rsid w:val="00111A10"/>
    <w:rsid w:val="0011204D"/>
    <w:rsid w:val="00113A39"/>
    <w:rsid w:val="00114A7C"/>
    <w:rsid w:val="00116207"/>
    <w:rsid w:val="0011696C"/>
    <w:rsid w:val="00116ECB"/>
    <w:rsid w:val="00121F9B"/>
    <w:rsid w:val="00123041"/>
    <w:rsid w:val="00123F7E"/>
    <w:rsid w:val="00124375"/>
    <w:rsid w:val="001257E5"/>
    <w:rsid w:val="0012628B"/>
    <w:rsid w:val="0013087F"/>
    <w:rsid w:val="00133396"/>
    <w:rsid w:val="00133509"/>
    <w:rsid w:val="0013569F"/>
    <w:rsid w:val="00137FAB"/>
    <w:rsid w:val="0014182C"/>
    <w:rsid w:val="00144940"/>
    <w:rsid w:val="0014563A"/>
    <w:rsid w:val="001460FB"/>
    <w:rsid w:val="0014686C"/>
    <w:rsid w:val="001506C8"/>
    <w:rsid w:val="001557E1"/>
    <w:rsid w:val="00155BE2"/>
    <w:rsid w:val="001569CA"/>
    <w:rsid w:val="001579A2"/>
    <w:rsid w:val="00161C3B"/>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917"/>
    <w:rsid w:val="001C27A3"/>
    <w:rsid w:val="001C37E2"/>
    <w:rsid w:val="001C39EE"/>
    <w:rsid w:val="001C4527"/>
    <w:rsid w:val="001C7EC3"/>
    <w:rsid w:val="001D09C5"/>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5161"/>
    <w:rsid w:val="00213919"/>
    <w:rsid w:val="00215FC4"/>
    <w:rsid w:val="0022751C"/>
    <w:rsid w:val="00230BD8"/>
    <w:rsid w:val="00230D8F"/>
    <w:rsid w:val="002311BB"/>
    <w:rsid w:val="00233067"/>
    <w:rsid w:val="00233791"/>
    <w:rsid w:val="0024023B"/>
    <w:rsid w:val="0024041E"/>
    <w:rsid w:val="00240C62"/>
    <w:rsid w:val="00245341"/>
    <w:rsid w:val="00245929"/>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A86"/>
    <w:rsid w:val="002D5220"/>
    <w:rsid w:val="002D6CE7"/>
    <w:rsid w:val="002E3E4F"/>
    <w:rsid w:val="002E5B17"/>
    <w:rsid w:val="002E5BA5"/>
    <w:rsid w:val="002F1A62"/>
    <w:rsid w:val="002F26B7"/>
    <w:rsid w:val="002F32F9"/>
    <w:rsid w:val="002F62DB"/>
    <w:rsid w:val="002F761F"/>
    <w:rsid w:val="003004BF"/>
    <w:rsid w:val="00300F15"/>
    <w:rsid w:val="00300F17"/>
    <w:rsid w:val="00301BF9"/>
    <w:rsid w:val="003023BA"/>
    <w:rsid w:val="0030291A"/>
    <w:rsid w:val="003035E5"/>
    <w:rsid w:val="00304B8A"/>
    <w:rsid w:val="00304ECD"/>
    <w:rsid w:val="003061CA"/>
    <w:rsid w:val="00312A6A"/>
    <w:rsid w:val="003149AB"/>
    <w:rsid w:val="00315795"/>
    <w:rsid w:val="00315FED"/>
    <w:rsid w:val="00321948"/>
    <w:rsid w:val="003258F8"/>
    <w:rsid w:val="003268BD"/>
    <w:rsid w:val="0032708A"/>
    <w:rsid w:val="0033070C"/>
    <w:rsid w:val="00332BBE"/>
    <w:rsid w:val="00332BF0"/>
    <w:rsid w:val="0033608E"/>
    <w:rsid w:val="00336285"/>
    <w:rsid w:val="003368A6"/>
    <w:rsid w:val="00340EC4"/>
    <w:rsid w:val="00341986"/>
    <w:rsid w:val="00342D55"/>
    <w:rsid w:val="00343547"/>
    <w:rsid w:val="003459E0"/>
    <w:rsid w:val="00346C0D"/>
    <w:rsid w:val="00347152"/>
    <w:rsid w:val="00347FB9"/>
    <w:rsid w:val="00351C61"/>
    <w:rsid w:val="0035287F"/>
    <w:rsid w:val="00354AC7"/>
    <w:rsid w:val="00354DDE"/>
    <w:rsid w:val="003552A4"/>
    <w:rsid w:val="003552B4"/>
    <w:rsid w:val="003570DC"/>
    <w:rsid w:val="003576D8"/>
    <w:rsid w:val="00360FB4"/>
    <w:rsid w:val="00361BBB"/>
    <w:rsid w:val="0036324A"/>
    <w:rsid w:val="003671A5"/>
    <w:rsid w:val="00370294"/>
    <w:rsid w:val="003717E5"/>
    <w:rsid w:val="003736F5"/>
    <w:rsid w:val="00377D4E"/>
    <w:rsid w:val="003853E3"/>
    <w:rsid w:val="003856E7"/>
    <w:rsid w:val="00387569"/>
    <w:rsid w:val="003919C1"/>
    <w:rsid w:val="00392156"/>
    <w:rsid w:val="0039359D"/>
    <w:rsid w:val="00396DA8"/>
    <w:rsid w:val="003A0344"/>
    <w:rsid w:val="003A1CB2"/>
    <w:rsid w:val="003A3060"/>
    <w:rsid w:val="003A36D8"/>
    <w:rsid w:val="003A4AC1"/>
    <w:rsid w:val="003A6079"/>
    <w:rsid w:val="003A636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340E"/>
    <w:rsid w:val="00415BC7"/>
    <w:rsid w:val="00417C83"/>
    <w:rsid w:val="00422129"/>
    <w:rsid w:val="00422FD8"/>
    <w:rsid w:val="00423CFC"/>
    <w:rsid w:val="0042405C"/>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705A5"/>
    <w:rsid w:val="00470FC7"/>
    <w:rsid w:val="0047377C"/>
    <w:rsid w:val="004766B3"/>
    <w:rsid w:val="0047686E"/>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7945"/>
    <w:rsid w:val="004A7C86"/>
    <w:rsid w:val="004B22F3"/>
    <w:rsid w:val="004B6A98"/>
    <w:rsid w:val="004C0BB1"/>
    <w:rsid w:val="004C18C3"/>
    <w:rsid w:val="004C375D"/>
    <w:rsid w:val="004C4E87"/>
    <w:rsid w:val="004D14AE"/>
    <w:rsid w:val="004D275B"/>
    <w:rsid w:val="004D33E2"/>
    <w:rsid w:val="004D45DD"/>
    <w:rsid w:val="004D60CE"/>
    <w:rsid w:val="004D6553"/>
    <w:rsid w:val="004E06E2"/>
    <w:rsid w:val="004E168A"/>
    <w:rsid w:val="004E63C0"/>
    <w:rsid w:val="004E72C7"/>
    <w:rsid w:val="004E7DA7"/>
    <w:rsid w:val="004F1DC9"/>
    <w:rsid w:val="004F2791"/>
    <w:rsid w:val="004F2857"/>
    <w:rsid w:val="004F45A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46533"/>
    <w:rsid w:val="00552051"/>
    <w:rsid w:val="00552956"/>
    <w:rsid w:val="0056222E"/>
    <w:rsid w:val="00563AC5"/>
    <w:rsid w:val="00566077"/>
    <w:rsid w:val="005663A4"/>
    <w:rsid w:val="00567EE0"/>
    <w:rsid w:val="00570A72"/>
    <w:rsid w:val="00577664"/>
    <w:rsid w:val="005850A8"/>
    <w:rsid w:val="00586D33"/>
    <w:rsid w:val="005925BC"/>
    <w:rsid w:val="00593320"/>
    <w:rsid w:val="00597063"/>
    <w:rsid w:val="0059799D"/>
    <w:rsid w:val="005A00A2"/>
    <w:rsid w:val="005A27BB"/>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E5561"/>
    <w:rsid w:val="005E7E76"/>
    <w:rsid w:val="005F23DF"/>
    <w:rsid w:val="005F2F24"/>
    <w:rsid w:val="00602DD6"/>
    <w:rsid w:val="006038F8"/>
    <w:rsid w:val="00606D8C"/>
    <w:rsid w:val="00607460"/>
    <w:rsid w:val="00607CB0"/>
    <w:rsid w:val="00610C23"/>
    <w:rsid w:val="00611D73"/>
    <w:rsid w:val="00613D1C"/>
    <w:rsid w:val="00615441"/>
    <w:rsid w:val="00617B4A"/>
    <w:rsid w:val="006204FD"/>
    <w:rsid w:val="00621D0D"/>
    <w:rsid w:val="006231BE"/>
    <w:rsid w:val="0062349C"/>
    <w:rsid w:val="0062388A"/>
    <w:rsid w:val="0062396F"/>
    <w:rsid w:val="00623B11"/>
    <w:rsid w:val="00625DB7"/>
    <w:rsid w:val="00636636"/>
    <w:rsid w:val="006426CA"/>
    <w:rsid w:val="00646AA6"/>
    <w:rsid w:val="00647A56"/>
    <w:rsid w:val="00647BB9"/>
    <w:rsid w:val="0065100E"/>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906A5"/>
    <w:rsid w:val="00690827"/>
    <w:rsid w:val="00691B62"/>
    <w:rsid w:val="00692171"/>
    <w:rsid w:val="0069298E"/>
    <w:rsid w:val="00694611"/>
    <w:rsid w:val="00694DC5"/>
    <w:rsid w:val="006A1515"/>
    <w:rsid w:val="006A2801"/>
    <w:rsid w:val="006A3C04"/>
    <w:rsid w:val="006A43AB"/>
    <w:rsid w:val="006A4D8E"/>
    <w:rsid w:val="006B23A9"/>
    <w:rsid w:val="006B5590"/>
    <w:rsid w:val="006B7D83"/>
    <w:rsid w:val="006C09F7"/>
    <w:rsid w:val="006C0C93"/>
    <w:rsid w:val="006C0C99"/>
    <w:rsid w:val="006C2AF3"/>
    <w:rsid w:val="006C3167"/>
    <w:rsid w:val="006C503D"/>
    <w:rsid w:val="006C6F7A"/>
    <w:rsid w:val="006C7175"/>
    <w:rsid w:val="006C73BD"/>
    <w:rsid w:val="006D0064"/>
    <w:rsid w:val="006D034D"/>
    <w:rsid w:val="006D0ACA"/>
    <w:rsid w:val="006D35B9"/>
    <w:rsid w:val="006D6A10"/>
    <w:rsid w:val="006E004B"/>
    <w:rsid w:val="006E0667"/>
    <w:rsid w:val="006E066F"/>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DB3"/>
    <w:rsid w:val="00716B0E"/>
    <w:rsid w:val="00717715"/>
    <w:rsid w:val="007209C6"/>
    <w:rsid w:val="00721E79"/>
    <w:rsid w:val="00726A94"/>
    <w:rsid w:val="00731692"/>
    <w:rsid w:val="00731826"/>
    <w:rsid w:val="007331F6"/>
    <w:rsid w:val="00737181"/>
    <w:rsid w:val="00740C6B"/>
    <w:rsid w:val="00742ADD"/>
    <w:rsid w:val="00747B05"/>
    <w:rsid w:val="0075188B"/>
    <w:rsid w:val="007540A5"/>
    <w:rsid w:val="0075688E"/>
    <w:rsid w:val="007571AC"/>
    <w:rsid w:val="00760B29"/>
    <w:rsid w:val="00761C74"/>
    <w:rsid w:val="00762BCA"/>
    <w:rsid w:val="00765752"/>
    <w:rsid w:val="00766050"/>
    <w:rsid w:val="0076623A"/>
    <w:rsid w:val="00767E45"/>
    <w:rsid w:val="007700F3"/>
    <w:rsid w:val="007714F5"/>
    <w:rsid w:val="00780B3A"/>
    <w:rsid w:val="0078470C"/>
    <w:rsid w:val="00792F45"/>
    <w:rsid w:val="00796485"/>
    <w:rsid w:val="007976B0"/>
    <w:rsid w:val="007A05FC"/>
    <w:rsid w:val="007A1D6F"/>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6464"/>
    <w:rsid w:val="00816FDD"/>
    <w:rsid w:val="008242C5"/>
    <w:rsid w:val="008252B7"/>
    <w:rsid w:val="008307B4"/>
    <w:rsid w:val="008311B6"/>
    <w:rsid w:val="00836E51"/>
    <w:rsid w:val="008375D8"/>
    <w:rsid w:val="00837923"/>
    <w:rsid w:val="00841AB7"/>
    <w:rsid w:val="00847CE8"/>
    <w:rsid w:val="00850E39"/>
    <w:rsid w:val="00852FEC"/>
    <w:rsid w:val="00853EF3"/>
    <w:rsid w:val="00855BE8"/>
    <w:rsid w:val="00857BD9"/>
    <w:rsid w:val="00857FBF"/>
    <w:rsid w:val="008612AB"/>
    <w:rsid w:val="00865F03"/>
    <w:rsid w:val="008703BB"/>
    <w:rsid w:val="008729EC"/>
    <w:rsid w:val="00873825"/>
    <w:rsid w:val="00875F45"/>
    <w:rsid w:val="00882B25"/>
    <w:rsid w:val="00884764"/>
    <w:rsid w:val="00885660"/>
    <w:rsid w:val="008867DB"/>
    <w:rsid w:val="008868F2"/>
    <w:rsid w:val="00892A5D"/>
    <w:rsid w:val="008951ED"/>
    <w:rsid w:val="008964D6"/>
    <w:rsid w:val="008969F1"/>
    <w:rsid w:val="00897279"/>
    <w:rsid w:val="008A09DD"/>
    <w:rsid w:val="008A2101"/>
    <w:rsid w:val="008A507C"/>
    <w:rsid w:val="008A7B4C"/>
    <w:rsid w:val="008B1E6B"/>
    <w:rsid w:val="008C1984"/>
    <w:rsid w:val="008C4969"/>
    <w:rsid w:val="008C78E7"/>
    <w:rsid w:val="008C7B96"/>
    <w:rsid w:val="008D1FE9"/>
    <w:rsid w:val="008D4170"/>
    <w:rsid w:val="008D544A"/>
    <w:rsid w:val="008D64DC"/>
    <w:rsid w:val="008D784F"/>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A6F"/>
    <w:rsid w:val="00932C40"/>
    <w:rsid w:val="0093521E"/>
    <w:rsid w:val="00935C8F"/>
    <w:rsid w:val="00937FDD"/>
    <w:rsid w:val="0094276C"/>
    <w:rsid w:val="0094362C"/>
    <w:rsid w:val="009446A0"/>
    <w:rsid w:val="00947AB2"/>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71D6"/>
    <w:rsid w:val="00987E6F"/>
    <w:rsid w:val="00993A45"/>
    <w:rsid w:val="00993EDF"/>
    <w:rsid w:val="009A0514"/>
    <w:rsid w:val="009A1955"/>
    <w:rsid w:val="009A1A26"/>
    <w:rsid w:val="009A2F40"/>
    <w:rsid w:val="009A700C"/>
    <w:rsid w:val="009B2CAD"/>
    <w:rsid w:val="009B4CEF"/>
    <w:rsid w:val="009B5EC6"/>
    <w:rsid w:val="009B605C"/>
    <w:rsid w:val="009B6609"/>
    <w:rsid w:val="009B764F"/>
    <w:rsid w:val="009B7684"/>
    <w:rsid w:val="009C1177"/>
    <w:rsid w:val="009C52EA"/>
    <w:rsid w:val="009C5E55"/>
    <w:rsid w:val="009D214F"/>
    <w:rsid w:val="009D30F1"/>
    <w:rsid w:val="009D3121"/>
    <w:rsid w:val="009D6643"/>
    <w:rsid w:val="009D7F15"/>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C24"/>
    <w:rsid w:val="00A1493B"/>
    <w:rsid w:val="00A20414"/>
    <w:rsid w:val="00A20CF5"/>
    <w:rsid w:val="00A217B4"/>
    <w:rsid w:val="00A24017"/>
    <w:rsid w:val="00A24732"/>
    <w:rsid w:val="00A26258"/>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806CB"/>
    <w:rsid w:val="00A82D60"/>
    <w:rsid w:val="00A83369"/>
    <w:rsid w:val="00A838F9"/>
    <w:rsid w:val="00A92008"/>
    <w:rsid w:val="00A954E2"/>
    <w:rsid w:val="00A95BC9"/>
    <w:rsid w:val="00A95F03"/>
    <w:rsid w:val="00AA7224"/>
    <w:rsid w:val="00AA7FC3"/>
    <w:rsid w:val="00AB0109"/>
    <w:rsid w:val="00AB1B99"/>
    <w:rsid w:val="00AB4C64"/>
    <w:rsid w:val="00AC1B58"/>
    <w:rsid w:val="00AC1C8B"/>
    <w:rsid w:val="00AC1EF8"/>
    <w:rsid w:val="00AC286C"/>
    <w:rsid w:val="00AC430B"/>
    <w:rsid w:val="00AC4FA7"/>
    <w:rsid w:val="00AC717A"/>
    <w:rsid w:val="00AD2143"/>
    <w:rsid w:val="00AD25E7"/>
    <w:rsid w:val="00AD2A8E"/>
    <w:rsid w:val="00AD4BBD"/>
    <w:rsid w:val="00AD6223"/>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6E26"/>
    <w:rsid w:val="00B10978"/>
    <w:rsid w:val="00B11920"/>
    <w:rsid w:val="00B11ED6"/>
    <w:rsid w:val="00B1213E"/>
    <w:rsid w:val="00B20AD7"/>
    <w:rsid w:val="00B26297"/>
    <w:rsid w:val="00B3028D"/>
    <w:rsid w:val="00B3374A"/>
    <w:rsid w:val="00B40716"/>
    <w:rsid w:val="00B41A86"/>
    <w:rsid w:val="00B42413"/>
    <w:rsid w:val="00B42EC6"/>
    <w:rsid w:val="00B42F69"/>
    <w:rsid w:val="00B45AD5"/>
    <w:rsid w:val="00B52743"/>
    <w:rsid w:val="00B535BA"/>
    <w:rsid w:val="00B55203"/>
    <w:rsid w:val="00B55DD6"/>
    <w:rsid w:val="00B61AAB"/>
    <w:rsid w:val="00B620AB"/>
    <w:rsid w:val="00B62B19"/>
    <w:rsid w:val="00B63CEE"/>
    <w:rsid w:val="00B64128"/>
    <w:rsid w:val="00B64EE7"/>
    <w:rsid w:val="00B65EE3"/>
    <w:rsid w:val="00B710CB"/>
    <w:rsid w:val="00B718C3"/>
    <w:rsid w:val="00B73947"/>
    <w:rsid w:val="00B7761B"/>
    <w:rsid w:val="00B80D9B"/>
    <w:rsid w:val="00B81BD6"/>
    <w:rsid w:val="00B84D08"/>
    <w:rsid w:val="00B85139"/>
    <w:rsid w:val="00B8612F"/>
    <w:rsid w:val="00B915D8"/>
    <w:rsid w:val="00B92D85"/>
    <w:rsid w:val="00B9433D"/>
    <w:rsid w:val="00B94AD5"/>
    <w:rsid w:val="00B966D0"/>
    <w:rsid w:val="00B97A77"/>
    <w:rsid w:val="00B97DA3"/>
    <w:rsid w:val="00BA0C41"/>
    <w:rsid w:val="00BA2006"/>
    <w:rsid w:val="00BA5BF7"/>
    <w:rsid w:val="00BB1285"/>
    <w:rsid w:val="00BB5017"/>
    <w:rsid w:val="00BB6452"/>
    <w:rsid w:val="00BC18FF"/>
    <w:rsid w:val="00BC2AA6"/>
    <w:rsid w:val="00BC62F5"/>
    <w:rsid w:val="00BD079A"/>
    <w:rsid w:val="00BD59F6"/>
    <w:rsid w:val="00BD77A8"/>
    <w:rsid w:val="00BD7A9C"/>
    <w:rsid w:val="00BE1BEE"/>
    <w:rsid w:val="00BE29AF"/>
    <w:rsid w:val="00BE2DFE"/>
    <w:rsid w:val="00BE51BE"/>
    <w:rsid w:val="00BE5E5B"/>
    <w:rsid w:val="00BF36E7"/>
    <w:rsid w:val="00BF46E7"/>
    <w:rsid w:val="00BF51BF"/>
    <w:rsid w:val="00BF72C5"/>
    <w:rsid w:val="00BF75E8"/>
    <w:rsid w:val="00C000DB"/>
    <w:rsid w:val="00C01799"/>
    <w:rsid w:val="00C0746E"/>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7894"/>
    <w:rsid w:val="00C7472D"/>
    <w:rsid w:val="00C8058B"/>
    <w:rsid w:val="00C82D96"/>
    <w:rsid w:val="00C86897"/>
    <w:rsid w:val="00C86D60"/>
    <w:rsid w:val="00C9028A"/>
    <w:rsid w:val="00C91E3C"/>
    <w:rsid w:val="00C93B24"/>
    <w:rsid w:val="00C949C6"/>
    <w:rsid w:val="00C9533D"/>
    <w:rsid w:val="00CA3218"/>
    <w:rsid w:val="00CA477C"/>
    <w:rsid w:val="00CA657A"/>
    <w:rsid w:val="00CA69EB"/>
    <w:rsid w:val="00CA6DCE"/>
    <w:rsid w:val="00CB0424"/>
    <w:rsid w:val="00CB5272"/>
    <w:rsid w:val="00CB72EB"/>
    <w:rsid w:val="00CC0EDD"/>
    <w:rsid w:val="00CC12A6"/>
    <w:rsid w:val="00CD0D68"/>
    <w:rsid w:val="00CD43A9"/>
    <w:rsid w:val="00CD440A"/>
    <w:rsid w:val="00CE0ABE"/>
    <w:rsid w:val="00CE3179"/>
    <w:rsid w:val="00CE6515"/>
    <w:rsid w:val="00CE6EF6"/>
    <w:rsid w:val="00CF3269"/>
    <w:rsid w:val="00CF7C1D"/>
    <w:rsid w:val="00D00CD1"/>
    <w:rsid w:val="00D04667"/>
    <w:rsid w:val="00D050D5"/>
    <w:rsid w:val="00D0589B"/>
    <w:rsid w:val="00D05C7C"/>
    <w:rsid w:val="00D06456"/>
    <w:rsid w:val="00D1512E"/>
    <w:rsid w:val="00D162ED"/>
    <w:rsid w:val="00D201E8"/>
    <w:rsid w:val="00D22336"/>
    <w:rsid w:val="00D22366"/>
    <w:rsid w:val="00D244D6"/>
    <w:rsid w:val="00D27793"/>
    <w:rsid w:val="00D27FEA"/>
    <w:rsid w:val="00D302AC"/>
    <w:rsid w:val="00D3078F"/>
    <w:rsid w:val="00D30896"/>
    <w:rsid w:val="00D333A7"/>
    <w:rsid w:val="00D36DBA"/>
    <w:rsid w:val="00D439CE"/>
    <w:rsid w:val="00D43C45"/>
    <w:rsid w:val="00D43F6B"/>
    <w:rsid w:val="00D4547E"/>
    <w:rsid w:val="00D46C8E"/>
    <w:rsid w:val="00D50484"/>
    <w:rsid w:val="00D505D5"/>
    <w:rsid w:val="00D51415"/>
    <w:rsid w:val="00D51A75"/>
    <w:rsid w:val="00D51FB0"/>
    <w:rsid w:val="00D522A5"/>
    <w:rsid w:val="00D52978"/>
    <w:rsid w:val="00D53CB8"/>
    <w:rsid w:val="00D55876"/>
    <w:rsid w:val="00D605FB"/>
    <w:rsid w:val="00D619CE"/>
    <w:rsid w:val="00D64591"/>
    <w:rsid w:val="00D6472C"/>
    <w:rsid w:val="00D650FE"/>
    <w:rsid w:val="00D6742F"/>
    <w:rsid w:val="00D724B8"/>
    <w:rsid w:val="00D76362"/>
    <w:rsid w:val="00D80286"/>
    <w:rsid w:val="00D812EF"/>
    <w:rsid w:val="00D81868"/>
    <w:rsid w:val="00D83219"/>
    <w:rsid w:val="00D85229"/>
    <w:rsid w:val="00D86325"/>
    <w:rsid w:val="00D904EB"/>
    <w:rsid w:val="00D940FD"/>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53078"/>
    <w:rsid w:val="00E57177"/>
    <w:rsid w:val="00E604EC"/>
    <w:rsid w:val="00E60582"/>
    <w:rsid w:val="00E61859"/>
    <w:rsid w:val="00E61B6D"/>
    <w:rsid w:val="00E632A5"/>
    <w:rsid w:val="00E632EB"/>
    <w:rsid w:val="00E64324"/>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25DE"/>
    <w:rsid w:val="00EC4C46"/>
    <w:rsid w:val="00EC7599"/>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5DF5"/>
    <w:rsid w:val="00F1729B"/>
    <w:rsid w:val="00F2145E"/>
    <w:rsid w:val="00F2624D"/>
    <w:rsid w:val="00F26B55"/>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7126D"/>
    <w:rsid w:val="00F7437E"/>
    <w:rsid w:val="00F7563D"/>
    <w:rsid w:val="00F77988"/>
    <w:rsid w:val="00F8006B"/>
    <w:rsid w:val="00F80671"/>
    <w:rsid w:val="00F8306A"/>
    <w:rsid w:val="00F83EA6"/>
    <w:rsid w:val="00F87EC1"/>
    <w:rsid w:val="00F87FB7"/>
    <w:rsid w:val="00F90A64"/>
    <w:rsid w:val="00F917AF"/>
    <w:rsid w:val="00F923CE"/>
    <w:rsid w:val="00F9252B"/>
    <w:rsid w:val="00F926AF"/>
    <w:rsid w:val="00FA119E"/>
    <w:rsid w:val="00FA1CFA"/>
    <w:rsid w:val="00FA2D16"/>
    <w:rsid w:val="00FA2DCE"/>
    <w:rsid w:val="00FA462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842"/>
    <o:shapelayout v:ext="edit">
      <o:idmap v:ext="edit" data="1"/>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4" type="connector" idref="#AutoShape 4"/>
        <o:r id="V:Rule75" type="connector" idref="#AutoShape 3"/>
        <o:r id="V:Rule82" type="connector" idref="#AutoShape 24"/>
        <o:r id="V:Rule83" type="connector" idref="#AutoShape 141"/>
        <o:r id="V:Rule86" type="connector" idref="#AutoShape 7"/>
        <o:r id="V:Rule88" type="connector" idref="#AutoShape 54"/>
        <o:r id="V:Rule89" type="connector" idref="#AutoShape 183"/>
        <o:r id="V:Rule91" type="connector" idref="#AutoShape 180"/>
        <o:r id="V:Rule93" type="connector" idref="#AutoShape 34"/>
        <o:r id="V:Rule95" type="connector" idref="#AutoShape 134"/>
        <o:r id="V:Rule96" type="connector" idref="#AutoShape 27"/>
        <o:r id="V:Rule99" type="connector" idref="#AutoShape 182"/>
        <o:r id="V:Rule100" type="connector" idref="#AutoShape 268"/>
        <o:r id="V:Rule101" type="connector" idref="#AutoShape 216"/>
        <o:r id="V:Rule102" type="connector" idref="#AutoShape 181"/>
        <o:r id="V:Rule104" type="connector" idref="#AutoShape 143"/>
        <o:r id="V:Rule105" type="connector" idref="#AutoShape 25"/>
        <o:r id="V:Rule106" type="connector" idref="#_x0000_s1555"/>
        <o:r id="V:Rule109" type="connector" idref="#AutoShape 81"/>
        <o:r id="V:Rule114" type="connector" idref="#AutoShape 127"/>
        <o:r id="V:Rule116" type="connector" idref="#AutoShape 135"/>
        <o:r id="V:Rule118" type="connector" idref="#AutoShape 142"/>
        <o:r id="V:Rule120" type="connector" idref="#AutoShape 128"/>
        <o:r id="V:Rule121" type="connector" idref="#AutoShape 26"/>
        <o:r id="V:Rule122" type="connector" idref="#AutoShape 184"/>
        <o:r id="V:Rule125" type="connector" idref="#AutoShape 33"/>
        <o:r id="V:Rule126" type="connector" idref="#AutoShape 6"/>
        <o:r id="V:Rule128" type="connector" idref="#AutoShape 121"/>
        <o:r id="V:Rule131" type="connector" idref="#AutoShape 82"/>
        <o:r id="V:Rule132" type="connector" idref="#AutoShape 8"/>
        <o:r id="V:Rule133" type="connector" idref="#AutoShape 10"/>
        <o:r id="V:Rule135" type="connector" idref="#AutoShape 215"/>
        <o:r id="V:Rule139" type="connector" idref="#AutoShape 239"/>
        <o:r id="V:Rule140" type="connector" idref="#AutoShape 246"/>
        <o:r id="V:Rule141" type="connector" idref="#AutoShape 218"/>
        <o:r id="V:Rule142" type="connector" idref="#AutoShape 278"/>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developers.google.com/maps/" TargetMode="External"/><Relationship Id="rId47" Type="http://schemas.openxmlformats.org/officeDocument/2006/relationships/hyperlink" Target="https://play.google.com/store/apps/details?id=com.phonegap.pocketbritain&amp;feature=search_result" TargetMode="External"/><Relationship Id="rId50" Type="http://schemas.openxmlformats.org/officeDocument/2006/relationships/hyperlink" Target="http://developer.android.com/guide/topics/ui/layout/gridview.html" TargetMode="External"/><Relationship Id="rId55" Type="http://schemas.openxmlformats.org/officeDocument/2006/relationships/hyperlink" Target="http://users.aber.ac.uk/cwl/worksho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hyperlink" Target="https://developers.google.com/places/" TargetMode="External"/><Relationship Id="rId54" Type="http://schemas.openxmlformats.org/officeDocument/2006/relationships/hyperlink" Target="http://developer.android.com/training/basics/firstapp/index.html"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news.cnet.com/8301-1035_3-57521252-94/can-apples-app-store-maintain-its-lead-over-google-play/" TargetMode="External"/><Relationship Id="rId53" Type="http://schemas.openxmlformats.org/officeDocument/2006/relationships/hyperlink" Target="http://developer.android.com/sdk/index.html" TargetMode="External"/><Relationship Id="rId58" Type="http://schemas.openxmlformats.org/officeDocument/2006/relationships/hyperlink" Target="http://en.wikipedia.org/wiki/OSx86"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developer.android.com/guide/topics/location/strategies.html" TargetMode="External"/><Relationship Id="rId57" Type="http://schemas.openxmlformats.org/officeDocument/2006/relationships/hyperlink" Target="http://developer.apple.com/library/ios/" TargetMode="External"/><Relationship Id="rId61"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s://code.google.com/p/google-api-java-client/wiki/Setup" TargetMode="External"/><Relationship Id="rId44" Type="http://schemas.openxmlformats.org/officeDocument/2006/relationships/hyperlink" Target="http://www.eastriding.gov.uk/public_reports/TheCabinet/16March2010/Tourist%20Information%20Centres%20-%20Hornsea%20and%20Withernsea.pdf" TargetMode="External"/><Relationship Id="rId52" Type="http://schemas.openxmlformats.org/officeDocument/2006/relationships/hyperlink" Target="http://www.jetbrains.com/idea/features/android.html" TargetMode="External"/><Relationship Id="rId60" Type="http://schemas.openxmlformats.org/officeDocument/2006/relationships/hyperlink" Target="http://www.pcmag.com/article2/0,2817,2412213,00.asp" TargetMode="Externa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androidhive.info/2012/08/android-working-with-google-places-and-maps-tutorial/" TargetMode="External"/><Relationship Id="rId35" Type="http://schemas.openxmlformats.org/officeDocument/2006/relationships/image" Target="media/image24.png"/><Relationship Id="rId43" Type="http://schemas.openxmlformats.org/officeDocument/2006/relationships/hyperlink" Target="http://www.frasercoastchronicle.com.au/news/visitors-at-centres-in-decline/1615621/" TargetMode="External"/><Relationship Id="rId48" Type="http://schemas.openxmlformats.org/officeDocument/2006/relationships/hyperlink" Target="https://play.google.com/store/apps/details?id=com.yell.launcher2&amp;feature=top-free" TargetMode="External"/><Relationship Id="rId56" Type="http://schemas.openxmlformats.org/officeDocument/2006/relationships/hyperlink" Target="http://www.gsmarena.com/android_and_samsung_build_on_their_market_shares_in_q3_2012-news-5082.php" TargetMode="External"/><Relationship Id="rId64" Type="http://schemas.openxmlformats.org/officeDocument/2006/relationships/theme" Target="theme/theme1.xml"/><Relationship Id="rId8" Type="http://schemas.openxmlformats.org/officeDocument/2006/relationships/hyperlink" Target="mailto:ayr9@aber.ac.uk" TargetMode="External"/><Relationship Id="rId51" Type="http://schemas.openxmlformats.org/officeDocument/2006/relationships/hyperlink" Target="http://kenai.com/projects/nbandroi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play.google.com/store/apps/details?id=com.mymobilemanchester&amp;feature=search_result" TargetMode="External"/><Relationship Id="rId59" Type="http://schemas.openxmlformats.org/officeDocument/2006/relationships/hyperlink" Target="http://www.bbc.co.uk/news/technology-1965973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AB1C6A-A010-4678-BC98-BEA9D76B5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8646</TotalTime>
  <Pages>53</Pages>
  <Words>19203</Words>
  <Characters>109461</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783</cp:revision>
  <dcterms:created xsi:type="dcterms:W3CDTF">2013-03-26T15:40:00Z</dcterms:created>
  <dcterms:modified xsi:type="dcterms:W3CDTF">2013-04-18T17:14:00Z</dcterms:modified>
</cp:coreProperties>
</file>