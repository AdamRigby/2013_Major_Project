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536C05" w:rsidRDefault="00536C05"/>
    <w:p w:rsidR="00806CFF" w:rsidRDefault="00806CFF"/>
    <w:p w:rsidR="00806CFF" w:rsidRDefault="00806CFF"/>
    <w:p w:rsidR="00DB78FA" w:rsidRDefault="00DB78FA" w:rsidP="00806CFF">
      <w:pPr>
        <w:jc w:val="center"/>
        <w:rPr>
          <w:rFonts w:ascii="Arial" w:hAnsi="Arial" w:cs="Arial"/>
          <w:b/>
          <w:sz w:val="40"/>
          <w:szCs w:val="40"/>
          <w:lang w:val="en-US"/>
        </w:rPr>
      </w:pPr>
    </w:p>
    <w:p w:rsidR="00DB78FA" w:rsidRDefault="00DB78FA" w:rsidP="00806CFF">
      <w:pPr>
        <w:jc w:val="center"/>
        <w:rPr>
          <w:rFonts w:ascii="Arial" w:hAnsi="Arial" w:cs="Arial"/>
          <w:b/>
          <w:sz w:val="40"/>
          <w:szCs w:val="40"/>
          <w:lang w:val="en-US"/>
        </w:rPr>
      </w:pPr>
    </w:p>
    <w:p w:rsidR="00806CFF" w:rsidRPr="00806CFF" w:rsidRDefault="008E2FF1" w:rsidP="00806CFF">
      <w:pPr>
        <w:jc w:val="center"/>
        <w:rPr>
          <w:rFonts w:ascii="Arial" w:hAnsi="Arial" w:cs="Arial"/>
          <w:b/>
          <w:sz w:val="40"/>
          <w:szCs w:val="40"/>
          <w:lang w:val="en-US"/>
        </w:rPr>
      </w:pPr>
      <w:r>
        <w:rPr>
          <w:rFonts w:ascii="Arial" w:hAnsi="Arial" w:cs="Arial"/>
          <w:b/>
          <w:sz w:val="40"/>
          <w:szCs w:val="40"/>
          <w:lang w:val="en-US"/>
        </w:rPr>
        <w:t xml:space="preserve"> </w:t>
      </w:r>
      <w:r w:rsidR="00197562">
        <w:rPr>
          <w:rFonts w:ascii="Arial" w:hAnsi="Arial" w:cs="Arial"/>
          <w:b/>
          <w:sz w:val="40"/>
          <w:szCs w:val="40"/>
          <w:lang w:val="en-US"/>
        </w:rPr>
        <w:t>TourI</w:t>
      </w:r>
      <w:r w:rsidR="00361BBB">
        <w:rPr>
          <w:rFonts w:ascii="Arial" w:hAnsi="Arial" w:cs="Arial"/>
          <w:b/>
          <w:sz w:val="40"/>
          <w:szCs w:val="40"/>
          <w:lang w:val="en-US"/>
        </w:rPr>
        <w:t>nf,</w:t>
      </w:r>
      <w:r w:rsidR="00E01CAD">
        <w:rPr>
          <w:rFonts w:ascii="Arial" w:hAnsi="Arial" w:cs="Arial"/>
          <w:b/>
          <w:sz w:val="40"/>
          <w:szCs w:val="40"/>
          <w:lang w:val="en-US"/>
        </w:rPr>
        <w:t xml:space="preserve"> a</w:t>
      </w:r>
      <w:r>
        <w:rPr>
          <w:rFonts w:ascii="Arial" w:hAnsi="Arial" w:cs="Arial"/>
          <w:b/>
          <w:sz w:val="40"/>
          <w:szCs w:val="40"/>
          <w:lang w:val="en-US"/>
        </w:rPr>
        <w:t xml:space="preserve"> Tourist Information Application for </w:t>
      </w:r>
      <w:r w:rsidR="00415BC7">
        <w:rPr>
          <w:rFonts w:ascii="Arial" w:hAnsi="Arial" w:cs="Arial"/>
          <w:b/>
          <w:sz w:val="40"/>
          <w:szCs w:val="40"/>
          <w:lang w:val="en-US"/>
        </w:rPr>
        <w:t>a Mobile Device on the Android Platform</w:t>
      </w:r>
    </w:p>
    <w:p w:rsidR="00806CFF" w:rsidRDefault="00806CFF" w:rsidP="00806CFF"/>
    <w:p w:rsidR="00DB78FA" w:rsidRDefault="00DB78FA" w:rsidP="00806CFF"/>
    <w:p w:rsidR="00DB78FA" w:rsidRDefault="00DB78FA" w:rsidP="00DB78FA">
      <w:pPr>
        <w:jc w:val="center"/>
      </w:pPr>
      <w:r>
        <w:t>Final Report for CS39440 Major Project</w:t>
      </w:r>
    </w:p>
    <w:p w:rsidR="00DB78FA" w:rsidRDefault="00DB78FA" w:rsidP="00DB78FA">
      <w:pPr>
        <w:jc w:val="center"/>
      </w:pPr>
    </w:p>
    <w:p w:rsidR="00DB78FA" w:rsidRDefault="00DB78FA" w:rsidP="00DB78FA">
      <w:pPr>
        <w:jc w:val="center"/>
      </w:pPr>
      <w:r w:rsidRPr="00DB78FA">
        <w:rPr>
          <w:i/>
        </w:rPr>
        <w:t>Author</w:t>
      </w:r>
      <w:r>
        <w:t xml:space="preserve">: </w:t>
      </w:r>
      <w:r w:rsidR="0039359D">
        <w:t>Adam Rigby</w:t>
      </w:r>
      <w:r>
        <w:t xml:space="preserve"> (</w:t>
      </w:r>
      <w:hyperlink r:id="rId8" w:history="1">
        <w:r w:rsidR="008E2FF1" w:rsidRPr="00447ADD">
          <w:rPr>
            <w:rStyle w:val="Hyperlink"/>
          </w:rPr>
          <w:t>ayr9@aber.ac.uk</w:t>
        </w:r>
      </w:hyperlink>
      <w:r>
        <w:t>)</w:t>
      </w:r>
    </w:p>
    <w:p w:rsidR="00DB78FA" w:rsidRDefault="00DB78FA" w:rsidP="00DB78FA">
      <w:pPr>
        <w:jc w:val="center"/>
      </w:pPr>
      <w:r w:rsidRPr="00DB78FA">
        <w:rPr>
          <w:i/>
        </w:rPr>
        <w:t>Supervisor</w:t>
      </w:r>
      <w:r>
        <w:t xml:space="preserve">: </w:t>
      </w:r>
      <w:r w:rsidR="008E2FF1">
        <w:t>Rhys Parry</w:t>
      </w:r>
      <w:r>
        <w:t xml:space="preserve"> (</w:t>
      </w:r>
      <w:hyperlink r:id="rId9" w:history="1">
        <w:r w:rsidR="008E2FF1" w:rsidRPr="00415BC7">
          <w:rPr>
            <w:rStyle w:val="Hyperlink"/>
          </w:rPr>
          <w:t>rrp</w:t>
        </w:r>
        <w:r w:rsidRPr="00415BC7">
          <w:rPr>
            <w:rStyle w:val="Hyperlink"/>
          </w:rPr>
          <w:t>@aber.ac.uk</w:t>
        </w:r>
      </w:hyperlink>
      <w:r>
        <w:t>)</w:t>
      </w:r>
    </w:p>
    <w:p w:rsidR="00DB78FA" w:rsidRDefault="00DB78FA" w:rsidP="00DB78FA">
      <w:pPr>
        <w:jc w:val="center"/>
      </w:pPr>
    </w:p>
    <w:p w:rsidR="004E63C0" w:rsidRDefault="0039359D" w:rsidP="00DB78FA">
      <w:pPr>
        <w:jc w:val="center"/>
      </w:pPr>
      <w:r>
        <w:t>14</w:t>
      </w:r>
      <w:r w:rsidR="004E63C0" w:rsidRPr="004E63C0">
        <w:rPr>
          <w:vertAlign w:val="superscript"/>
        </w:rPr>
        <w:t>th</w:t>
      </w:r>
      <w:r w:rsidR="004E63C0">
        <w:t xml:space="preserve"> March 2012</w:t>
      </w:r>
    </w:p>
    <w:p w:rsidR="004E63C0" w:rsidRDefault="004E63C0" w:rsidP="00DB78FA">
      <w:pPr>
        <w:jc w:val="center"/>
      </w:pPr>
    </w:p>
    <w:p w:rsidR="004E63C0" w:rsidRDefault="004E63C0" w:rsidP="00DB78FA">
      <w:pPr>
        <w:jc w:val="center"/>
      </w:pPr>
      <w:r>
        <w:t>Version 1.0 (Draft)</w:t>
      </w:r>
    </w:p>
    <w:p w:rsidR="004E63C0" w:rsidRDefault="004E63C0" w:rsidP="00DB78FA">
      <w:pPr>
        <w:jc w:val="center"/>
      </w:pPr>
    </w:p>
    <w:p w:rsidR="004E63C0" w:rsidRDefault="004E63C0" w:rsidP="00DB78FA">
      <w:pPr>
        <w:jc w:val="center"/>
      </w:pPr>
    </w:p>
    <w:p w:rsidR="004E63C0" w:rsidRDefault="004E63C0" w:rsidP="00DB78FA">
      <w:pPr>
        <w:jc w:val="center"/>
      </w:pPr>
    </w:p>
    <w:p w:rsidR="004E63C0" w:rsidRDefault="004E63C0" w:rsidP="00DB78FA">
      <w:pPr>
        <w:jc w:val="center"/>
      </w:pPr>
    </w:p>
    <w:p w:rsidR="004E63C0" w:rsidRDefault="004E63C0" w:rsidP="00DB78FA">
      <w:pPr>
        <w:jc w:val="center"/>
      </w:pPr>
      <w:r>
        <w:t>This report is submitted as partial fulfilment of a BSc degree in</w:t>
      </w:r>
      <w:r>
        <w:br/>
        <w:t>Computer Science (G40</w:t>
      </w:r>
      <w:r w:rsidR="008E2FF1">
        <w:t>1</w:t>
      </w:r>
      <w:r>
        <w:t>)</w:t>
      </w:r>
    </w:p>
    <w:p w:rsidR="00806CFF" w:rsidRPr="00806CFF" w:rsidRDefault="00806CFF" w:rsidP="00806CFF"/>
    <w:p w:rsidR="00806CFF" w:rsidRDefault="00806CFF">
      <w:pPr>
        <w:rPr>
          <w:lang w:val="en-US"/>
        </w:rPr>
      </w:pPr>
    </w:p>
    <w:p w:rsidR="00DB78FA" w:rsidRDefault="00DB78FA">
      <w:pPr>
        <w:rPr>
          <w:lang w:val="en-US"/>
        </w:rPr>
      </w:pPr>
    </w:p>
    <w:p w:rsidR="003268BD" w:rsidRDefault="003268BD" w:rsidP="003268BD"/>
    <w:p w:rsidR="004E63C0" w:rsidRDefault="004E63C0" w:rsidP="003268BD"/>
    <w:p w:rsidR="004E63C0" w:rsidRDefault="004E63C0" w:rsidP="003268BD"/>
    <w:p w:rsidR="004E63C0" w:rsidRDefault="004E63C0" w:rsidP="003268BD"/>
    <w:p w:rsidR="004E63C0" w:rsidRDefault="004E63C0" w:rsidP="003268BD"/>
    <w:p w:rsidR="004E63C0" w:rsidRDefault="004E63C0" w:rsidP="003268BD"/>
    <w:p w:rsidR="004E63C0" w:rsidRDefault="004E63C0" w:rsidP="003268BD"/>
    <w:p w:rsidR="004E63C0" w:rsidRDefault="004E63C0" w:rsidP="003268BD"/>
    <w:p w:rsidR="004E63C0" w:rsidRDefault="004E63C0" w:rsidP="003268BD"/>
    <w:p w:rsidR="004E63C0" w:rsidRDefault="004E63C0" w:rsidP="003268BD"/>
    <w:p w:rsidR="004E63C0" w:rsidRDefault="004E63C0" w:rsidP="003268BD"/>
    <w:p w:rsidR="004E63C0" w:rsidRDefault="004E63C0" w:rsidP="003268BD"/>
    <w:p w:rsidR="004E63C0" w:rsidRDefault="004E63C0" w:rsidP="003268BD"/>
    <w:p w:rsidR="004E63C0" w:rsidRDefault="004E63C0" w:rsidP="003268BD">
      <w:r>
        <w:t xml:space="preserve">Department of Computer Science </w:t>
      </w:r>
    </w:p>
    <w:p w:rsidR="004E63C0" w:rsidRDefault="004E63C0" w:rsidP="003268BD">
      <w:r>
        <w:t xml:space="preserve">Aberystwyth University </w:t>
      </w:r>
    </w:p>
    <w:p w:rsidR="004E63C0" w:rsidRDefault="004E63C0" w:rsidP="003268BD">
      <w:r>
        <w:t xml:space="preserve">Aberystwyth </w:t>
      </w:r>
    </w:p>
    <w:p w:rsidR="004E63C0" w:rsidRDefault="004E63C0" w:rsidP="003268BD">
      <w:r>
        <w:t>Ceredigion</w:t>
      </w:r>
    </w:p>
    <w:p w:rsidR="004E63C0" w:rsidRDefault="004E63C0" w:rsidP="003268BD">
      <w:r>
        <w:t>SY23 3DB</w:t>
      </w:r>
    </w:p>
    <w:p w:rsidR="004E63C0" w:rsidRPr="003268BD" w:rsidRDefault="004E63C0" w:rsidP="003268BD">
      <w:r>
        <w:t>Wales, UK</w:t>
      </w:r>
    </w:p>
    <w:p w:rsidR="003268BD" w:rsidRPr="003268BD" w:rsidRDefault="003268BD" w:rsidP="003268BD"/>
    <w:p w:rsidR="003268BD" w:rsidRPr="003268BD" w:rsidRDefault="003268BD" w:rsidP="003268BD"/>
    <w:p w:rsidR="003268BD" w:rsidRPr="003268BD" w:rsidRDefault="003268BD" w:rsidP="003268BD"/>
    <w:p w:rsidR="003268BD" w:rsidRPr="003268BD" w:rsidRDefault="003268BD" w:rsidP="003268BD"/>
    <w:p w:rsidR="003268BD" w:rsidRPr="003268BD" w:rsidRDefault="003268BD" w:rsidP="003268BD"/>
    <w:p w:rsidR="008E2FF1" w:rsidRDefault="008E2FF1" w:rsidP="008E2FF1">
      <w:pPr>
        <w:tabs>
          <w:tab w:val="left" w:pos="5340"/>
        </w:tabs>
      </w:pPr>
    </w:p>
    <w:p w:rsidR="00BE51BE" w:rsidRPr="008E2FF1" w:rsidRDefault="00BE51BE" w:rsidP="008E2FF1">
      <w:pPr>
        <w:tabs>
          <w:tab w:val="left" w:pos="5340"/>
        </w:tabs>
        <w:jc w:val="center"/>
      </w:pPr>
      <w:r w:rsidRPr="00AF61DC">
        <w:rPr>
          <w:b/>
          <w:sz w:val="36"/>
          <w:szCs w:val="36"/>
        </w:rPr>
        <w:t>Declaration of originality</w:t>
      </w:r>
    </w:p>
    <w:p w:rsidR="00BE51BE" w:rsidRDefault="00BE51BE"/>
    <w:p w:rsidR="00BE51BE" w:rsidRPr="00AF61DC" w:rsidRDefault="00BE51BE" w:rsidP="00BE51BE">
      <w:pPr>
        <w:widowControl w:val="0"/>
        <w:autoSpaceDE w:val="0"/>
        <w:autoSpaceDN w:val="0"/>
        <w:adjustRightInd w:val="0"/>
        <w:spacing w:after="240"/>
        <w:rPr>
          <w:rFonts w:ascii="Times" w:hAnsi="Times" w:cs="Times"/>
          <w:szCs w:val="22"/>
          <w:lang w:val="en-US"/>
        </w:rPr>
      </w:pPr>
      <w:r w:rsidRPr="00AF61DC">
        <w:rPr>
          <w:rFonts w:ascii="Times" w:hAnsi="Times" w:cs="Times"/>
          <w:szCs w:val="22"/>
          <w:lang w:val="en-US"/>
        </w:rPr>
        <w:t>In signing below, I confirm that:</w:t>
      </w:r>
    </w:p>
    <w:p w:rsidR="00BE51BE" w:rsidRPr="00AF61DC" w:rsidRDefault="00BE51BE" w:rsidP="00AF61DC">
      <w:pPr>
        <w:pStyle w:val="ListParagraph"/>
        <w:numPr>
          <w:ilvl w:val="0"/>
          <w:numId w:val="6"/>
        </w:numPr>
        <w:spacing w:after="120"/>
        <w:ind w:left="714" w:hanging="357"/>
        <w:contextualSpacing w:val="0"/>
        <w:rPr>
          <w:szCs w:val="22"/>
          <w:lang w:val="en-US"/>
        </w:rPr>
      </w:pPr>
      <w:r w:rsidRPr="00AF61DC">
        <w:rPr>
          <w:szCs w:val="22"/>
          <w:lang w:val="en-US"/>
        </w:rPr>
        <w:t xml:space="preserve">This submission is my own work, except where clearly indicated. </w:t>
      </w:r>
    </w:p>
    <w:p w:rsidR="00BE51BE" w:rsidRPr="00AF61DC" w:rsidRDefault="00BE51BE" w:rsidP="00AF61DC">
      <w:pPr>
        <w:pStyle w:val="ListParagraph"/>
        <w:numPr>
          <w:ilvl w:val="0"/>
          <w:numId w:val="6"/>
        </w:numPr>
        <w:spacing w:after="120"/>
        <w:ind w:left="714" w:hanging="357"/>
        <w:contextualSpacing w:val="0"/>
        <w:rPr>
          <w:szCs w:val="22"/>
          <w:lang w:val="en-US"/>
        </w:rPr>
      </w:pPr>
      <w:r w:rsidRPr="00AF61DC">
        <w:rPr>
          <w:szCs w:val="22"/>
          <w:lang w:val="en-US"/>
        </w:rPr>
        <w:t xml:space="preserve">I understand that there are severe penalties for plagiarism and other unfair practice, which can lead to loss of marks or even the withholding of a degree. </w:t>
      </w:r>
    </w:p>
    <w:p w:rsidR="00BE51BE" w:rsidRPr="00AF61DC" w:rsidRDefault="00BE51BE" w:rsidP="00AF61DC">
      <w:pPr>
        <w:pStyle w:val="ListParagraph"/>
        <w:numPr>
          <w:ilvl w:val="0"/>
          <w:numId w:val="6"/>
        </w:numPr>
        <w:spacing w:after="120"/>
        <w:ind w:left="714" w:hanging="357"/>
        <w:contextualSpacing w:val="0"/>
        <w:rPr>
          <w:szCs w:val="22"/>
          <w:lang w:val="en-US"/>
        </w:rPr>
      </w:pPr>
      <w:r w:rsidRPr="00AF61DC">
        <w:rPr>
          <w:szCs w:val="22"/>
          <w:lang w:val="en-US"/>
        </w:rPr>
        <w:t xml:space="preserve">I have read the sections on unfair practice in the Students’ Examinations Handbook and the relevant sections of the current Student Handbook of the Department of Computer Science. </w:t>
      </w:r>
    </w:p>
    <w:p w:rsidR="00BE51BE" w:rsidRPr="00AF61DC" w:rsidRDefault="00BE51BE" w:rsidP="00AF61DC">
      <w:pPr>
        <w:pStyle w:val="ListParagraph"/>
        <w:numPr>
          <w:ilvl w:val="0"/>
          <w:numId w:val="6"/>
        </w:numPr>
        <w:spacing w:after="120"/>
        <w:ind w:left="714" w:hanging="357"/>
        <w:contextualSpacing w:val="0"/>
        <w:rPr>
          <w:szCs w:val="22"/>
          <w:lang w:val="en-US"/>
        </w:rPr>
      </w:pPr>
      <w:r w:rsidRPr="00AF61DC">
        <w:rPr>
          <w:szCs w:val="22"/>
          <w:lang w:val="en-US"/>
        </w:rPr>
        <w:t xml:space="preserve">I understand and agree to abide by the University’s regulations governing these issues. </w:t>
      </w:r>
    </w:p>
    <w:p w:rsidR="00BE51BE" w:rsidRPr="00AF61DC" w:rsidRDefault="00BE51BE" w:rsidP="00BE51BE">
      <w:pPr>
        <w:rPr>
          <w:szCs w:val="22"/>
          <w:lang w:val="en-US"/>
        </w:rPr>
      </w:pPr>
    </w:p>
    <w:p w:rsidR="00BE51BE" w:rsidRPr="00AF61DC" w:rsidRDefault="00AF61DC" w:rsidP="00BE51BE">
      <w:pPr>
        <w:rPr>
          <w:szCs w:val="22"/>
          <w:lang w:val="en-US"/>
        </w:rPr>
      </w:pPr>
      <w:r>
        <w:rPr>
          <w:szCs w:val="22"/>
          <w:lang w:val="en-US"/>
        </w:rPr>
        <w:t>Signature ……………………………………………. (</w:t>
      </w:r>
      <w:r w:rsidR="008E2FF1">
        <w:rPr>
          <w:szCs w:val="22"/>
          <w:lang w:val="en-US"/>
        </w:rPr>
        <w:t>Adam Rigby</w:t>
      </w:r>
      <w:r>
        <w:rPr>
          <w:szCs w:val="22"/>
          <w:lang w:val="en-US"/>
        </w:rPr>
        <w:t>)</w:t>
      </w:r>
    </w:p>
    <w:p w:rsidR="00BE51BE" w:rsidRDefault="00BE51BE"/>
    <w:p w:rsidR="00AF61DC" w:rsidRDefault="00AF61DC">
      <w:r>
        <w:t>Date …………………………………………………</w:t>
      </w:r>
    </w:p>
    <w:p w:rsidR="00BE51BE" w:rsidRDefault="00BE51BE" w:rsidP="003268BD"/>
    <w:p w:rsidR="00BE51BE" w:rsidRDefault="00BE51BE" w:rsidP="003268BD"/>
    <w:p w:rsidR="00AF61DC" w:rsidRDefault="00AF61DC"/>
    <w:p w:rsidR="00AF61DC" w:rsidRDefault="00AF61DC"/>
    <w:p w:rsidR="00AF61DC" w:rsidRPr="00AF61DC" w:rsidRDefault="00AF61DC" w:rsidP="00AF61DC">
      <w:pPr>
        <w:jc w:val="center"/>
        <w:rPr>
          <w:b/>
          <w:sz w:val="36"/>
          <w:szCs w:val="36"/>
        </w:rPr>
      </w:pPr>
      <w:r w:rsidRPr="00AF61DC">
        <w:rPr>
          <w:b/>
          <w:sz w:val="36"/>
          <w:szCs w:val="36"/>
        </w:rPr>
        <w:t>Consent to share this work</w:t>
      </w:r>
    </w:p>
    <w:p w:rsidR="00AF61DC" w:rsidRDefault="00AF61DC"/>
    <w:p w:rsidR="00AF61DC" w:rsidRDefault="00AF61DC" w:rsidP="00AF61DC">
      <w:pPr>
        <w:rPr>
          <w:lang w:val="en-US"/>
        </w:rPr>
      </w:pPr>
      <w:r w:rsidRPr="00AF61DC">
        <w:rPr>
          <w:lang w:val="en-US"/>
        </w:rPr>
        <w:t>In signing below, I hereby agree to this dissertation being made available to other students and academic staff of the Aberystwyth Computer Science Department.</w:t>
      </w:r>
    </w:p>
    <w:p w:rsidR="00AF61DC" w:rsidRDefault="00AF61DC" w:rsidP="00AF61DC">
      <w:pPr>
        <w:rPr>
          <w:lang w:val="en-US"/>
        </w:rPr>
      </w:pPr>
    </w:p>
    <w:p w:rsidR="00AF61DC" w:rsidRPr="00AF61DC" w:rsidRDefault="00AF61DC" w:rsidP="00AF61DC">
      <w:pPr>
        <w:rPr>
          <w:lang w:val="en-US"/>
        </w:rPr>
      </w:pPr>
    </w:p>
    <w:p w:rsidR="00AF61DC" w:rsidRPr="00AF61DC" w:rsidRDefault="00AF61DC" w:rsidP="00AF61DC">
      <w:pPr>
        <w:rPr>
          <w:szCs w:val="22"/>
          <w:lang w:val="en-US"/>
        </w:rPr>
      </w:pPr>
      <w:r>
        <w:rPr>
          <w:szCs w:val="22"/>
          <w:lang w:val="en-US"/>
        </w:rPr>
        <w:t>Signature ……………………………………………. (</w:t>
      </w:r>
      <w:r w:rsidR="008E2FF1">
        <w:rPr>
          <w:szCs w:val="22"/>
          <w:lang w:val="en-US"/>
        </w:rPr>
        <w:t>Adam Rigby</w:t>
      </w:r>
      <w:r>
        <w:rPr>
          <w:szCs w:val="22"/>
          <w:lang w:val="en-US"/>
        </w:rPr>
        <w:t>)</w:t>
      </w:r>
    </w:p>
    <w:p w:rsidR="00AF61DC" w:rsidRDefault="00AF61DC" w:rsidP="00AF61DC"/>
    <w:p w:rsidR="00AF61DC" w:rsidRDefault="00AF61DC" w:rsidP="00AF61DC">
      <w:r>
        <w:t>Date …………………………………………………</w:t>
      </w:r>
    </w:p>
    <w:p w:rsidR="00AF61DC" w:rsidRDefault="00AF61DC" w:rsidP="00AF61DC"/>
    <w:p w:rsidR="00E61859" w:rsidRPr="00E61859" w:rsidRDefault="007A3E41" w:rsidP="00E61859">
      <w:pPr>
        <w:jc w:val="center"/>
        <w:rPr>
          <w:b/>
          <w:sz w:val="36"/>
          <w:szCs w:val="36"/>
        </w:rPr>
      </w:pPr>
      <w:r>
        <w:br w:type="page"/>
      </w:r>
      <w:r w:rsidR="00E61859" w:rsidRPr="00E61859">
        <w:rPr>
          <w:b/>
          <w:sz w:val="36"/>
          <w:szCs w:val="36"/>
        </w:rPr>
        <w:lastRenderedPageBreak/>
        <w:t>Acknowledgements</w:t>
      </w:r>
    </w:p>
    <w:p w:rsidR="00E61859" w:rsidRDefault="00E61859"/>
    <w:p w:rsidR="00DB3BC0" w:rsidRDefault="00DB3BC0">
      <w:r>
        <w:t>I am grateful to</w:t>
      </w:r>
      <w:r w:rsidR="00A13C24">
        <w:t xml:space="preserve"> my mother Dawn Rigby for </w:t>
      </w:r>
      <w:r w:rsidR="007E7794">
        <w:t xml:space="preserve">her </w:t>
      </w:r>
      <w:r w:rsidR="00A13C24">
        <w:t>continual support, guidance and backing</w:t>
      </w:r>
      <w:r w:rsidR="007E7794">
        <w:t xml:space="preserve"> throughout my University </w:t>
      </w:r>
      <w:r w:rsidR="00FB6E52">
        <w:t>Degree</w:t>
      </w:r>
      <w:r w:rsidR="007E7794">
        <w:t xml:space="preserve">, </w:t>
      </w:r>
      <w:r w:rsidR="007571AC">
        <w:t xml:space="preserve">my uncle Mark Chetwood for his wisdom and </w:t>
      </w:r>
      <w:r w:rsidR="00CE6EF6">
        <w:t>inspiration</w:t>
      </w:r>
      <w:r w:rsidR="007E7794">
        <w:t>,</w:t>
      </w:r>
      <w:r w:rsidR="007571AC">
        <w:t xml:space="preserve"> </w:t>
      </w:r>
      <w:r w:rsidR="00CE6EF6">
        <w:t>my</w:t>
      </w:r>
      <w:r w:rsidR="007571AC">
        <w:t xml:space="preserve"> grandparents for </w:t>
      </w:r>
      <w:r w:rsidR="00E01CAD">
        <w:t xml:space="preserve">their </w:t>
      </w:r>
      <w:r w:rsidR="007571AC">
        <w:t>motivation</w:t>
      </w:r>
      <w:r w:rsidR="00CE6EF6">
        <w:t xml:space="preserve"> and </w:t>
      </w:r>
      <w:r w:rsidR="00DE5DD0">
        <w:t xml:space="preserve">great </w:t>
      </w:r>
      <w:r w:rsidR="00CE6EF6">
        <w:t>desire for me to succeed, my second parents James and Lisa Parton, who</w:t>
      </w:r>
      <w:r w:rsidR="00C15D26">
        <w:t>m</w:t>
      </w:r>
      <w:r w:rsidR="00CE6EF6">
        <w:t xml:space="preserve"> without I would never have got so far, my best fri</w:t>
      </w:r>
      <w:r w:rsidR="00801E31">
        <w:t xml:space="preserve">ends Dan Parton and Greg Norton, all my University friends including Adam Connah, Sebastian Graham, Andrei Stanica and Asa Carrington, and </w:t>
      </w:r>
      <w:r w:rsidR="00C15D26">
        <w:t xml:space="preserve">last but not least </w:t>
      </w:r>
      <w:r w:rsidR="00CE6EF6">
        <w:t xml:space="preserve">my </w:t>
      </w:r>
      <w:r w:rsidR="00801E31">
        <w:t xml:space="preserve">wonderful </w:t>
      </w:r>
      <w:r w:rsidR="00CE6EF6">
        <w:t>girlfriend Sarah Evans.</w:t>
      </w:r>
    </w:p>
    <w:p w:rsidR="00CE6EF6" w:rsidRDefault="00CE6EF6"/>
    <w:p w:rsidR="00DB3BC0" w:rsidRDefault="00DB3BC0">
      <w:r>
        <w:t>I’d like to thank</w:t>
      </w:r>
      <w:r w:rsidR="00A13C24">
        <w:t xml:space="preserve"> all </w:t>
      </w:r>
      <w:r w:rsidR="00E01CAD">
        <w:t xml:space="preserve">the </w:t>
      </w:r>
      <w:r w:rsidR="00A13C24">
        <w:t xml:space="preserve">staff at Aberystwyth University, </w:t>
      </w:r>
      <w:r w:rsidR="0024720D">
        <w:t>in particular</w:t>
      </w:r>
      <w:r w:rsidR="00A13C24">
        <w:t xml:space="preserve"> </w:t>
      </w:r>
      <w:r w:rsidR="008E2FF1">
        <w:t xml:space="preserve">Rhys Parry my </w:t>
      </w:r>
      <w:r w:rsidR="00A13C24">
        <w:t xml:space="preserve">final year </w:t>
      </w:r>
      <w:r w:rsidR="00E01CAD">
        <w:t>supervisor</w:t>
      </w:r>
      <w:r w:rsidR="00A13C24">
        <w:t xml:space="preserve"> </w:t>
      </w:r>
      <w:r w:rsidR="00801E31">
        <w:t xml:space="preserve">who I wish a happy retirement, </w:t>
      </w:r>
      <w:r w:rsidR="00A13C24">
        <w:t xml:space="preserve">and the numerous lecturers who have helped me </w:t>
      </w:r>
      <w:r w:rsidR="00C15D26">
        <w:t>acquire</w:t>
      </w:r>
      <w:r w:rsidR="0024720D">
        <w:t xml:space="preserve"> a fantastic education</w:t>
      </w:r>
      <w:r w:rsidR="00801E31">
        <w:t xml:space="preserve"> from my years in Aberystwyth</w:t>
      </w:r>
      <w:r w:rsidR="0024720D">
        <w:t xml:space="preserve">. </w:t>
      </w:r>
    </w:p>
    <w:p w:rsidR="00C7472D" w:rsidRDefault="00C7472D"/>
    <w:p w:rsidR="00C7472D" w:rsidRDefault="00C7472D">
      <w:r>
        <w:t xml:space="preserve">I </w:t>
      </w:r>
      <w:r w:rsidR="00801E31">
        <w:t xml:space="preserve">would like to </w:t>
      </w:r>
      <w:r>
        <w:t xml:space="preserve">dedicate this </w:t>
      </w:r>
      <w:r w:rsidR="00E01CAD">
        <w:t>piece of work</w:t>
      </w:r>
      <w:r>
        <w:t xml:space="preserve"> to my</w:t>
      </w:r>
      <w:r w:rsidR="00E01CAD">
        <w:t xml:space="preserve"> late father Robert </w:t>
      </w:r>
      <w:r w:rsidR="00C15D26">
        <w:t xml:space="preserve">John </w:t>
      </w:r>
      <w:r w:rsidR="00E01CAD">
        <w:t xml:space="preserve">Rigby who is so deeply missed but shall never be forgotten. </w:t>
      </w:r>
      <w:r w:rsidR="002469D1">
        <w:t xml:space="preserve">He made me into the man I am today and </w:t>
      </w:r>
      <w:r w:rsidR="00E01CAD">
        <w:t xml:space="preserve">I hope he would be proud of </w:t>
      </w:r>
      <w:r w:rsidR="002469D1">
        <w:t xml:space="preserve">my achievements and </w:t>
      </w:r>
      <w:r w:rsidR="00E01CAD">
        <w:t xml:space="preserve">this </w:t>
      </w:r>
      <w:r w:rsidR="00C15D26">
        <w:t>particular piece of work</w:t>
      </w:r>
      <w:r w:rsidR="00E01CAD">
        <w:t>.</w:t>
      </w:r>
    </w:p>
    <w:p w:rsidR="00C7472D" w:rsidRDefault="00C7472D" w:rsidP="00E61859">
      <w:pPr>
        <w:rPr>
          <w:b/>
          <w:sz w:val="36"/>
          <w:szCs w:val="36"/>
        </w:rPr>
      </w:pPr>
    </w:p>
    <w:p w:rsidR="00E61859" w:rsidRPr="00E61859" w:rsidRDefault="00E61859" w:rsidP="00E61859">
      <w:pPr>
        <w:rPr>
          <w:szCs w:val="22"/>
        </w:rPr>
      </w:pPr>
      <w:r>
        <w:rPr>
          <w:b/>
          <w:sz w:val="36"/>
          <w:szCs w:val="36"/>
        </w:rPr>
        <w:br w:type="page"/>
      </w:r>
    </w:p>
    <w:p w:rsidR="001B2546" w:rsidRDefault="00E61859" w:rsidP="00E61859">
      <w:pPr>
        <w:jc w:val="center"/>
        <w:rPr>
          <w:b/>
          <w:sz w:val="36"/>
          <w:szCs w:val="36"/>
        </w:rPr>
      </w:pPr>
      <w:r w:rsidRPr="00E61859">
        <w:rPr>
          <w:b/>
          <w:sz w:val="36"/>
          <w:szCs w:val="36"/>
        </w:rPr>
        <w:lastRenderedPageBreak/>
        <w:t>Abstract</w:t>
      </w:r>
    </w:p>
    <w:p w:rsidR="008B1E6B" w:rsidRDefault="008B1E6B" w:rsidP="001B2546">
      <w:pPr>
        <w:rPr>
          <w:szCs w:val="22"/>
        </w:rPr>
      </w:pPr>
    </w:p>
    <w:p w:rsidR="008E73E0" w:rsidRDefault="007E1057" w:rsidP="001B2546">
      <w:pPr>
        <w:rPr>
          <w:szCs w:val="22"/>
        </w:rPr>
      </w:pPr>
      <w:r>
        <w:rPr>
          <w:szCs w:val="22"/>
        </w:rPr>
        <w:t xml:space="preserve">This dissertation details and describes how I have created and developed a Tourist Information/Point of Interest application for a mobile device that uses the Android platform. For this major project I </w:t>
      </w:r>
      <w:r w:rsidR="008E73E0">
        <w:rPr>
          <w:szCs w:val="22"/>
        </w:rPr>
        <w:t>have</w:t>
      </w:r>
      <w:r>
        <w:rPr>
          <w:szCs w:val="22"/>
        </w:rPr>
        <w:t xml:space="preserve"> create</w:t>
      </w:r>
      <w:r w:rsidR="008E73E0">
        <w:rPr>
          <w:szCs w:val="22"/>
        </w:rPr>
        <w:t>d</w:t>
      </w:r>
      <w:r>
        <w:rPr>
          <w:szCs w:val="22"/>
        </w:rPr>
        <w:t xml:space="preserve"> an application </w:t>
      </w:r>
      <w:r w:rsidR="002B455F">
        <w:rPr>
          <w:szCs w:val="22"/>
        </w:rPr>
        <w:t>that mobile users and tourists c</w:t>
      </w:r>
      <w:r w:rsidR="008E73E0">
        <w:rPr>
          <w:szCs w:val="22"/>
        </w:rPr>
        <w:t>an</w:t>
      </w:r>
      <w:r w:rsidR="002B455F">
        <w:rPr>
          <w:szCs w:val="22"/>
        </w:rPr>
        <w:t xml:space="preserve"> use quick</w:t>
      </w:r>
      <w:r w:rsidR="00AA7FC3">
        <w:rPr>
          <w:szCs w:val="22"/>
        </w:rPr>
        <w:t>ly</w:t>
      </w:r>
      <w:r w:rsidR="002B455F">
        <w:rPr>
          <w:szCs w:val="22"/>
        </w:rPr>
        <w:t xml:space="preserve"> and easily to research destinations before t</w:t>
      </w:r>
      <w:r w:rsidR="00AA7FC3">
        <w:rPr>
          <w:szCs w:val="22"/>
        </w:rPr>
        <w:t>ravel and also</w:t>
      </w:r>
      <w:r w:rsidR="002B455F">
        <w:rPr>
          <w:szCs w:val="22"/>
        </w:rPr>
        <w:t xml:space="preserve"> </w:t>
      </w:r>
      <w:r w:rsidR="00AA7FC3">
        <w:rPr>
          <w:szCs w:val="22"/>
        </w:rPr>
        <w:t>use</w:t>
      </w:r>
      <w:r w:rsidR="002B455F">
        <w:rPr>
          <w:szCs w:val="22"/>
        </w:rPr>
        <w:t xml:space="preserve"> on the move within a town or city in order to find places of interest within </w:t>
      </w:r>
      <w:r w:rsidR="008E73E0">
        <w:rPr>
          <w:szCs w:val="22"/>
        </w:rPr>
        <w:t>that</w:t>
      </w:r>
      <w:r w:rsidR="002B455F">
        <w:rPr>
          <w:szCs w:val="22"/>
        </w:rPr>
        <w:t xml:space="preserve"> vicinity.</w:t>
      </w:r>
    </w:p>
    <w:p w:rsidR="008E73E0" w:rsidRDefault="008E73E0" w:rsidP="001B2546">
      <w:pPr>
        <w:rPr>
          <w:szCs w:val="22"/>
        </w:rPr>
      </w:pPr>
    </w:p>
    <w:p w:rsidR="008E73E0" w:rsidRDefault="00717715" w:rsidP="001B2546">
      <w:pPr>
        <w:rPr>
          <w:szCs w:val="22"/>
        </w:rPr>
      </w:pPr>
      <w:r>
        <w:rPr>
          <w:szCs w:val="22"/>
        </w:rPr>
        <w:t>Once the user has found</w:t>
      </w:r>
      <w:r w:rsidR="008E73E0">
        <w:rPr>
          <w:szCs w:val="22"/>
        </w:rPr>
        <w:t xml:space="preserve"> a place of interest using a </w:t>
      </w:r>
      <w:r>
        <w:rPr>
          <w:szCs w:val="22"/>
        </w:rPr>
        <w:t>category system they are then able to find out extra details about the area of interest</w:t>
      </w:r>
      <w:r w:rsidR="000B2F26">
        <w:rPr>
          <w:szCs w:val="22"/>
        </w:rPr>
        <w:t xml:space="preserve">, </w:t>
      </w:r>
      <w:r>
        <w:rPr>
          <w:szCs w:val="22"/>
        </w:rPr>
        <w:t>view their l</w:t>
      </w:r>
      <w:r w:rsidR="000B2F26">
        <w:rPr>
          <w:szCs w:val="22"/>
        </w:rPr>
        <w:t>ocation</w:t>
      </w:r>
      <w:r>
        <w:rPr>
          <w:szCs w:val="22"/>
        </w:rPr>
        <w:t xml:space="preserve"> on a map and get directions to their desired destination.</w:t>
      </w:r>
      <w:r w:rsidR="003F4D93">
        <w:rPr>
          <w:szCs w:val="22"/>
        </w:rPr>
        <w:t xml:space="preserve"> The </w:t>
      </w:r>
      <w:r w:rsidR="00B52743">
        <w:rPr>
          <w:szCs w:val="22"/>
        </w:rPr>
        <w:t xml:space="preserve">aim of the </w:t>
      </w:r>
      <w:r w:rsidR="003F4D93">
        <w:rPr>
          <w:szCs w:val="22"/>
        </w:rPr>
        <w:t xml:space="preserve">project was to achieve this functionality </w:t>
      </w:r>
      <w:r w:rsidR="002C2050">
        <w:rPr>
          <w:szCs w:val="22"/>
        </w:rPr>
        <w:t xml:space="preserve">whilst </w:t>
      </w:r>
      <w:r w:rsidR="00B52743">
        <w:rPr>
          <w:szCs w:val="22"/>
        </w:rPr>
        <w:t xml:space="preserve">still </w:t>
      </w:r>
      <w:r w:rsidR="002C2050">
        <w:rPr>
          <w:szCs w:val="22"/>
        </w:rPr>
        <w:t xml:space="preserve">focusing on ease of use and speed of operation using a simple graphical user interface to achieve a user centred design. </w:t>
      </w:r>
      <w:r w:rsidR="00F61450">
        <w:rPr>
          <w:szCs w:val="22"/>
        </w:rPr>
        <w:t xml:space="preserve">I </w:t>
      </w:r>
      <w:r w:rsidR="005B187D">
        <w:rPr>
          <w:szCs w:val="22"/>
        </w:rPr>
        <w:t xml:space="preserve">feel I </w:t>
      </w:r>
      <w:r w:rsidR="00F61450">
        <w:rPr>
          <w:szCs w:val="22"/>
        </w:rPr>
        <w:t>have achieved this objective with a project</w:t>
      </w:r>
      <w:r w:rsidR="005B187D">
        <w:rPr>
          <w:szCs w:val="22"/>
        </w:rPr>
        <w:t xml:space="preserve"> that offers the </w:t>
      </w:r>
      <w:r w:rsidR="000B2F26">
        <w:rPr>
          <w:szCs w:val="22"/>
        </w:rPr>
        <w:t>desired</w:t>
      </w:r>
      <w:r w:rsidR="005B187D">
        <w:rPr>
          <w:szCs w:val="22"/>
        </w:rPr>
        <w:t xml:space="preserve"> functionality whilst offering </w:t>
      </w:r>
      <w:r w:rsidR="000B2F26">
        <w:rPr>
          <w:szCs w:val="22"/>
        </w:rPr>
        <w:t xml:space="preserve">fine </w:t>
      </w:r>
      <w:r w:rsidR="005B187D">
        <w:rPr>
          <w:szCs w:val="22"/>
        </w:rPr>
        <w:t>usability to its users.</w:t>
      </w:r>
    </w:p>
    <w:p w:rsidR="00E61859" w:rsidRPr="001B2546" w:rsidRDefault="008E73E0" w:rsidP="001B2546">
      <w:pPr>
        <w:rPr>
          <w:szCs w:val="22"/>
        </w:rPr>
      </w:pPr>
      <w:r>
        <w:rPr>
          <w:szCs w:val="22"/>
        </w:rPr>
        <w:t xml:space="preserve">  </w:t>
      </w:r>
      <w:r w:rsidR="002B455F">
        <w:rPr>
          <w:szCs w:val="22"/>
        </w:rPr>
        <w:t xml:space="preserve"> </w:t>
      </w:r>
      <w:r w:rsidR="007E1057">
        <w:rPr>
          <w:szCs w:val="22"/>
        </w:rPr>
        <w:t xml:space="preserve"> </w:t>
      </w:r>
      <w:r w:rsidR="00E61859" w:rsidRPr="001B2546">
        <w:rPr>
          <w:szCs w:val="22"/>
        </w:rPr>
        <w:br w:type="page"/>
      </w:r>
    </w:p>
    <w:p w:rsidR="007A3E41" w:rsidRDefault="007A3E41"/>
    <w:p w:rsidR="007A3E41" w:rsidRDefault="007A3E41">
      <w:pPr>
        <w:rPr>
          <w:b/>
          <w:sz w:val="40"/>
          <w:szCs w:val="40"/>
        </w:rPr>
      </w:pPr>
      <w:r w:rsidRPr="00740C6B">
        <w:rPr>
          <w:b/>
          <w:sz w:val="40"/>
          <w:szCs w:val="40"/>
        </w:rPr>
        <w:t>Contents</w:t>
      </w:r>
    </w:p>
    <w:p w:rsidR="002E3E4F" w:rsidRPr="00740C6B" w:rsidRDefault="002E3E4F">
      <w:pPr>
        <w:rPr>
          <w:b/>
          <w:sz w:val="40"/>
          <w:szCs w:val="40"/>
        </w:rPr>
      </w:pPr>
    </w:p>
    <w:p w:rsidR="0091511E" w:rsidRDefault="00597063">
      <w:pPr>
        <w:pStyle w:val="TOC1"/>
        <w:tabs>
          <w:tab w:val="left" w:pos="440"/>
          <w:tab w:val="right" w:leader="dot" w:pos="8290"/>
        </w:tabs>
        <w:rPr>
          <w:b w:val="0"/>
          <w:caps w:val="0"/>
          <w:noProof/>
          <w:lang w:eastAsia="en-GB"/>
        </w:rPr>
      </w:pPr>
      <w:r w:rsidRPr="00597063">
        <w:rPr>
          <w:caps w:val="0"/>
          <w:sz w:val="40"/>
          <w:szCs w:val="40"/>
        </w:rPr>
        <w:fldChar w:fldCharType="begin"/>
      </w:r>
      <w:r w:rsidR="002E3E4F">
        <w:rPr>
          <w:caps w:val="0"/>
          <w:sz w:val="40"/>
          <w:szCs w:val="40"/>
        </w:rPr>
        <w:instrText xml:space="preserve"> TOC \o "1-3" </w:instrText>
      </w:r>
      <w:r w:rsidRPr="00597063">
        <w:rPr>
          <w:caps w:val="0"/>
          <w:sz w:val="40"/>
          <w:szCs w:val="40"/>
        </w:rPr>
        <w:fldChar w:fldCharType="separate"/>
      </w:r>
      <w:r w:rsidR="0091511E" w:rsidRPr="00B46EDC">
        <w:rPr>
          <w:noProof/>
        </w:rPr>
        <w:t>1.</w:t>
      </w:r>
      <w:r w:rsidR="0091511E">
        <w:rPr>
          <w:b w:val="0"/>
          <w:caps w:val="0"/>
          <w:noProof/>
          <w:lang w:eastAsia="en-GB"/>
        </w:rPr>
        <w:tab/>
      </w:r>
      <w:r w:rsidR="0091511E" w:rsidRPr="00B46EDC">
        <w:rPr>
          <w:noProof/>
        </w:rPr>
        <w:t>Background &amp; Objectives</w:t>
      </w:r>
      <w:r w:rsidR="0091511E">
        <w:rPr>
          <w:noProof/>
        </w:rPr>
        <w:tab/>
      </w:r>
      <w:r>
        <w:rPr>
          <w:noProof/>
        </w:rPr>
        <w:fldChar w:fldCharType="begin"/>
      </w:r>
      <w:r w:rsidR="0091511E">
        <w:rPr>
          <w:noProof/>
        </w:rPr>
        <w:instrText xml:space="preserve"> PAGEREF _Toc353978963 \h </w:instrText>
      </w:r>
      <w:r>
        <w:rPr>
          <w:noProof/>
        </w:rPr>
      </w:r>
      <w:r>
        <w:rPr>
          <w:noProof/>
        </w:rPr>
        <w:fldChar w:fldCharType="separate"/>
      </w:r>
      <w:r w:rsidR="0091511E">
        <w:rPr>
          <w:noProof/>
        </w:rPr>
        <w:t>6</w:t>
      </w:r>
      <w:r>
        <w:rPr>
          <w:noProof/>
        </w:rPr>
        <w:fldChar w:fldCharType="end"/>
      </w:r>
    </w:p>
    <w:p w:rsidR="0091511E" w:rsidRDefault="0091511E">
      <w:pPr>
        <w:pStyle w:val="TOC2"/>
        <w:tabs>
          <w:tab w:val="left" w:pos="880"/>
          <w:tab w:val="right" w:leader="dot" w:pos="8290"/>
        </w:tabs>
        <w:rPr>
          <w:smallCaps w:val="0"/>
          <w:noProof/>
          <w:lang w:eastAsia="en-GB"/>
        </w:rPr>
      </w:pPr>
      <w:r w:rsidRPr="00B46EDC">
        <w:rPr>
          <w:noProof/>
        </w:rPr>
        <w:t>1.1.</w:t>
      </w:r>
      <w:r>
        <w:rPr>
          <w:smallCaps w:val="0"/>
          <w:noProof/>
          <w:lang w:eastAsia="en-GB"/>
        </w:rPr>
        <w:tab/>
      </w:r>
      <w:r w:rsidRPr="00B46EDC">
        <w:rPr>
          <w:noProof/>
        </w:rPr>
        <w:t>Project Overview</w:t>
      </w:r>
      <w:r>
        <w:rPr>
          <w:noProof/>
        </w:rPr>
        <w:tab/>
      </w:r>
      <w:r w:rsidR="00597063">
        <w:rPr>
          <w:noProof/>
        </w:rPr>
        <w:fldChar w:fldCharType="begin"/>
      </w:r>
      <w:r>
        <w:rPr>
          <w:noProof/>
        </w:rPr>
        <w:instrText xml:space="preserve"> PAGEREF _Toc353978964 \h </w:instrText>
      </w:r>
      <w:r w:rsidR="00597063">
        <w:rPr>
          <w:noProof/>
        </w:rPr>
      </w:r>
      <w:r w:rsidR="00597063">
        <w:rPr>
          <w:noProof/>
        </w:rPr>
        <w:fldChar w:fldCharType="separate"/>
      </w:r>
      <w:r>
        <w:rPr>
          <w:noProof/>
        </w:rPr>
        <w:t>6</w:t>
      </w:r>
      <w:r w:rsidR="00597063">
        <w:rPr>
          <w:noProof/>
        </w:rPr>
        <w:fldChar w:fldCharType="end"/>
      </w:r>
    </w:p>
    <w:p w:rsidR="0091511E" w:rsidRDefault="0091511E">
      <w:pPr>
        <w:pStyle w:val="TOC2"/>
        <w:tabs>
          <w:tab w:val="left" w:pos="880"/>
          <w:tab w:val="right" w:leader="dot" w:pos="8290"/>
        </w:tabs>
        <w:rPr>
          <w:smallCaps w:val="0"/>
          <w:noProof/>
          <w:lang w:eastAsia="en-GB"/>
        </w:rPr>
      </w:pPr>
      <w:r w:rsidRPr="00B46EDC">
        <w:rPr>
          <w:noProof/>
        </w:rPr>
        <w:t>1.2.</w:t>
      </w:r>
      <w:r>
        <w:rPr>
          <w:smallCaps w:val="0"/>
          <w:noProof/>
          <w:lang w:eastAsia="en-GB"/>
        </w:rPr>
        <w:tab/>
      </w:r>
      <w:r w:rsidRPr="00B46EDC">
        <w:rPr>
          <w:noProof/>
        </w:rPr>
        <w:t>About the App and Related Works</w:t>
      </w:r>
      <w:r>
        <w:rPr>
          <w:noProof/>
        </w:rPr>
        <w:tab/>
      </w:r>
      <w:r w:rsidR="00597063">
        <w:rPr>
          <w:noProof/>
        </w:rPr>
        <w:fldChar w:fldCharType="begin"/>
      </w:r>
      <w:r>
        <w:rPr>
          <w:noProof/>
        </w:rPr>
        <w:instrText xml:space="preserve"> PAGEREF _Toc353978965 \h </w:instrText>
      </w:r>
      <w:r w:rsidR="00597063">
        <w:rPr>
          <w:noProof/>
        </w:rPr>
      </w:r>
      <w:r w:rsidR="00597063">
        <w:rPr>
          <w:noProof/>
        </w:rPr>
        <w:fldChar w:fldCharType="separate"/>
      </w:r>
      <w:r>
        <w:rPr>
          <w:noProof/>
        </w:rPr>
        <w:t>6</w:t>
      </w:r>
      <w:r w:rsidR="00597063">
        <w:rPr>
          <w:noProof/>
        </w:rPr>
        <w:fldChar w:fldCharType="end"/>
      </w:r>
    </w:p>
    <w:p w:rsidR="0091511E" w:rsidRDefault="0091511E">
      <w:pPr>
        <w:pStyle w:val="TOC2"/>
        <w:tabs>
          <w:tab w:val="left" w:pos="880"/>
          <w:tab w:val="right" w:leader="dot" w:pos="8290"/>
        </w:tabs>
        <w:rPr>
          <w:smallCaps w:val="0"/>
          <w:noProof/>
          <w:lang w:eastAsia="en-GB"/>
        </w:rPr>
      </w:pPr>
      <w:r w:rsidRPr="00B46EDC">
        <w:rPr>
          <w:rFonts w:eastAsia="Calibri"/>
          <w:noProof/>
          <w:lang w:eastAsia="en-US"/>
        </w:rPr>
        <w:t>1.3.</w:t>
      </w:r>
      <w:r>
        <w:rPr>
          <w:smallCaps w:val="0"/>
          <w:noProof/>
          <w:lang w:eastAsia="en-GB"/>
        </w:rPr>
        <w:tab/>
      </w:r>
      <w:r w:rsidRPr="00B46EDC">
        <w:rPr>
          <w:rFonts w:eastAsia="Calibri"/>
          <w:noProof/>
          <w:lang w:eastAsia="en-US"/>
        </w:rPr>
        <w:t>Reasons behind choosing the project</w:t>
      </w:r>
      <w:r>
        <w:rPr>
          <w:noProof/>
        </w:rPr>
        <w:tab/>
      </w:r>
      <w:r w:rsidR="00597063">
        <w:rPr>
          <w:noProof/>
        </w:rPr>
        <w:fldChar w:fldCharType="begin"/>
      </w:r>
      <w:r>
        <w:rPr>
          <w:noProof/>
        </w:rPr>
        <w:instrText xml:space="preserve"> PAGEREF _Toc353978966 \h </w:instrText>
      </w:r>
      <w:r w:rsidR="00597063">
        <w:rPr>
          <w:noProof/>
        </w:rPr>
      </w:r>
      <w:r w:rsidR="00597063">
        <w:rPr>
          <w:noProof/>
        </w:rPr>
        <w:fldChar w:fldCharType="separate"/>
      </w:r>
      <w:r>
        <w:rPr>
          <w:noProof/>
        </w:rPr>
        <w:t>6</w:t>
      </w:r>
      <w:r w:rsidR="00597063">
        <w:rPr>
          <w:noProof/>
        </w:rPr>
        <w:fldChar w:fldCharType="end"/>
      </w:r>
    </w:p>
    <w:p w:rsidR="0091511E" w:rsidRDefault="0091511E">
      <w:pPr>
        <w:pStyle w:val="TOC2"/>
        <w:tabs>
          <w:tab w:val="left" w:pos="880"/>
          <w:tab w:val="right" w:leader="dot" w:pos="8290"/>
        </w:tabs>
        <w:rPr>
          <w:smallCaps w:val="0"/>
          <w:noProof/>
          <w:lang w:eastAsia="en-GB"/>
        </w:rPr>
      </w:pPr>
      <w:r w:rsidRPr="00B46EDC">
        <w:rPr>
          <w:rFonts w:eastAsia="Calibri"/>
          <w:noProof/>
          <w:lang w:eastAsia="en-US"/>
        </w:rPr>
        <w:t>1.4.</w:t>
      </w:r>
      <w:r>
        <w:rPr>
          <w:smallCaps w:val="0"/>
          <w:noProof/>
          <w:lang w:eastAsia="en-GB"/>
        </w:rPr>
        <w:tab/>
      </w:r>
      <w:r w:rsidRPr="00B46EDC">
        <w:rPr>
          <w:rFonts w:eastAsia="Calibri"/>
          <w:noProof/>
          <w:lang w:eastAsia="en-US"/>
        </w:rPr>
        <w:t>Project Goals</w:t>
      </w:r>
      <w:r>
        <w:rPr>
          <w:noProof/>
        </w:rPr>
        <w:tab/>
      </w:r>
      <w:r w:rsidR="00597063">
        <w:rPr>
          <w:noProof/>
        </w:rPr>
        <w:fldChar w:fldCharType="begin"/>
      </w:r>
      <w:r>
        <w:rPr>
          <w:noProof/>
        </w:rPr>
        <w:instrText xml:space="preserve"> PAGEREF _Toc353978967 \h </w:instrText>
      </w:r>
      <w:r w:rsidR="00597063">
        <w:rPr>
          <w:noProof/>
        </w:rPr>
      </w:r>
      <w:r w:rsidR="00597063">
        <w:rPr>
          <w:noProof/>
        </w:rPr>
        <w:fldChar w:fldCharType="separate"/>
      </w:r>
      <w:r>
        <w:rPr>
          <w:noProof/>
        </w:rPr>
        <w:t>7</w:t>
      </w:r>
      <w:r w:rsidR="00597063">
        <w:rPr>
          <w:noProof/>
        </w:rPr>
        <w:fldChar w:fldCharType="end"/>
      </w:r>
    </w:p>
    <w:p w:rsidR="0091511E" w:rsidRDefault="0091511E">
      <w:pPr>
        <w:pStyle w:val="TOC2"/>
        <w:tabs>
          <w:tab w:val="left" w:pos="880"/>
          <w:tab w:val="right" w:leader="dot" w:pos="8290"/>
        </w:tabs>
        <w:rPr>
          <w:smallCaps w:val="0"/>
          <w:noProof/>
          <w:lang w:eastAsia="en-GB"/>
        </w:rPr>
      </w:pPr>
      <w:r w:rsidRPr="00B46EDC">
        <w:rPr>
          <w:noProof/>
        </w:rPr>
        <w:t>1.5.</w:t>
      </w:r>
      <w:r>
        <w:rPr>
          <w:smallCaps w:val="0"/>
          <w:noProof/>
          <w:lang w:eastAsia="en-GB"/>
        </w:rPr>
        <w:tab/>
      </w:r>
      <w:r w:rsidRPr="00B46EDC">
        <w:rPr>
          <w:noProof/>
        </w:rPr>
        <w:t>Related Works</w:t>
      </w:r>
      <w:r>
        <w:rPr>
          <w:noProof/>
        </w:rPr>
        <w:tab/>
      </w:r>
      <w:r w:rsidR="00597063">
        <w:rPr>
          <w:noProof/>
        </w:rPr>
        <w:fldChar w:fldCharType="begin"/>
      </w:r>
      <w:r>
        <w:rPr>
          <w:noProof/>
        </w:rPr>
        <w:instrText xml:space="preserve"> PAGEREF _Toc353978968 \h </w:instrText>
      </w:r>
      <w:r w:rsidR="00597063">
        <w:rPr>
          <w:noProof/>
        </w:rPr>
      </w:r>
      <w:r w:rsidR="00597063">
        <w:rPr>
          <w:noProof/>
        </w:rPr>
        <w:fldChar w:fldCharType="separate"/>
      </w:r>
      <w:r>
        <w:rPr>
          <w:noProof/>
        </w:rPr>
        <w:t>8</w:t>
      </w:r>
      <w:r w:rsidR="00597063">
        <w:rPr>
          <w:noProof/>
        </w:rPr>
        <w:fldChar w:fldCharType="end"/>
      </w:r>
    </w:p>
    <w:p w:rsidR="0091511E" w:rsidRDefault="0091511E">
      <w:pPr>
        <w:pStyle w:val="TOC1"/>
        <w:tabs>
          <w:tab w:val="left" w:pos="440"/>
          <w:tab w:val="right" w:leader="dot" w:pos="8290"/>
        </w:tabs>
        <w:rPr>
          <w:b w:val="0"/>
          <w:caps w:val="0"/>
          <w:noProof/>
          <w:lang w:eastAsia="en-GB"/>
        </w:rPr>
      </w:pPr>
      <w:r w:rsidRPr="00B46EDC">
        <w:rPr>
          <w:noProof/>
        </w:rPr>
        <w:t>2.</w:t>
      </w:r>
      <w:r>
        <w:rPr>
          <w:b w:val="0"/>
          <w:caps w:val="0"/>
          <w:noProof/>
          <w:lang w:eastAsia="en-GB"/>
        </w:rPr>
        <w:tab/>
      </w:r>
      <w:r w:rsidRPr="00B46EDC">
        <w:rPr>
          <w:noProof/>
        </w:rPr>
        <w:t>Development Process</w:t>
      </w:r>
      <w:r>
        <w:rPr>
          <w:noProof/>
        </w:rPr>
        <w:tab/>
      </w:r>
      <w:r w:rsidR="00597063">
        <w:rPr>
          <w:noProof/>
        </w:rPr>
        <w:fldChar w:fldCharType="begin"/>
      </w:r>
      <w:r>
        <w:rPr>
          <w:noProof/>
        </w:rPr>
        <w:instrText xml:space="preserve"> PAGEREF _Toc353978969 \h </w:instrText>
      </w:r>
      <w:r w:rsidR="00597063">
        <w:rPr>
          <w:noProof/>
        </w:rPr>
      </w:r>
      <w:r w:rsidR="00597063">
        <w:rPr>
          <w:noProof/>
        </w:rPr>
        <w:fldChar w:fldCharType="separate"/>
      </w:r>
      <w:r>
        <w:rPr>
          <w:noProof/>
        </w:rPr>
        <w:t>11</w:t>
      </w:r>
      <w:r w:rsidR="00597063">
        <w:rPr>
          <w:noProof/>
        </w:rPr>
        <w:fldChar w:fldCharType="end"/>
      </w:r>
    </w:p>
    <w:p w:rsidR="0091511E" w:rsidRDefault="0091511E">
      <w:pPr>
        <w:pStyle w:val="TOC2"/>
        <w:tabs>
          <w:tab w:val="left" w:pos="880"/>
          <w:tab w:val="right" w:leader="dot" w:pos="8290"/>
        </w:tabs>
        <w:rPr>
          <w:smallCaps w:val="0"/>
          <w:noProof/>
          <w:lang w:eastAsia="en-GB"/>
        </w:rPr>
      </w:pPr>
      <w:r w:rsidRPr="00B46EDC">
        <w:rPr>
          <w:noProof/>
        </w:rPr>
        <w:t>2.1.</w:t>
      </w:r>
      <w:r>
        <w:rPr>
          <w:smallCaps w:val="0"/>
          <w:noProof/>
          <w:lang w:eastAsia="en-GB"/>
        </w:rPr>
        <w:tab/>
      </w:r>
      <w:r w:rsidRPr="00B46EDC">
        <w:rPr>
          <w:noProof/>
        </w:rPr>
        <w:t>Introduction</w:t>
      </w:r>
      <w:r>
        <w:rPr>
          <w:noProof/>
        </w:rPr>
        <w:tab/>
      </w:r>
      <w:r w:rsidR="00597063">
        <w:rPr>
          <w:noProof/>
        </w:rPr>
        <w:fldChar w:fldCharType="begin"/>
      </w:r>
      <w:r>
        <w:rPr>
          <w:noProof/>
        </w:rPr>
        <w:instrText xml:space="preserve"> PAGEREF _Toc353978970 \h </w:instrText>
      </w:r>
      <w:r w:rsidR="00597063">
        <w:rPr>
          <w:noProof/>
        </w:rPr>
      </w:r>
      <w:r w:rsidR="00597063">
        <w:rPr>
          <w:noProof/>
        </w:rPr>
        <w:fldChar w:fldCharType="separate"/>
      </w:r>
      <w:r>
        <w:rPr>
          <w:noProof/>
        </w:rPr>
        <w:t>11</w:t>
      </w:r>
      <w:r w:rsidR="00597063">
        <w:rPr>
          <w:noProof/>
        </w:rPr>
        <w:fldChar w:fldCharType="end"/>
      </w:r>
    </w:p>
    <w:p w:rsidR="0091511E" w:rsidRDefault="0091511E">
      <w:pPr>
        <w:pStyle w:val="TOC2"/>
        <w:tabs>
          <w:tab w:val="left" w:pos="880"/>
          <w:tab w:val="right" w:leader="dot" w:pos="8290"/>
        </w:tabs>
        <w:rPr>
          <w:smallCaps w:val="0"/>
          <w:noProof/>
          <w:lang w:eastAsia="en-GB"/>
        </w:rPr>
      </w:pPr>
      <w:r w:rsidRPr="00B46EDC">
        <w:rPr>
          <w:noProof/>
        </w:rPr>
        <w:t>2.2.</w:t>
      </w:r>
      <w:r>
        <w:rPr>
          <w:smallCaps w:val="0"/>
          <w:noProof/>
          <w:lang w:eastAsia="en-GB"/>
        </w:rPr>
        <w:tab/>
      </w:r>
      <w:r w:rsidRPr="00B46EDC">
        <w:rPr>
          <w:noProof/>
        </w:rPr>
        <w:t>Modifications</w:t>
      </w:r>
      <w:r>
        <w:rPr>
          <w:noProof/>
        </w:rPr>
        <w:tab/>
      </w:r>
      <w:r w:rsidR="00597063">
        <w:rPr>
          <w:noProof/>
        </w:rPr>
        <w:fldChar w:fldCharType="begin"/>
      </w:r>
      <w:r>
        <w:rPr>
          <w:noProof/>
        </w:rPr>
        <w:instrText xml:space="preserve"> PAGEREF _Toc353978971 \h </w:instrText>
      </w:r>
      <w:r w:rsidR="00597063">
        <w:rPr>
          <w:noProof/>
        </w:rPr>
      </w:r>
      <w:r w:rsidR="00597063">
        <w:rPr>
          <w:noProof/>
        </w:rPr>
        <w:fldChar w:fldCharType="separate"/>
      </w:r>
      <w:r>
        <w:rPr>
          <w:noProof/>
        </w:rPr>
        <w:t>11</w:t>
      </w:r>
      <w:r w:rsidR="00597063">
        <w:rPr>
          <w:noProof/>
        </w:rPr>
        <w:fldChar w:fldCharType="end"/>
      </w:r>
    </w:p>
    <w:p w:rsidR="0091511E" w:rsidRDefault="0091511E">
      <w:pPr>
        <w:pStyle w:val="TOC2"/>
        <w:tabs>
          <w:tab w:val="left" w:pos="880"/>
          <w:tab w:val="right" w:leader="dot" w:pos="8290"/>
        </w:tabs>
        <w:rPr>
          <w:smallCaps w:val="0"/>
          <w:noProof/>
          <w:lang w:eastAsia="en-GB"/>
        </w:rPr>
      </w:pPr>
      <w:r w:rsidRPr="00B46EDC">
        <w:rPr>
          <w:noProof/>
        </w:rPr>
        <w:t>2.3.</w:t>
      </w:r>
      <w:r>
        <w:rPr>
          <w:smallCaps w:val="0"/>
          <w:noProof/>
          <w:lang w:eastAsia="en-GB"/>
        </w:rPr>
        <w:tab/>
      </w:r>
      <w:r w:rsidRPr="00B46EDC">
        <w:rPr>
          <w:noProof/>
        </w:rPr>
        <w:t>Platforms Considered for Development</w:t>
      </w:r>
      <w:r>
        <w:rPr>
          <w:noProof/>
        </w:rPr>
        <w:tab/>
      </w:r>
      <w:r w:rsidR="00597063">
        <w:rPr>
          <w:noProof/>
        </w:rPr>
        <w:fldChar w:fldCharType="begin"/>
      </w:r>
      <w:r>
        <w:rPr>
          <w:noProof/>
        </w:rPr>
        <w:instrText xml:space="preserve"> PAGEREF _Toc353978972 \h </w:instrText>
      </w:r>
      <w:r w:rsidR="00597063">
        <w:rPr>
          <w:noProof/>
        </w:rPr>
      </w:r>
      <w:r w:rsidR="00597063">
        <w:rPr>
          <w:noProof/>
        </w:rPr>
        <w:fldChar w:fldCharType="separate"/>
      </w:r>
      <w:r>
        <w:rPr>
          <w:noProof/>
        </w:rPr>
        <w:t>11</w:t>
      </w:r>
      <w:r w:rsidR="00597063">
        <w:rPr>
          <w:noProof/>
        </w:rPr>
        <w:fldChar w:fldCharType="end"/>
      </w:r>
    </w:p>
    <w:p w:rsidR="0091511E" w:rsidRDefault="0091511E">
      <w:pPr>
        <w:pStyle w:val="TOC2"/>
        <w:tabs>
          <w:tab w:val="left" w:pos="880"/>
          <w:tab w:val="right" w:leader="dot" w:pos="8290"/>
        </w:tabs>
        <w:rPr>
          <w:smallCaps w:val="0"/>
          <w:noProof/>
          <w:lang w:eastAsia="en-GB"/>
        </w:rPr>
      </w:pPr>
      <w:r w:rsidRPr="00B46EDC">
        <w:rPr>
          <w:noProof/>
        </w:rPr>
        <w:t>2.4.</w:t>
      </w:r>
      <w:r>
        <w:rPr>
          <w:smallCaps w:val="0"/>
          <w:noProof/>
          <w:lang w:eastAsia="en-GB"/>
        </w:rPr>
        <w:tab/>
      </w:r>
      <w:r w:rsidRPr="00B46EDC">
        <w:rPr>
          <w:noProof/>
        </w:rPr>
        <w:t>Development Environment</w:t>
      </w:r>
      <w:r>
        <w:rPr>
          <w:noProof/>
        </w:rPr>
        <w:tab/>
      </w:r>
      <w:r w:rsidR="00597063">
        <w:rPr>
          <w:noProof/>
        </w:rPr>
        <w:fldChar w:fldCharType="begin"/>
      </w:r>
      <w:r>
        <w:rPr>
          <w:noProof/>
        </w:rPr>
        <w:instrText xml:space="preserve"> PAGEREF _Toc353978973 \h </w:instrText>
      </w:r>
      <w:r w:rsidR="00597063">
        <w:rPr>
          <w:noProof/>
        </w:rPr>
      </w:r>
      <w:r w:rsidR="00597063">
        <w:rPr>
          <w:noProof/>
        </w:rPr>
        <w:fldChar w:fldCharType="separate"/>
      </w:r>
      <w:r>
        <w:rPr>
          <w:noProof/>
        </w:rPr>
        <w:t>12</w:t>
      </w:r>
      <w:r w:rsidR="00597063">
        <w:rPr>
          <w:noProof/>
        </w:rPr>
        <w:fldChar w:fldCharType="end"/>
      </w:r>
    </w:p>
    <w:p w:rsidR="0091511E" w:rsidRDefault="0091511E">
      <w:pPr>
        <w:pStyle w:val="TOC2"/>
        <w:tabs>
          <w:tab w:val="left" w:pos="880"/>
          <w:tab w:val="right" w:leader="dot" w:pos="8290"/>
        </w:tabs>
        <w:rPr>
          <w:smallCaps w:val="0"/>
          <w:noProof/>
          <w:lang w:eastAsia="en-GB"/>
        </w:rPr>
      </w:pPr>
      <w:r w:rsidRPr="00B46EDC">
        <w:rPr>
          <w:noProof/>
        </w:rPr>
        <w:t>2.5.</w:t>
      </w:r>
      <w:r>
        <w:rPr>
          <w:smallCaps w:val="0"/>
          <w:noProof/>
          <w:lang w:eastAsia="en-GB"/>
        </w:rPr>
        <w:tab/>
      </w:r>
      <w:r w:rsidRPr="00B46EDC">
        <w:rPr>
          <w:noProof/>
        </w:rPr>
        <w:t>GitHub</w:t>
      </w:r>
      <w:r>
        <w:rPr>
          <w:noProof/>
        </w:rPr>
        <w:tab/>
      </w:r>
      <w:r w:rsidR="00597063">
        <w:rPr>
          <w:noProof/>
        </w:rPr>
        <w:fldChar w:fldCharType="begin"/>
      </w:r>
      <w:r>
        <w:rPr>
          <w:noProof/>
        </w:rPr>
        <w:instrText xml:space="preserve"> PAGEREF _Toc353978974 \h </w:instrText>
      </w:r>
      <w:r w:rsidR="00597063">
        <w:rPr>
          <w:noProof/>
        </w:rPr>
      </w:r>
      <w:r w:rsidR="00597063">
        <w:rPr>
          <w:noProof/>
        </w:rPr>
        <w:fldChar w:fldCharType="separate"/>
      </w:r>
      <w:r>
        <w:rPr>
          <w:noProof/>
        </w:rPr>
        <w:t>13</w:t>
      </w:r>
      <w:r w:rsidR="00597063">
        <w:rPr>
          <w:noProof/>
        </w:rPr>
        <w:fldChar w:fldCharType="end"/>
      </w:r>
    </w:p>
    <w:p w:rsidR="0091511E" w:rsidRDefault="0091511E">
      <w:pPr>
        <w:pStyle w:val="TOC2"/>
        <w:tabs>
          <w:tab w:val="left" w:pos="880"/>
          <w:tab w:val="right" w:leader="dot" w:pos="8290"/>
        </w:tabs>
        <w:rPr>
          <w:smallCaps w:val="0"/>
          <w:noProof/>
          <w:lang w:eastAsia="en-GB"/>
        </w:rPr>
      </w:pPr>
      <w:r w:rsidRPr="00B46EDC">
        <w:rPr>
          <w:noProof/>
        </w:rPr>
        <w:t>2.6.</w:t>
      </w:r>
      <w:r>
        <w:rPr>
          <w:smallCaps w:val="0"/>
          <w:noProof/>
          <w:lang w:eastAsia="en-GB"/>
        </w:rPr>
        <w:tab/>
      </w:r>
      <w:r w:rsidRPr="00B46EDC">
        <w:rPr>
          <w:noProof/>
        </w:rPr>
        <w:t>Object Aid Class Diagram Tool</w:t>
      </w:r>
      <w:r>
        <w:rPr>
          <w:noProof/>
        </w:rPr>
        <w:tab/>
      </w:r>
      <w:r w:rsidR="00597063">
        <w:rPr>
          <w:noProof/>
        </w:rPr>
        <w:fldChar w:fldCharType="begin"/>
      </w:r>
      <w:r>
        <w:rPr>
          <w:noProof/>
        </w:rPr>
        <w:instrText xml:space="preserve"> PAGEREF _Toc353978975 \h </w:instrText>
      </w:r>
      <w:r w:rsidR="00597063">
        <w:rPr>
          <w:noProof/>
        </w:rPr>
      </w:r>
      <w:r w:rsidR="00597063">
        <w:rPr>
          <w:noProof/>
        </w:rPr>
        <w:fldChar w:fldCharType="separate"/>
      </w:r>
      <w:r>
        <w:rPr>
          <w:noProof/>
        </w:rPr>
        <w:t>13</w:t>
      </w:r>
      <w:r w:rsidR="00597063">
        <w:rPr>
          <w:noProof/>
        </w:rPr>
        <w:fldChar w:fldCharType="end"/>
      </w:r>
    </w:p>
    <w:p w:rsidR="0091511E" w:rsidRDefault="0091511E">
      <w:pPr>
        <w:pStyle w:val="TOC2"/>
        <w:tabs>
          <w:tab w:val="left" w:pos="880"/>
          <w:tab w:val="right" w:leader="dot" w:pos="8290"/>
        </w:tabs>
        <w:rPr>
          <w:smallCaps w:val="0"/>
          <w:noProof/>
          <w:lang w:eastAsia="en-GB"/>
        </w:rPr>
      </w:pPr>
      <w:r w:rsidRPr="00B46EDC">
        <w:rPr>
          <w:noProof/>
        </w:rPr>
        <w:t>2.7.</w:t>
      </w:r>
      <w:r>
        <w:rPr>
          <w:smallCaps w:val="0"/>
          <w:noProof/>
          <w:lang w:eastAsia="en-GB"/>
        </w:rPr>
        <w:tab/>
      </w:r>
      <w:r w:rsidRPr="00B46EDC">
        <w:rPr>
          <w:noProof/>
        </w:rPr>
        <w:t>Testdroid Automated Testing Recorder and Testdroid Cloud</w:t>
      </w:r>
      <w:r>
        <w:rPr>
          <w:noProof/>
        </w:rPr>
        <w:tab/>
      </w:r>
      <w:r w:rsidR="00597063">
        <w:rPr>
          <w:noProof/>
        </w:rPr>
        <w:fldChar w:fldCharType="begin"/>
      </w:r>
      <w:r>
        <w:rPr>
          <w:noProof/>
        </w:rPr>
        <w:instrText xml:space="preserve"> PAGEREF _Toc353978976 \h </w:instrText>
      </w:r>
      <w:r w:rsidR="00597063">
        <w:rPr>
          <w:noProof/>
        </w:rPr>
      </w:r>
      <w:r w:rsidR="00597063">
        <w:rPr>
          <w:noProof/>
        </w:rPr>
        <w:fldChar w:fldCharType="separate"/>
      </w:r>
      <w:r>
        <w:rPr>
          <w:noProof/>
        </w:rPr>
        <w:t>14</w:t>
      </w:r>
      <w:r w:rsidR="00597063">
        <w:rPr>
          <w:noProof/>
        </w:rPr>
        <w:fldChar w:fldCharType="end"/>
      </w:r>
    </w:p>
    <w:p w:rsidR="0091511E" w:rsidRDefault="0091511E">
      <w:pPr>
        <w:pStyle w:val="TOC1"/>
        <w:tabs>
          <w:tab w:val="left" w:pos="440"/>
          <w:tab w:val="right" w:leader="dot" w:pos="8290"/>
        </w:tabs>
        <w:rPr>
          <w:b w:val="0"/>
          <w:caps w:val="0"/>
          <w:noProof/>
          <w:lang w:eastAsia="en-GB"/>
        </w:rPr>
      </w:pPr>
      <w:r w:rsidRPr="00B46EDC">
        <w:rPr>
          <w:noProof/>
        </w:rPr>
        <w:t>3.</w:t>
      </w:r>
      <w:r>
        <w:rPr>
          <w:b w:val="0"/>
          <w:caps w:val="0"/>
          <w:noProof/>
          <w:lang w:eastAsia="en-GB"/>
        </w:rPr>
        <w:tab/>
      </w:r>
      <w:r w:rsidRPr="00B46EDC">
        <w:rPr>
          <w:noProof/>
        </w:rPr>
        <w:t>Design</w:t>
      </w:r>
      <w:r>
        <w:rPr>
          <w:noProof/>
        </w:rPr>
        <w:tab/>
      </w:r>
      <w:r w:rsidR="00597063">
        <w:rPr>
          <w:noProof/>
        </w:rPr>
        <w:fldChar w:fldCharType="begin"/>
      </w:r>
      <w:r>
        <w:rPr>
          <w:noProof/>
        </w:rPr>
        <w:instrText xml:space="preserve"> PAGEREF _Toc353978977 \h </w:instrText>
      </w:r>
      <w:r w:rsidR="00597063">
        <w:rPr>
          <w:noProof/>
        </w:rPr>
      </w:r>
      <w:r w:rsidR="00597063">
        <w:rPr>
          <w:noProof/>
        </w:rPr>
        <w:fldChar w:fldCharType="separate"/>
      </w:r>
      <w:r>
        <w:rPr>
          <w:noProof/>
        </w:rPr>
        <w:t>15</w:t>
      </w:r>
      <w:r w:rsidR="00597063">
        <w:rPr>
          <w:noProof/>
        </w:rPr>
        <w:fldChar w:fldCharType="end"/>
      </w:r>
    </w:p>
    <w:p w:rsidR="0091511E" w:rsidRDefault="0091511E">
      <w:pPr>
        <w:pStyle w:val="TOC2"/>
        <w:tabs>
          <w:tab w:val="left" w:pos="880"/>
          <w:tab w:val="right" w:leader="dot" w:pos="8290"/>
        </w:tabs>
        <w:rPr>
          <w:smallCaps w:val="0"/>
          <w:noProof/>
          <w:lang w:eastAsia="en-GB"/>
        </w:rPr>
      </w:pPr>
      <w:r w:rsidRPr="00B46EDC">
        <w:rPr>
          <w:noProof/>
        </w:rPr>
        <w:t>3.1.</w:t>
      </w:r>
      <w:r>
        <w:rPr>
          <w:smallCaps w:val="0"/>
          <w:noProof/>
          <w:lang w:eastAsia="en-GB"/>
        </w:rPr>
        <w:tab/>
      </w:r>
      <w:r w:rsidRPr="00B46EDC">
        <w:rPr>
          <w:noProof/>
        </w:rPr>
        <w:t>Overall Architecture</w:t>
      </w:r>
      <w:r>
        <w:rPr>
          <w:noProof/>
        </w:rPr>
        <w:tab/>
      </w:r>
      <w:r w:rsidR="00597063">
        <w:rPr>
          <w:noProof/>
        </w:rPr>
        <w:fldChar w:fldCharType="begin"/>
      </w:r>
      <w:r>
        <w:rPr>
          <w:noProof/>
        </w:rPr>
        <w:instrText xml:space="preserve"> PAGEREF _Toc353978978 \h </w:instrText>
      </w:r>
      <w:r w:rsidR="00597063">
        <w:rPr>
          <w:noProof/>
        </w:rPr>
      </w:r>
      <w:r w:rsidR="00597063">
        <w:rPr>
          <w:noProof/>
        </w:rPr>
        <w:fldChar w:fldCharType="separate"/>
      </w:r>
      <w:r>
        <w:rPr>
          <w:noProof/>
        </w:rPr>
        <w:t>15</w:t>
      </w:r>
      <w:r w:rsidR="00597063">
        <w:rPr>
          <w:noProof/>
        </w:rPr>
        <w:fldChar w:fldCharType="end"/>
      </w:r>
    </w:p>
    <w:p w:rsidR="0091511E" w:rsidRDefault="0091511E">
      <w:pPr>
        <w:pStyle w:val="TOC2"/>
        <w:tabs>
          <w:tab w:val="left" w:pos="880"/>
          <w:tab w:val="right" w:leader="dot" w:pos="8290"/>
        </w:tabs>
        <w:rPr>
          <w:smallCaps w:val="0"/>
          <w:noProof/>
          <w:lang w:eastAsia="en-GB"/>
        </w:rPr>
      </w:pPr>
      <w:r w:rsidRPr="00B46EDC">
        <w:rPr>
          <w:noProof/>
        </w:rPr>
        <w:t>3.2.</w:t>
      </w:r>
      <w:r>
        <w:rPr>
          <w:smallCaps w:val="0"/>
          <w:noProof/>
          <w:lang w:eastAsia="en-GB"/>
        </w:rPr>
        <w:tab/>
      </w:r>
      <w:r w:rsidRPr="00B46EDC">
        <w:rPr>
          <w:noProof/>
        </w:rPr>
        <w:t>Initial Design</w:t>
      </w:r>
      <w:r>
        <w:rPr>
          <w:noProof/>
        </w:rPr>
        <w:tab/>
      </w:r>
      <w:r w:rsidR="00597063">
        <w:rPr>
          <w:noProof/>
        </w:rPr>
        <w:fldChar w:fldCharType="begin"/>
      </w:r>
      <w:r>
        <w:rPr>
          <w:noProof/>
        </w:rPr>
        <w:instrText xml:space="preserve"> PAGEREF _Toc353978979 \h </w:instrText>
      </w:r>
      <w:r w:rsidR="00597063">
        <w:rPr>
          <w:noProof/>
        </w:rPr>
      </w:r>
      <w:r w:rsidR="00597063">
        <w:rPr>
          <w:noProof/>
        </w:rPr>
        <w:fldChar w:fldCharType="separate"/>
      </w:r>
      <w:r>
        <w:rPr>
          <w:noProof/>
        </w:rPr>
        <w:t>15</w:t>
      </w:r>
      <w:r w:rsidR="00597063">
        <w:rPr>
          <w:noProof/>
        </w:rPr>
        <w:fldChar w:fldCharType="end"/>
      </w:r>
    </w:p>
    <w:p w:rsidR="0091511E" w:rsidRDefault="0091511E">
      <w:pPr>
        <w:pStyle w:val="TOC2"/>
        <w:tabs>
          <w:tab w:val="left" w:pos="880"/>
          <w:tab w:val="right" w:leader="dot" w:pos="8290"/>
        </w:tabs>
        <w:rPr>
          <w:smallCaps w:val="0"/>
          <w:noProof/>
          <w:lang w:eastAsia="en-GB"/>
        </w:rPr>
      </w:pPr>
      <w:r w:rsidRPr="00B46EDC">
        <w:rPr>
          <w:noProof/>
        </w:rPr>
        <w:t>3.3.</w:t>
      </w:r>
      <w:r>
        <w:rPr>
          <w:smallCaps w:val="0"/>
          <w:noProof/>
          <w:lang w:eastAsia="en-GB"/>
        </w:rPr>
        <w:tab/>
      </w:r>
      <w:r w:rsidRPr="00B46EDC">
        <w:rPr>
          <w:noProof/>
        </w:rPr>
        <w:t>Android Application Concepts and Components</w:t>
      </w:r>
      <w:r>
        <w:rPr>
          <w:noProof/>
        </w:rPr>
        <w:tab/>
      </w:r>
      <w:r w:rsidR="00597063">
        <w:rPr>
          <w:noProof/>
        </w:rPr>
        <w:fldChar w:fldCharType="begin"/>
      </w:r>
      <w:r>
        <w:rPr>
          <w:noProof/>
        </w:rPr>
        <w:instrText xml:space="preserve"> PAGEREF _Toc353978980 \h </w:instrText>
      </w:r>
      <w:r w:rsidR="00597063">
        <w:rPr>
          <w:noProof/>
        </w:rPr>
      </w:r>
      <w:r w:rsidR="00597063">
        <w:rPr>
          <w:noProof/>
        </w:rPr>
        <w:fldChar w:fldCharType="separate"/>
      </w:r>
      <w:r>
        <w:rPr>
          <w:noProof/>
        </w:rPr>
        <w:t>17</w:t>
      </w:r>
      <w:r w:rsidR="00597063">
        <w:rPr>
          <w:noProof/>
        </w:rPr>
        <w:fldChar w:fldCharType="end"/>
      </w:r>
    </w:p>
    <w:p w:rsidR="0091511E" w:rsidRDefault="0091511E">
      <w:pPr>
        <w:pStyle w:val="TOC2"/>
        <w:tabs>
          <w:tab w:val="left" w:pos="880"/>
          <w:tab w:val="right" w:leader="dot" w:pos="8290"/>
        </w:tabs>
        <w:rPr>
          <w:smallCaps w:val="0"/>
          <w:noProof/>
          <w:lang w:eastAsia="en-GB"/>
        </w:rPr>
      </w:pPr>
      <w:r w:rsidRPr="00B46EDC">
        <w:rPr>
          <w:noProof/>
        </w:rPr>
        <w:t>3.4.</w:t>
      </w:r>
      <w:r>
        <w:rPr>
          <w:smallCaps w:val="0"/>
          <w:noProof/>
          <w:lang w:eastAsia="en-GB"/>
        </w:rPr>
        <w:tab/>
      </w:r>
      <w:r w:rsidRPr="00B46EDC">
        <w:rPr>
          <w:noProof/>
        </w:rPr>
        <w:t>Detailed Design</w:t>
      </w:r>
      <w:r>
        <w:rPr>
          <w:noProof/>
        </w:rPr>
        <w:tab/>
      </w:r>
      <w:r w:rsidR="00597063">
        <w:rPr>
          <w:noProof/>
        </w:rPr>
        <w:fldChar w:fldCharType="begin"/>
      </w:r>
      <w:r>
        <w:rPr>
          <w:noProof/>
        </w:rPr>
        <w:instrText xml:space="preserve"> PAGEREF _Toc353978981 \h </w:instrText>
      </w:r>
      <w:r w:rsidR="00597063">
        <w:rPr>
          <w:noProof/>
        </w:rPr>
      </w:r>
      <w:r w:rsidR="00597063">
        <w:rPr>
          <w:noProof/>
        </w:rPr>
        <w:fldChar w:fldCharType="separate"/>
      </w:r>
      <w:r>
        <w:rPr>
          <w:noProof/>
        </w:rPr>
        <w:t>18</w:t>
      </w:r>
      <w:r w:rsidR="00597063">
        <w:rPr>
          <w:noProof/>
        </w:rPr>
        <w:fldChar w:fldCharType="end"/>
      </w:r>
    </w:p>
    <w:p w:rsidR="0091511E" w:rsidRDefault="0091511E">
      <w:pPr>
        <w:pStyle w:val="TOC3"/>
        <w:tabs>
          <w:tab w:val="left" w:pos="1320"/>
          <w:tab w:val="right" w:leader="dot" w:pos="8290"/>
        </w:tabs>
        <w:rPr>
          <w:i w:val="0"/>
          <w:noProof/>
          <w:lang w:eastAsia="en-GB"/>
        </w:rPr>
      </w:pPr>
      <w:r w:rsidRPr="00B46EDC">
        <w:rPr>
          <w:noProof/>
        </w:rPr>
        <w:t>3.4.1.</w:t>
      </w:r>
      <w:r>
        <w:rPr>
          <w:i w:val="0"/>
          <w:noProof/>
          <w:lang w:eastAsia="en-GB"/>
        </w:rPr>
        <w:tab/>
      </w:r>
      <w:r w:rsidRPr="00B46EDC">
        <w:rPr>
          <w:noProof/>
        </w:rPr>
        <w:t>Class/Activity Descriptions</w:t>
      </w:r>
      <w:r>
        <w:rPr>
          <w:noProof/>
        </w:rPr>
        <w:tab/>
      </w:r>
      <w:r w:rsidR="00597063">
        <w:rPr>
          <w:noProof/>
        </w:rPr>
        <w:fldChar w:fldCharType="begin"/>
      </w:r>
      <w:r>
        <w:rPr>
          <w:noProof/>
        </w:rPr>
        <w:instrText xml:space="preserve"> PAGEREF _Toc353978982 \h </w:instrText>
      </w:r>
      <w:r w:rsidR="00597063">
        <w:rPr>
          <w:noProof/>
        </w:rPr>
      </w:r>
      <w:r w:rsidR="00597063">
        <w:rPr>
          <w:noProof/>
        </w:rPr>
        <w:fldChar w:fldCharType="separate"/>
      </w:r>
      <w:r>
        <w:rPr>
          <w:noProof/>
        </w:rPr>
        <w:t>18</w:t>
      </w:r>
      <w:r w:rsidR="00597063">
        <w:rPr>
          <w:noProof/>
        </w:rPr>
        <w:fldChar w:fldCharType="end"/>
      </w:r>
    </w:p>
    <w:p w:rsidR="0091511E" w:rsidRDefault="0091511E">
      <w:pPr>
        <w:pStyle w:val="TOC2"/>
        <w:tabs>
          <w:tab w:val="left" w:pos="880"/>
          <w:tab w:val="right" w:leader="dot" w:pos="8290"/>
        </w:tabs>
        <w:rPr>
          <w:smallCaps w:val="0"/>
          <w:noProof/>
          <w:lang w:eastAsia="en-GB"/>
        </w:rPr>
      </w:pPr>
      <w:r w:rsidRPr="00B46EDC">
        <w:rPr>
          <w:noProof/>
        </w:rPr>
        <w:t>3.5.</w:t>
      </w:r>
      <w:r>
        <w:rPr>
          <w:smallCaps w:val="0"/>
          <w:noProof/>
          <w:lang w:eastAsia="en-GB"/>
        </w:rPr>
        <w:tab/>
      </w:r>
      <w:r w:rsidRPr="00B46EDC">
        <w:rPr>
          <w:noProof/>
        </w:rPr>
        <w:t>User Interface Design</w:t>
      </w:r>
      <w:r>
        <w:rPr>
          <w:noProof/>
        </w:rPr>
        <w:tab/>
      </w:r>
      <w:r w:rsidR="00597063">
        <w:rPr>
          <w:noProof/>
        </w:rPr>
        <w:fldChar w:fldCharType="begin"/>
      </w:r>
      <w:r>
        <w:rPr>
          <w:noProof/>
        </w:rPr>
        <w:instrText xml:space="preserve"> PAGEREF _Toc353978983 \h </w:instrText>
      </w:r>
      <w:r w:rsidR="00597063">
        <w:rPr>
          <w:noProof/>
        </w:rPr>
      </w:r>
      <w:r w:rsidR="00597063">
        <w:rPr>
          <w:noProof/>
        </w:rPr>
        <w:fldChar w:fldCharType="separate"/>
      </w:r>
      <w:r>
        <w:rPr>
          <w:noProof/>
        </w:rPr>
        <w:t>20</w:t>
      </w:r>
      <w:r w:rsidR="00597063">
        <w:rPr>
          <w:noProof/>
        </w:rPr>
        <w:fldChar w:fldCharType="end"/>
      </w:r>
    </w:p>
    <w:p w:rsidR="0091511E" w:rsidRDefault="0091511E">
      <w:pPr>
        <w:pStyle w:val="TOC1"/>
        <w:tabs>
          <w:tab w:val="left" w:pos="440"/>
          <w:tab w:val="right" w:leader="dot" w:pos="8290"/>
        </w:tabs>
        <w:rPr>
          <w:b w:val="0"/>
          <w:caps w:val="0"/>
          <w:noProof/>
          <w:lang w:eastAsia="en-GB"/>
        </w:rPr>
      </w:pPr>
      <w:r w:rsidRPr="00B46EDC">
        <w:rPr>
          <w:noProof/>
        </w:rPr>
        <w:t>4.</w:t>
      </w:r>
      <w:r>
        <w:rPr>
          <w:b w:val="0"/>
          <w:caps w:val="0"/>
          <w:noProof/>
          <w:lang w:eastAsia="en-GB"/>
        </w:rPr>
        <w:tab/>
      </w:r>
      <w:r w:rsidRPr="00B46EDC">
        <w:rPr>
          <w:noProof/>
        </w:rPr>
        <w:t>Implementation</w:t>
      </w:r>
      <w:r>
        <w:rPr>
          <w:noProof/>
        </w:rPr>
        <w:tab/>
      </w:r>
      <w:r w:rsidR="00597063">
        <w:rPr>
          <w:noProof/>
        </w:rPr>
        <w:fldChar w:fldCharType="begin"/>
      </w:r>
      <w:r>
        <w:rPr>
          <w:noProof/>
        </w:rPr>
        <w:instrText xml:space="preserve"> PAGEREF _Toc353978984 \h </w:instrText>
      </w:r>
      <w:r w:rsidR="00597063">
        <w:rPr>
          <w:noProof/>
        </w:rPr>
      </w:r>
      <w:r w:rsidR="00597063">
        <w:rPr>
          <w:noProof/>
        </w:rPr>
        <w:fldChar w:fldCharType="separate"/>
      </w:r>
      <w:r>
        <w:rPr>
          <w:noProof/>
        </w:rPr>
        <w:t>26</w:t>
      </w:r>
      <w:r w:rsidR="00597063">
        <w:rPr>
          <w:noProof/>
        </w:rPr>
        <w:fldChar w:fldCharType="end"/>
      </w:r>
    </w:p>
    <w:p w:rsidR="0091511E" w:rsidRDefault="0091511E">
      <w:pPr>
        <w:pStyle w:val="TOC1"/>
        <w:tabs>
          <w:tab w:val="left" w:pos="440"/>
          <w:tab w:val="right" w:leader="dot" w:pos="8290"/>
        </w:tabs>
        <w:rPr>
          <w:b w:val="0"/>
          <w:caps w:val="0"/>
          <w:noProof/>
          <w:lang w:eastAsia="en-GB"/>
        </w:rPr>
      </w:pPr>
      <w:r w:rsidRPr="00B46EDC">
        <w:rPr>
          <w:noProof/>
        </w:rPr>
        <w:t>5.</w:t>
      </w:r>
      <w:r>
        <w:rPr>
          <w:b w:val="0"/>
          <w:caps w:val="0"/>
          <w:noProof/>
          <w:lang w:eastAsia="en-GB"/>
        </w:rPr>
        <w:tab/>
      </w:r>
      <w:r w:rsidRPr="00B46EDC">
        <w:rPr>
          <w:noProof/>
        </w:rPr>
        <w:t>Testing</w:t>
      </w:r>
      <w:r>
        <w:rPr>
          <w:noProof/>
        </w:rPr>
        <w:tab/>
      </w:r>
      <w:r w:rsidR="00597063">
        <w:rPr>
          <w:noProof/>
        </w:rPr>
        <w:fldChar w:fldCharType="begin"/>
      </w:r>
      <w:r>
        <w:rPr>
          <w:noProof/>
        </w:rPr>
        <w:instrText xml:space="preserve"> PAGEREF _Toc353978985 \h </w:instrText>
      </w:r>
      <w:r w:rsidR="00597063">
        <w:rPr>
          <w:noProof/>
        </w:rPr>
      </w:r>
      <w:r w:rsidR="00597063">
        <w:rPr>
          <w:noProof/>
        </w:rPr>
        <w:fldChar w:fldCharType="separate"/>
      </w:r>
      <w:r>
        <w:rPr>
          <w:noProof/>
        </w:rPr>
        <w:t>34</w:t>
      </w:r>
      <w:r w:rsidR="00597063">
        <w:rPr>
          <w:noProof/>
        </w:rPr>
        <w:fldChar w:fldCharType="end"/>
      </w:r>
    </w:p>
    <w:p w:rsidR="0091511E" w:rsidRDefault="0091511E">
      <w:pPr>
        <w:pStyle w:val="TOC2"/>
        <w:tabs>
          <w:tab w:val="left" w:pos="880"/>
          <w:tab w:val="right" w:leader="dot" w:pos="8290"/>
        </w:tabs>
        <w:rPr>
          <w:smallCaps w:val="0"/>
          <w:noProof/>
          <w:lang w:eastAsia="en-GB"/>
        </w:rPr>
      </w:pPr>
      <w:r w:rsidRPr="00B46EDC">
        <w:rPr>
          <w:noProof/>
          <w:lang w:val="en-US"/>
        </w:rPr>
        <w:t>5.1.</w:t>
      </w:r>
      <w:r>
        <w:rPr>
          <w:smallCaps w:val="0"/>
          <w:noProof/>
          <w:lang w:eastAsia="en-GB"/>
        </w:rPr>
        <w:tab/>
      </w:r>
      <w:r w:rsidRPr="00B46EDC">
        <w:rPr>
          <w:noProof/>
          <w:lang w:val="en-US"/>
        </w:rPr>
        <w:t>Overall Approach to Testing</w:t>
      </w:r>
      <w:r>
        <w:rPr>
          <w:noProof/>
        </w:rPr>
        <w:tab/>
      </w:r>
      <w:r w:rsidR="00597063">
        <w:rPr>
          <w:noProof/>
        </w:rPr>
        <w:fldChar w:fldCharType="begin"/>
      </w:r>
      <w:r>
        <w:rPr>
          <w:noProof/>
        </w:rPr>
        <w:instrText xml:space="preserve"> PAGEREF _Toc353978986 \h </w:instrText>
      </w:r>
      <w:r w:rsidR="00597063">
        <w:rPr>
          <w:noProof/>
        </w:rPr>
      </w:r>
      <w:r w:rsidR="00597063">
        <w:rPr>
          <w:noProof/>
        </w:rPr>
        <w:fldChar w:fldCharType="separate"/>
      </w:r>
      <w:r>
        <w:rPr>
          <w:noProof/>
        </w:rPr>
        <w:t>34</w:t>
      </w:r>
      <w:r w:rsidR="00597063">
        <w:rPr>
          <w:noProof/>
        </w:rPr>
        <w:fldChar w:fldCharType="end"/>
      </w:r>
    </w:p>
    <w:p w:rsidR="0091511E" w:rsidRDefault="0091511E">
      <w:pPr>
        <w:pStyle w:val="TOC2"/>
        <w:tabs>
          <w:tab w:val="left" w:pos="880"/>
          <w:tab w:val="right" w:leader="dot" w:pos="8290"/>
        </w:tabs>
        <w:rPr>
          <w:smallCaps w:val="0"/>
          <w:noProof/>
          <w:lang w:eastAsia="en-GB"/>
        </w:rPr>
      </w:pPr>
      <w:r w:rsidRPr="00B46EDC">
        <w:rPr>
          <w:noProof/>
          <w:lang w:val="en-US"/>
        </w:rPr>
        <w:t>5.2.</w:t>
      </w:r>
      <w:r>
        <w:rPr>
          <w:smallCaps w:val="0"/>
          <w:noProof/>
          <w:lang w:eastAsia="en-GB"/>
        </w:rPr>
        <w:tab/>
      </w:r>
      <w:r w:rsidRPr="00B46EDC">
        <w:rPr>
          <w:noProof/>
          <w:lang w:val="en-US"/>
        </w:rPr>
        <w:t>Hardware</w:t>
      </w:r>
      <w:r>
        <w:rPr>
          <w:noProof/>
        </w:rPr>
        <w:tab/>
      </w:r>
      <w:r w:rsidR="00597063">
        <w:rPr>
          <w:noProof/>
        </w:rPr>
        <w:fldChar w:fldCharType="begin"/>
      </w:r>
      <w:r>
        <w:rPr>
          <w:noProof/>
        </w:rPr>
        <w:instrText xml:space="preserve"> PAGEREF _Toc353978987 \h </w:instrText>
      </w:r>
      <w:r w:rsidR="00597063">
        <w:rPr>
          <w:noProof/>
        </w:rPr>
      </w:r>
      <w:r w:rsidR="00597063">
        <w:rPr>
          <w:noProof/>
        </w:rPr>
        <w:fldChar w:fldCharType="separate"/>
      </w:r>
      <w:r>
        <w:rPr>
          <w:noProof/>
        </w:rPr>
        <w:t>34</w:t>
      </w:r>
      <w:r w:rsidR="00597063">
        <w:rPr>
          <w:noProof/>
        </w:rPr>
        <w:fldChar w:fldCharType="end"/>
      </w:r>
    </w:p>
    <w:p w:rsidR="0091511E" w:rsidRDefault="0091511E">
      <w:pPr>
        <w:pStyle w:val="TOC2"/>
        <w:tabs>
          <w:tab w:val="left" w:pos="880"/>
          <w:tab w:val="right" w:leader="dot" w:pos="8290"/>
        </w:tabs>
        <w:rPr>
          <w:smallCaps w:val="0"/>
          <w:noProof/>
          <w:lang w:eastAsia="en-GB"/>
        </w:rPr>
      </w:pPr>
      <w:r w:rsidRPr="00B46EDC">
        <w:rPr>
          <w:noProof/>
          <w:lang w:val="en-US"/>
        </w:rPr>
        <w:t>5.3.</w:t>
      </w:r>
      <w:r>
        <w:rPr>
          <w:smallCaps w:val="0"/>
          <w:noProof/>
          <w:lang w:eastAsia="en-GB"/>
        </w:rPr>
        <w:tab/>
      </w:r>
      <w:r w:rsidRPr="00B46EDC">
        <w:rPr>
          <w:noProof/>
          <w:lang w:val="en-US"/>
        </w:rPr>
        <w:t>Android Unit Tests</w:t>
      </w:r>
      <w:r>
        <w:rPr>
          <w:noProof/>
        </w:rPr>
        <w:tab/>
      </w:r>
      <w:r w:rsidR="00597063">
        <w:rPr>
          <w:noProof/>
        </w:rPr>
        <w:fldChar w:fldCharType="begin"/>
      </w:r>
      <w:r>
        <w:rPr>
          <w:noProof/>
        </w:rPr>
        <w:instrText xml:space="preserve"> PAGEREF _Toc353978988 \h </w:instrText>
      </w:r>
      <w:r w:rsidR="00597063">
        <w:rPr>
          <w:noProof/>
        </w:rPr>
      </w:r>
      <w:r w:rsidR="00597063">
        <w:rPr>
          <w:noProof/>
        </w:rPr>
        <w:fldChar w:fldCharType="separate"/>
      </w:r>
      <w:r>
        <w:rPr>
          <w:noProof/>
        </w:rPr>
        <w:t>34</w:t>
      </w:r>
      <w:r w:rsidR="00597063">
        <w:rPr>
          <w:noProof/>
        </w:rPr>
        <w:fldChar w:fldCharType="end"/>
      </w:r>
    </w:p>
    <w:p w:rsidR="0091511E" w:rsidRDefault="0091511E">
      <w:pPr>
        <w:pStyle w:val="TOC2"/>
        <w:tabs>
          <w:tab w:val="left" w:pos="880"/>
          <w:tab w:val="right" w:leader="dot" w:pos="8290"/>
        </w:tabs>
        <w:rPr>
          <w:smallCaps w:val="0"/>
          <w:noProof/>
          <w:lang w:eastAsia="en-GB"/>
        </w:rPr>
      </w:pPr>
      <w:r w:rsidRPr="00B46EDC">
        <w:rPr>
          <w:noProof/>
          <w:lang w:val="en-US"/>
        </w:rPr>
        <w:t>5.4.</w:t>
      </w:r>
      <w:r>
        <w:rPr>
          <w:smallCaps w:val="0"/>
          <w:noProof/>
          <w:lang w:eastAsia="en-GB"/>
        </w:rPr>
        <w:tab/>
      </w:r>
      <w:r w:rsidRPr="00B46EDC">
        <w:rPr>
          <w:noProof/>
          <w:lang w:val="en-US"/>
        </w:rPr>
        <w:t>Manual User Interface Testing</w:t>
      </w:r>
      <w:r>
        <w:rPr>
          <w:noProof/>
        </w:rPr>
        <w:tab/>
      </w:r>
      <w:r w:rsidR="00597063">
        <w:rPr>
          <w:noProof/>
        </w:rPr>
        <w:fldChar w:fldCharType="begin"/>
      </w:r>
      <w:r>
        <w:rPr>
          <w:noProof/>
        </w:rPr>
        <w:instrText xml:space="preserve"> PAGEREF _Toc353978989 \h </w:instrText>
      </w:r>
      <w:r w:rsidR="00597063">
        <w:rPr>
          <w:noProof/>
        </w:rPr>
      </w:r>
      <w:r w:rsidR="00597063">
        <w:rPr>
          <w:noProof/>
        </w:rPr>
        <w:fldChar w:fldCharType="separate"/>
      </w:r>
      <w:r>
        <w:rPr>
          <w:noProof/>
        </w:rPr>
        <w:t>35</w:t>
      </w:r>
      <w:r w:rsidR="00597063">
        <w:rPr>
          <w:noProof/>
        </w:rPr>
        <w:fldChar w:fldCharType="end"/>
      </w:r>
    </w:p>
    <w:p w:rsidR="0091511E" w:rsidRDefault="0091511E">
      <w:pPr>
        <w:pStyle w:val="TOC2"/>
        <w:tabs>
          <w:tab w:val="left" w:pos="880"/>
          <w:tab w:val="right" w:leader="dot" w:pos="8290"/>
        </w:tabs>
        <w:rPr>
          <w:smallCaps w:val="0"/>
          <w:noProof/>
          <w:lang w:eastAsia="en-GB"/>
        </w:rPr>
      </w:pPr>
      <w:r w:rsidRPr="00B46EDC">
        <w:rPr>
          <w:noProof/>
          <w:lang w:val="en-US"/>
        </w:rPr>
        <w:t>5.5.</w:t>
      </w:r>
      <w:r>
        <w:rPr>
          <w:smallCaps w:val="0"/>
          <w:noProof/>
          <w:lang w:eastAsia="en-GB"/>
        </w:rPr>
        <w:tab/>
      </w:r>
      <w:r w:rsidRPr="00B46EDC">
        <w:rPr>
          <w:noProof/>
          <w:lang w:val="en-US"/>
        </w:rPr>
        <w:t>Automatic User Interface Testing</w:t>
      </w:r>
      <w:r>
        <w:rPr>
          <w:noProof/>
        </w:rPr>
        <w:tab/>
      </w:r>
      <w:r w:rsidR="00597063">
        <w:rPr>
          <w:noProof/>
        </w:rPr>
        <w:fldChar w:fldCharType="begin"/>
      </w:r>
      <w:r>
        <w:rPr>
          <w:noProof/>
        </w:rPr>
        <w:instrText xml:space="preserve"> PAGEREF _Toc353978990 \h </w:instrText>
      </w:r>
      <w:r w:rsidR="00597063">
        <w:rPr>
          <w:noProof/>
        </w:rPr>
      </w:r>
      <w:r w:rsidR="00597063">
        <w:rPr>
          <w:noProof/>
        </w:rPr>
        <w:fldChar w:fldCharType="separate"/>
      </w:r>
      <w:r>
        <w:rPr>
          <w:noProof/>
        </w:rPr>
        <w:t>35</w:t>
      </w:r>
      <w:r w:rsidR="00597063">
        <w:rPr>
          <w:noProof/>
        </w:rPr>
        <w:fldChar w:fldCharType="end"/>
      </w:r>
    </w:p>
    <w:p w:rsidR="0091511E" w:rsidRDefault="0091511E">
      <w:pPr>
        <w:pStyle w:val="TOC2"/>
        <w:tabs>
          <w:tab w:val="left" w:pos="880"/>
          <w:tab w:val="right" w:leader="dot" w:pos="8290"/>
        </w:tabs>
        <w:rPr>
          <w:smallCaps w:val="0"/>
          <w:noProof/>
          <w:lang w:eastAsia="en-GB"/>
        </w:rPr>
      </w:pPr>
      <w:r w:rsidRPr="00B46EDC">
        <w:rPr>
          <w:noProof/>
          <w:lang w:val="en-US"/>
        </w:rPr>
        <w:t>5.6.</w:t>
      </w:r>
      <w:r>
        <w:rPr>
          <w:smallCaps w:val="0"/>
          <w:noProof/>
          <w:lang w:eastAsia="en-GB"/>
        </w:rPr>
        <w:tab/>
      </w:r>
      <w:r w:rsidRPr="00B46EDC">
        <w:rPr>
          <w:noProof/>
          <w:lang w:val="en-US"/>
        </w:rPr>
        <w:t>User Testing</w:t>
      </w:r>
      <w:r>
        <w:rPr>
          <w:noProof/>
        </w:rPr>
        <w:tab/>
      </w:r>
      <w:r w:rsidR="00597063">
        <w:rPr>
          <w:noProof/>
        </w:rPr>
        <w:fldChar w:fldCharType="begin"/>
      </w:r>
      <w:r>
        <w:rPr>
          <w:noProof/>
        </w:rPr>
        <w:instrText xml:space="preserve"> PAGEREF _Toc353978991 \h </w:instrText>
      </w:r>
      <w:r w:rsidR="00597063">
        <w:rPr>
          <w:noProof/>
        </w:rPr>
      </w:r>
      <w:r w:rsidR="00597063">
        <w:rPr>
          <w:noProof/>
        </w:rPr>
        <w:fldChar w:fldCharType="separate"/>
      </w:r>
      <w:r>
        <w:rPr>
          <w:noProof/>
        </w:rPr>
        <w:t>36</w:t>
      </w:r>
      <w:r w:rsidR="00597063">
        <w:rPr>
          <w:noProof/>
        </w:rPr>
        <w:fldChar w:fldCharType="end"/>
      </w:r>
    </w:p>
    <w:p w:rsidR="0091511E" w:rsidRDefault="0091511E">
      <w:pPr>
        <w:pStyle w:val="TOC1"/>
        <w:tabs>
          <w:tab w:val="left" w:pos="440"/>
          <w:tab w:val="right" w:leader="dot" w:pos="8290"/>
        </w:tabs>
        <w:rPr>
          <w:b w:val="0"/>
          <w:caps w:val="0"/>
          <w:noProof/>
          <w:lang w:eastAsia="en-GB"/>
        </w:rPr>
      </w:pPr>
      <w:r w:rsidRPr="00B46EDC">
        <w:rPr>
          <w:noProof/>
        </w:rPr>
        <w:t>6.</w:t>
      </w:r>
      <w:r>
        <w:rPr>
          <w:b w:val="0"/>
          <w:caps w:val="0"/>
          <w:noProof/>
          <w:lang w:eastAsia="en-GB"/>
        </w:rPr>
        <w:tab/>
      </w:r>
      <w:r w:rsidRPr="00B46EDC">
        <w:rPr>
          <w:noProof/>
        </w:rPr>
        <w:t>Evaluation</w:t>
      </w:r>
      <w:r>
        <w:rPr>
          <w:noProof/>
        </w:rPr>
        <w:tab/>
      </w:r>
      <w:r w:rsidR="00597063">
        <w:rPr>
          <w:noProof/>
        </w:rPr>
        <w:fldChar w:fldCharType="begin"/>
      </w:r>
      <w:r>
        <w:rPr>
          <w:noProof/>
        </w:rPr>
        <w:instrText xml:space="preserve"> PAGEREF _Toc353978992 \h </w:instrText>
      </w:r>
      <w:r w:rsidR="00597063">
        <w:rPr>
          <w:noProof/>
        </w:rPr>
      </w:r>
      <w:r w:rsidR="00597063">
        <w:rPr>
          <w:noProof/>
        </w:rPr>
        <w:fldChar w:fldCharType="separate"/>
      </w:r>
      <w:r>
        <w:rPr>
          <w:noProof/>
        </w:rPr>
        <w:t>37</w:t>
      </w:r>
      <w:r w:rsidR="00597063">
        <w:rPr>
          <w:noProof/>
        </w:rPr>
        <w:fldChar w:fldCharType="end"/>
      </w:r>
    </w:p>
    <w:p w:rsidR="0091511E" w:rsidRDefault="0091511E">
      <w:pPr>
        <w:pStyle w:val="TOC1"/>
        <w:tabs>
          <w:tab w:val="right" w:leader="dot" w:pos="8290"/>
        </w:tabs>
        <w:rPr>
          <w:b w:val="0"/>
          <w:caps w:val="0"/>
          <w:noProof/>
          <w:lang w:eastAsia="en-GB"/>
        </w:rPr>
      </w:pPr>
      <w:r w:rsidRPr="00B46EDC">
        <w:rPr>
          <w:noProof/>
        </w:rPr>
        <w:t>Appendices</w:t>
      </w:r>
      <w:r>
        <w:rPr>
          <w:noProof/>
        </w:rPr>
        <w:tab/>
      </w:r>
      <w:r w:rsidR="00597063">
        <w:rPr>
          <w:noProof/>
        </w:rPr>
        <w:fldChar w:fldCharType="begin"/>
      </w:r>
      <w:r>
        <w:rPr>
          <w:noProof/>
        </w:rPr>
        <w:instrText xml:space="preserve"> PAGEREF _Toc353978993 \h </w:instrText>
      </w:r>
      <w:r w:rsidR="00597063">
        <w:rPr>
          <w:noProof/>
        </w:rPr>
      </w:r>
      <w:r w:rsidR="00597063">
        <w:rPr>
          <w:noProof/>
        </w:rPr>
        <w:fldChar w:fldCharType="separate"/>
      </w:r>
      <w:r>
        <w:rPr>
          <w:noProof/>
        </w:rPr>
        <w:t>42</w:t>
      </w:r>
      <w:r w:rsidR="00597063">
        <w:rPr>
          <w:noProof/>
        </w:rPr>
        <w:fldChar w:fldCharType="end"/>
      </w:r>
    </w:p>
    <w:p w:rsidR="0091511E" w:rsidRDefault="0091511E">
      <w:pPr>
        <w:pStyle w:val="TOC2"/>
        <w:tabs>
          <w:tab w:val="left" w:pos="660"/>
          <w:tab w:val="right" w:leader="dot" w:pos="8290"/>
        </w:tabs>
        <w:rPr>
          <w:smallCaps w:val="0"/>
          <w:noProof/>
          <w:lang w:eastAsia="en-GB"/>
        </w:rPr>
      </w:pPr>
      <w:r w:rsidRPr="00B46EDC">
        <w:rPr>
          <w:noProof/>
        </w:rPr>
        <w:t>A.</w:t>
      </w:r>
      <w:r>
        <w:rPr>
          <w:smallCaps w:val="0"/>
          <w:noProof/>
          <w:lang w:eastAsia="en-GB"/>
        </w:rPr>
        <w:tab/>
      </w:r>
      <w:r w:rsidRPr="00B46EDC">
        <w:rPr>
          <w:noProof/>
        </w:rPr>
        <w:t>Third-Party Code and Libraries</w:t>
      </w:r>
      <w:r>
        <w:rPr>
          <w:noProof/>
        </w:rPr>
        <w:tab/>
      </w:r>
      <w:r w:rsidR="00597063">
        <w:rPr>
          <w:noProof/>
        </w:rPr>
        <w:fldChar w:fldCharType="begin"/>
      </w:r>
      <w:r>
        <w:rPr>
          <w:noProof/>
        </w:rPr>
        <w:instrText xml:space="preserve"> PAGEREF _Toc353978994 \h </w:instrText>
      </w:r>
      <w:r w:rsidR="00597063">
        <w:rPr>
          <w:noProof/>
        </w:rPr>
      </w:r>
      <w:r w:rsidR="00597063">
        <w:rPr>
          <w:noProof/>
        </w:rPr>
        <w:fldChar w:fldCharType="separate"/>
      </w:r>
      <w:r>
        <w:rPr>
          <w:noProof/>
        </w:rPr>
        <w:t>42</w:t>
      </w:r>
      <w:r w:rsidR="00597063">
        <w:rPr>
          <w:noProof/>
        </w:rPr>
        <w:fldChar w:fldCharType="end"/>
      </w:r>
    </w:p>
    <w:p w:rsidR="0091511E" w:rsidRDefault="0091511E">
      <w:pPr>
        <w:pStyle w:val="TOC2"/>
        <w:tabs>
          <w:tab w:val="left" w:pos="660"/>
          <w:tab w:val="right" w:leader="dot" w:pos="8290"/>
        </w:tabs>
        <w:rPr>
          <w:smallCaps w:val="0"/>
          <w:noProof/>
          <w:lang w:eastAsia="en-GB"/>
        </w:rPr>
      </w:pPr>
      <w:r w:rsidRPr="00B46EDC">
        <w:rPr>
          <w:noProof/>
        </w:rPr>
        <w:t>B.</w:t>
      </w:r>
      <w:r>
        <w:rPr>
          <w:smallCaps w:val="0"/>
          <w:noProof/>
          <w:lang w:eastAsia="en-GB"/>
        </w:rPr>
        <w:tab/>
      </w:r>
      <w:r w:rsidRPr="00B46EDC">
        <w:rPr>
          <w:noProof/>
        </w:rPr>
        <w:t>Original Graphical User Interface Design</w:t>
      </w:r>
      <w:r>
        <w:rPr>
          <w:noProof/>
        </w:rPr>
        <w:tab/>
      </w:r>
      <w:r w:rsidR="00597063">
        <w:rPr>
          <w:noProof/>
        </w:rPr>
        <w:fldChar w:fldCharType="begin"/>
      </w:r>
      <w:r>
        <w:rPr>
          <w:noProof/>
        </w:rPr>
        <w:instrText xml:space="preserve"> PAGEREF _Toc353978995 \h </w:instrText>
      </w:r>
      <w:r w:rsidR="00597063">
        <w:rPr>
          <w:noProof/>
        </w:rPr>
      </w:r>
      <w:r w:rsidR="00597063">
        <w:rPr>
          <w:noProof/>
        </w:rPr>
        <w:fldChar w:fldCharType="separate"/>
      </w:r>
      <w:r>
        <w:rPr>
          <w:noProof/>
        </w:rPr>
        <w:t>43</w:t>
      </w:r>
      <w:r w:rsidR="00597063">
        <w:rPr>
          <w:noProof/>
        </w:rPr>
        <w:fldChar w:fldCharType="end"/>
      </w:r>
    </w:p>
    <w:p w:rsidR="0091511E" w:rsidRDefault="0091511E">
      <w:pPr>
        <w:pStyle w:val="TOC2"/>
        <w:tabs>
          <w:tab w:val="left" w:pos="660"/>
          <w:tab w:val="right" w:leader="dot" w:pos="8290"/>
        </w:tabs>
        <w:rPr>
          <w:smallCaps w:val="0"/>
          <w:noProof/>
          <w:lang w:eastAsia="en-GB"/>
        </w:rPr>
      </w:pPr>
      <w:r w:rsidRPr="00B46EDC">
        <w:rPr>
          <w:noProof/>
        </w:rPr>
        <w:t>C.</w:t>
      </w:r>
      <w:r>
        <w:rPr>
          <w:smallCaps w:val="0"/>
          <w:noProof/>
          <w:lang w:eastAsia="en-GB"/>
        </w:rPr>
        <w:tab/>
      </w:r>
      <w:r w:rsidRPr="00B46EDC">
        <w:rPr>
          <w:noProof/>
        </w:rPr>
        <w:t>Class Diagram for the TourInf Application</w:t>
      </w:r>
      <w:r>
        <w:rPr>
          <w:noProof/>
        </w:rPr>
        <w:tab/>
      </w:r>
      <w:r w:rsidR="00597063">
        <w:rPr>
          <w:noProof/>
        </w:rPr>
        <w:fldChar w:fldCharType="begin"/>
      </w:r>
      <w:r>
        <w:rPr>
          <w:noProof/>
        </w:rPr>
        <w:instrText xml:space="preserve"> PAGEREF _Toc353978996 \h </w:instrText>
      </w:r>
      <w:r w:rsidR="00597063">
        <w:rPr>
          <w:noProof/>
        </w:rPr>
      </w:r>
      <w:r w:rsidR="00597063">
        <w:rPr>
          <w:noProof/>
        </w:rPr>
        <w:fldChar w:fldCharType="separate"/>
      </w:r>
      <w:r>
        <w:rPr>
          <w:noProof/>
        </w:rPr>
        <w:t>44</w:t>
      </w:r>
      <w:r w:rsidR="00597063">
        <w:rPr>
          <w:noProof/>
        </w:rPr>
        <w:fldChar w:fldCharType="end"/>
      </w:r>
    </w:p>
    <w:p w:rsidR="0091511E" w:rsidRDefault="0091511E">
      <w:pPr>
        <w:pStyle w:val="TOC2"/>
        <w:tabs>
          <w:tab w:val="left" w:pos="660"/>
          <w:tab w:val="right" w:leader="dot" w:pos="8290"/>
        </w:tabs>
        <w:rPr>
          <w:smallCaps w:val="0"/>
          <w:noProof/>
          <w:lang w:eastAsia="en-GB"/>
        </w:rPr>
      </w:pPr>
      <w:r w:rsidRPr="00B46EDC">
        <w:rPr>
          <w:noProof/>
        </w:rPr>
        <w:t>D.</w:t>
      </w:r>
      <w:r>
        <w:rPr>
          <w:smallCaps w:val="0"/>
          <w:noProof/>
          <w:lang w:eastAsia="en-GB"/>
        </w:rPr>
        <w:tab/>
      </w:r>
      <w:r w:rsidRPr="00B46EDC">
        <w:rPr>
          <w:noProof/>
        </w:rPr>
        <w:t>Testing</w:t>
      </w:r>
      <w:r>
        <w:rPr>
          <w:noProof/>
        </w:rPr>
        <w:tab/>
      </w:r>
      <w:r w:rsidR="00597063">
        <w:rPr>
          <w:noProof/>
        </w:rPr>
        <w:fldChar w:fldCharType="begin"/>
      </w:r>
      <w:r>
        <w:rPr>
          <w:noProof/>
        </w:rPr>
        <w:instrText xml:space="preserve"> PAGEREF _Toc353978997 \h </w:instrText>
      </w:r>
      <w:r w:rsidR="00597063">
        <w:rPr>
          <w:noProof/>
        </w:rPr>
      </w:r>
      <w:r w:rsidR="00597063">
        <w:rPr>
          <w:noProof/>
        </w:rPr>
        <w:fldChar w:fldCharType="separate"/>
      </w:r>
      <w:r>
        <w:rPr>
          <w:noProof/>
        </w:rPr>
        <w:t>45</w:t>
      </w:r>
      <w:r w:rsidR="00597063">
        <w:rPr>
          <w:noProof/>
        </w:rPr>
        <w:fldChar w:fldCharType="end"/>
      </w:r>
    </w:p>
    <w:p w:rsidR="0091511E" w:rsidRDefault="0091511E">
      <w:pPr>
        <w:pStyle w:val="TOC2"/>
        <w:tabs>
          <w:tab w:val="right" w:leader="dot" w:pos="8290"/>
        </w:tabs>
        <w:rPr>
          <w:smallCaps w:val="0"/>
          <w:noProof/>
          <w:lang w:eastAsia="en-GB"/>
        </w:rPr>
      </w:pPr>
      <w:r>
        <w:rPr>
          <w:noProof/>
        </w:rPr>
        <w:t xml:space="preserve">   </w:t>
      </w:r>
      <w:r w:rsidRPr="00B46EDC">
        <w:rPr>
          <w:noProof/>
        </w:rPr>
        <w:t xml:space="preserve">D.1. </w:t>
      </w:r>
      <w:r w:rsidR="002029FC">
        <w:rPr>
          <w:noProof/>
        </w:rPr>
        <w:t xml:space="preserve">       </w:t>
      </w:r>
      <w:r w:rsidRPr="00B46EDC">
        <w:rPr>
          <w:noProof/>
        </w:rPr>
        <w:t>Unit Testing</w:t>
      </w:r>
      <w:r>
        <w:rPr>
          <w:noProof/>
        </w:rPr>
        <w:tab/>
      </w:r>
      <w:r w:rsidR="00597063">
        <w:rPr>
          <w:noProof/>
        </w:rPr>
        <w:fldChar w:fldCharType="begin"/>
      </w:r>
      <w:r>
        <w:rPr>
          <w:noProof/>
        </w:rPr>
        <w:instrText xml:space="preserve"> PAGEREF _Toc353978998 \h </w:instrText>
      </w:r>
      <w:r w:rsidR="00597063">
        <w:rPr>
          <w:noProof/>
        </w:rPr>
      </w:r>
      <w:r w:rsidR="00597063">
        <w:rPr>
          <w:noProof/>
        </w:rPr>
        <w:fldChar w:fldCharType="separate"/>
      </w:r>
      <w:r>
        <w:rPr>
          <w:noProof/>
        </w:rPr>
        <w:t>45</w:t>
      </w:r>
      <w:r w:rsidR="00597063">
        <w:rPr>
          <w:noProof/>
        </w:rPr>
        <w:fldChar w:fldCharType="end"/>
      </w:r>
    </w:p>
    <w:p w:rsidR="0091511E" w:rsidRDefault="0091511E">
      <w:pPr>
        <w:pStyle w:val="TOC1"/>
        <w:tabs>
          <w:tab w:val="right" w:leader="dot" w:pos="8290"/>
        </w:tabs>
        <w:rPr>
          <w:b w:val="0"/>
          <w:caps w:val="0"/>
          <w:noProof/>
          <w:lang w:eastAsia="en-GB"/>
        </w:rPr>
      </w:pPr>
      <w:r w:rsidRPr="00B46EDC">
        <w:rPr>
          <w:noProof/>
        </w:rPr>
        <w:t>Annotated Bibliography</w:t>
      </w:r>
      <w:r>
        <w:rPr>
          <w:noProof/>
        </w:rPr>
        <w:tab/>
      </w:r>
      <w:r w:rsidR="00597063">
        <w:rPr>
          <w:noProof/>
        </w:rPr>
        <w:fldChar w:fldCharType="begin"/>
      </w:r>
      <w:r>
        <w:rPr>
          <w:noProof/>
        </w:rPr>
        <w:instrText xml:space="preserve"> PAGEREF _Toc353978999 \h </w:instrText>
      </w:r>
      <w:r w:rsidR="00597063">
        <w:rPr>
          <w:noProof/>
        </w:rPr>
      </w:r>
      <w:r w:rsidR="00597063">
        <w:rPr>
          <w:noProof/>
        </w:rPr>
        <w:fldChar w:fldCharType="separate"/>
      </w:r>
      <w:r>
        <w:rPr>
          <w:noProof/>
        </w:rPr>
        <w:t>51</w:t>
      </w:r>
      <w:r w:rsidR="00597063">
        <w:rPr>
          <w:noProof/>
        </w:rPr>
        <w:fldChar w:fldCharType="end"/>
      </w:r>
    </w:p>
    <w:p w:rsidR="007A3E41" w:rsidRDefault="00597063">
      <w:r>
        <w:rPr>
          <w:caps/>
          <w:sz w:val="40"/>
          <w:szCs w:val="40"/>
        </w:rPr>
        <w:fldChar w:fldCharType="end"/>
      </w:r>
    </w:p>
    <w:p w:rsidR="00740C6B" w:rsidRDefault="00740C6B">
      <w:r>
        <w:br w:type="page"/>
      </w:r>
    </w:p>
    <w:p w:rsidR="00806CFF" w:rsidRPr="007A05FC" w:rsidRDefault="00711DBE" w:rsidP="00806CFF">
      <w:pPr>
        <w:pStyle w:val="Heading1"/>
        <w:rPr>
          <w:rFonts w:asciiTheme="minorHAnsi" w:hAnsiTheme="minorHAnsi"/>
        </w:rPr>
      </w:pPr>
      <w:bookmarkStart w:id="0" w:name="_Toc192777705"/>
      <w:bookmarkStart w:id="1" w:name="_Toc353978963"/>
      <w:r w:rsidRPr="007A05FC">
        <w:rPr>
          <w:rFonts w:asciiTheme="minorHAnsi" w:hAnsiTheme="minorHAnsi"/>
        </w:rPr>
        <w:lastRenderedPageBreak/>
        <w:t>Background &amp; Objectives</w:t>
      </w:r>
      <w:bookmarkEnd w:id="0"/>
      <w:bookmarkEnd w:id="1"/>
    </w:p>
    <w:p w:rsidR="0013569F" w:rsidRPr="007A05FC" w:rsidRDefault="0013569F" w:rsidP="0013569F">
      <w:pPr>
        <w:pStyle w:val="Heading2"/>
        <w:ind w:left="576" w:hanging="576"/>
        <w:rPr>
          <w:rFonts w:asciiTheme="minorHAnsi" w:hAnsiTheme="minorHAnsi"/>
        </w:rPr>
      </w:pPr>
      <w:bookmarkStart w:id="2" w:name="_Toc341026076"/>
      <w:bookmarkStart w:id="3" w:name="_Toc353978964"/>
      <w:bookmarkStart w:id="4" w:name="_Toc192777706"/>
      <w:r w:rsidRPr="007A05FC">
        <w:rPr>
          <w:rFonts w:asciiTheme="minorHAnsi" w:hAnsiTheme="minorHAnsi"/>
        </w:rPr>
        <w:t>Project Overview</w:t>
      </w:r>
      <w:bookmarkEnd w:id="2"/>
      <w:bookmarkEnd w:id="3"/>
    </w:p>
    <w:p w:rsidR="0013569F" w:rsidRPr="00046F1C" w:rsidRDefault="0013569F" w:rsidP="0013569F"/>
    <w:p w:rsidR="0013569F" w:rsidRDefault="0013569F" w:rsidP="0013569F">
      <w:r>
        <w:t xml:space="preserve">For </w:t>
      </w:r>
      <w:r w:rsidR="005B7FD1">
        <w:t>this</w:t>
      </w:r>
      <w:r>
        <w:t xml:space="preserve"> major project a Tourist Information application </w:t>
      </w:r>
      <w:r w:rsidR="005B7FD1">
        <w:t xml:space="preserve">will be created </w:t>
      </w:r>
      <w:r>
        <w:t>to run on a mobile device</w:t>
      </w:r>
      <w:r w:rsidR="003023BA">
        <w:t xml:space="preserve"> that uses the Android operating system</w:t>
      </w:r>
      <w:r>
        <w:t xml:space="preserve">. The app (application) that </w:t>
      </w:r>
      <w:r w:rsidR="005B7FD1">
        <w:t>will be</w:t>
      </w:r>
      <w:r w:rsidR="00ED6A34">
        <w:t xml:space="preserve"> </w:t>
      </w:r>
      <w:r>
        <w:t>develop</w:t>
      </w:r>
      <w:r w:rsidR="00ED6A34">
        <w:t xml:space="preserve">ed </w:t>
      </w:r>
      <w:r>
        <w:t>make</w:t>
      </w:r>
      <w:r w:rsidR="00ED6A34">
        <w:t>s</w:t>
      </w:r>
      <w:r>
        <w:t xml:space="preserve"> use of several modern technologies to </w:t>
      </w:r>
      <w:r w:rsidR="003023BA">
        <w:t>ensure it’s</w:t>
      </w:r>
      <w:r>
        <w:t xml:space="preserve"> up </w:t>
      </w:r>
      <w:r w:rsidR="00ED6A34">
        <w:t xml:space="preserve">to date </w:t>
      </w:r>
      <w:r>
        <w:t xml:space="preserve">with the current technology market. It </w:t>
      </w:r>
      <w:r w:rsidR="00ED6A34">
        <w:t>has been</w:t>
      </w:r>
      <w:r>
        <w:t xml:space="preserve"> designed </w:t>
      </w:r>
      <w:r w:rsidR="003736F5">
        <w:t>with</w:t>
      </w:r>
      <w:r w:rsidR="003023BA">
        <w:t xml:space="preserve"> </w:t>
      </w:r>
      <w:r w:rsidR="0013087F">
        <w:t xml:space="preserve">both </w:t>
      </w:r>
      <w:r w:rsidR="003023BA">
        <w:t xml:space="preserve">present and future </w:t>
      </w:r>
      <w:r w:rsidR="00D51A75">
        <w:t xml:space="preserve">trends </w:t>
      </w:r>
      <w:r w:rsidR="003023BA">
        <w:t>in mind, for use on</w:t>
      </w:r>
      <w:r>
        <w:t xml:space="preserve"> smart phone </w:t>
      </w:r>
      <w:r w:rsidR="003023BA">
        <w:t>and</w:t>
      </w:r>
      <w:r>
        <w:t xml:space="preserve"> tablet </w:t>
      </w:r>
      <w:r w:rsidR="003023BA">
        <w:t xml:space="preserve">computers and </w:t>
      </w:r>
      <w:r>
        <w:t xml:space="preserve">using a </w:t>
      </w:r>
      <w:r w:rsidR="003736F5">
        <w:t>graphical user interface most suitable for the</w:t>
      </w:r>
      <w:r w:rsidR="003023BA">
        <w:t xml:space="preserve"> </w:t>
      </w:r>
      <w:r w:rsidR="003736F5">
        <w:t>latest touch screen devices</w:t>
      </w:r>
      <w:r>
        <w:t>. The app make</w:t>
      </w:r>
      <w:r w:rsidR="003736F5">
        <w:t>s</w:t>
      </w:r>
      <w:r>
        <w:t xml:space="preserve"> </w:t>
      </w:r>
      <w:r w:rsidR="003736F5">
        <w:t>great</w:t>
      </w:r>
      <w:r>
        <w:t xml:space="preserve"> use of internet access </w:t>
      </w:r>
      <w:r w:rsidR="0013087F">
        <w:t xml:space="preserve">that should be </w:t>
      </w:r>
      <w:r w:rsidR="009569F3">
        <w:t xml:space="preserve">made available to it </w:t>
      </w:r>
      <w:r>
        <w:t>through the</w:t>
      </w:r>
      <w:r w:rsidR="009569F3">
        <w:t>se</w:t>
      </w:r>
      <w:r>
        <w:t xml:space="preserve"> device</w:t>
      </w:r>
      <w:r w:rsidR="009569F3">
        <w:t>s</w:t>
      </w:r>
      <w:r>
        <w:t xml:space="preserve"> </w:t>
      </w:r>
      <w:r w:rsidR="009569F3">
        <w:t>to provide the necessary information</w:t>
      </w:r>
      <w:r>
        <w:t xml:space="preserve">. It </w:t>
      </w:r>
      <w:r w:rsidR="0013087F">
        <w:t>makes connections to</w:t>
      </w:r>
      <w:r>
        <w:t xml:space="preserve"> the internet to send requests for data and receive the relevant information back, such as tourist information data and any maps, directions etc. </w:t>
      </w:r>
      <w:r w:rsidR="004766B3">
        <w:t>The</w:t>
      </w:r>
      <w:r>
        <w:t xml:space="preserve"> app use</w:t>
      </w:r>
      <w:r w:rsidR="004766B3">
        <w:t>s the</w:t>
      </w:r>
      <w:r>
        <w:t xml:space="preserve"> Global Positioning System (GPS) to </w:t>
      </w:r>
      <w:r w:rsidR="004766B3">
        <w:t xml:space="preserve">help </w:t>
      </w:r>
      <w:r>
        <w:t xml:space="preserve">find a users </w:t>
      </w:r>
      <w:r w:rsidR="004766B3">
        <w:t>approximate</w:t>
      </w:r>
      <w:r>
        <w:t xml:space="preserve"> location which then enable</w:t>
      </w:r>
      <w:r w:rsidR="004766B3">
        <w:t>s</w:t>
      </w:r>
      <w:r>
        <w:t xml:space="preserve"> it to find tourist attractions nearby. </w:t>
      </w:r>
    </w:p>
    <w:p w:rsidR="0013569F" w:rsidRDefault="0013569F" w:rsidP="0013569F"/>
    <w:p w:rsidR="0013569F" w:rsidRPr="001E203C" w:rsidRDefault="004766B3" w:rsidP="0013569F">
      <w:pPr>
        <w:rPr>
          <w:rFonts w:eastAsia="Calibri" w:cs="Times New Roman"/>
          <w:szCs w:val="22"/>
          <w:lang w:eastAsia="en-US"/>
        </w:rPr>
      </w:pPr>
      <w:r>
        <w:rPr>
          <w:rFonts w:eastAsia="Calibri" w:cs="Times New Roman"/>
          <w:szCs w:val="22"/>
          <w:lang w:eastAsia="en-US"/>
        </w:rPr>
        <w:t>After being launched the</w:t>
      </w:r>
      <w:r w:rsidR="0013569F">
        <w:rPr>
          <w:rFonts w:eastAsia="Calibri" w:cs="Times New Roman"/>
          <w:szCs w:val="22"/>
          <w:lang w:eastAsia="en-US"/>
        </w:rPr>
        <w:t xml:space="preserve"> first thing the app do</w:t>
      </w:r>
      <w:r>
        <w:rPr>
          <w:rFonts w:eastAsia="Calibri" w:cs="Times New Roman"/>
          <w:szCs w:val="22"/>
          <w:lang w:eastAsia="en-US"/>
        </w:rPr>
        <w:t>es</w:t>
      </w:r>
      <w:r w:rsidR="0013569F">
        <w:rPr>
          <w:rFonts w:eastAsia="Calibri" w:cs="Times New Roman"/>
          <w:szCs w:val="22"/>
          <w:lang w:eastAsia="en-US"/>
        </w:rPr>
        <w:t xml:space="preserve"> is gain the GPS location of the user, once this has been obtained or after they have entered a destination manually, the app </w:t>
      </w:r>
      <w:r>
        <w:rPr>
          <w:rFonts w:eastAsia="Calibri" w:cs="Times New Roman"/>
          <w:szCs w:val="22"/>
          <w:lang w:eastAsia="en-US"/>
        </w:rPr>
        <w:t>sends a request using</w:t>
      </w:r>
      <w:r w:rsidR="0013569F">
        <w:rPr>
          <w:rFonts w:eastAsia="Calibri" w:cs="Times New Roman"/>
          <w:szCs w:val="22"/>
          <w:lang w:eastAsia="en-US"/>
        </w:rPr>
        <w:t xml:space="preserve"> the Google Places API </w:t>
      </w:r>
      <w:r w:rsidR="00597063">
        <w:rPr>
          <w:rFonts w:eastAsia="Calibri" w:cs="Times New Roman"/>
          <w:szCs w:val="22"/>
          <w:lang w:eastAsia="en-US"/>
        </w:rPr>
        <w:fldChar w:fldCharType="begin"/>
      </w:r>
      <w:r w:rsidR="0013569F">
        <w:rPr>
          <w:rFonts w:eastAsia="Calibri" w:cs="Times New Roman"/>
          <w:szCs w:val="22"/>
          <w:lang w:eastAsia="en-US"/>
        </w:rPr>
        <w:instrText xml:space="preserve"> REF _Ref341025304 \r \h </w:instrText>
      </w:r>
      <w:r w:rsidR="00597063">
        <w:rPr>
          <w:rFonts w:eastAsia="Calibri" w:cs="Times New Roman"/>
          <w:szCs w:val="22"/>
          <w:lang w:eastAsia="en-US"/>
        </w:rPr>
      </w:r>
      <w:r w:rsidR="00597063">
        <w:rPr>
          <w:rFonts w:eastAsia="Calibri" w:cs="Times New Roman"/>
          <w:szCs w:val="22"/>
          <w:lang w:eastAsia="en-US"/>
        </w:rPr>
        <w:fldChar w:fldCharType="separate"/>
      </w:r>
      <w:r w:rsidR="0013569F">
        <w:rPr>
          <w:rFonts w:eastAsia="Calibri" w:cs="Times New Roman"/>
          <w:szCs w:val="22"/>
          <w:lang w:eastAsia="en-US"/>
        </w:rPr>
        <w:t>[1]</w:t>
      </w:r>
      <w:r w:rsidR="00597063">
        <w:rPr>
          <w:rFonts w:eastAsia="Calibri" w:cs="Times New Roman"/>
          <w:szCs w:val="22"/>
          <w:lang w:eastAsia="en-US"/>
        </w:rPr>
        <w:fldChar w:fldCharType="end"/>
      </w:r>
      <w:r w:rsidR="0013569F">
        <w:rPr>
          <w:rFonts w:eastAsia="Calibri" w:cs="Times New Roman"/>
          <w:szCs w:val="22"/>
          <w:lang w:eastAsia="en-US"/>
        </w:rPr>
        <w:t xml:space="preserve"> </w:t>
      </w:r>
      <w:r>
        <w:rPr>
          <w:rFonts w:eastAsia="Calibri" w:cs="Times New Roman"/>
          <w:szCs w:val="22"/>
          <w:lang w:eastAsia="en-US"/>
        </w:rPr>
        <w:t xml:space="preserve">and the response </w:t>
      </w:r>
      <w:r w:rsidR="0013087F">
        <w:rPr>
          <w:rFonts w:eastAsia="Calibri" w:cs="Times New Roman"/>
          <w:szCs w:val="22"/>
          <w:lang w:eastAsia="en-US"/>
        </w:rPr>
        <w:t xml:space="preserve">is used </w:t>
      </w:r>
      <w:r w:rsidR="0013569F">
        <w:rPr>
          <w:rFonts w:eastAsia="Calibri" w:cs="Times New Roman"/>
          <w:szCs w:val="22"/>
          <w:lang w:eastAsia="en-US"/>
        </w:rPr>
        <w:t xml:space="preserve">to create listings of tourist information for any category that the user selects to find out </w:t>
      </w:r>
      <w:r w:rsidR="0013087F">
        <w:rPr>
          <w:rFonts w:eastAsia="Calibri" w:cs="Times New Roman"/>
          <w:szCs w:val="22"/>
          <w:lang w:eastAsia="en-US"/>
        </w:rPr>
        <w:t>further</w:t>
      </w:r>
      <w:r>
        <w:rPr>
          <w:rFonts w:eastAsia="Calibri" w:cs="Times New Roman"/>
          <w:szCs w:val="22"/>
          <w:lang w:eastAsia="en-US"/>
        </w:rPr>
        <w:t xml:space="preserve"> </w:t>
      </w:r>
      <w:r w:rsidR="0013087F">
        <w:rPr>
          <w:rFonts w:eastAsia="Calibri" w:cs="Times New Roman"/>
          <w:szCs w:val="22"/>
          <w:lang w:eastAsia="en-US"/>
        </w:rPr>
        <w:t xml:space="preserve">information about </w:t>
      </w:r>
      <w:r w:rsidR="0013569F">
        <w:rPr>
          <w:rFonts w:eastAsia="Calibri" w:cs="Times New Roman"/>
          <w:szCs w:val="22"/>
          <w:lang w:eastAsia="en-US"/>
        </w:rPr>
        <w:t>e.g. Restaurants</w:t>
      </w:r>
      <w:r>
        <w:rPr>
          <w:rFonts w:eastAsia="Calibri" w:cs="Times New Roman"/>
          <w:szCs w:val="22"/>
          <w:lang w:eastAsia="en-US"/>
        </w:rPr>
        <w:t>, Bars</w:t>
      </w:r>
      <w:r w:rsidR="0013569F">
        <w:rPr>
          <w:rFonts w:eastAsia="Calibri" w:cs="Times New Roman"/>
          <w:szCs w:val="22"/>
          <w:lang w:eastAsia="en-US"/>
        </w:rPr>
        <w:t xml:space="preserve"> etc.  Once these basic listings have been produced on screen the user </w:t>
      </w:r>
      <w:r w:rsidR="00B80D9B">
        <w:rPr>
          <w:rFonts w:eastAsia="Calibri" w:cs="Times New Roman"/>
          <w:szCs w:val="22"/>
          <w:lang w:eastAsia="en-US"/>
        </w:rPr>
        <w:t>is then</w:t>
      </w:r>
      <w:r w:rsidR="0013569F">
        <w:rPr>
          <w:rFonts w:eastAsia="Calibri" w:cs="Times New Roman"/>
          <w:szCs w:val="22"/>
          <w:lang w:eastAsia="en-US"/>
        </w:rPr>
        <w:t xml:space="preserve"> able to </w:t>
      </w:r>
      <w:r w:rsidR="00B80D9B">
        <w:rPr>
          <w:rFonts w:eastAsia="Calibri" w:cs="Times New Roman"/>
          <w:szCs w:val="22"/>
          <w:lang w:eastAsia="en-US"/>
        </w:rPr>
        <w:t>select</w:t>
      </w:r>
      <w:r w:rsidR="0013569F">
        <w:rPr>
          <w:rFonts w:eastAsia="Calibri" w:cs="Times New Roman"/>
          <w:szCs w:val="22"/>
          <w:lang w:eastAsia="en-US"/>
        </w:rPr>
        <w:t xml:space="preserve"> a listing </w:t>
      </w:r>
      <w:r w:rsidR="00B80D9B">
        <w:rPr>
          <w:rFonts w:eastAsia="Calibri" w:cs="Times New Roman"/>
          <w:szCs w:val="22"/>
          <w:lang w:eastAsia="en-US"/>
        </w:rPr>
        <w:t>which will present the user with more detailed information on the organisa</w:t>
      </w:r>
      <w:r w:rsidR="0013087F">
        <w:rPr>
          <w:rFonts w:eastAsia="Calibri" w:cs="Times New Roman"/>
          <w:szCs w:val="22"/>
          <w:lang w:eastAsia="en-US"/>
        </w:rPr>
        <w:t>tion or place in question e.g. address and p</w:t>
      </w:r>
      <w:r w:rsidR="00B80D9B">
        <w:rPr>
          <w:rFonts w:eastAsia="Calibri" w:cs="Times New Roman"/>
          <w:szCs w:val="22"/>
          <w:lang w:eastAsia="en-US"/>
        </w:rPr>
        <w:t>hone number. The user is also</w:t>
      </w:r>
      <w:r w:rsidR="0013569F">
        <w:rPr>
          <w:rFonts w:eastAsia="Calibri" w:cs="Times New Roman"/>
          <w:szCs w:val="22"/>
          <w:lang w:eastAsia="en-US"/>
        </w:rPr>
        <w:t xml:space="preserve"> given more advanced options on the </w:t>
      </w:r>
      <w:r w:rsidR="00B80D9B">
        <w:rPr>
          <w:rFonts w:eastAsia="Calibri" w:cs="Times New Roman"/>
          <w:szCs w:val="22"/>
          <w:lang w:eastAsia="en-US"/>
        </w:rPr>
        <w:t>detailed listing</w:t>
      </w:r>
      <w:r w:rsidR="0013569F">
        <w:rPr>
          <w:rFonts w:eastAsia="Calibri" w:cs="Times New Roman"/>
          <w:szCs w:val="22"/>
          <w:lang w:eastAsia="en-US"/>
        </w:rPr>
        <w:t xml:space="preserve"> </w:t>
      </w:r>
      <w:r w:rsidR="00B80D9B">
        <w:rPr>
          <w:rFonts w:eastAsia="Calibri" w:cs="Times New Roman"/>
          <w:szCs w:val="22"/>
          <w:lang w:eastAsia="en-US"/>
        </w:rPr>
        <w:t>so that they can see the destination on a map or</w:t>
      </w:r>
      <w:r w:rsidR="0013569F">
        <w:rPr>
          <w:rFonts w:eastAsia="Calibri" w:cs="Times New Roman"/>
          <w:szCs w:val="22"/>
          <w:lang w:eastAsia="en-US"/>
        </w:rPr>
        <w:t xml:space="preserve"> </w:t>
      </w:r>
      <w:r w:rsidR="00B80D9B">
        <w:rPr>
          <w:rFonts w:eastAsia="Calibri" w:cs="Times New Roman"/>
          <w:szCs w:val="22"/>
          <w:lang w:eastAsia="en-US"/>
        </w:rPr>
        <w:t>even get directions</w:t>
      </w:r>
      <w:r w:rsidR="0013569F" w:rsidRPr="00722542">
        <w:rPr>
          <w:rFonts w:eastAsia="Calibri" w:cs="Times New Roman"/>
          <w:szCs w:val="22"/>
          <w:lang w:eastAsia="en-US"/>
        </w:rPr>
        <w:t>.</w:t>
      </w:r>
      <w:r w:rsidR="0013569F">
        <w:rPr>
          <w:rFonts w:eastAsia="Calibri" w:cs="Times New Roman"/>
          <w:szCs w:val="22"/>
          <w:lang w:eastAsia="en-US"/>
        </w:rPr>
        <w:t xml:space="preserve"> </w:t>
      </w:r>
      <w:r w:rsidR="0013569F" w:rsidRPr="006F3243">
        <w:rPr>
          <w:rFonts w:eastAsia="Calibri" w:cs="Times New Roman"/>
          <w:szCs w:val="22"/>
          <w:lang w:eastAsia="en-US"/>
        </w:rPr>
        <w:t xml:space="preserve">For the mapping elements of the </w:t>
      </w:r>
      <w:r w:rsidR="00B80D9B" w:rsidRPr="006F3243">
        <w:rPr>
          <w:rFonts w:eastAsia="Calibri" w:cs="Times New Roman"/>
          <w:szCs w:val="22"/>
          <w:lang w:eastAsia="en-US"/>
        </w:rPr>
        <w:t>project</w:t>
      </w:r>
      <w:r w:rsidR="0013569F" w:rsidRPr="006F3243">
        <w:rPr>
          <w:rFonts w:eastAsia="Calibri" w:cs="Times New Roman"/>
          <w:szCs w:val="22"/>
          <w:lang w:eastAsia="en-US"/>
        </w:rPr>
        <w:t xml:space="preserve"> </w:t>
      </w:r>
      <w:r w:rsidR="00B80D9B" w:rsidRPr="006F3243">
        <w:rPr>
          <w:rFonts w:eastAsia="Calibri" w:cs="Times New Roman"/>
          <w:szCs w:val="22"/>
          <w:lang w:eastAsia="en-US"/>
        </w:rPr>
        <w:t>the</w:t>
      </w:r>
      <w:r w:rsidR="0013569F" w:rsidRPr="006F3243">
        <w:rPr>
          <w:rFonts w:eastAsia="Calibri" w:cs="Times New Roman"/>
          <w:szCs w:val="22"/>
          <w:lang w:eastAsia="en-US"/>
        </w:rPr>
        <w:t xml:space="preserve"> Google Maps </w:t>
      </w:r>
      <w:r w:rsidR="001E203C" w:rsidRPr="006F3243">
        <w:rPr>
          <w:rFonts w:eastAsia="Calibri" w:cs="Times New Roman"/>
          <w:szCs w:val="22"/>
          <w:lang w:eastAsia="en-US"/>
        </w:rPr>
        <w:t xml:space="preserve">for Android </w:t>
      </w:r>
      <w:r w:rsidR="0013569F" w:rsidRPr="006F3243">
        <w:rPr>
          <w:rFonts w:eastAsia="Calibri" w:cs="Times New Roman"/>
          <w:szCs w:val="22"/>
          <w:lang w:eastAsia="en-US"/>
        </w:rPr>
        <w:t>API</w:t>
      </w:r>
      <w:r w:rsidR="0013087F">
        <w:rPr>
          <w:rFonts w:eastAsia="Calibri" w:cs="Times New Roman"/>
          <w:szCs w:val="22"/>
          <w:lang w:eastAsia="en-US"/>
        </w:rPr>
        <w:t xml:space="preserve"> has</w:t>
      </w:r>
      <w:r w:rsidR="00B80D9B">
        <w:rPr>
          <w:rFonts w:eastAsia="Calibri" w:cs="Times New Roman"/>
          <w:szCs w:val="22"/>
          <w:lang w:eastAsia="en-US"/>
        </w:rPr>
        <w:t xml:space="preserve"> been used in order</w:t>
      </w:r>
      <w:r w:rsidR="0013569F">
        <w:rPr>
          <w:rFonts w:eastAsia="Calibri" w:cs="Times New Roman"/>
          <w:szCs w:val="22"/>
          <w:lang w:eastAsia="en-US"/>
        </w:rPr>
        <w:t xml:space="preserve"> to obtain the relevant </w:t>
      </w:r>
      <w:r w:rsidR="00B80D9B">
        <w:rPr>
          <w:rFonts w:eastAsia="Calibri" w:cs="Times New Roman"/>
          <w:szCs w:val="22"/>
          <w:lang w:eastAsia="en-US"/>
        </w:rPr>
        <w:t>information</w:t>
      </w:r>
      <w:r w:rsidR="0013569F">
        <w:rPr>
          <w:rFonts w:eastAsia="Calibri" w:cs="Times New Roman"/>
          <w:szCs w:val="22"/>
          <w:lang w:eastAsia="en-US"/>
        </w:rPr>
        <w:t xml:space="preserve"> </w:t>
      </w:r>
      <w:r w:rsidR="00597063">
        <w:rPr>
          <w:rFonts w:eastAsia="Calibri" w:cs="Times New Roman"/>
          <w:szCs w:val="22"/>
          <w:lang w:eastAsia="en-US"/>
        </w:rPr>
        <w:fldChar w:fldCharType="begin"/>
      </w:r>
      <w:r w:rsidR="0013569F">
        <w:rPr>
          <w:rFonts w:eastAsia="Calibri" w:cs="Times New Roman"/>
          <w:szCs w:val="22"/>
          <w:lang w:eastAsia="en-US"/>
        </w:rPr>
        <w:instrText xml:space="preserve"> REF _Ref341025341 \r \h </w:instrText>
      </w:r>
      <w:r w:rsidR="00597063">
        <w:rPr>
          <w:rFonts w:eastAsia="Calibri" w:cs="Times New Roman"/>
          <w:szCs w:val="22"/>
          <w:lang w:eastAsia="en-US"/>
        </w:rPr>
      </w:r>
      <w:r w:rsidR="00597063">
        <w:rPr>
          <w:rFonts w:eastAsia="Calibri" w:cs="Times New Roman"/>
          <w:szCs w:val="22"/>
          <w:lang w:eastAsia="en-US"/>
        </w:rPr>
        <w:fldChar w:fldCharType="separate"/>
      </w:r>
      <w:r w:rsidR="0013569F">
        <w:rPr>
          <w:rFonts w:eastAsia="Calibri" w:cs="Times New Roman"/>
          <w:szCs w:val="22"/>
          <w:lang w:eastAsia="en-US"/>
        </w:rPr>
        <w:t>[2]</w:t>
      </w:r>
      <w:r w:rsidR="00597063">
        <w:rPr>
          <w:rFonts w:eastAsia="Calibri" w:cs="Times New Roman"/>
          <w:szCs w:val="22"/>
          <w:lang w:eastAsia="en-US"/>
        </w:rPr>
        <w:fldChar w:fldCharType="end"/>
      </w:r>
      <w:r w:rsidR="0013569F">
        <w:rPr>
          <w:rFonts w:eastAsia="Calibri" w:cs="Times New Roman"/>
          <w:szCs w:val="22"/>
          <w:lang w:eastAsia="en-US"/>
        </w:rPr>
        <w:t>.</w:t>
      </w:r>
    </w:p>
    <w:p w:rsidR="0013569F" w:rsidRPr="007A05FC" w:rsidRDefault="0013569F" w:rsidP="0013569F">
      <w:pPr>
        <w:pStyle w:val="Heading2"/>
        <w:ind w:left="576" w:hanging="576"/>
        <w:rPr>
          <w:rFonts w:asciiTheme="minorHAnsi" w:hAnsiTheme="minorHAnsi"/>
        </w:rPr>
      </w:pPr>
      <w:bookmarkStart w:id="5" w:name="_Toc341026077"/>
      <w:bookmarkStart w:id="6" w:name="_Toc353978965"/>
      <w:r w:rsidRPr="007A05FC">
        <w:rPr>
          <w:rFonts w:asciiTheme="minorHAnsi" w:hAnsiTheme="minorHAnsi"/>
        </w:rPr>
        <w:t>About the App and Related Works</w:t>
      </w:r>
      <w:bookmarkEnd w:id="5"/>
      <w:bookmarkEnd w:id="6"/>
    </w:p>
    <w:p w:rsidR="0013569F" w:rsidRPr="00046F1C" w:rsidRDefault="0013569F" w:rsidP="0013569F"/>
    <w:p w:rsidR="0013569F" w:rsidRDefault="0013569F" w:rsidP="0013569F">
      <w:pPr>
        <w:rPr>
          <w:rFonts w:eastAsia="Calibri" w:cs="Times New Roman"/>
          <w:szCs w:val="22"/>
          <w:lang w:eastAsia="en-US"/>
        </w:rPr>
      </w:pPr>
      <w:r w:rsidRPr="00722542">
        <w:rPr>
          <w:rFonts w:eastAsia="Calibri" w:cs="Times New Roman"/>
          <w:szCs w:val="22"/>
          <w:lang w:eastAsia="en-US"/>
        </w:rPr>
        <w:t xml:space="preserve">The </w:t>
      </w:r>
      <w:r>
        <w:rPr>
          <w:rFonts w:eastAsia="Calibri" w:cs="Times New Roman"/>
          <w:szCs w:val="22"/>
          <w:lang w:eastAsia="en-US"/>
        </w:rPr>
        <w:t>app</w:t>
      </w:r>
      <w:r w:rsidRPr="00722542">
        <w:rPr>
          <w:rFonts w:eastAsia="Calibri" w:cs="Times New Roman"/>
          <w:szCs w:val="22"/>
          <w:lang w:eastAsia="en-US"/>
        </w:rPr>
        <w:t xml:space="preserve"> that </w:t>
      </w:r>
      <w:r w:rsidR="0013087F">
        <w:rPr>
          <w:rFonts w:eastAsia="Calibri" w:cs="Times New Roman"/>
          <w:szCs w:val="22"/>
          <w:lang w:eastAsia="en-US"/>
        </w:rPr>
        <w:t>has been</w:t>
      </w:r>
      <w:r w:rsidR="00C501FF">
        <w:rPr>
          <w:rFonts w:eastAsia="Calibri" w:cs="Times New Roman"/>
          <w:szCs w:val="22"/>
          <w:lang w:eastAsia="en-US"/>
        </w:rPr>
        <w:t xml:space="preserve"> </w:t>
      </w:r>
      <w:r w:rsidRPr="00722542">
        <w:rPr>
          <w:rFonts w:eastAsia="Calibri" w:cs="Times New Roman"/>
          <w:szCs w:val="22"/>
          <w:lang w:eastAsia="en-US"/>
        </w:rPr>
        <w:t>create</w:t>
      </w:r>
      <w:r w:rsidR="00C501FF">
        <w:rPr>
          <w:rFonts w:eastAsia="Calibri" w:cs="Times New Roman"/>
          <w:szCs w:val="22"/>
          <w:lang w:eastAsia="en-US"/>
        </w:rPr>
        <w:t>d</w:t>
      </w:r>
      <w:r w:rsidRPr="00722542">
        <w:rPr>
          <w:rFonts w:eastAsia="Calibri" w:cs="Times New Roman"/>
          <w:szCs w:val="22"/>
          <w:lang w:eastAsia="en-US"/>
        </w:rPr>
        <w:t xml:space="preserve"> </w:t>
      </w:r>
      <w:r w:rsidR="00C501FF">
        <w:rPr>
          <w:rFonts w:eastAsia="Calibri" w:cs="Times New Roman"/>
          <w:szCs w:val="22"/>
          <w:lang w:eastAsia="en-US"/>
        </w:rPr>
        <w:t xml:space="preserve">needed </w:t>
      </w:r>
      <w:r>
        <w:rPr>
          <w:rFonts w:eastAsia="Calibri" w:cs="Times New Roman"/>
          <w:szCs w:val="22"/>
          <w:lang w:eastAsia="en-US"/>
        </w:rPr>
        <w:t xml:space="preserve">to </w:t>
      </w:r>
      <w:r w:rsidRPr="00722542">
        <w:rPr>
          <w:rFonts w:eastAsia="Calibri" w:cs="Times New Roman"/>
          <w:szCs w:val="22"/>
          <w:lang w:eastAsia="en-US"/>
        </w:rPr>
        <w:t>be extremely easy to use for any type of user</w:t>
      </w:r>
      <w:r w:rsidR="00C501FF">
        <w:rPr>
          <w:rFonts w:eastAsia="Calibri" w:cs="Times New Roman"/>
          <w:szCs w:val="22"/>
          <w:lang w:eastAsia="en-US"/>
        </w:rPr>
        <w:t xml:space="preserve">, for those who are very competent </w:t>
      </w:r>
      <w:r w:rsidR="0013087F">
        <w:rPr>
          <w:rFonts w:eastAsia="Calibri" w:cs="Times New Roman"/>
          <w:szCs w:val="22"/>
          <w:lang w:eastAsia="en-US"/>
        </w:rPr>
        <w:t xml:space="preserve">with technology </w:t>
      </w:r>
      <w:r w:rsidR="00C501FF">
        <w:rPr>
          <w:rFonts w:eastAsia="Calibri" w:cs="Times New Roman"/>
          <w:szCs w:val="22"/>
          <w:lang w:eastAsia="en-US"/>
        </w:rPr>
        <w:t>and also those that are new to using apps and advanced touch screen devices</w:t>
      </w:r>
      <w:r w:rsidRPr="00722542">
        <w:rPr>
          <w:rFonts w:eastAsia="Calibri" w:cs="Times New Roman"/>
          <w:szCs w:val="22"/>
          <w:lang w:eastAsia="en-US"/>
        </w:rPr>
        <w:t>.</w:t>
      </w:r>
      <w:r>
        <w:rPr>
          <w:rFonts w:eastAsia="Calibri" w:cs="Times New Roman"/>
          <w:szCs w:val="22"/>
          <w:lang w:eastAsia="en-US"/>
        </w:rPr>
        <w:t xml:space="preserve"> </w:t>
      </w:r>
      <w:r w:rsidRPr="00722542">
        <w:rPr>
          <w:rFonts w:eastAsia="Calibri" w:cs="Times New Roman"/>
          <w:szCs w:val="22"/>
          <w:lang w:eastAsia="en-US"/>
        </w:rPr>
        <w:t xml:space="preserve">The user interfaces of other </w:t>
      </w:r>
      <w:r>
        <w:rPr>
          <w:rFonts w:eastAsia="Calibri" w:cs="Times New Roman"/>
          <w:szCs w:val="22"/>
          <w:lang w:eastAsia="en-US"/>
        </w:rPr>
        <w:t>app</w:t>
      </w:r>
      <w:r w:rsidRPr="00722542">
        <w:rPr>
          <w:rFonts w:eastAsia="Calibri" w:cs="Times New Roman"/>
          <w:szCs w:val="22"/>
          <w:lang w:eastAsia="en-US"/>
        </w:rPr>
        <w:t xml:space="preserve">lications </w:t>
      </w:r>
      <w:r>
        <w:rPr>
          <w:rFonts w:eastAsia="Calibri" w:cs="Times New Roman"/>
          <w:szCs w:val="22"/>
          <w:lang w:eastAsia="en-US"/>
        </w:rPr>
        <w:t xml:space="preserve">on the market which offer similar features and services (nearby locations, details, </w:t>
      </w:r>
      <w:r w:rsidR="0013087F">
        <w:rPr>
          <w:rFonts w:eastAsia="Calibri" w:cs="Times New Roman"/>
          <w:szCs w:val="22"/>
          <w:lang w:eastAsia="en-US"/>
        </w:rPr>
        <w:t>and maps</w:t>
      </w:r>
      <w:r>
        <w:rPr>
          <w:rFonts w:eastAsia="Calibri" w:cs="Times New Roman"/>
          <w:szCs w:val="22"/>
          <w:lang w:eastAsia="en-US"/>
        </w:rPr>
        <w:t>) look</w:t>
      </w:r>
      <w:r w:rsidRPr="00722542">
        <w:rPr>
          <w:rFonts w:eastAsia="Calibri" w:cs="Times New Roman"/>
          <w:szCs w:val="22"/>
          <w:lang w:eastAsia="en-US"/>
        </w:rPr>
        <w:t xml:space="preserve"> difficult and confusing to use</w:t>
      </w:r>
      <w:r w:rsidR="00780B3A">
        <w:rPr>
          <w:rFonts w:eastAsia="Calibri" w:cs="Times New Roman"/>
          <w:szCs w:val="22"/>
          <w:lang w:eastAsia="en-US"/>
        </w:rPr>
        <w:t>, wh</w:t>
      </w:r>
      <w:r w:rsidR="00C501FF">
        <w:rPr>
          <w:rFonts w:eastAsia="Calibri" w:cs="Times New Roman"/>
          <w:szCs w:val="22"/>
          <w:lang w:eastAsia="en-US"/>
        </w:rPr>
        <w:t>ilst o</w:t>
      </w:r>
      <w:r>
        <w:rPr>
          <w:rFonts w:eastAsia="Calibri" w:cs="Times New Roman"/>
          <w:szCs w:val="22"/>
          <w:lang w:eastAsia="en-US"/>
        </w:rPr>
        <w:t>thers</w:t>
      </w:r>
      <w:r w:rsidRPr="00722542">
        <w:rPr>
          <w:rFonts w:eastAsia="Calibri" w:cs="Times New Roman"/>
          <w:szCs w:val="22"/>
          <w:lang w:eastAsia="en-US"/>
        </w:rPr>
        <w:t xml:space="preserve"> are </w:t>
      </w:r>
      <w:r>
        <w:rPr>
          <w:rFonts w:eastAsia="Calibri" w:cs="Times New Roman"/>
          <w:szCs w:val="22"/>
          <w:lang w:eastAsia="en-US"/>
        </w:rPr>
        <w:t>often dull and uninteresting to use</w:t>
      </w:r>
      <w:r w:rsidR="00780B3A">
        <w:rPr>
          <w:rFonts w:eastAsia="Calibri" w:cs="Times New Roman"/>
          <w:szCs w:val="22"/>
          <w:lang w:eastAsia="en-US"/>
        </w:rPr>
        <w:t xml:space="preserve"> (further information about related works can be found in Section 1.5)</w:t>
      </w:r>
      <w:r>
        <w:rPr>
          <w:rFonts w:eastAsia="Calibri" w:cs="Times New Roman"/>
          <w:szCs w:val="22"/>
          <w:lang w:eastAsia="en-US"/>
        </w:rPr>
        <w:t>. C</w:t>
      </w:r>
      <w:r w:rsidRPr="00722542">
        <w:rPr>
          <w:rFonts w:eastAsia="Calibri" w:cs="Times New Roman"/>
          <w:szCs w:val="22"/>
          <w:lang w:eastAsia="en-US"/>
        </w:rPr>
        <w:t xml:space="preserve">onsequently </w:t>
      </w:r>
      <w:r w:rsidR="00780B3A">
        <w:rPr>
          <w:rFonts w:eastAsia="Calibri" w:cs="Times New Roman"/>
          <w:szCs w:val="22"/>
          <w:lang w:eastAsia="en-US"/>
        </w:rPr>
        <w:t>the</w:t>
      </w:r>
      <w:r w:rsidRPr="00722542">
        <w:rPr>
          <w:rFonts w:eastAsia="Calibri" w:cs="Times New Roman"/>
          <w:szCs w:val="22"/>
          <w:lang w:eastAsia="en-US"/>
        </w:rPr>
        <w:t xml:space="preserve"> </w:t>
      </w:r>
      <w:r>
        <w:rPr>
          <w:rFonts w:eastAsia="Calibri" w:cs="Times New Roman"/>
          <w:szCs w:val="22"/>
          <w:lang w:eastAsia="en-US"/>
        </w:rPr>
        <w:t>app</w:t>
      </w:r>
      <w:r w:rsidRPr="00722542">
        <w:rPr>
          <w:rFonts w:eastAsia="Calibri" w:cs="Times New Roman"/>
          <w:szCs w:val="22"/>
          <w:lang w:eastAsia="en-US"/>
        </w:rPr>
        <w:t xml:space="preserve"> </w:t>
      </w:r>
      <w:r>
        <w:rPr>
          <w:rFonts w:eastAsia="Calibri" w:cs="Times New Roman"/>
          <w:szCs w:val="22"/>
          <w:lang w:eastAsia="en-US"/>
        </w:rPr>
        <w:t>need</w:t>
      </w:r>
      <w:r w:rsidR="00C501FF">
        <w:rPr>
          <w:rFonts w:eastAsia="Calibri" w:cs="Times New Roman"/>
          <w:szCs w:val="22"/>
          <w:lang w:eastAsia="en-US"/>
        </w:rPr>
        <w:t>ed to have</w:t>
      </w:r>
      <w:r w:rsidRPr="00722542">
        <w:rPr>
          <w:rFonts w:eastAsia="Calibri" w:cs="Times New Roman"/>
          <w:szCs w:val="22"/>
          <w:lang w:eastAsia="en-US"/>
        </w:rPr>
        <w:t xml:space="preserve"> a very simple and intuitive GUI for people to use </w:t>
      </w:r>
      <w:r w:rsidR="00780B3A">
        <w:rPr>
          <w:rFonts w:eastAsia="Calibri" w:cs="Times New Roman"/>
          <w:szCs w:val="22"/>
          <w:lang w:eastAsia="en-US"/>
        </w:rPr>
        <w:t>as well as</w:t>
      </w:r>
      <w:r w:rsidRPr="00722542">
        <w:rPr>
          <w:rFonts w:eastAsia="Calibri" w:cs="Times New Roman"/>
          <w:szCs w:val="22"/>
          <w:lang w:eastAsia="en-US"/>
        </w:rPr>
        <w:t xml:space="preserve"> being </w:t>
      </w:r>
      <w:r w:rsidR="00C501FF">
        <w:rPr>
          <w:rFonts w:eastAsia="Calibri" w:cs="Times New Roman"/>
          <w:szCs w:val="22"/>
          <w:lang w:eastAsia="en-US"/>
        </w:rPr>
        <w:t>attractive</w:t>
      </w:r>
      <w:r>
        <w:rPr>
          <w:rFonts w:eastAsia="Calibri" w:cs="Times New Roman"/>
          <w:szCs w:val="22"/>
          <w:lang w:eastAsia="en-US"/>
        </w:rPr>
        <w:t xml:space="preserve"> </w:t>
      </w:r>
      <w:r w:rsidR="00C501FF">
        <w:rPr>
          <w:rFonts w:eastAsia="Calibri" w:cs="Times New Roman"/>
          <w:szCs w:val="22"/>
          <w:lang w:eastAsia="en-US"/>
        </w:rPr>
        <w:t xml:space="preserve">and appealing </w:t>
      </w:r>
      <w:r>
        <w:rPr>
          <w:rFonts w:eastAsia="Calibri" w:cs="Times New Roman"/>
          <w:szCs w:val="22"/>
          <w:lang w:eastAsia="en-US"/>
        </w:rPr>
        <w:t xml:space="preserve">to </w:t>
      </w:r>
      <w:r w:rsidR="00C501FF">
        <w:rPr>
          <w:rFonts w:eastAsia="Calibri" w:cs="Times New Roman"/>
          <w:szCs w:val="22"/>
          <w:lang w:eastAsia="en-US"/>
        </w:rPr>
        <w:t xml:space="preserve">the </w:t>
      </w:r>
      <w:r>
        <w:rPr>
          <w:rFonts w:eastAsia="Calibri" w:cs="Times New Roman"/>
          <w:szCs w:val="22"/>
          <w:lang w:eastAsia="en-US"/>
        </w:rPr>
        <w:t>use</w:t>
      </w:r>
      <w:r w:rsidR="00C501FF">
        <w:rPr>
          <w:rFonts w:eastAsia="Calibri" w:cs="Times New Roman"/>
          <w:szCs w:val="22"/>
          <w:lang w:eastAsia="en-US"/>
        </w:rPr>
        <w:t>r</w:t>
      </w:r>
      <w:r w:rsidRPr="00722542">
        <w:rPr>
          <w:rFonts w:eastAsia="Calibri" w:cs="Times New Roman"/>
          <w:szCs w:val="22"/>
          <w:lang w:eastAsia="en-US"/>
        </w:rPr>
        <w:t>.</w:t>
      </w:r>
      <w:r>
        <w:rPr>
          <w:rFonts w:eastAsia="Calibri" w:cs="Times New Roman"/>
          <w:szCs w:val="22"/>
          <w:lang w:eastAsia="en-US"/>
        </w:rPr>
        <w:t xml:space="preserve"> </w:t>
      </w:r>
    </w:p>
    <w:p w:rsidR="0013569F" w:rsidRDefault="0013569F" w:rsidP="0013569F">
      <w:pPr>
        <w:rPr>
          <w:rFonts w:eastAsia="Calibri" w:cs="Times New Roman"/>
          <w:szCs w:val="22"/>
          <w:lang w:eastAsia="en-US"/>
        </w:rPr>
      </w:pPr>
    </w:p>
    <w:p w:rsidR="0013569F" w:rsidRDefault="00A66AF7" w:rsidP="0013569F">
      <w:pPr>
        <w:rPr>
          <w:rFonts w:eastAsia="Calibri" w:cs="Times New Roman"/>
          <w:szCs w:val="22"/>
          <w:lang w:eastAsia="en-US"/>
        </w:rPr>
      </w:pPr>
      <w:r>
        <w:rPr>
          <w:rFonts w:eastAsia="Calibri" w:cs="Times New Roman"/>
          <w:szCs w:val="22"/>
          <w:lang w:eastAsia="en-US"/>
        </w:rPr>
        <w:t xml:space="preserve">After starting work on the project it became apparent that it was </w:t>
      </w:r>
      <w:r w:rsidR="0013569F">
        <w:rPr>
          <w:rFonts w:eastAsia="Calibri" w:cs="Times New Roman"/>
          <w:szCs w:val="22"/>
          <w:lang w:eastAsia="en-US"/>
        </w:rPr>
        <w:t>important that the app</w:t>
      </w:r>
      <w:r>
        <w:rPr>
          <w:rFonts w:eastAsia="Calibri" w:cs="Times New Roman"/>
          <w:szCs w:val="22"/>
          <w:lang w:eastAsia="en-US"/>
        </w:rPr>
        <w:t xml:space="preserve"> offered</w:t>
      </w:r>
      <w:r w:rsidR="0013569F">
        <w:rPr>
          <w:rFonts w:eastAsia="Calibri" w:cs="Times New Roman"/>
          <w:szCs w:val="22"/>
          <w:lang w:eastAsia="en-US"/>
        </w:rPr>
        <w:t xml:space="preserve"> a</w:t>
      </w:r>
      <w:r>
        <w:rPr>
          <w:rFonts w:eastAsia="Calibri" w:cs="Times New Roman"/>
          <w:szCs w:val="22"/>
          <w:lang w:eastAsia="en-US"/>
        </w:rPr>
        <w:t>s</w:t>
      </w:r>
      <w:r w:rsidR="0013569F">
        <w:rPr>
          <w:rFonts w:eastAsia="Calibri" w:cs="Times New Roman"/>
          <w:szCs w:val="22"/>
          <w:lang w:eastAsia="en-US"/>
        </w:rPr>
        <w:t xml:space="preserve"> broad</w:t>
      </w:r>
      <w:r>
        <w:rPr>
          <w:rFonts w:eastAsia="Calibri" w:cs="Times New Roman"/>
          <w:szCs w:val="22"/>
          <w:lang w:eastAsia="en-US"/>
        </w:rPr>
        <w:t xml:space="preserve"> a</w:t>
      </w:r>
      <w:r w:rsidR="0013569F">
        <w:rPr>
          <w:rFonts w:eastAsia="Calibri" w:cs="Times New Roman"/>
          <w:szCs w:val="22"/>
          <w:lang w:eastAsia="en-US"/>
        </w:rPr>
        <w:t xml:space="preserve"> range of Tourist and general information</w:t>
      </w:r>
      <w:r>
        <w:rPr>
          <w:rFonts w:eastAsia="Calibri" w:cs="Times New Roman"/>
          <w:szCs w:val="22"/>
          <w:lang w:eastAsia="en-US"/>
        </w:rPr>
        <w:t xml:space="preserve"> as possible</w:t>
      </w:r>
      <w:r w:rsidR="0013569F">
        <w:rPr>
          <w:rFonts w:eastAsia="Calibri" w:cs="Times New Roman"/>
          <w:szCs w:val="22"/>
          <w:lang w:eastAsia="en-US"/>
        </w:rPr>
        <w:t xml:space="preserve">. </w:t>
      </w:r>
      <w:r w:rsidR="001835FA">
        <w:rPr>
          <w:rFonts w:eastAsia="Calibri" w:cs="Times New Roman"/>
          <w:szCs w:val="22"/>
          <w:lang w:eastAsia="en-US"/>
        </w:rPr>
        <w:t xml:space="preserve">To ensure </w:t>
      </w:r>
      <w:r w:rsidR="0033608E">
        <w:rPr>
          <w:rFonts w:eastAsia="Calibri" w:cs="Times New Roman"/>
          <w:szCs w:val="22"/>
          <w:lang w:eastAsia="en-US"/>
        </w:rPr>
        <w:t xml:space="preserve">this </w:t>
      </w:r>
      <w:r w:rsidR="001835FA">
        <w:rPr>
          <w:rFonts w:eastAsia="Calibri" w:cs="Times New Roman"/>
          <w:szCs w:val="22"/>
          <w:lang w:eastAsia="en-US"/>
        </w:rPr>
        <w:t xml:space="preserve">the app needed to </w:t>
      </w:r>
      <w:r w:rsidR="0013569F">
        <w:rPr>
          <w:rFonts w:eastAsia="Calibri" w:cs="Times New Roman"/>
          <w:szCs w:val="22"/>
          <w:lang w:eastAsia="en-US"/>
        </w:rPr>
        <w:t xml:space="preserve">have an extensive amount of categories to select from. </w:t>
      </w:r>
      <w:r w:rsidR="001835FA">
        <w:rPr>
          <w:rFonts w:eastAsia="Calibri" w:cs="Times New Roman"/>
          <w:szCs w:val="22"/>
          <w:lang w:eastAsia="en-US"/>
        </w:rPr>
        <w:t>The</w:t>
      </w:r>
      <w:r w:rsidR="0013569F">
        <w:rPr>
          <w:rFonts w:eastAsia="Calibri" w:cs="Times New Roman"/>
          <w:szCs w:val="22"/>
          <w:lang w:eastAsia="en-US"/>
        </w:rPr>
        <w:t xml:space="preserve"> result </w:t>
      </w:r>
      <w:r w:rsidR="001835FA">
        <w:rPr>
          <w:rFonts w:eastAsia="Calibri" w:cs="Times New Roman"/>
          <w:szCs w:val="22"/>
          <w:lang w:eastAsia="en-US"/>
        </w:rPr>
        <w:t xml:space="preserve">of this was </w:t>
      </w:r>
      <w:r w:rsidR="0033608E">
        <w:rPr>
          <w:rFonts w:eastAsia="Calibri" w:cs="Times New Roman"/>
          <w:szCs w:val="22"/>
          <w:lang w:eastAsia="en-US"/>
        </w:rPr>
        <w:t xml:space="preserve">to try and create </w:t>
      </w:r>
      <w:r w:rsidR="0013569F">
        <w:rPr>
          <w:rFonts w:eastAsia="Calibri" w:cs="Times New Roman"/>
          <w:szCs w:val="22"/>
          <w:lang w:eastAsia="en-US"/>
        </w:rPr>
        <w:t xml:space="preserve">an ‘all in one’ application when it comes to Tourist Information that is genuinely useful and useable for all users. </w:t>
      </w:r>
      <w:r w:rsidR="001835FA">
        <w:rPr>
          <w:rFonts w:eastAsia="Calibri" w:cs="Times New Roman"/>
          <w:szCs w:val="22"/>
          <w:lang w:eastAsia="en-US"/>
        </w:rPr>
        <w:t xml:space="preserve">The </w:t>
      </w:r>
      <w:r w:rsidR="0033608E">
        <w:rPr>
          <w:rFonts w:eastAsia="Calibri" w:cs="Times New Roman"/>
          <w:szCs w:val="22"/>
          <w:lang w:eastAsia="en-US"/>
        </w:rPr>
        <w:t>common problem</w:t>
      </w:r>
      <w:r w:rsidR="001835FA">
        <w:rPr>
          <w:rFonts w:eastAsia="Calibri" w:cs="Times New Roman"/>
          <w:szCs w:val="22"/>
          <w:lang w:eastAsia="en-US"/>
        </w:rPr>
        <w:t xml:space="preserve"> f</w:t>
      </w:r>
      <w:r w:rsidR="0013569F">
        <w:rPr>
          <w:rFonts w:eastAsia="Calibri" w:cs="Times New Roman"/>
          <w:szCs w:val="22"/>
          <w:lang w:eastAsia="en-US"/>
        </w:rPr>
        <w:t>ound with existing app</w:t>
      </w:r>
      <w:r w:rsidR="001835FA">
        <w:rPr>
          <w:rFonts w:eastAsia="Calibri" w:cs="Times New Roman"/>
          <w:szCs w:val="22"/>
          <w:lang w:eastAsia="en-US"/>
        </w:rPr>
        <w:t xml:space="preserve">s </w:t>
      </w:r>
      <w:r w:rsidR="0013569F">
        <w:rPr>
          <w:rFonts w:eastAsia="Calibri" w:cs="Times New Roman"/>
          <w:szCs w:val="22"/>
          <w:lang w:eastAsia="en-US"/>
        </w:rPr>
        <w:t xml:space="preserve">is that some target Tourist Information whilst others target the local area. </w:t>
      </w:r>
      <w:r w:rsidR="001835FA">
        <w:rPr>
          <w:rFonts w:eastAsia="Calibri" w:cs="Times New Roman"/>
          <w:szCs w:val="22"/>
          <w:lang w:eastAsia="en-US"/>
        </w:rPr>
        <w:t>It appears that n</w:t>
      </w:r>
      <w:r w:rsidR="0013569F">
        <w:rPr>
          <w:rFonts w:eastAsia="Calibri" w:cs="Times New Roman"/>
          <w:szCs w:val="22"/>
          <w:lang w:eastAsia="en-US"/>
        </w:rPr>
        <w:t xml:space="preserve">o one </w:t>
      </w:r>
      <w:r w:rsidR="001835FA">
        <w:rPr>
          <w:rFonts w:eastAsia="Calibri" w:cs="Times New Roman"/>
          <w:szCs w:val="22"/>
          <w:lang w:eastAsia="en-US"/>
        </w:rPr>
        <w:t>has</w:t>
      </w:r>
      <w:r w:rsidR="0013569F">
        <w:rPr>
          <w:rFonts w:eastAsia="Calibri" w:cs="Times New Roman"/>
          <w:szCs w:val="22"/>
          <w:lang w:eastAsia="en-US"/>
        </w:rPr>
        <w:t xml:space="preserve"> tried to target both </w:t>
      </w:r>
      <w:r w:rsidR="001835FA">
        <w:rPr>
          <w:rFonts w:eastAsia="Calibri" w:cs="Times New Roman"/>
          <w:szCs w:val="22"/>
          <w:lang w:eastAsia="en-US"/>
        </w:rPr>
        <w:t>audiences</w:t>
      </w:r>
      <w:r w:rsidR="0013569F">
        <w:rPr>
          <w:rFonts w:eastAsia="Calibri" w:cs="Times New Roman"/>
          <w:szCs w:val="22"/>
          <w:lang w:eastAsia="en-US"/>
        </w:rPr>
        <w:t xml:space="preserve"> at once. </w:t>
      </w:r>
      <w:r w:rsidR="001835FA">
        <w:rPr>
          <w:rFonts w:eastAsia="Calibri" w:cs="Times New Roman"/>
          <w:szCs w:val="22"/>
          <w:lang w:eastAsia="en-US"/>
        </w:rPr>
        <w:t xml:space="preserve">The aim of the application is </w:t>
      </w:r>
      <w:r w:rsidR="0033608E">
        <w:rPr>
          <w:rFonts w:eastAsia="Calibri" w:cs="Times New Roman"/>
          <w:szCs w:val="22"/>
          <w:lang w:eastAsia="en-US"/>
        </w:rPr>
        <w:t>to allow</w:t>
      </w:r>
      <w:r w:rsidR="001835FA">
        <w:rPr>
          <w:rFonts w:eastAsia="Calibri" w:cs="Times New Roman"/>
          <w:szCs w:val="22"/>
          <w:lang w:eastAsia="en-US"/>
        </w:rPr>
        <w:t xml:space="preserve"> </w:t>
      </w:r>
      <w:r w:rsidR="0013569F">
        <w:rPr>
          <w:rFonts w:eastAsia="Calibri" w:cs="Times New Roman"/>
          <w:szCs w:val="22"/>
          <w:lang w:eastAsia="en-US"/>
        </w:rPr>
        <w:t xml:space="preserve">users to be able to download the application </w:t>
      </w:r>
      <w:r w:rsidR="0025733D">
        <w:rPr>
          <w:rFonts w:eastAsia="Calibri" w:cs="Times New Roman"/>
          <w:szCs w:val="22"/>
          <w:lang w:eastAsia="en-US"/>
        </w:rPr>
        <w:t>and</w:t>
      </w:r>
      <w:r w:rsidR="0013569F">
        <w:rPr>
          <w:rFonts w:eastAsia="Calibri" w:cs="Times New Roman"/>
          <w:szCs w:val="22"/>
          <w:lang w:eastAsia="en-US"/>
        </w:rPr>
        <w:t xml:space="preserve"> </w:t>
      </w:r>
      <w:r w:rsidR="001835FA">
        <w:rPr>
          <w:rFonts w:eastAsia="Calibri" w:cs="Times New Roman"/>
          <w:szCs w:val="22"/>
          <w:lang w:eastAsia="en-US"/>
        </w:rPr>
        <w:t xml:space="preserve">be </w:t>
      </w:r>
      <w:r w:rsidR="0025733D">
        <w:rPr>
          <w:rFonts w:eastAsia="Calibri" w:cs="Times New Roman"/>
          <w:szCs w:val="22"/>
          <w:lang w:eastAsia="en-US"/>
        </w:rPr>
        <w:t>able</w:t>
      </w:r>
      <w:r w:rsidR="001835FA">
        <w:rPr>
          <w:rFonts w:eastAsia="Calibri" w:cs="Times New Roman"/>
          <w:szCs w:val="22"/>
          <w:lang w:eastAsia="en-US"/>
        </w:rPr>
        <w:t xml:space="preserve"> to use </w:t>
      </w:r>
      <w:r w:rsidR="0025733D">
        <w:rPr>
          <w:rFonts w:eastAsia="Calibri" w:cs="Times New Roman"/>
          <w:szCs w:val="22"/>
          <w:lang w:eastAsia="en-US"/>
        </w:rPr>
        <w:t xml:space="preserve">the app </w:t>
      </w:r>
      <w:r w:rsidR="0013569F">
        <w:rPr>
          <w:rFonts w:eastAsia="Calibri" w:cs="Times New Roman"/>
          <w:szCs w:val="22"/>
          <w:lang w:eastAsia="en-US"/>
        </w:rPr>
        <w:t>straight away</w:t>
      </w:r>
      <w:r w:rsidR="0025733D">
        <w:rPr>
          <w:rFonts w:eastAsia="Calibri" w:cs="Times New Roman"/>
          <w:szCs w:val="22"/>
          <w:lang w:eastAsia="en-US"/>
        </w:rPr>
        <w:t xml:space="preserve"> without needing instructions</w:t>
      </w:r>
      <w:r w:rsidR="001835FA">
        <w:rPr>
          <w:rFonts w:eastAsia="Calibri" w:cs="Times New Roman"/>
          <w:szCs w:val="22"/>
          <w:lang w:eastAsia="en-US"/>
        </w:rPr>
        <w:t>,</w:t>
      </w:r>
      <w:r w:rsidR="0013569F">
        <w:rPr>
          <w:rFonts w:eastAsia="Calibri" w:cs="Times New Roman"/>
          <w:szCs w:val="22"/>
          <w:lang w:eastAsia="en-US"/>
        </w:rPr>
        <w:t xml:space="preserve"> </w:t>
      </w:r>
      <w:r w:rsidR="001835FA">
        <w:rPr>
          <w:rFonts w:eastAsia="Calibri" w:cs="Times New Roman"/>
          <w:szCs w:val="22"/>
          <w:lang w:eastAsia="en-US"/>
        </w:rPr>
        <w:t>enabling users</w:t>
      </w:r>
      <w:r w:rsidR="0013569F">
        <w:rPr>
          <w:rFonts w:eastAsia="Calibri" w:cs="Times New Roman"/>
          <w:szCs w:val="22"/>
          <w:lang w:eastAsia="en-US"/>
        </w:rPr>
        <w:t xml:space="preserve"> to find any </w:t>
      </w:r>
      <w:r w:rsidR="001835FA">
        <w:rPr>
          <w:rFonts w:eastAsia="Calibri" w:cs="Times New Roman"/>
          <w:szCs w:val="22"/>
          <w:lang w:eastAsia="en-US"/>
        </w:rPr>
        <w:t xml:space="preserve">place </w:t>
      </w:r>
      <w:r w:rsidR="0013569F">
        <w:rPr>
          <w:rFonts w:eastAsia="Calibri" w:cs="Times New Roman"/>
          <w:szCs w:val="22"/>
          <w:lang w:eastAsia="en-US"/>
        </w:rPr>
        <w:t xml:space="preserve">information they require </w:t>
      </w:r>
      <w:r w:rsidR="001835FA">
        <w:rPr>
          <w:rFonts w:eastAsia="Calibri" w:cs="Times New Roman"/>
          <w:szCs w:val="22"/>
          <w:lang w:eastAsia="en-US"/>
        </w:rPr>
        <w:t>within</w:t>
      </w:r>
      <w:r w:rsidR="0013569F">
        <w:rPr>
          <w:rFonts w:eastAsia="Calibri" w:cs="Times New Roman"/>
          <w:szCs w:val="22"/>
          <w:lang w:eastAsia="en-US"/>
        </w:rPr>
        <w:t xml:space="preserve"> an area in a few virtual clicks</w:t>
      </w:r>
      <w:r w:rsidR="0025733D">
        <w:rPr>
          <w:rFonts w:eastAsia="Calibri" w:cs="Times New Roman"/>
          <w:szCs w:val="22"/>
          <w:lang w:eastAsia="en-US"/>
        </w:rPr>
        <w:t>.</w:t>
      </w:r>
      <w:r w:rsidR="001835FA">
        <w:rPr>
          <w:rFonts w:eastAsia="Calibri" w:cs="Times New Roman"/>
          <w:szCs w:val="22"/>
          <w:lang w:eastAsia="en-US"/>
        </w:rPr>
        <w:t xml:space="preserve"> </w:t>
      </w:r>
      <w:r w:rsidR="0025733D">
        <w:rPr>
          <w:rFonts w:eastAsia="Calibri" w:cs="Times New Roman"/>
          <w:szCs w:val="22"/>
          <w:lang w:eastAsia="en-US"/>
        </w:rPr>
        <w:t>The user shouldn’t have</w:t>
      </w:r>
      <w:r w:rsidR="001835FA">
        <w:rPr>
          <w:rFonts w:eastAsia="Calibri" w:cs="Times New Roman"/>
          <w:szCs w:val="22"/>
          <w:lang w:eastAsia="en-US"/>
        </w:rPr>
        <w:t xml:space="preserve"> to learn how to use the application or type a large amount text to get </w:t>
      </w:r>
      <w:r w:rsidR="00737181">
        <w:rPr>
          <w:rFonts w:eastAsia="Calibri" w:cs="Times New Roman"/>
          <w:szCs w:val="22"/>
          <w:lang w:eastAsia="en-US"/>
        </w:rPr>
        <w:t>the information they require</w:t>
      </w:r>
      <w:r w:rsidR="0013569F">
        <w:rPr>
          <w:rFonts w:eastAsia="Calibri" w:cs="Times New Roman"/>
          <w:szCs w:val="22"/>
          <w:lang w:eastAsia="en-US"/>
        </w:rPr>
        <w:t>.</w:t>
      </w:r>
      <w:r w:rsidR="00C501FF">
        <w:rPr>
          <w:rFonts w:eastAsia="Calibri" w:cs="Times New Roman"/>
          <w:szCs w:val="22"/>
          <w:lang w:eastAsia="en-US"/>
        </w:rPr>
        <w:t xml:space="preserve"> </w:t>
      </w:r>
    </w:p>
    <w:p w:rsidR="0025733D" w:rsidRDefault="0025733D" w:rsidP="0013569F">
      <w:pPr>
        <w:rPr>
          <w:rFonts w:eastAsia="Calibri" w:cs="Times New Roman"/>
          <w:szCs w:val="22"/>
          <w:lang w:eastAsia="en-US"/>
        </w:rPr>
      </w:pPr>
    </w:p>
    <w:p w:rsidR="0013569F" w:rsidRPr="007A05FC" w:rsidRDefault="0013569F" w:rsidP="0013569F">
      <w:pPr>
        <w:pStyle w:val="Heading2"/>
        <w:ind w:left="576" w:hanging="576"/>
        <w:rPr>
          <w:rFonts w:asciiTheme="minorHAnsi" w:eastAsia="Calibri" w:hAnsiTheme="minorHAnsi"/>
          <w:lang w:eastAsia="en-US"/>
        </w:rPr>
      </w:pPr>
      <w:bookmarkStart w:id="7" w:name="_Toc341026078"/>
      <w:bookmarkStart w:id="8" w:name="_Toc353978966"/>
      <w:r w:rsidRPr="007A05FC">
        <w:rPr>
          <w:rFonts w:asciiTheme="minorHAnsi" w:eastAsia="Calibri" w:hAnsiTheme="minorHAnsi"/>
          <w:lang w:eastAsia="en-US"/>
        </w:rPr>
        <w:lastRenderedPageBreak/>
        <w:t>Reasons behind choosing the project</w:t>
      </w:r>
      <w:bookmarkEnd w:id="7"/>
      <w:bookmarkEnd w:id="8"/>
    </w:p>
    <w:p w:rsidR="00304B8A" w:rsidRPr="00304B8A" w:rsidRDefault="00304B8A" w:rsidP="00304B8A">
      <w:pPr>
        <w:rPr>
          <w:lang w:eastAsia="en-US"/>
        </w:rPr>
      </w:pPr>
    </w:p>
    <w:p w:rsidR="0013569F" w:rsidRDefault="0025733D" w:rsidP="0013569F">
      <w:pPr>
        <w:rPr>
          <w:rFonts w:eastAsia="Calibri" w:cs="Times New Roman"/>
          <w:szCs w:val="22"/>
          <w:lang w:eastAsia="en-US"/>
        </w:rPr>
      </w:pPr>
      <w:r>
        <w:rPr>
          <w:rFonts w:eastAsia="Calibri" w:cs="Times New Roman"/>
          <w:szCs w:val="22"/>
          <w:lang w:eastAsia="en-US"/>
        </w:rPr>
        <w:t>T</w:t>
      </w:r>
      <w:r w:rsidR="0013569F">
        <w:rPr>
          <w:rFonts w:eastAsia="Calibri" w:cs="Times New Roman"/>
          <w:szCs w:val="22"/>
          <w:lang w:eastAsia="en-US"/>
        </w:rPr>
        <w:t xml:space="preserve">he topic of the project </w:t>
      </w:r>
      <w:r>
        <w:rPr>
          <w:rFonts w:eastAsia="Calibri" w:cs="Times New Roman"/>
          <w:szCs w:val="22"/>
          <w:lang w:eastAsia="en-US"/>
        </w:rPr>
        <w:t xml:space="preserve">was found </w:t>
      </w:r>
      <w:r w:rsidR="0013569F">
        <w:rPr>
          <w:rFonts w:eastAsia="Calibri" w:cs="Times New Roman"/>
          <w:szCs w:val="22"/>
          <w:lang w:eastAsia="en-US"/>
        </w:rPr>
        <w:t>very interesting</w:t>
      </w:r>
      <w:r>
        <w:rPr>
          <w:rFonts w:eastAsia="Calibri" w:cs="Times New Roman"/>
          <w:szCs w:val="22"/>
          <w:lang w:eastAsia="en-US"/>
        </w:rPr>
        <w:t xml:space="preserve"> to the developer</w:t>
      </w:r>
      <w:r w:rsidR="0013569F">
        <w:rPr>
          <w:rFonts w:eastAsia="Calibri" w:cs="Times New Roman"/>
          <w:szCs w:val="22"/>
          <w:lang w:eastAsia="en-US"/>
        </w:rPr>
        <w:t xml:space="preserve">. The amount of tourist information centre visitors has decreased </w:t>
      </w:r>
      <w:r w:rsidR="00E014B6">
        <w:rPr>
          <w:rFonts w:eastAsia="Calibri" w:cs="Times New Roman"/>
          <w:szCs w:val="22"/>
          <w:lang w:eastAsia="en-US"/>
        </w:rPr>
        <w:t xml:space="preserve">quite significantly </w:t>
      </w:r>
      <w:r w:rsidR="0013569F">
        <w:rPr>
          <w:rFonts w:eastAsia="Calibri" w:cs="Times New Roman"/>
          <w:szCs w:val="22"/>
          <w:lang w:eastAsia="en-US"/>
        </w:rPr>
        <w:t xml:space="preserve">in recent years </w:t>
      </w:r>
      <w:r w:rsidR="00597063">
        <w:rPr>
          <w:rFonts w:eastAsia="Calibri" w:cs="Times New Roman"/>
          <w:szCs w:val="22"/>
          <w:lang w:eastAsia="en-US"/>
        </w:rPr>
        <w:fldChar w:fldCharType="begin"/>
      </w:r>
      <w:r w:rsidR="0013569F">
        <w:rPr>
          <w:rFonts w:eastAsia="Calibri" w:cs="Times New Roman"/>
          <w:szCs w:val="22"/>
          <w:lang w:eastAsia="en-US"/>
        </w:rPr>
        <w:instrText xml:space="preserve"> REF _Ref341025384 \r \h </w:instrText>
      </w:r>
      <w:r w:rsidR="00597063">
        <w:rPr>
          <w:rFonts w:eastAsia="Calibri" w:cs="Times New Roman"/>
          <w:szCs w:val="22"/>
          <w:lang w:eastAsia="en-US"/>
        </w:rPr>
      </w:r>
      <w:r w:rsidR="00597063">
        <w:rPr>
          <w:rFonts w:eastAsia="Calibri" w:cs="Times New Roman"/>
          <w:szCs w:val="22"/>
          <w:lang w:eastAsia="en-US"/>
        </w:rPr>
        <w:fldChar w:fldCharType="separate"/>
      </w:r>
      <w:r w:rsidR="0013569F">
        <w:rPr>
          <w:rFonts w:eastAsia="Calibri" w:cs="Times New Roman"/>
          <w:szCs w:val="22"/>
          <w:lang w:eastAsia="en-US"/>
        </w:rPr>
        <w:t>[3]</w:t>
      </w:r>
      <w:r w:rsidR="00597063">
        <w:rPr>
          <w:rFonts w:eastAsia="Calibri" w:cs="Times New Roman"/>
          <w:szCs w:val="22"/>
          <w:lang w:eastAsia="en-US"/>
        </w:rPr>
        <w:fldChar w:fldCharType="end"/>
      </w:r>
      <w:r w:rsidR="0013569F">
        <w:rPr>
          <w:rFonts w:eastAsia="Calibri" w:cs="Times New Roman"/>
          <w:szCs w:val="22"/>
          <w:lang w:eastAsia="en-US"/>
        </w:rPr>
        <w:t xml:space="preserve">. </w:t>
      </w:r>
      <w:r>
        <w:rPr>
          <w:rFonts w:eastAsia="Calibri" w:cs="Times New Roman"/>
          <w:szCs w:val="22"/>
          <w:lang w:eastAsia="en-US"/>
        </w:rPr>
        <w:t>It is thought that c</w:t>
      </w:r>
      <w:r w:rsidR="0013569F">
        <w:rPr>
          <w:rFonts w:eastAsia="Calibri" w:cs="Times New Roman"/>
          <w:szCs w:val="22"/>
          <w:lang w:eastAsia="en-US"/>
        </w:rPr>
        <w:t>onsumers are now using other sources of</w:t>
      </w:r>
      <w:r w:rsidR="00E014B6">
        <w:rPr>
          <w:rFonts w:eastAsia="Calibri" w:cs="Times New Roman"/>
          <w:szCs w:val="22"/>
          <w:lang w:eastAsia="en-US"/>
        </w:rPr>
        <w:t xml:space="preserve"> information to obtain the</w:t>
      </w:r>
      <w:r w:rsidR="0013569F">
        <w:rPr>
          <w:rFonts w:eastAsia="Calibri" w:cs="Times New Roman"/>
          <w:szCs w:val="22"/>
          <w:lang w:eastAsia="en-US"/>
        </w:rPr>
        <w:t xml:space="preserve"> data</w:t>
      </w:r>
      <w:r w:rsidR="00E014B6">
        <w:rPr>
          <w:rFonts w:eastAsia="Calibri" w:cs="Times New Roman"/>
          <w:szCs w:val="22"/>
          <w:lang w:eastAsia="en-US"/>
        </w:rPr>
        <w:t xml:space="preserve"> they once found at these centres</w:t>
      </w:r>
      <w:r w:rsidR="0013569F">
        <w:rPr>
          <w:rFonts w:eastAsia="Calibri" w:cs="Times New Roman"/>
          <w:szCs w:val="22"/>
          <w:lang w:eastAsia="en-US"/>
        </w:rPr>
        <w:t xml:space="preserve"> due to advances in technology</w:t>
      </w:r>
      <w:r>
        <w:rPr>
          <w:rFonts w:eastAsia="Calibri" w:cs="Times New Roman"/>
          <w:szCs w:val="22"/>
          <w:lang w:eastAsia="en-US"/>
        </w:rPr>
        <w:t>. These advances</w:t>
      </w:r>
      <w:r w:rsidR="0013569F">
        <w:rPr>
          <w:rFonts w:eastAsia="Calibri" w:cs="Times New Roman"/>
          <w:szCs w:val="22"/>
          <w:lang w:eastAsia="en-US"/>
        </w:rPr>
        <w:t xml:space="preserve"> </w:t>
      </w:r>
      <w:r>
        <w:rPr>
          <w:rFonts w:eastAsia="Calibri" w:cs="Times New Roman"/>
          <w:szCs w:val="22"/>
          <w:lang w:eastAsia="en-US"/>
        </w:rPr>
        <w:t>allow</w:t>
      </w:r>
      <w:r w:rsidR="00E014B6">
        <w:rPr>
          <w:rFonts w:eastAsia="Calibri" w:cs="Times New Roman"/>
          <w:szCs w:val="22"/>
          <w:lang w:eastAsia="en-US"/>
        </w:rPr>
        <w:t xml:space="preserve"> us to be </w:t>
      </w:r>
      <w:r w:rsidR="0013569F">
        <w:rPr>
          <w:rFonts w:eastAsia="Calibri" w:cs="Times New Roman"/>
          <w:szCs w:val="22"/>
          <w:lang w:eastAsia="en-US"/>
        </w:rPr>
        <w:t xml:space="preserve">able to access </w:t>
      </w:r>
      <w:r w:rsidR="00662D8D">
        <w:rPr>
          <w:rFonts w:eastAsia="Calibri" w:cs="Times New Roman"/>
          <w:szCs w:val="22"/>
          <w:lang w:eastAsia="en-US"/>
        </w:rPr>
        <w:t xml:space="preserve">this </w:t>
      </w:r>
      <w:r w:rsidR="0013569F">
        <w:rPr>
          <w:rFonts w:eastAsia="Calibri" w:cs="Times New Roman"/>
          <w:szCs w:val="22"/>
          <w:lang w:eastAsia="en-US"/>
        </w:rPr>
        <w:t xml:space="preserve">data at any time of the day, </w:t>
      </w:r>
      <w:r w:rsidR="00662D8D">
        <w:rPr>
          <w:rFonts w:eastAsia="Calibri" w:cs="Times New Roman"/>
          <w:szCs w:val="22"/>
          <w:lang w:eastAsia="en-US"/>
        </w:rPr>
        <w:t>as frequently as required</w:t>
      </w:r>
      <w:r w:rsidR="00E014B6">
        <w:rPr>
          <w:rFonts w:eastAsia="Calibri" w:cs="Times New Roman"/>
          <w:szCs w:val="22"/>
          <w:lang w:eastAsia="en-US"/>
        </w:rPr>
        <w:t xml:space="preserve"> and </w:t>
      </w:r>
      <w:r w:rsidR="0013569F">
        <w:rPr>
          <w:rFonts w:eastAsia="Calibri" w:cs="Times New Roman"/>
          <w:szCs w:val="22"/>
          <w:lang w:eastAsia="en-US"/>
        </w:rPr>
        <w:t>wirelessly through mo</w:t>
      </w:r>
      <w:r w:rsidR="00662D8D">
        <w:rPr>
          <w:rFonts w:eastAsia="Calibri" w:cs="Times New Roman"/>
          <w:szCs w:val="22"/>
          <w:lang w:eastAsia="en-US"/>
        </w:rPr>
        <w:t>bile devices over the internet. This makes</w:t>
      </w:r>
      <w:r w:rsidR="0013569F">
        <w:rPr>
          <w:rFonts w:eastAsia="Calibri" w:cs="Times New Roman"/>
          <w:szCs w:val="22"/>
          <w:lang w:eastAsia="en-US"/>
        </w:rPr>
        <w:t xml:space="preserve"> it much more convenient</w:t>
      </w:r>
      <w:r w:rsidR="00E014B6">
        <w:rPr>
          <w:rFonts w:eastAsia="Calibri" w:cs="Times New Roman"/>
          <w:szCs w:val="22"/>
          <w:lang w:eastAsia="en-US"/>
        </w:rPr>
        <w:t xml:space="preserve"> for the user</w:t>
      </w:r>
      <w:r w:rsidR="0013569F">
        <w:rPr>
          <w:rFonts w:eastAsia="Calibri" w:cs="Times New Roman"/>
          <w:szCs w:val="22"/>
          <w:lang w:eastAsia="en-US"/>
        </w:rPr>
        <w:t xml:space="preserve">. This </w:t>
      </w:r>
      <w:r w:rsidR="000E2E30">
        <w:rPr>
          <w:rFonts w:eastAsia="Calibri" w:cs="Times New Roman"/>
          <w:szCs w:val="22"/>
          <w:lang w:eastAsia="en-US"/>
        </w:rPr>
        <w:t>advancement has created</w:t>
      </w:r>
      <w:r w:rsidR="0013569F">
        <w:rPr>
          <w:rFonts w:eastAsia="Calibri" w:cs="Times New Roman"/>
          <w:szCs w:val="22"/>
          <w:lang w:eastAsia="en-US"/>
        </w:rPr>
        <w:t xml:space="preserve"> a whole new digital market for </w:t>
      </w:r>
      <w:r w:rsidR="000E2E30">
        <w:rPr>
          <w:rFonts w:eastAsia="Calibri" w:cs="Times New Roman"/>
          <w:szCs w:val="22"/>
          <w:lang w:eastAsia="en-US"/>
        </w:rPr>
        <w:t>this</w:t>
      </w:r>
      <w:r w:rsidR="00613D1C">
        <w:rPr>
          <w:rFonts w:eastAsia="Calibri" w:cs="Times New Roman"/>
          <w:szCs w:val="22"/>
          <w:lang w:eastAsia="en-US"/>
        </w:rPr>
        <w:t xml:space="preserve"> type of</w:t>
      </w:r>
      <w:r w:rsidR="000E2E30">
        <w:rPr>
          <w:rFonts w:eastAsia="Calibri" w:cs="Times New Roman"/>
          <w:szCs w:val="22"/>
          <w:lang w:eastAsia="en-US"/>
        </w:rPr>
        <w:t xml:space="preserve"> information</w:t>
      </w:r>
      <w:r w:rsidR="00613D1C">
        <w:rPr>
          <w:rFonts w:eastAsia="Calibri" w:cs="Times New Roman"/>
          <w:szCs w:val="22"/>
          <w:lang w:eastAsia="en-US"/>
        </w:rPr>
        <w:t>.</w:t>
      </w:r>
      <w:r w:rsidR="000E2E30">
        <w:rPr>
          <w:rFonts w:eastAsia="Calibri" w:cs="Times New Roman"/>
          <w:szCs w:val="22"/>
          <w:lang w:eastAsia="en-US"/>
        </w:rPr>
        <w:t xml:space="preserve"> </w:t>
      </w:r>
      <w:r w:rsidR="00613D1C">
        <w:rPr>
          <w:rFonts w:eastAsia="Calibri" w:cs="Times New Roman"/>
          <w:szCs w:val="22"/>
          <w:lang w:eastAsia="en-US"/>
        </w:rPr>
        <w:t>M</w:t>
      </w:r>
      <w:r w:rsidR="000E2E30">
        <w:rPr>
          <w:rFonts w:eastAsia="Calibri" w:cs="Times New Roman"/>
          <w:szCs w:val="22"/>
          <w:lang w:eastAsia="en-US"/>
        </w:rPr>
        <w:t>any</w:t>
      </w:r>
      <w:r w:rsidR="00613D1C">
        <w:rPr>
          <w:rFonts w:eastAsia="Calibri" w:cs="Times New Roman"/>
          <w:szCs w:val="22"/>
          <w:lang w:eastAsia="en-US"/>
        </w:rPr>
        <w:t xml:space="preserve"> companies are now competing in this market</w:t>
      </w:r>
      <w:r w:rsidR="000E2E30">
        <w:rPr>
          <w:rFonts w:eastAsia="Calibri" w:cs="Times New Roman"/>
          <w:szCs w:val="22"/>
          <w:lang w:eastAsia="en-US"/>
        </w:rPr>
        <w:t xml:space="preserve"> in order to try and establish themselves as the market leader</w:t>
      </w:r>
      <w:r w:rsidR="0013569F">
        <w:rPr>
          <w:rFonts w:eastAsia="Calibri" w:cs="Times New Roman"/>
          <w:szCs w:val="22"/>
          <w:lang w:eastAsia="en-US"/>
        </w:rPr>
        <w:t xml:space="preserve">. </w:t>
      </w:r>
    </w:p>
    <w:p w:rsidR="0013569F" w:rsidRDefault="0013569F" w:rsidP="0013569F">
      <w:pPr>
        <w:rPr>
          <w:rFonts w:eastAsia="Calibri" w:cs="Times New Roman"/>
          <w:szCs w:val="22"/>
          <w:lang w:eastAsia="en-US"/>
        </w:rPr>
      </w:pPr>
    </w:p>
    <w:p w:rsidR="0013569F" w:rsidRDefault="0013569F" w:rsidP="0013569F">
      <w:pPr>
        <w:rPr>
          <w:rFonts w:eastAsia="Calibri" w:cs="Times New Roman"/>
          <w:szCs w:val="22"/>
          <w:lang w:eastAsia="en-US"/>
        </w:rPr>
      </w:pPr>
      <w:r>
        <w:rPr>
          <w:rFonts w:eastAsia="Calibri" w:cs="Times New Roman"/>
          <w:szCs w:val="22"/>
          <w:lang w:eastAsia="en-US"/>
        </w:rPr>
        <w:t xml:space="preserve"> </w:t>
      </w:r>
      <w:r w:rsidR="00F40331">
        <w:rPr>
          <w:rFonts w:eastAsia="Calibri" w:cs="Times New Roman"/>
          <w:szCs w:val="22"/>
          <w:lang w:eastAsia="en-US"/>
        </w:rPr>
        <w:t>The</w:t>
      </w:r>
      <w:r w:rsidR="00AD2143">
        <w:rPr>
          <w:rFonts w:eastAsia="Calibri" w:cs="Times New Roman"/>
          <w:szCs w:val="22"/>
          <w:lang w:eastAsia="en-US"/>
        </w:rPr>
        <w:t xml:space="preserve"> project </w:t>
      </w:r>
      <w:r w:rsidR="00F40331">
        <w:rPr>
          <w:rFonts w:eastAsia="Calibri" w:cs="Times New Roman"/>
          <w:szCs w:val="22"/>
          <w:lang w:eastAsia="en-US"/>
        </w:rPr>
        <w:t>was of great interest</w:t>
      </w:r>
      <w:r w:rsidR="00AD2143">
        <w:rPr>
          <w:rFonts w:eastAsia="Calibri" w:cs="Times New Roman"/>
          <w:szCs w:val="22"/>
          <w:lang w:eastAsia="en-US"/>
        </w:rPr>
        <w:t xml:space="preserve"> </w:t>
      </w:r>
      <w:r w:rsidR="00F40331">
        <w:rPr>
          <w:rFonts w:eastAsia="Calibri" w:cs="Times New Roman"/>
          <w:szCs w:val="22"/>
          <w:lang w:eastAsia="en-US"/>
        </w:rPr>
        <w:t>due to it involving</w:t>
      </w:r>
      <w:r>
        <w:rPr>
          <w:rFonts w:eastAsia="Calibri" w:cs="Times New Roman"/>
          <w:szCs w:val="22"/>
          <w:lang w:eastAsia="en-US"/>
        </w:rPr>
        <w:t xml:space="preserve"> the use of mobile devices and the </w:t>
      </w:r>
      <w:r w:rsidR="00F9252B">
        <w:rPr>
          <w:rFonts w:eastAsia="Calibri" w:cs="Times New Roman"/>
          <w:szCs w:val="22"/>
          <w:lang w:eastAsia="en-US"/>
        </w:rPr>
        <w:t>most</w:t>
      </w:r>
      <w:r>
        <w:rPr>
          <w:rFonts w:eastAsia="Calibri" w:cs="Times New Roman"/>
          <w:szCs w:val="22"/>
          <w:lang w:eastAsia="en-US"/>
        </w:rPr>
        <w:t xml:space="preserve"> </w:t>
      </w:r>
      <w:r w:rsidR="00AD2143">
        <w:rPr>
          <w:rFonts w:eastAsia="Calibri" w:cs="Times New Roman"/>
          <w:szCs w:val="22"/>
          <w:lang w:eastAsia="en-US"/>
        </w:rPr>
        <w:t xml:space="preserve">up-to-date </w:t>
      </w:r>
      <w:r w:rsidR="00623B11">
        <w:rPr>
          <w:rFonts w:eastAsia="Calibri" w:cs="Times New Roman"/>
          <w:szCs w:val="22"/>
          <w:lang w:eastAsia="en-US"/>
        </w:rPr>
        <w:t>technology. The developer had</w:t>
      </w:r>
      <w:r>
        <w:rPr>
          <w:rFonts w:eastAsia="Calibri" w:cs="Times New Roman"/>
          <w:szCs w:val="22"/>
          <w:lang w:eastAsia="en-US"/>
        </w:rPr>
        <w:t xml:space="preserve"> always been interested in the latest</w:t>
      </w:r>
      <w:r w:rsidR="00623B11">
        <w:rPr>
          <w:rFonts w:eastAsia="Calibri" w:cs="Times New Roman"/>
          <w:szCs w:val="22"/>
          <w:lang w:eastAsia="en-US"/>
        </w:rPr>
        <w:t xml:space="preserve"> technologies and had</w:t>
      </w:r>
      <w:r>
        <w:rPr>
          <w:rFonts w:eastAsia="Calibri" w:cs="Times New Roman"/>
          <w:szCs w:val="22"/>
          <w:lang w:eastAsia="en-US"/>
        </w:rPr>
        <w:t xml:space="preserve"> </w:t>
      </w:r>
      <w:r w:rsidR="00F9252B">
        <w:rPr>
          <w:rFonts w:eastAsia="Calibri" w:cs="Times New Roman"/>
          <w:szCs w:val="22"/>
          <w:lang w:eastAsia="en-US"/>
        </w:rPr>
        <w:t>frequently</w:t>
      </w:r>
      <w:r>
        <w:rPr>
          <w:rFonts w:eastAsia="Calibri" w:cs="Times New Roman"/>
          <w:szCs w:val="22"/>
          <w:lang w:eastAsia="en-US"/>
        </w:rPr>
        <w:t xml:space="preserve"> saved up </w:t>
      </w:r>
      <w:r w:rsidR="00F9252B">
        <w:rPr>
          <w:rFonts w:eastAsia="Calibri" w:cs="Times New Roman"/>
          <w:szCs w:val="22"/>
          <w:lang w:eastAsia="en-US"/>
        </w:rPr>
        <w:t xml:space="preserve">money </w:t>
      </w:r>
      <w:r>
        <w:rPr>
          <w:rFonts w:eastAsia="Calibri" w:cs="Times New Roman"/>
          <w:szCs w:val="22"/>
          <w:lang w:eastAsia="en-US"/>
        </w:rPr>
        <w:t xml:space="preserve">to buy the latest gadgets </w:t>
      </w:r>
      <w:r w:rsidR="00F9252B">
        <w:rPr>
          <w:rFonts w:eastAsia="Calibri" w:cs="Times New Roman"/>
          <w:szCs w:val="22"/>
          <w:lang w:eastAsia="en-US"/>
        </w:rPr>
        <w:t>and devices available i</w:t>
      </w:r>
      <w:r>
        <w:rPr>
          <w:rFonts w:eastAsia="Calibri" w:cs="Times New Roman"/>
          <w:szCs w:val="22"/>
          <w:lang w:eastAsia="en-US"/>
        </w:rPr>
        <w:t xml:space="preserve">n </w:t>
      </w:r>
      <w:r w:rsidR="00623B11">
        <w:rPr>
          <w:rFonts w:eastAsia="Calibri" w:cs="Times New Roman"/>
          <w:szCs w:val="22"/>
          <w:lang w:eastAsia="en-US"/>
        </w:rPr>
        <w:t xml:space="preserve">the </w:t>
      </w:r>
      <w:r w:rsidR="00F9252B">
        <w:rPr>
          <w:rFonts w:eastAsia="Calibri" w:cs="Times New Roman"/>
          <w:szCs w:val="22"/>
          <w:lang w:eastAsia="en-US"/>
        </w:rPr>
        <w:t>technology</w:t>
      </w:r>
      <w:r w:rsidR="00623B11">
        <w:rPr>
          <w:rFonts w:eastAsia="Calibri" w:cs="Times New Roman"/>
          <w:szCs w:val="22"/>
          <w:lang w:eastAsia="en-US"/>
        </w:rPr>
        <w:t xml:space="preserve"> market. They are</w:t>
      </w:r>
      <w:r>
        <w:rPr>
          <w:rFonts w:eastAsia="Calibri" w:cs="Times New Roman"/>
          <w:szCs w:val="22"/>
          <w:lang w:eastAsia="en-US"/>
        </w:rPr>
        <w:t xml:space="preserve"> a huge fan of smart phones in particular. The idea of programming for such a device appeals to greatly as it is </w:t>
      </w:r>
      <w:r w:rsidR="001750F3">
        <w:rPr>
          <w:rFonts w:eastAsia="Calibri" w:cs="Times New Roman"/>
          <w:szCs w:val="22"/>
          <w:lang w:eastAsia="en-US"/>
        </w:rPr>
        <w:t>an expanding technology and</w:t>
      </w:r>
      <w:r>
        <w:rPr>
          <w:rFonts w:eastAsia="Calibri" w:cs="Times New Roman"/>
          <w:szCs w:val="22"/>
          <w:lang w:eastAsia="en-US"/>
        </w:rPr>
        <w:t xml:space="preserve"> something that </w:t>
      </w:r>
      <w:r w:rsidR="001750F3">
        <w:rPr>
          <w:rFonts w:eastAsia="Calibri" w:cs="Times New Roman"/>
          <w:szCs w:val="22"/>
          <w:lang w:eastAsia="en-US"/>
        </w:rPr>
        <w:t xml:space="preserve">many </w:t>
      </w:r>
      <w:r w:rsidR="00623B11">
        <w:rPr>
          <w:rFonts w:eastAsia="Calibri" w:cs="Times New Roman"/>
          <w:szCs w:val="22"/>
          <w:lang w:eastAsia="en-US"/>
        </w:rPr>
        <w:t>people</w:t>
      </w:r>
      <w:r>
        <w:rPr>
          <w:rFonts w:eastAsia="Calibri" w:cs="Times New Roman"/>
          <w:szCs w:val="22"/>
          <w:lang w:eastAsia="en-US"/>
        </w:rPr>
        <w:t xml:space="preserve"> use </w:t>
      </w:r>
      <w:r w:rsidR="001750F3">
        <w:rPr>
          <w:rFonts w:eastAsia="Calibri" w:cs="Times New Roman"/>
          <w:szCs w:val="22"/>
          <w:lang w:eastAsia="en-US"/>
        </w:rPr>
        <w:t xml:space="preserve">extensively </w:t>
      </w:r>
      <w:r>
        <w:rPr>
          <w:rFonts w:eastAsia="Calibri" w:cs="Times New Roman"/>
          <w:szCs w:val="22"/>
          <w:lang w:eastAsia="en-US"/>
        </w:rPr>
        <w:t xml:space="preserve">every day for </w:t>
      </w:r>
      <w:r w:rsidR="001750F3">
        <w:rPr>
          <w:rFonts w:eastAsia="Calibri" w:cs="Times New Roman"/>
          <w:szCs w:val="22"/>
          <w:lang w:eastAsia="en-US"/>
        </w:rPr>
        <w:t>an increasing number of activities</w:t>
      </w:r>
      <w:r>
        <w:rPr>
          <w:rFonts w:eastAsia="Calibri" w:cs="Times New Roman"/>
          <w:szCs w:val="22"/>
          <w:lang w:eastAsia="en-US"/>
        </w:rPr>
        <w:t xml:space="preserve">. </w:t>
      </w:r>
      <w:r w:rsidR="00AC430B">
        <w:rPr>
          <w:rFonts w:eastAsia="Calibri" w:cs="Times New Roman"/>
          <w:szCs w:val="22"/>
          <w:lang w:eastAsia="en-US"/>
        </w:rPr>
        <w:t>To complete</w:t>
      </w:r>
      <w:r>
        <w:rPr>
          <w:rFonts w:eastAsia="Calibri" w:cs="Times New Roman"/>
          <w:szCs w:val="22"/>
          <w:lang w:eastAsia="en-US"/>
        </w:rPr>
        <w:t xml:space="preserve"> </w:t>
      </w:r>
      <w:r w:rsidR="00623B11">
        <w:rPr>
          <w:rFonts w:eastAsia="Calibri" w:cs="Times New Roman"/>
          <w:szCs w:val="22"/>
          <w:lang w:eastAsia="en-US"/>
        </w:rPr>
        <w:t>the project a</w:t>
      </w:r>
      <w:r w:rsidR="00AC430B">
        <w:rPr>
          <w:rFonts w:eastAsia="Calibri" w:cs="Times New Roman"/>
          <w:szCs w:val="22"/>
          <w:lang w:eastAsia="en-US"/>
        </w:rPr>
        <w:t xml:space="preserve"> </w:t>
      </w:r>
      <w:r>
        <w:rPr>
          <w:rFonts w:eastAsia="Calibri" w:cs="Times New Roman"/>
          <w:szCs w:val="22"/>
          <w:lang w:eastAsia="en-US"/>
        </w:rPr>
        <w:t xml:space="preserve">tablet computer </w:t>
      </w:r>
      <w:r w:rsidR="00623B11">
        <w:rPr>
          <w:rFonts w:eastAsia="Calibri" w:cs="Times New Roman"/>
          <w:szCs w:val="22"/>
          <w:lang w:eastAsia="en-US"/>
        </w:rPr>
        <w:t xml:space="preserve">was bought to develop and test the app </w:t>
      </w:r>
      <w:r w:rsidR="00AC430B">
        <w:rPr>
          <w:rFonts w:eastAsia="Calibri" w:cs="Times New Roman"/>
          <w:szCs w:val="22"/>
          <w:lang w:eastAsia="en-US"/>
        </w:rPr>
        <w:t>on the Android platform</w:t>
      </w:r>
      <w:r w:rsidR="00623B11">
        <w:rPr>
          <w:rFonts w:eastAsia="Calibri" w:cs="Times New Roman"/>
          <w:szCs w:val="22"/>
          <w:lang w:eastAsia="en-US"/>
        </w:rPr>
        <w:t>.</w:t>
      </w:r>
      <w:r w:rsidR="00AC430B">
        <w:rPr>
          <w:rFonts w:eastAsia="Calibri" w:cs="Times New Roman"/>
          <w:szCs w:val="22"/>
          <w:lang w:eastAsia="en-US"/>
        </w:rPr>
        <w:t xml:space="preserve"> </w:t>
      </w:r>
    </w:p>
    <w:p w:rsidR="00623B11" w:rsidRPr="00A42FFB" w:rsidRDefault="00623B11" w:rsidP="0013569F">
      <w:pPr>
        <w:rPr>
          <w:rFonts w:eastAsia="Calibri" w:cs="Times New Roman"/>
          <w:szCs w:val="22"/>
          <w:lang w:eastAsia="en-US"/>
        </w:rPr>
      </w:pPr>
    </w:p>
    <w:p w:rsidR="0013569F" w:rsidRDefault="00623B11" w:rsidP="0013569F">
      <w:pPr>
        <w:rPr>
          <w:rFonts w:eastAsia="Calibri" w:cs="Times New Roman"/>
          <w:szCs w:val="22"/>
          <w:lang w:eastAsia="en-US"/>
        </w:rPr>
      </w:pPr>
      <w:r>
        <w:rPr>
          <w:rFonts w:eastAsia="Calibri" w:cs="Times New Roman"/>
          <w:szCs w:val="22"/>
          <w:lang w:eastAsia="en-US"/>
        </w:rPr>
        <w:t>This</w:t>
      </w:r>
      <w:r w:rsidR="0013569F" w:rsidRPr="00A42FFB">
        <w:rPr>
          <w:rFonts w:eastAsia="Calibri" w:cs="Times New Roman"/>
          <w:szCs w:val="22"/>
          <w:lang w:eastAsia="en-US"/>
        </w:rPr>
        <w:t xml:space="preserve"> major</w:t>
      </w:r>
      <w:r w:rsidR="0013569F">
        <w:rPr>
          <w:rFonts w:eastAsia="Calibri" w:cs="Times New Roman"/>
          <w:szCs w:val="22"/>
          <w:lang w:eastAsia="en-US"/>
        </w:rPr>
        <w:t xml:space="preserve"> project </w:t>
      </w:r>
      <w:r w:rsidR="00A42FFB">
        <w:rPr>
          <w:rFonts w:eastAsia="Calibri" w:cs="Times New Roman"/>
          <w:szCs w:val="22"/>
          <w:lang w:eastAsia="en-US"/>
        </w:rPr>
        <w:t>would</w:t>
      </w:r>
      <w:r w:rsidR="0013569F">
        <w:rPr>
          <w:rFonts w:eastAsia="Calibri" w:cs="Times New Roman"/>
          <w:szCs w:val="22"/>
          <w:lang w:eastAsia="en-US"/>
        </w:rPr>
        <w:t xml:space="preserve"> be very challenging to complete. </w:t>
      </w:r>
      <w:r>
        <w:rPr>
          <w:rFonts w:eastAsia="Calibri" w:cs="Times New Roman"/>
          <w:szCs w:val="22"/>
          <w:lang w:eastAsia="en-US"/>
        </w:rPr>
        <w:t>The developer of the project had</w:t>
      </w:r>
      <w:r w:rsidR="0013569F">
        <w:rPr>
          <w:rFonts w:eastAsia="Calibri" w:cs="Times New Roman"/>
          <w:szCs w:val="22"/>
          <w:lang w:eastAsia="en-US"/>
        </w:rPr>
        <w:t xml:space="preserve"> never previously written an application for a mobile device. I</w:t>
      </w:r>
      <w:r w:rsidR="00A42FFB">
        <w:rPr>
          <w:rFonts w:eastAsia="Calibri" w:cs="Times New Roman"/>
          <w:szCs w:val="22"/>
          <w:lang w:eastAsia="en-US"/>
        </w:rPr>
        <w:t>n order to</w:t>
      </w:r>
      <w:r w:rsidR="0013569F">
        <w:rPr>
          <w:rFonts w:eastAsia="Calibri" w:cs="Times New Roman"/>
          <w:szCs w:val="22"/>
          <w:lang w:eastAsia="en-US"/>
        </w:rPr>
        <w:t xml:space="preserve"> </w:t>
      </w:r>
      <w:r w:rsidR="00A42FFB">
        <w:rPr>
          <w:rFonts w:eastAsia="Calibri" w:cs="Times New Roman"/>
          <w:szCs w:val="22"/>
          <w:lang w:eastAsia="en-US"/>
        </w:rPr>
        <w:t>complete this project a number of</w:t>
      </w:r>
      <w:r w:rsidR="0013569F">
        <w:rPr>
          <w:rFonts w:eastAsia="Calibri" w:cs="Times New Roman"/>
          <w:szCs w:val="22"/>
          <w:lang w:eastAsia="en-US"/>
        </w:rPr>
        <w:t xml:space="preserve"> skills required </w:t>
      </w:r>
      <w:r>
        <w:rPr>
          <w:rFonts w:eastAsia="Calibri" w:cs="Times New Roman"/>
          <w:szCs w:val="22"/>
          <w:lang w:eastAsia="en-US"/>
        </w:rPr>
        <w:t xml:space="preserve">would needed to be learnt </w:t>
      </w:r>
      <w:r w:rsidR="0013569F">
        <w:rPr>
          <w:rFonts w:eastAsia="Calibri" w:cs="Times New Roman"/>
          <w:szCs w:val="22"/>
          <w:lang w:eastAsia="en-US"/>
        </w:rPr>
        <w:t xml:space="preserve">from scratch. Writing software for a mobile device </w:t>
      </w:r>
      <w:r w:rsidR="00A42FFB">
        <w:rPr>
          <w:rFonts w:eastAsia="Calibri" w:cs="Times New Roman"/>
          <w:szCs w:val="22"/>
          <w:lang w:eastAsia="en-US"/>
        </w:rPr>
        <w:t>is quite dissimilar</w:t>
      </w:r>
      <w:r>
        <w:rPr>
          <w:rFonts w:eastAsia="Calibri" w:cs="Times New Roman"/>
          <w:szCs w:val="22"/>
          <w:lang w:eastAsia="en-US"/>
        </w:rPr>
        <w:t xml:space="preserve"> to projects that they had</w:t>
      </w:r>
      <w:r w:rsidR="0013569F">
        <w:rPr>
          <w:rFonts w:eastAsia="Calibri" w:cs="Times New Roman"/>
          <w:szCs w:val="22"/>
          <w:lang w:eastAsia="en-US"/>
        </w:rPr>
        <w:t xml:space="preserve"> completed previously and extra things </w:t>
      </w:r>
      <w:r>
        <w:rPr>
          <w:rFonts w:eastAsia="Calibri" w:cs="Times New Roman"/>
          <w:szCs w:val="22"/>
          <w:lang w:eastAsia="en-US"/>
        </w:rPr>
        <w:t xml:space="preserve">would need to be taken </w:t>
      </w:r>
      <w:r w:rsidR="0013569F">
        <w:rPr>
          <w:rFonts w:eastAsia="Calibri" w:cs="Times New Roman"/>
          <w:szCs w:val="22"/>
          <w:lang w:eastAsia="en-US"/>
        </w:rPr>
        <w:t xml:space="preserve">into consideration when designing and developing the application. </w:t>
      </w:r>
      <w:r>
        <w:rPr>
          <w:rFonts w:eastAsia="Calibri" w:cs="Times New Roman"/>
          <w:szCs w:val="22"/>
          <w:lang w:eastAsia="en-US"/>
        </w:rPr>
        <w:t>T</w:t>
      </w:r>
      <w:r w:rsidR="00A42FFB">
        <w:rPr>
          <w:rFonts w:eastAsia="Calibri" w:cs="Times New Roman"/>
          <w:szCs w:val="22"/>
          <w:lang w:eastAsia="en-US"/>
        </w:rPr>
        <w:t xml:space="preserve">o complete the project </w:t>
      </w:r>
      <w:r>
        <w:rPr>
          <w:rFonts w:eastAsia="Calibri" w:cs="Times New Roman"/>
          <w:szCs w:val="22"/>
          <w:lang w:eastAsia="en-US"/>
        </w:rPr>
        <w:t>new software would need to be used and</w:t>
      </w:r>
      <w:r w:rsidR="0013569F">
        <w:rPr>
          <w:rFonts w:eastAsia="Calibri" w:cs="Times New Roman"/>
          <w:szCs w:val="22"/>
          <w:lang w:eastAsia="en-US"/>
        </w:rPr>
        <w:t xml:space="preserve"> learn</w:t>
      </w:r>
      <w:r>
        <w:rPr>
          <w:rFonts w:eastAsia="Calibri" w:cs="Times New Roman"/>
          <w:szCs w:val="22"/>
          <w:lang w:eastAsia="en-US"/>
        </w:rPr>
        <w:t>t</w:t>
      </w:r>
      <w:r w:rsidR="0013569F">
        <w:rPr>
          <w:rFonts w:eastAsia="Calibri" w:cs="Times New Roman"/>
          <w:szCs w:val="22"/>
          <w:lang w:eastAsia="en-US"/>
        </w:rPr>
        <w:t xml:space="preserve"> to develop the application. </w:t>
      </w:r>
      <w:r w:rsidR="00BF36E7">
        <w:rPr>
          <w:rFonts w:eastAsia="Calibri" w:cs="Times New Roman"/>
          <w:szCs w:val="22"/>
          <w:lang w:eastAsia="en-US"/>
        </w:rPr>
        <w:t>I</w:t>
      </w:r>
      <w:r w:rsidR="0013569F">
        <w:rPr>
          <w:rFonts w:eastAsia="Calibri" w:cs="Times New Roman"/>
          <w:szCs w:val="22"/>
          <w:lang w:eastAsia="en-US"/>
        </w:rPr>
        <w:t xml:space="preserve">ncorporating all the different features and technologies into one easy to use piece of software </w:t>
      </w:r>
      <w:r w:rsidR="00BF36E7">
        <w:rPr>
          <w:rFonts w:eastAsia="Calibri" w:cs="Times New Roman"/>
          <w:szCs w:val="22"/>
          <w:lang w:eastAsia="en-US"/>
        </w:rPr>
        <w:t>would</w:t>
      </w:r>
      <w:r w:rsidR="0013569F">
        <w:rPr>
          <w:rFonts w:eastAsia="Calibri" w:cs="Times New Roman"/>
          <w:szCs w:val="22"/>
          <w:lang w:eastAsia="en-US"/>
        </w:rPr>
        <w:t xml:space="preserve"> be extremely challenging. </w:t>
      </w:r>
      <w:r w:rsidR="00A42FFB">
        <w:rPr>
          <w:rFonts w:eastAsia="Calibri" w:cs="Times New Roman"/>
          <w:szCs w:val="22"/>
          <w:lang w:eastAsia="en-US"/>
        </w:rPr>
        <w:t xml:space="preserve">Furthermore </w:t>
      </w:r>
      <w:r w:rsidR="0013569F">
        <w:rPr>
          <w:rFonts w:eastAsia="Calibri" w:cs="Times New Roman"/>
          <w:szCs w:val="22"/>
          <w:lang w:eastAsia="en-US"/>
        </w:rPr>
        <w:t>an equally large challenge to writing the code w</w:t>
      </w:r>
      <w:r w:rsidR="00A42FFB">
        <w:rPr>
          <w:rFonts w:eastAsia="Calibri" w:cs="Times New Roman"/>
          <w:szCs w:val="22"/>
          <w:lang w:eastAsia="en-US"/>
        </w:rPr>
        <w:t>ould</w:t>
      </w:r>
      <w:r w:rsidR="0013569F">
        <w:rPr>
          <w:rFonts w:eastAsia="Calibri" w:cs="Times New Roman"/>
          <w:szCs w:val="22"/>
          <w:lang w:eastAsia="en-US"/>
        </w:rPr>
        <w:t xml:space="preserve"> be creating a </w:t>
      </w:r>
      <w:r w:rsidR="00761C74">
        <w:rPr>
          <w:rFonts w:eastAsia="Calibri" w:cs="Times New Roman"/>
          <w:szCs w:val="22"/>
          <w:lang w:eastAsia="en-US"/>
        </w:rPr>
        <w:t>first-class</w:t>
      </w:r>
      <w:r w:rsidR="0013569F">
        <w:rPr>
          <w:rFonts w:eastAsia="Calibri" w:cs="Times New Roman"/>
          <w:szCs w:val="22"/>
          <w:lang w:eastAsia="en-US"/>
        </w:rPr>
        <w:t xml:space="preserve"> user friendly interface as it is of grea</w:t>
      </w:r>
      <w:r w:rsidR="00761C74">
        <w:rPr>
          <w:rFonts w:eastAsia="Calibri" w:cs="Times New Roman"/>
          <w:szCs w:val="22"/>
          <w:lang w:eastAsia="en-US"/>
        </w:rPr>
        <w:t xml:space="preserve">t importance to the app and </w:t>
      </w:r>
      <w:r w:rsidR="00BF36E7">
        <w:rPr>
          <w:rFonts w:eastAsia="Calibri" w:cs="Times New Roman"/>
          <w:szCs w:val="22"/>
          <w:lang w:eastAsia="en-US"/>
        </w:rPr>
        <w:t>the developer</w:t>
      </w:r>
      <w:r w:rsidR="00761C74">
        <w:rPr>
          <w:rFonts w:eastAsia="Calibri" w:cs="Times New Roman"/>
          <w:szCs w:val="22"/>
          <w:lang w:eastAsia="en-US"/>
        </w:rPr>
        <w:t xml:space="preserve"> did</w:t>
      </w:r>
      <w:r w:rsidR="00BF36E7">
        <w:rPr>
          <w:rFonts w:eastAsia="Calibri" w:cs="Times New Roman"/>
          <w:szCs w:val="22"/>
          <w:lang w:eastAsia="en-US"/>
        </w:rPr>
        <w:t xml:space="preserve"> not have much experience in </w:t>
      </w:r>
      <w:r w:rsidR="0013569F">
        <w:rPr>
          <w:rFonts w:eastAsia="Calibri" w:cs="Times New Roman"/>
          <w:szCs w:val="22"/>
          <w:lang w:eastAsia="en-US"/>
        </w:rPr>
        <w:t>creating user interfaces</w:t>
      </w:r>
      <w:r w:rsidR="00761C74">
        <w:rPr>
          <w:rFonts w:eastAsia="Calibri" w:cs="Times New Roman"/>
          <w:szCs w:val="22"/>
          <w:lang w:eastAsia="en-US"/>
        </w:rPr>
        <w:t xml:space="preserve">, </w:t>
      </w:r>
      <w:r w:rsidR="00BF36E7">
        <w:rPr>
          <w:rFonts w:eastAsia="Calibri" w:cs="Times New Roman"/>
          <w:szCs w:val="22"/>
          <w:lang w:eastAsia="en-US"/>
        </w:rPr>
        <w:t>let alone ones</w:t>
      </w:r>
      <w:r w:rsidR="0013569F">
        <w:rPr>
          <w:rFonts w:eastAsia="Calibri" w:cs="Times New Roman"/>
          <w:szCs w:val="22"/>
          <w:lang w:eastAsia="en-US"/>
        </w:rPr>
        <w:t xml:space="preserve"> for touch screen mobile devices. </w:t>
      </w:r>
    </w:p>
    <w:p w:rsidR="0013569F" w:rsidRDefault="0013569F" w:rsidP="0013569F">
      <w:pPr>
        <w:rPr>
          <w:rFonts w:eastAsia="Calibri" w:cs="Times New Roman"/>
          <w:szCs w:val="22"/>
          <w:lang w:eastAsia="en-US"/>
        </w:rPr>
      </w:pPr>
    </w:p>
    <w:p w:rsidR="0013569F" w:rsidRDefault="00BF36E7" w:rsidP="0013569F">
      <w:pPr>
        <w:rPr>
          <w:rFonts w:eastAsia="Calibri" w:cs="Times New Roman"/>
          <w:szCs w:val="22"/>
          <w:lang w:eastAsia="en-US"/>
        </w:rPr>
      </w:pPr>
      <w:r>
        <w:rPr>
          <w:rFonts w:eastAsia="Calibri" w:cs="Times New Roman"/>
          <w:szCs w:val="22"/>
          <w:lang w:eastAsia="en-US"/>
        </w:rPr>
        <w:t>T</w:t>
      </w:r>
      <w:r w:rsidR="0013569F">
        <w:rPr>
          <w:rFonts w:eastAsia="Calibri" w:cs="Times New Roman"/>
          <w:szCs w:val="22"/>
          <w:lang w:eastAsia="en-US"/>
        </w:rPr>
        <w:t xml:space="preserve">he application </w:t>
      </w:r>
      <w:r>
        <w:rPr>
          <w:rFonts w:eastAsia="Calibri" w:cs="Times New Roman"/>
          <w:szCs w:val="22"/>
          <w:lang w:eastAsia="en-US"/>
        </w:rPr>
        <w:t>was seen as</w:t>
      </w:r>
      <w:r w:rsidR="0013569F">
        <w:rPr>
          <w:rFonts w:eastAsia="Calibri" w:cs="Times New Roman"/>
          <w:szCs w:val="22"/>
          <w:lang w:eastAsia="en-US"/>
        </w:rPr>
        <w:t xml:space="preserve"> a new and exciting challenge </w:t>
      </w:r>
      <w:r>
        <w:rPr>
          <w:rFonts w:eastAsia="Calibri" w:cs="Times New Roman"/>
          <w:szCs w:val="22"/>
          <w:lang w:eastAsia="en-US"/>
        </w:rPr>
        <w:t>and therefore</w:t>
      </w:r>
      <w:r w:rsidR="0013569F">
        <w:rPr>
          <w:rFonts w:eastAsia="Calibri" w:cs="Times New Roman"/>
          <w:szCs w:val="22"/>
          <w:lang w:eastAsia="en-US"/>
        </w:rPr>
        <w:t xml:space="preserve"> extremely worthwhile. The project </w:t>
      </w:r>
      <w:r w:rsidR="00EF7766">
        <w:rPr>
          <w:rFonts w:eastAsia="Calibri" w:cs="Times New Roman"/>
          <w:szCs w:val="22"/>
          <w:lang w:eastAsia="en-US"/>
        </w:rPr>
        <w:t>would</w:t>
      </w:r>
      <w:r w:rsidR="0013569F">
        <w:rPr>
          <w:rFonts w:eastAsia="Calibri" w:cs="Times New Roman"/>
          <w:szCs w:val="22"/>
          <w:lang w:eastAsia="en-US"/>
        </w:rPr>
        <w:t xml:space="preserve"> extend </w:t>
      </w:r>
      <w:r>
        <w:rPr>
          <w:rFonts w:eastAsia="Calibri" w:cs="Times New Roman"/>
          <w:szCs w:val="22"/>
          <w:lang w:eastAsia="en-US"/>
        </w:rPr>
        <w:t>the</w:t>
      </w:r>
      <w:r w:rsidR="0013569F">
        <w:rPr>
          <w:rFonts w:eastAsia="Calibri" w:cs="Times New Roman"/>
          <w:szCs w:val="22"/>
          <w:lang w:eastAsia="en-US"/>
        </w:rPr>
        <w:t xml:space="preserve"> knowledge </w:t>
      </w:r>
      <w:r>
        <w:rPr>
          <w:rFonts w:eastAsia="Calibri" w:cs="Times New Roman"/>
          <w:szCs w:val="22"/>
          <w:lang w:eastAsia="en-US"/>
        </w:rPr>
        <w:t xml:space="preserve">of the software developer </w:t>
      </w:r>
      <w:r w:rsidR="0013569F">
        <w:rPr>
          <w:rFonts w:eastAsia="Calibri" w:cs="Times New Roman"/>
          <w:szCs w:val="22"/>
          <w:lang w:eastAsia="en-US"/>
        </w:rPr>
        <w:t xml:space="preserve">in all aspects of Computer Science and what </w:t>
      </w:r>
      <w:r>
        <w:rPr>
          <w:rFonts w:eastAsia="Calibri" w:cs="Times New Roman"/>
          <w:szCs w:val="22"/>
          <w:lang w:eastAsia="en-US"/>
        </w:rPr>
        <w:t>they</w:t>
      </w:r>
      <w:r w:rsidR="0013569F">
        <w:rPr>
          <w:rFonts w:eastAsia="Calibri" w:cs="Times New Roman"/>
          <w:szCs w:val="22"/>
          <w:lang w:eastAsia="en-US"/>
        </w:rPr>
        <w:t xml:space="preserve"> have learnt throughout the</w:t>
      </w:r>
      <w:r>
        <w:rPr>
          <w:rFonts w:eastAsia="Calibri" w:cs="Times New Roman"/>
          <w:szCs w:val="22"/>
          <w:lang w:eastAsia="en-US"/>
        </w:rPr>
        <w:t>ir university</w:t>
      </w:r>
      <w:r w:rsidR="0013569F">
        <w:rPr>
          <w:rFonts w:eastAsia="Calibri" w:cs="Times New Roman"/>
          <w:szCs w:val="22"/>
          <w:lang w:eastAsia="en-US"/>
        </w:rPr>
        <w:t xml:space="preserve"> course. </w:t>
      </w:r>
      <w:r w:rsidR="00EF7766">
        <w:rPr>
          <w:rFonts w:eastAsia="Calibri" w:cs="Times New Roman"/>
          <w:szCs w:val="22"/>
          <w:lang w:eastAsia="en-US"/>
        </w:rPr>
        <w:t>The project would</w:t>
      </w:r>
      <w:r>
        <w:rPr>
          <w:rFonts w:eastAsia="Calibri" w:cs="Times New Roman"/>
          <w:szCs w:val="22"/>
          <w:lang w:eastAsia="en-US"/>
        </w:rPr>
        <w:t xml:space="preserve"> improve their</w:t>
      </w:r>
      <w:r w:rsidR="0013569F">
        <w:rPr>
          <w:rFonts w:eastAsia="Calibri" w:cs="Times New Roman"/>
          <w:szCs w:val="22"/>
          <w:lang w:eastAsia="en-US"/>
        </w:rPr>
        <w:t xml:space="preserve"> programming skills and build on things </w:t>
      </w:r>
      <w:r>
        <w:rPr>
          <w:rFonts w:eastAsia="Calibri" w:cs="Times New Roman"/>
          <w:szCs w:val="22"/>
          <w:lang w:eastAsia="en-US"/>
        </w:rPr>
        <w:t>that</w:t>
      </w:r>
      <w:r w:rsidR="00EF7766">
        <w:rPr>
          <w:rFonts w:eastAsia="Calibri" w:cs="Times New Roman"/>
          <w:szCs w:val="22"/>
          <w:lang w:eastAsia="en-US"/>
        </w:rPr>
        <w:t xml:space="preserve"> </w:t>
      </w:r>
      <w:r>
        <w:rPr>
          <w:rFonts w:eastAsia="Calibri" w:cs="Times New Roman"/>
          <w:szCs w:val="22"/>
          <w:lang w:eastAsia="en-US"/>
        </w:rPr>
        <w:t xml:space="preserve">had been </w:t>
      </w:r>
      <w:r w:rsidR="0013569F">
        <w:rPr>
          <w:rFonts w:eastAsia="Calibri" w:cs="Times New Roman"/>
          <w:szCs w:val="22"/>
          <w:lang w:eastAsia="en-US"/>
        </w:rPr>
        <w:t>learnt</w:t>
      </w:r>
      <w:r w:rsidR="00EF7766">
        <w:rPr>
          <w:rFonts w:eastAsia="Calibri" w:cs="Times New Roman"/>
          <w:szCs w:val="22"/>
          <w:lang w:eastAsia="en-US"/>
        </w:rPr>
        <w:t xml:space="preserve"> from a</w:t>
      </w:r>
      <w:r w:rsidR="0013569F">
        <w:rPr>
          <w:rFonts w:eastAsia="Calibri" w:cs="Times New Roman"/>
          <w:szCs w:val="22"/>
          <w:lang w:eastAsia="en-US"/>
        </w:rPr>
        <w:t xml:space="preserve"> human computer interaction module </w:t>
      </w:r>
      <w:r w:rsidR="00EF7766">
        <w:rPr>
          <w:rFonts w:eastAsia="Calibri" w:cs="Times New Roman"/>
          <w:szCs w:val="22"/>
          <w:lang w:eastAsia="en-US"/>
        </w:rPr>
        <w:t xml:space="preserve">that </w:t>
      </w:r>
      <w:r>
        <w:rPr>
          <w:rFonts w:eastAsia="Calibri" w:cs="Times New Roman"/>
          <w:szCs w:val="22"/>
          <w:lang w:eastAsia="en-US"/>
        </w:rPr>
        <w:t>they had completed. Furthermore i</w:t>
      </w:r>
      <w:r w:rsidR="00EF7766">
        <w:rPr>
          <w:rFonts w:eastAsia="Calibri" w:cs="Times New Roman"/>
          <w:szCs w:val="22"/>
          <w:lang w:eastAsia="en-US"/>
        </w:rPr>
        <w:t xml:space="preserve">t gave </w:t>
      </w:r>
      <w:r>
        <w:rPr>
          <w:rFonts w:eastAsia="Calibri" w:cs="Times New Roman"/>
          <w:szCs w:val="22"/>
          <w:lang w:eastAsia="en-US"/>
        </w:rPr>
        <w:t>them</w:t>
      </w:r>
      <w:r w:rsidR="00EF7766">
        <w:rPr>
          <w:rFonts w:eastAsia="Calibri" w:cs="Times New Roman"/>
          <w:szCs w:val="22"/>
          <w:lang w:eastAsia="en-US"/>
        </w:rPr>
        <w:t xml:space="preserve"> an opportunity</w:t>
      </w:r>
      <w:r w:rsidR="0013569F">
        <w:rPr>
          <w:rFonts w:eastAsia="Calibri" w:cs="Times New Roman"/>
          <w:szCs w:val="22"/>
          <w:lang w:eastAsia="en-US"/>
        </w:rPr>
        <w:t xml:space="preserve"> </w:t>
      </w:r>
      <w:r w:rsidR="00EF7766">
        <w:rPr>
          <w:rFonts w:eastAsia="Calibri" w:cs="Times New Roman"/>
          <w:szCs w:val="22"/>
          <w:lang w:eastAsia="en-US"/>
        </w:rPr>
        <w:t>to</w:t>
      </w:r>
      <w:r w:rsidR="0013569F">
        <w:rPr>
          <w:rFonts w:eastAsia="Calibri" w:cs="Times New Roman"/>
          <w:szCs w:val="22"/>
          <w:lang w:eastAsia="en-US"/>
        </w:rPr>
        <w:t xml:space="preserve"> use the project management skills </w:t>
      </w:r>
      <w:r>
        <w:rPr>
          <w:rFonts w:eastAsia="Calibri" w:cs="Times New Roman"/>
          <w:szCs w:val="22"/>
          <w:lang w:eastAsia="en-US"/>
        </w:rPr>
        <w:t>they had</w:t>
      </w:r>
      <w:r w:rsidR="0013569F">
        <w:rPr>
          <w:rFonts w:eastAsia="Calibri" w:cs="Times New Roman"/>
          <w:szCs w:val="22"/>
          <w:lang w:eastAsia="en-US"/>
        </w:rPr>
        <w:t xml:space="preserve"> learned throughout the course and on </w:t>
      </w:r>
      <w:r w:rsidR="00EF7766">
        <w:rPr>
          <w:rFonts w:eastAsia="Calibri" w:cs="Times New Roman"/>
          <w:szCs w:val="22"/>
          <w:lang w:eastAsia="en-US"/>
        </w:rPr>
        <w:t xml:space="preserve">an </w:t>
      </w:r>
      <w:r w:rsidR="0013569F">
        <w:rPr>
          <w:rFonts w:eastAsia="Calibri" w:cs="Times New Roman"/>
          <w:szCs w:val="22"/>
          <w:lang w:eastAsia="en-US"/>
        </w:rPr>
        <w:t>industrial placeme</w:t>
      </w:r>
      <w:r w:rsidR="00EF7766">
        <w:rPr>
          <w:rFonts w:eastAsia="Calibri" w:cs="Times New Roman"/>
          <w:szCs w:val="22"/>
          <w:lang w:eastAsia="en-US"/>
        </w:rPr>
        <w:t>nt to ensure that the project was</w:t>
      </w:r>
      <w:r w:rsidR="0013569F">
        <w:rPr>
          <w:rFonts w:eastAsia="Calibri" w:cs="Times New Roman"/>
          <w:szCs w:val="22"/>
          <w:lang w:eastAsia="en-US"/>
        </w:rPr>
        <w:t xml:space="preserve"> completed successfully and on time.</w:t>
      </w:r>
    </w:p>
    <w:p w:rsidR="0013569F" w:rsidRPr="007A05FC" w:rsidRDefault="0013569F" w:rsidP="0013569F">
      <w:pPr>
        <w:pStyle w:val="Heading2"/>
        <w:ind w:left="576" w:hanging="576"/>
        <w:rPr>
          <w:rFonts w:asciiTheme="minorHAnsi" w:eastAsia="Calibri" w:hAnsiTheme="minorHAnsi"/>
          <w:lang w:eastAsia="en-US"/>
        </w:rPr>
      </w:pPr>
      <w:bookmarkStart w:id="9" w:name="_Toc341026079"/>
      <w:bookmarkStart w:id="10" w:name="_Toc353978967"/>
      <w:r w:rsidRPr="007A05FC">
        <w:rPr>
          <w:rFonts w:asciiTheme="minorHAnsi" w:eastAsia="Calibri" w:hAnsiTheme="minorHAnsi"/>
          <w:lang w:eastAsia="en-US"/>
        </w:rPr>
        <w:t>Project Goals</w:t>
      </w:r>
      <w:bookmarkEnd w:id="9"/>
      <w:bookmarkEnd w:id="10"/>
    </w:p>
    <w:p w:rsidR="0013569F" w:rsidRPr="00046F1C" w:rsidRDefault="0013569F" w:rsidP="0013569F">
      <w:pPr>
        <w:rPr>
          <w:lang w:eastAsia="en-US"/>
        </w:rPr>
      </w:pPr>
    </w:p>
    <w:p w:rsidR="00993EDF" w:rsidRDefault="00993EDF" w:rsidP="00993EDF">
      <w:pPr>
        <w:rPr>
          <w:rFonts w:eastAsia="Calibri" w:cs="Times New Roman"/>
          <w:szCs w:val="22"/>
          <w:lang w:eastAsia="en-US"/>
        </w:rPr>
      </w:pPr>
      <w:r>
        <w:rPr>
          <w:rFonts w:eastAsia="Calibri" w:cs="Times New Roman"/>
          <w:szCs w:val="22"/>
          <w:lang w:eastAsia="en-US"/>
        </w:rPr>
        <w:t>To evaluate the success of the project the application will be measured against the core goals set out for the project. The core goals are as follows:</w:t>
      </w:r>
    </w:p>
    <w:p w:rsidR="00993EDF" w:rsidRDefault="00993EDF" w:rsidP="00993EDF">
      <w:pPr>
        <w:rPr>
          <w:rFonts w:eastAsia="Calibri" w:cs="Times New Roman"/>
          <w:szCs w:val="22"/>
          <w:lang w:eastAsia="en-US"/>
        </w:rPr>
      </w:pPr>
    </w:p>
    <w:p w:rsidR="00993EDF" w:rsidRDefault="00993EDF" w:rsidP="00993EDF">
      <w:pPr>
        <w:pStyle w:val="ListParagraph"/>
        <w:numPr>
          <w:ilvl w:val="0"/>
          <w:numId w:val="29"/>
        </w:numPr>
        <w:rPr>
          <w:rFonts w:eastAsia="Calibri" w:cs="Times New Roman"/>
          <w:szCs w:val="22"/>
          <w:lang w:eastAsia="en-US"/>
        </w:rPr>
      </w:pPr>
      <w:r>
        <w:rPr>
          <w:rFonts w:eastAsia="Calibri" w:cs="Times New Roman"/>
          <w:szCs w:val="22"/>
          <w:lang w:eastAsia="en-US"/>
        </w:rPr>
        <w:t>The app should be</w:t>
      </w:r>
      <w:r w:rsidRPr="00B35638">
        <w:rPr>
          <w:rFonts w:eastAsia="Calibri" w:cs="Times New Roman"/>
          <w:szCs w:val="22"/>
          <w:lang w:eastAsia="en-US"/>
        </w:rPr>
        <w:t xml:space="preserve"> simple and easy to use for the user by having a simple icon based</w:t>
      </w:r>
      <w:r w:rsidR="00437FB6">
        <w:rPr>
          <w:rFonts w:eastAsia="Calibri" w:cs="Times New Roman"/>
          <w:szCs w:val="22"/>
          <w:lang w:eastAsia="en-US"/>
        </w:rPr>
        <w:t>,</w:t>
      </w:r>
      <w:r w:rsidRPr="00B35638">
        <w:rPr>
          <w:rFonts w:eastAsia="Calibri" w:cs="Times New Roman"/>
          <w:szCs w:val="22"/>
          <w:lang w:eastAsia="en-US"/>
        </w:rPr>
        <w:t xml:space="preserve"> touch screen </w:t>
      </w:r>
      <w:r>
        <w:rPr>
          <w:rFonts w:eastAsia="Calibri" w:cs="Times New Roman"/>
          <w:szCs w:val="22"/>
          <w:lang w:eastAsia="en-US"/>
        </w:rPr>
        <w:t>focused us</w:t>
      </w:r>
      <w:r w:rsidRPr="00B35638">
        <w:rPr>
          <w:rFonts w:eastAsia="Calibri" w:cs="Times New Roman"/>
          <w:szCs w:val="22"/>
          <w:lang w:eastAsia="en-US"/>
        </w:rPr>
        <w:t xml:space="preserve">er interface. </w:t>
      </w:r>
    </w:p>
    <w:p w:rsidR="00437FB6" w:rsidRDefault="0013569F" w:rsidP="0013569F">
      <w:pPr>
        <w:pStyle w:val="ListParagraph"/>
        <w:numPr>
          <w:ilvl w:val="0"/>
          <w:numId w:val="29"/>
        </w:numPr>
        <w:rPr>
          <w:rFonts w:eastAsia="Calibri" w:cs="Times New Roman"/>
          <w:szCs w:val="22"/>
          <w:lang w:eastAsia="en-US"/>
        </w:rPr>
      </w:pPr>
      <w:r w:rsidRPr="00437FB6">
        <w:rPr>
          <w:rFonts w:eastAsia="Calibri" w:cs="Times New Roman"/>
          <w:szCs w:val="22"/>
          <w:lang w:eastAsia="en-US"/>
        </w:rPr>
        <w:t xml:space="preserve">To have an extensive list of categories for users to </w:t>
      </w:r>
      <w:r w:rsidR="00437FB6">
        <w:rPr>
          <w:rFonts w:eastAsia="Calibri" w:cs="Times New Roman"/>
          <w:szCs w:val="22"/>
          <w:lang w:eastAsia="en-US"/>
        </w:rPr>
        <w:t xml:space="preserve">choose from and </w:t>
      </w:r>
      <w:r w:rsidRPr="00437FB6">
        <w:rPr>
          <w:rFonts w:eastAsia="Calibri" w:cs="Times New Roman"/>
          <w:szCs w:val="22"/>
          <w:lang w:eastAsia="en-US"/>
        </w:rPr>
        <w:t>find information about</w:t>
      </w:r>
      <w:r w:rsidR="00437FB6">
        <w:rPr>
          <w:rFonts w:eastAsia="Calibri" w:cs="Times New Roman"/>
          <w:szCs w:val="22"/>
          <w:lang w:eastAsia="en-US"/>
        </w:rPr>
        <w:t>.</w:t>
      </w:r>
    </w:p>
    <w:p w:rsidR="0013569F" w:rsidRPr="00437FB6" w:rsidRDefault="0013569F" w:rsidP="0013569F">
      <w:pPr>
        <w:pStyle w:val="ListParagraph"/>
        <w:numPr>
          <w:ilvl w:val="0"/>
          <w:numId w:val="29"/>
        </w:numPr>
        <w:rPr>
          <w:rFonts w:eastAsia="Calibri" w:cs="Times New Roman"/>
          <w:szCs w:val="22"/>
          <w:lang w:eastAsia="en-US"/>
        </w:rPr>
      </w:pPr>
      <w:r w:rsidRPr="00437FB6">
        <w:rPr>
          <w:rFonts w:eastAsia="Calibri" w:cs="Times New Roman"/>
          <w:szCs w:val="22"/>
          <w:lang w:eastAsia="en-US"/>
        </w:rPr>
        <w:t xml:space="preserve">For it to produce accurate lists of data </w:t>
      </w:r>
      <w:r w:rsidR="00437FB6">
        <w:rPr>
          <w:rFonts w:eastAsia="Calibri" w:cs="Times New Roman"/>
          <w:szCs w:val="22"/>
          <w:lang w:eastAsia="en-US"/>
        </w:rPr>
        <w:t>and information link</w:t>
      </w:r>
      <w:r w:rsidR="002D4A86">
        <w:rPr>
          <w:rFonts w:eastAsia="Calibri" w:cs="Times New Roman"/>
          <w:szCs w:val="22"/>
          <w:lang w:eastAsia="en-US"/>
        </w:rPr>
        <w:t>ed</w:t>
      </w:r>
      <w:r w:rsidR="00437FB6">
        <w:rPr>
          <w:rFonts w:eastAsia="Calibri" w:cs="Times New Roman"/>
          <w:szCs w:val="22"/>
          <w:lang w:eastAsia="en-US"/>
        </w:rPr>
        <w:t xml:space="preserve"> to </w:t>
      </w:r>
      <w:r w:rsidRPr="00437FB6">
        <w:rPr>
          <w:rFonts w:eastAsia="Calibri" w:cs="Times New Roman"/>
          <w:szCs w:val="22"/>
          <w:lang w:eastAsia="en-US"/>
        </w:rPr>
        <w:t>the</w:t>
      </w:r>
      <w:r w:rsidR="00437FB6">
        <w:rPr>
          <w:rFonts w:eastAsia="Calibri" w:cs="Times New Roman"/>
          <w:szCs w:val="22"/>
          <w:lang w:eastAsia="en-US"/>
        </w:rPr>
        <w:t>se</w:t>
      </w:r>
      <w:r w:rsidRPr="00437FB6">
        <w:rPr>
          <w:rFonts w:eastAsia="Calibri" w:cs="Times New Roman"/>
          <w:szCs w:val="22"/>
          <w:lang w:eastAsia="en-US"/>
        </w:rPr>
        <w:t xml:space="preserve"> categories</w:t>
      </w:r>
    </w:p>
    <w:p w:rsidR="00437FB6" w:rsidRPr="00437FB6" w:rsidRDefault="00437FB6" w:rsidP="00437FB6">
      <w:pPr>
        <w:pStyle w:val="ListParagraph"/>
        <w:numPr>
          <w:ilvl w:val="0"/>
          <w:numId w:val="29"/>
        </w:numPr>
        <w:rPr>
          <w:rFonts w:eastAsia="Calibri" w:cs="Times New Roman"/>
          <w:szCs w:val="22"/>
          <w:lang w:eastAsia="en-US"/>
        </w:rPr>
      </w:pPr>
      <w:r>
        <w:rPr>
          <w:rFonts w:eastAsia="Calibri" w:cs="Times New Roman"/>
          <w:szCs w:val="22"/>
          <w:lang w:eastAsia="en-US"/>
        </w:rPr>
        <w:lastRenderedPageBreak/>
        <w:t>To fully incorporate the</w:t>
      </w:r>
      <w:r w:rsidR="0013569F">
        <w:rPr>
          <w:rFonts w:eastAsia="Calibri" w:cs="Times New Roman"/>
          <w:szCs w:val="22"/>
          <w:lang w:eastAsia="en-US"/>
        </w:rPr>
        <w:t xml:space="preserve"> more advanced features </w:t>
      </w:r>
      <w:r>
        <w:rPr>
          <w:rFonts w:eastAsia="Calibri" w:cs="Times New Roman"/>
          <w:szCs w:val="22"/>
          <w:lang w:eastAsia="en-US"/>
        </w:rPr>
        <w:t>into the</w:t>
      </w:r>
      <w:r w:rsidR="0013569F">
        <w:rPr>
          <w:rFonts w:eastAsia="Calibri" w:cs="Times New Roman"/>
          <w:szCs w:val="22"/>
          <w:lang w:eastAsia="en-US"/>
        </w:rPr>
        <w:t xml:space="preserve"> app such as Mapping and Directions</w:t>
      </w:r>
      <w:r>
        <w:rPr>
          <w:rFonts w:eastAsia="Calibri" w:cs="Times New Roman"/>
          <w:szCs w:val="22"/>
          <w:lang w:eastAsia="en-US"/>
        </w:rPr>
        <w:t xml:space="preserve"> whilst ensuring usability. </w:t>
      </w:r>
    </w:p>
    <w:p w:rsidR="0013569F" w:rsidRDefault="0013569F" w:rsidP="0013569F">
      <w:pPr>
        <w:rPr>
          <w:rFonts w:eastAsia="Calibri" w:cs="Times New Roman"/>
          <w:szCs w:val="22"/>
          <w:lang w:eastAsia="en-US"/>
        </w:rPr>
      </w:pPr>
    </w:p>
    <w:p w:rsidR="0013569F" w:rsidRPr="00B35638" w:rsidRDefault="0013569F" w:rsidP="0013569F">
      <w:pPr>
        <w:rPr>
          <w:rFonts w:eastAsia="Calibri" w:cs="Times New Roman"/>
          <w:szCs w:val="22"/>
          <w:lang w:eastAsia="en-US"/>
        </w:rPr>
      </w:pPr>
      <w:r>
        <w:rPr>
          <w:rFonts w:eastAsia="Calibri" w:cs="Times New Roman"/>
          <w:szCs w:val="22"/>
          <w:lang w:eastAsia="en-US"/>
        </w:rPr>
        <w:t xml:space="preserve">Desirable additions to these </w:t>
      </w:r>
      <w:r w:rsidR="00437FB6">
        <w:rPr>
          <w:rFonts w:eastAsia="Calibri" w:cs="Times New Roman"/>
          <w:szCs w:val="22"/>
          <w:lang w:eastAsia="en-US"/>
        </w:rPr>
        <w:t xml:space="preserve">project </w:t>
      </w:r>
      <w:r>
        <w:rPr>
          <w:rFonts w:eastAsia="Calibri" w:cs="Times New Roman"/>
          <w:szCs w:val="22"/>
          <w:lang w:eastAsia="en-US"/>
        </w:rPr>
        <w:t xml:space="preserve">goals </w:t>
      </w:r>
      <w:r w:rsidR="00437FB6">
        <w:rPr>
          <w:rFonts w:eastAsia="Calibri" w:cs="Times New Roman"/>
          <w:szCs w:val="22"/>
          <w:lang w:eastAsia="en-US"/>
        </w:rPr>
        <w:t xml:space="preserve">were set </w:t>
      </w:r>
      <w:r w:rsidR="002D4A86">
        <w:rPr>
          <w:rFonts w:eastAsia="Calibri" w:cs="Times New Roman"/>
          <w:szCs w:val="22"/>
          <w:lang w:eastAsia="en-US"/>
        </w:rPr>
        <w:t xml:space="preserve">out </w:t>
      </w:r>
      <w:r>
        <w:rPr>
          <w:rFonts w:eastAsia="Calibri" w:cs="Times New Roman"/>
          <w:szCs w:val="22"/>
          <w:lang w:eastAsia="en-US"/>
        </w:rPr>
        <w:t xml:space="preserve">which </w:t>
      </w:r>
      <w:r w:rsidR="00437FB6">
        <w:rPr>
          <w:rFonts w:eastAsia="Calibri" w:cs="Times New Roman"/>
          <w:szCs w:val="22"/>
          <w:lang w:eastAsia="en-US"/>
        </w:rPr>
        <w:t>would</w:t>
      </w:r>
      <w:r>
        <w:rPr>
          <w:rFonts w:eastAsia="Calibri" w:cs="Times New Roman"/>
          <w:szCs w:val="22"/>
          <w:lang w:eastAsia="en-US"/>
        </w:rPr>
        <w:t xml:space="preserve"> try to </w:t>
      </w:r>
      <w:r w:rsidR="002D4A86">
        <w:rPr>
          <w:rFonts w:eastAsia="Calibri" w:cs="Times New Roman"/>
          <w:szCs w:val="22"/>
          <w:lang w:eastAsia="en-US"/>
        </w:rPr>
        <w:t xml:space="preserve">be </w:t>
      </w:r>
      <w:r w:rsidR="00437FB6">
        <w:rPr>
          <w:rFonts w:eastAsia="Calibri" w:cs="Times New Roman"/>
          <w:szCs w:val="22"/>
          <w:lang w:eastAsia="en-US"/>
        </w:rPr>
        <w:t>complete</w:t>
      </w:r>
      <w:r w:rsidR="002D4A86">
        <w:rPr>
          <w:rFonts w:eastAsia="Calibri" w:cs="Times New Roman"/>
          <w:szCs w:val="22"/>
          <w:lang w:eastAsia="en-US"/>
        </w:rPr>
        <w:t>d</w:t>
      </w:r>
      <w:r w:rsidR="00437FB6">
        <w:rPr>
          <w:rFonts w:eastAsia="Calibri" w:cs="Times New Roman"/>
          <w:szCs w:val="22"/>
          <w:lang w:eastAsia="en-US"/>
        </w:rPr>
        <w:t xml:space="preserve"> if the above goals were met and </w:t>
      </w:r>
      <w:r>
        <w:rPr>
          <w:rFonts w:eastAsia="Calibri" w:cs="Times New Roman"/>
          <w:szCs w:val="22"/>
          <w:lang w:eastAsia="en-US"/>
        </w:rPr>
        <w:t xml:space="preserve">time </w:t>
      </w:r>
      <w:r w:rsidR="002D4A86">
        <w:rPr>
          <w:rFonts w:eastAsia="Calibri" w:cs="Times New Roman"/>
          <w:szCs w:val="22"/>
          <w:lang w:eastAsia="en-US"/>
        </w:rPr>
        <w:t xml:space="preserve">was still available </w:t>
      </w:r>
      <w:r>
        <w:rPr>
          <w:rFonts w:eastAsia="Calibri" w:cs="Times New Roman"/>
          <w:szCs w:val="22"/>
          <w:lang w:eastAsia="en-US"/>
        </w:rPr>
        <w:t xml:space="preserve">to complete </w:t>
      </w:r>
      <w:r w:rsidR="00437FB6">
        <w:rPr>
          <w:rFonts w:eastAsia="Calibri" w:cs="Times New Roman"/>
          <w:szCs w:val="22"/>
          <w:lang w:eastAsia="en-US"/>
        </w:rPr>
        <w:t xml:space="preserve">them. These </w:t>
      </w:r>
      <w:r>
        <w:rPr>
          <w:rFonts w:eastAsia="Calibri" w:cs="Times New Roman"/>
          <w:szCs w:val="22"/>
          <w:lang w:eastAsia="en-US"/>
        </w:rPr>
        <w:t>would includ</w:t>
      </w:r>
      <w:r w:rsidR="002D4A86">
        <w:rPr>
          <w:rFonts w:eastAsia="Calibri" w:cs="Times New Roman"/>
          <w:szCs w:val="22"/>
          <w:lang w:eastAsia="en-US"/>
        </w:rPr>
        <w:t>e the ability to display ratings/reviews</w:t>
      </w:r>
      <w:r>
        <w:rPr>
          <w:rFonts w:eastAsia="Calibri" w:cs="Times New Roman"/>
          <w:szCs w:val="22"/>
          <w:lang w:eastAsia="en-US"/>
        </w:rPr>
        <w:t xml:space="preserve"> of establishments listed. Furthermore </w:t>
      </w:r>
      <w:r w:rsidR="00437FB6">
        <w:rPr>
          <w:rFonts w:eastAsia="Calibri" w:cs="Times New Roman"/>
          <w:szCs w:val="22"/>
          <w:lang w:eastAsia="en-US"/>
        </w:rPr>
        <w:t xml:space="preserve">the ability </w:t>
      </w:r>
      <w:r>
        <w:rPr>
          <w:rFonts w:eastAsia="Calibri" w:cs="Times New Roman"/>
          <w:szCs w:val="22"/>
          <w:lang w:eastAsia="en-US"/>
        </w:rPr>
        <w:t xml:space="preserve">to </w:t>
      </w:r>
      <w:r w:rsidR="006A4D8E">
        <w:rPr>
          <w:rFonts w:eastAsia="Calibri" w:cs="Times New Roman"/>
          <w:szCs w:val="22"/>
          <w:lang w:eastAsia="en-US"/>
        </w:rPr>
        <w:t>display</w:t>
      </w:r>
      <w:r>
        <w:rPr>
          <w:rFonts w:eastAsia="Calibri" w:cs="Times New Roman"/>
          <w:szCs w:val="22"/>
          <w:lang w:eastAsia="en-US"/>
        </w:rPr>
        <w:t xml:space="preserve"> image</w:t>
      </w:r>
      <w:r w:rsidR="006A4D8E">
        <w:rPr>
          <w:rFonts w:eastAsia="Calibri" w:cs="Times New Roman"/>
          <w:szCs w:val="22"/>
          <w:lang w:eastAsia="en-US"/>
        </w:rPr>
        <w:t>s of places listed</w:t>
      </w:r>
      <w:r>
        <w:rPr>
          <w:rFonts w:eastAsia="Calibri" w:cs="Times New Roman"/>
          <w:szCs w:val="22"/>
          <w:lang w:eastAsia="en-US"/>
        </w:rPr>
        <w:t xml:space="preserve"> </w:t>
      </w:r>
      <w:r w:rsidR="006A4D8E">
        <w:rPr>
          <w:rFonts w:eastAsia="Calibri" w:cs="Times New Roman"/>
          <w:szCs w:val="22"/>
          <w:lang w:eastAsia="en-US"/>
        </w:rPr>
        <w:t xml:space="preserve">in the </w:t>
      </w:r>
      <w:r>
        <w:rPr>
          <w:rFonts w:eastAsia="Calibri" w:cs="Times New Roman"/>
          <w:szCs w:val="22"/>
          <w:lang w:eastAsia="en-US"/>
        </w:rPr>
        <w:t xml:space="preserve">app so that users could view photos </w:t>
      </w:r>
      <w:r w:rsidR="006A4D8E">
        <w:rPr>
          <w:rFonts w:eastAsia="Calibri" w:cs="Times New Roman"/>
          <w:szCs w:val="22"/>
          <w:lang w:eastAsia="en-US"/>
        </w:rPr>
        <w:t xml:space="preserve">of establishments </w:t>
      </w:r>
      <w:r>
        <w:rPr>
          <w:rFonts w:eastAsia="Calibri" w:cs="Times New Roman"/>
          <w:szCs w:val="22"/>
          <w:lang w:eastAsia="en-US"/>
        </w:rPr>
        <w:t>when they are going through listings</w:t>
      </w:r>
      <w:r w:rsidR="002B02DA">
        <w:rPr>
          <w:rFonts w:eastAsia="Calibri" w:cs="Times New Roman"/>
          <w:szCs w:val="22"/>
          <w:lang w:eastAsia="en-US"/>
        </w:rPr>
        <w:t xml:space="preserve"> </w:t>
      </w:r>
      <w:r w:rsidR="006A4D8E">
        <w:rPr>
          <w:rFonts w:eastAsia="Calibri" w:cs="Times New Roman"/>
          <w:szCs w:val="22"/>
          <w:lang w:eastAsia="en-US"/>
        </w:rPr>
        <w:t xml:space="preserve">and trying to decide on a destination </w:t>
      </w:r>
      <w:r w:rsidR="002B02DA">
        <w:rPr>
          <w:rFonts w:eastAsia="Calibri" w:cs="Times New Roman"/>
          <w:szCs w:val="22"/>
          <w:lang w:eastAsia="en-US"/>
        </w:rPr>
        <w:t xml:space="preserve">would be a </w:t>
      </w:r>
      <w:r w:rsidR="006A4D8E">
        <w:rPr>
          <w:rFonts w:eastAsia="Calibri" w:cs="Times New Roman"/>
          <w:szCs w:val="22"/>
          <w:lang w:eastAsia="en-US"/>
        </w:rPr>
        <w:t>pleasant</w:t>
      </w:r>
      <w:r w:rsidR="002B02DA">
        <w:rPr>
          <w:rFonts w:eastAsia="Calibri" w:cs="Times New Roman"/>
          <w:szCs w:val="22"/>
          <w:lang w:eastAsia="en-US"/>
        </w:rPr>
        <w:t xml:space="preserve"> addition</w:t>
      </w:r>
      <w:r w:rsidR="006A4D8E">
        <w:rPr>
          <w:rFonts w:eastAsia="Calibri" w:cs="Times New Roman"/>
          <w:szCs w:val="22"/>
          <w:lang w:eastAsia="en-US"/>
        </w:rPr>
        <w:t xml:space="preserve"> and would make the app more visually appealing.</w:t>
      </w:r>
    </w:p>
    <w:p w:rsidR="001F35A4" w:rsidRDefault="001F35A4" w:rsidP="0024023B">
      <w:pPr>
        <w:jc w:val="right"/>
        <w:rPr>
          <w:b/>
        </w:rPr>
      </w:pPr>
    </w:p>
    <w:p w:rsidR="002B02DA" w:rsidRPr="007A05FC" w:rsidRDefault="002B02DA" w:rsidP="002B02DA">
      <w:pPr>
        <w:pStyle w:val="Heading2"/>
        <w:spacing w:before="0"/>
        <w:rPr>
          <w:rFonts w:asciiTheme="minorHAnsi" w:hAnsiTheme="minorHAnsi"/>
        </w:rPr>
      </w:pPr>
      <w:bookmarkStart w:id="11" w:name="_Toc341026081"/>
      <w:bookmarkStart w:id="12" w:name="_Toc353978968"/>
      <w:r w:rsidRPr="007A05FC">
        <w:rPr>
          <w:rFonts w:asciiTheme="minorHAnsi" w:hAnsiTheme="minorHAnsi"/>
        </w:rPr>
        <w:t>Related Works</w:t>
      </w:r>
      <w:bookmarkEnd w:id="11"/>
      <w:bookmarkEnd w:id="12"/>
    </w:p>
    <w:p w:rsidR="002B02DA" w:rsidRPr="00046F1C" w:rsidRDefault="002B02DA" w:rsidP="002B02DA"/>
    <w:p w:rsidR="00FD76E0" w:rsidRDefault="002B02DA" w:rsidP="002B02DA">
      <w:pPr>
        <w:rPr>
          <w:noProof/>
          <w:lang w:eastAsia="en-GB"/>
        </w:rPr>
      </w:pPr>
      <w:r>
        <w:t>As must be expected with most software projects, there are similar competing applications already on the market, especially as the Google Play store holds over half a million app</w:t>
      </w:r>
      <w:r w:rsidR="00FD76E0">
        <w:t>lications</w:t>
      </w:r>
      <w:r>
        <w:t xml:space="preserve"> </w:t>
      </w:r>
      <w:r w:rsidR="00597063">
        <w:fldChar w:fldCharType="begin"/>
      </w:r>
      <w:r>
        <w:instrText xml:space="preserve"> REF _Ref341025420 \r \h </w:instrText>
      </w:r>
      <w:r w:rsidR="00597063">
        <w:fldChar w:fldCharType="separate"/>
      </w:r>
      <w:r>
        <w:t>[4]</w:t>
      </w:r>
      <w:r w:rsidR="00597063">
        <w:fldChar w:fldCharType="end"/>
      </w:r>
      <w:r>
        <w:t xml:space="preserve">. </w:t>
      </w:r>
      <w:r w:rsidR="00FD76E0">
        <w:t>Research was undertaken to look at</w:t>
      </w:r>
      <w:r>
        <w:t xml:space="preserve"> similar appli</w:t>
      </w:r>
      <w:r w:rsidR="0092332C">
        <w:t xml:space="preserve">cations on the market in detail, studying </w:t>
      </w:r>
      <w:r>
        <w:t xml:space="preserve">about them in the Google Play store and downloading a select few to look at in more detail. </w:t>
      </w:r>
      <w:r>
        <w:rPr>
          <w:noProof/>
          <w:lang w:eastAsia="en-GB"/>
        </w:rPr>
        <w:t>An example of a tourist app for a singular city is the Manchester Tourist Guide by Jonaldo</w:t>
      </w:r>
      <w:r w:rsidR="00597063">
        <w:rPr>
          <w:noProof/>
          <w:lang w:eastAsia="en-GB"/>
        </w:rPr>
        <w:fldChar w:fldCharType="begin"/>
      </w:r>
      <w:r>
        <w:rPr>
          <w:noProof/>
          <w:lang w:eastAsia="en-GB"/>
        </w:rPr>
        <w:instrText xml:space="preserve"> REF _Ref341025440 \r \h </w:instrText>
      </w:r>
      <w:r w:rsidR="00597063">
        <w:rPr>
          <w:noProof/>
          <w:lang w:eastAsia="en-GB"/>
        </w:rPr>
      </w:r>
      <w:r w:rsidR="00597063">
        <w:rPr>
          <w:noProof/>
          <w:lang w:eastAsia="en-GB"/>
        </w:rPr>
        <w:fldChar w:fldCharType="separate"/>
      </w:r>
      <w:r>
        <w:rPr>
          <w:noProof/>
          <w:lang w:eastAsia="en-GB"/>
        </w:rPr>
        <w:t>[5]</w:t>
      </w:r>
      <w:r w:rsidR="00597063">
        <w:rPr>
          <w:noProof/>
          <w:lang w:eastAsia="en-GB"/>
        </w:rPr>
        <w:fldChar w:fldCharType="end"/>
      </w:r>
      <w:r>
        <w:rPr>
          <w:noProof/>
          <w:lang w:eastAsia="en-GB"/>
        </w:rPr>
        <w:t>:</w:t>
      </w:r>
    </w:p>
    <w:p w:rsidR="002B02DA" w:rsidRDefault="00FE135E" w:rsidP="002B02DA">
      <w:pPr>
        <w:rPr>
          <w:noProof/>
          <w:lang w:eastAsia="en-GB"/>
        </w:rPr>
      </w:pPr>
      <w:r>
        <w:rPr>
          <w:noProof/>
          <w:lang w:eastAsia="en-GB"/>
        </w:rPr>
        <w:drawing>
          <wp:anchor distT="0" distB="0" distL="114300" distR="114300" simplePos="0" relativeHeight="251661312" behindDoc="1" locked="0" layoutInCell="1" allowOverlap="1">
            <wp:simplePos x="0" y="0"/>
            <wp:positionH relativeFrom="column">
              <wp:posOffset>2652395</wp:posOffset>
            </wp:positionH>
            <wp:positionV relativeFrom="paragraph">
              <wp:posOffset>135890</wp:posOffset>
            </wp:positionV>
            <wp:extent cx="1276985" cy="2138680"/>
            <wp:effectExtent l="19050" t="0" r="0" b="0"/>
            <wp:wrapNone/>
            <wp:docPr id="13" name="Picture 13" descr="https://lh4.ggpht.com/j98xkJU4M_lYZYydAUPkqJ5fBSgZZNKFsgE3RfLUkKT4jEV7skG6XbAUsHPUNSpyu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4.ggpht.com/j98xkJU4M_lYZYydAUPkqJ5fBSgZZNKFsgE3RfLUkKT4jEV7skG6XbAUsHPUNSpyug"/>
                    <pic:cNvPicPr>
                      <a:picLocks noChangeAspect="1" noChangeArrowheads="1"/>
                    </pic:cNvPicPr>
                  </pic:nvPicPr>
                  <pic:blipFill>
                    <a:blip r:embed="rId10"/>
                    <a:srcRect/>
                    <a:stretch>
                      <a:fillRect/>
                    </a:stretch>
                  </pic:blipFill>
                  <pic:spPr bwMode="auto">
                    <a:xfrm>
                      <a:off x="0" y="0"/>
                      <a:ext cx="1276985" cy="2138680"/>
                    </a:xfrm>
                    <a:prstGeom prst="rect">
                      <a:avLst/>
                    </a:prstGeom>
                    <a:noFill/>
                    <a:ln w="9525">
                      <a:noFill/>
                      <a:miter lim="800000"/>
                      <a:headEnd/>
                      <a:tailEnd/>
                    </a:ln>
                  </pic:spPr>
                </pic:pic>
              </a:graphicData>
            </a:graphic>
          </wp:anchor>
        </w:drawing>
      </w:r>
      <w:r>
        <w:rPr>
          <w:noProof/>
          <w:lang w:eastAsia="en-GB"/>
        </w:rPr>
        <w:drawing>
          <wp:anchor distT="0" distB="0" distL="114300" distR="114300" simplePos="0" relativeHeight="251662336" behindDoc="1" locked="0" layoutInCell="1" allowOverlap="1">
            <wp:simplePos x="0" y="0"/>
            <wp:positionH relativeFrom="column">
              <wp:posOffset>3996690</wp:posOffset>
            </wp:positionH>
            <wp:positionV relativeFrom="paragraph">
              <wp:posOffset>135890</wp:posOffset>
            </wp:positionV>
            <wp:extent cx="1284605" cy="2138680"/>
            <wp:effectExtent l="19050" t="0" r="0" b="0"/>
            <wp:wrapNone/>
            <wp:docPr id="16" name="Picture 16" descr="https://lh5.ggpht.com/WLcl-fX_4Uu0g9qrd840r87RUh21Qvo9U_jChS-AwVvLOO2Baq2mvdGtCNIr8A-qL_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lh5.ggpht.com/WLcl-fX_4Uu0g9qrd840r87RUh21Qvo9U_jChS-AwVvLOO2Baq2mvdGtCNIr8A-qL_8"/>
                    <pic:cNvPicPr>
                      <a:picLocks noChangeAspect="1" noChangeArrowheads="1"/>
                    </pic:cNvPicPr>
                  </pic:nvPicPr>
                  <pic:blipFill>
                    <a:blip r:embed="rId11"/>
                    <a:srcRect/>
                    <a:stretch>
                      <a:fillRect/>
                    </a:stretch>
                  </pic:blipFill>
                  <pic:spPr bwMode="auto">
                    <a:xfrm>
                      <a:off x="0" y="0"/>
                      <a:ext cx="1284605" cy="2138680"/>
                    </a:xfrm>
                    <a:prstGeom prst="rect">
                      <a:avLst/>
                    </a:prstGeom>
                    <a:noFill/>
                    <a:ln w="9525">
                      <a:noFill/>
                      <a:miter lim="800000"/>
                      <a:headEnd/>
                      <a:tailEnd/>
                    </a:ln>
                  </pic:spPr>
                </pic:pic>
              </a:graphicData>
            </a:graphic>
          </wp:anchor>
        </w:drawing>
      </w:r>
      <w:r>
        <w:rPr>
          <w:noProof/>
          <w:lang w:eastAsia="en-GB"/>
        </w:rPr>
        <w:drawing>
          <wp:anchor distT="0" distB="0" distL="114300" distR="114300" simplePos="0" relativeHeight="251659264" behindDoc="1" locked="0" layoutInCell="1" allowOverlap="1">
            <wp:simplePos x="0" y="0"/>
            <wp:positionH relativeFrom="column">
              <wp:posOffset>-193675</wp:posOffset>
            </wp:positionH>
            <wp:positionV relativeFrom="paragraph">
              <wp:posOffset>756285</wp:posOffset>
            </wp:positionV>
            <wp:extent cx="1411605" cy="1224280"/>
            <wp:effectExtent l="1905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srcRect l="22946" t="23188" r="62940" b="57143"/>
                    <a:stretch>
                      <a:fillRect/>
                    </a:stretch>
                  </pic:blipFill>
                  <pic:spPr bwMode="auto">
                    <a:xfrm>
                      <a:off x="0" y="0"/>
                      <a:ext cx="1411605" cy="1224280"/>
                    </a:xfrm>
                    <a:prstGeom prst="rect">
                      <a:avLst/>
                    </a:prstGeom>
                    <a:noFill/>
                    <a:ln w="9525">
                      <a:noFill/>
                      <a:miter lim="800000"/>
                      <a:headEnd/>
                      <a:tailEnd/>
                    </a:ln>
                  </pic:spPr>
                </pic:pic>
              </a:graphicData>
            </a:graphic>
          </wp:anchor>
        </w:drawing>
      </w:r>
      <w:r w:rsidR="00FD76E0">
        <w:rPr>
          <w:noProof/>
          <w:lang w:eastAsia="en-GB"/>
        </w:rPr>
        <w:drawing>
          <wp:anchor distT="0" distB="0" distL="114300" distR="114300" simplePos="0" relativeHeight="251660288" behindDoc="1" locked="0" layoutInCell="1" allowOverlap="1">
            <wp:simplePos x="0" y="0"/>
            <wp:positionH relativeFrom="column">
              <wp:posOffset>1301198</wp:posOffset>
            </wp:positionH>
            <wp:positionV relativeFrom="paragraph">
              <wp:posOffset>144061</wp:posOffset>
            </wp:positionV>
            <wp:extent cx="1284964" cy="2138901"/>
            <wp:effectExtent l="19050" t="0" r="0" b="0"/>
            <wp:wrapNone/>
            <wp:docPr id="10" name="Picture 10" descr="https://lh5.ggpht.com/34YW7v5TcL7EpdOoH6ddGf8YvmP2B7oTzxfs2lrRP1q-qhVOBW7iZdAOXrag6q_J_W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5.ggpht.com/34YW7v5TcL7EpdOoH6ddGf8YvmP2B7oTzxfs2lrRP1q-qhVOBW7iZdAOXrag6q_J_WY"/>
                    <pic:cNvPicPr>
                      <a:picLocks noChangeAspect="1" noChangeArrowheads="1"/>
                    </pic:cNvPicPr>
                  </pic:nvPicPr>
                  <pic:blipFill>
                    <a:blip r:embed="rId13"/>
                    <a:srcRect/>
                    <a:stretch>
                      <a:fillRect/>
                    </a:stretch>
                  </pic:blipFill>
                  <pic:spPr bwMode="auto">
                    <a:xfrm>
                      <a:off x="0" y="0"/>
                      <a:ext cx="1284964" cy="2138901"/>
                    </a:xfrm>
                    <a:prstGeom prst="rect">
                      <a:avLst/>
                    </a:prstGeom>
                    <a:noFill/>
                    <a:ln w="9525">
                      <a:noFill/>
                      <a:miter lim="800000"/>
                      <a:headEnd/>
                      <a:tailEnd/>
                    </a:ln>
                  </pic:spPr>
                </pic:pic>
              </a:graphicData>
            </a:graphic>
          </wp:anchor>
        </w:drawing>
      </w:r>
    </w:p>
    <w:p w:rsidR="002B02DA" w:rsidRDefault="002B02DA" w:rsidP="002B02DA">
      <w:pPr>
        <w:rPr>
          <w:noProof/>
          <w:lang w:eastAsia="en-GB"/>
        </w:rPr>
      </w:pPr>
    </w:p>
    <w:p w:rsidR="002B02DA" w:rsidRDefault="002B02DA" w:rsidP="002B02DA">
      <w:pPr>
        <w:rPr>
          <w:noProof/>
          <w:lang w:eastAsia="en-GB"/>
        </w:rPr>
      </w:pPr>
    </w:p>
    <w:p w:rsidR="002B02DA" w:rsidRDefault="002B02DA" w:rsidP="002B02DA">
      <w:pPr>
        <w:rPr>
          <w:noProof/>
          <w:lang w:eastAsia="en-GB"/>
        </w:rPr>
      </w:pPr>
    </w:p>
    <w:p w:rsidR="002B02DA" w:rsidRDefault="002B02DA" w:rsidP="002B02DA"/>
    <w:p w:rsidR="002B02DA" w:rsidRDefault="002B02DA" w:rsidP="002B02DA">
      <w:pPr>
        <w:rPr>
          <w:noProof/>
          <w:lang w:eastAsia="en-GB"/>
        </w:rPr>
      </w:pPr>
      <w:r>
        <w:rPr>
          <w:noProof/>
          <w:lang w:eastAsia="en-GB"/>
        </w:rPr>
        <w:t xml:space="preserve"> </w:t>
      </w:r>
      <w:r>
        <w:rPr>
          <w:noProof/>
          <w:lang w:eastAsia="en-GB"/>
        </w:rPr>
        <w:tab/>
      </w:r>
    </w:p>
    <w:p w:rsidR="002B02DA" w:rsidRDefault="002B02DA" w:rsidP="002B02DA">
      <w:pPr>
        <w:tabs>
          <w:tab w:val="left" w:pos="2816"/>
        </w:tabs>
      </w:pPr>
      <w:r>
        <w:tab/>
      </w:r>
    </w:p>
    <w:p w:rsidR="002B02DA" w:rsidRDefault="002B02DA" w:rsidP="002B02DA"/>
    <w:p w:rsidR="002B02DA" w:rsidRPr="00BA19D6" w:rsidRDefault="002B02DA" w:rsidP="002B02DA"/>
    <w:p w:rsidR="002B02DA" w:rsidRDefault="002B02DA" w:rsidP="002B02DA"/>
    <w:p w:rsidR="002B02DA" w:rsidRDefault="002B02DA" w:rsidP="002B02DA"/>
    <w:p w:rsidR="002B02DA" w:rsidRDefault="002B02DA" w:rsidP="002B02DA"/>
    <w:p w:rsidR="002B02DA" w:rsidRDefault="002B02DA" w:rsidP="002B02DA"/>
    <w:p w:rsidR="009F3F4F" w:rsidRDefault="009F3F4F" w:rsidP="002B02DA"/>
    <w:p w:rsidR="00FE135E" w:rsidRDefault="00FE135E" w:rsidP="002B02DA"/>
    <w:p w:rsidR="009F3F4F" w:rsidRDefault="009F3F4F" w:rsidP="002B02DA">
      <w:r>
        <w:t xml:space="preserve">Figure 1.1: Screenshots of the </w:t>
      </w:r>
      <w:r w:rsidR="00FE135E">
        <w:t>Manchester Tourist Guide App</w:t>
      </w:r>
      <w:r w:rsidR="00882B25">
        <w:t>’s</w:t>
      </w:r>
      <w:r w:rsidR="00FE135E">
        <w:t xml:space="preserve"> icon and user interface.</w:t>
      </w:r>
    </w:p>
    <w:p w:rsidR="00FD76E0" w:rsidRDefault="00FD76E0" w:rsidP="002B02DA"/>
    <w:p w:rsidR="0024023B" w:rsidRDefault="002B02DA" w:rsidP="002B02DA">
      <w:r>
        <w:t>After downloading and looking at th</w:t>
      </w:r>
      <w:r w:rsidR="004C375D">
        <w:t>is application it became apparent that it is quite</w:t>
      </w:r>
      <w:r>
        <w:t xml:space="preserve"> </w:t>
      </w:r>
      <w:r w:rsidR="004C375D">
        <w:t>a nice</w:t>
      </w:r>
      <w:r>
        <w:t xml:space="preserve"> app for people to use. It uses a different graphical</w:t>
      </w:r>
      <w:r w:rsidR="004C375D">
        <w:t xml:space="preserve"> user interface design to what has</w:t>
      </w:r>
      <w:r>
        <w:t xml:space="preserve"> </w:t>
      </w:r>
      <w:r w:rsidR="004C375D">
        <w:t>been</w:t>
      </w:r>
      <w:r>
        <w:t xml:space="preserve"> </w:t>
      </w:r>
      <w:r w:rsidR="00E81682">
        <w:t>developed for this</w:t>
      </w:r>
      <w:r w:rsidR="004C375D">
        <w:t xml:space="preserve"> project in the </w:t>
      </w:r>
      <w:r>
        <w:t xml:space="preserve">tourist </w:t>
      </w:r>
      <w:r w:rsidR="00E81682">
        <w:t xml:space="preserve">information </w:t>
      </w:r>
      <w:r>
        <w:t xml:space="preserve">app. The application uses what is known as a list view in android development </w:t>
      </w:r>
      <w:r w:rsidR="0024023B">
        <w:t xml:space="preserve">for its main menu </w:t>
      </w:r>
      <w:r>
        <w:t xml:space="preserve">which has been modified to include pictures. </w:t>
      </w:r>
      <w:r w:rsidR="00D85229">
        <w:t>This</w:t>
      </w:r>
      <w:r>
        <w:t xml:space="preserve"> is </w:t>
      </w:r>
      <w:r w:rsidR="00D85229">
        <w:t xml:space="preserve">a </w:t>
      </w:r>
      <w:r>
        <w:t>good way to display information however it can take up a lot of screen space</w:t>
      </w:r>
      <w:r w:rsidR="00D85229">
        <w:t xml:space="preserve"> when compared to using the </w:t>
      </w:r>
      <w:r w:rsidR="0024023B">
        <w:t>other methods such as a grid view</w:t>
      </w:r>
      <w:r>
        <w:t xml:space="preserve">. </w:t>
      </w:r>
      <w:r w:rsidR="005F23DF">
        <w:t xml:space="preserve">For the </w:t>
      </w:r>
      <w:r w:rsidR="0024023B">
        <w:t>main menu of the application</w:t>
      </w:r>
      <w:r w:rsidR="005F23DF">
        <w:t xml:space="preserve"> that appears, it was therefore decided that a </w:t>
      </w:r>
      <w:r>
        <w:t xml:space="preserve">list view </w:t>
      </w:r>
      <w:r w:rsidR="005F23DF">
        <w:t>shouldn’t be used as it is likely to take a</w:t>
      </w:r>
      <w:r>
        <w:t xml:space="preserve"> user longer to</w:t>
      </w:r>
      <w:r w:rsidR="005F23DF">
        <w:t xml:space="preserve"> find the information they want. This is because</w:t>
      </w:r>
      <w:r>
        <w:t xml:space="preserve"> they </w:t>
      </w:r>
      <w:r w:rsidR="005F23DF">
        <w:t>may</w:t>
      </w:r>
      <w:r>
        <w:t xml:space="preserve"> need to read</w:t>
      </w:r>
      <w:r w:rsidR="005F23DF">
        <w:t xml:space="preserve"> more information and scroll further down the screen to obtain information </w:t>
      </w:r>
      <w:r>
        <w:t xml:space="preserve">when compared to something like an icon based application. On the </w:t>
      </w:r>
      <w:r w:rsidR="005C6050">
        <w:t>other hand for other parts of the</w:t>
      </w:r>
      <w:r>
        <w:t xml:space="preserve"> application where more textual information</w:t>
      </w:r>
      <w:r w:rsidR="005C6050">
        <w:t xml:space="preserve"> needs to be displayed</w:t>
      </w:r>
      <w:r w:rsidR="002C5EF9">
        <w:t>, i</w:t>
      </w:r>
      <w:r w:rsidR="005C6050">
        <w:t>t is appropriate to use</w:t>
      </w:r>
      <w:r>
        <w:t xml:space="preserve"> a list view. </w:t>
      </w:r>
    </w:p>
    <w:p w:rsidR="0024023B" w:rsidRDefault="0024023B" w:rsidP="002B02DA"/>
    <w:p w:rsidR="002B02DA" w:rsidRDefault="002B02DA" w:rsidP="002B02DA">
      <w:r>
        <w:t xml:space="preserve">Another </w:t>
      </w:r>
      <w:r w:rsidR="0024023B">
        <w:t>benefit</w:t>
      </w:r>
      <w:r>
        <w:t xml:space="preserve"> </w:t>
      </w:r>
      <w:r w:rsidR="0024023B">
        <w:t>of</w:t>
      </w:r>
      <w:r>
        <w:t xml:space="preserve"> this particular application is the depth of information it has on destinations and establishments. For each place listed it has a large descri</w:t>
      </w:r>
      <w:r w:rsidR="00A12FD5">
        <w:t>ption and a detailed photo. It</w:t>
      </w:r>
      <w:r w:rsidR="002C5EF9">
        <w:t xml:space="preserve"> would have been nice to replicate</w:t>
      </w:r>
      <w:r w:rsidR="00A12FD5">
        <w:t xml:space="preserve"> both of these features</w:t>
      </w:r>
      <w:r w:rsidR="002C5EF9">
        <w:t xml:space="preserve"> in the </w:t>
      </w:r>
      <w:proofErr w:type="gramStart"/>
      <w:r w:rsidR="002C5EF9">
        <w:t>application,</w:t>
      </w:r>
      <w:proofErr w:type="gramEnd"/>
      <w:r w:rsidR="002C5EF9">
        <w:t xml:space="preserve"> </w:t>
      </w:r>
      <w:r>
        <w:t>however</w:t>
      </w:r>
      <w:r w:rsidR="002C5EF9">
        <w:t>,</w:t>
      </w:r>
      <w:r>
        <w:t xml:space="preserve"> u</w:t>
      </w:r>
      <w:r w:rsidR="002C5EF9">
        <w:t xml:space="preserve">nfortunately </w:t>
      </w:r>
      <w:r>
        <w:t>a web service wi</w:t>
      </w:r>
      <w:r w:rsidR="002C5EF9">
        <w:t>th this detailed information could not</w:t>
      </w:r>
      <w:r>
        <w:t xml:space="preserve"> be found </w:t>
      </w:r>
      <w:r w:rsidR="002C5EF9">
        <w:t xml:space="preserve">and used </w:t>
      </w:r>
      <w:r w:rsidR="00A12FD5">
        <w:t>in</w:t>
      </w:r>
      <w:r w:rsidR="002C5EF9">
        <w:t xml:space="preserve"> the project </w:t>
      </w:r>
      <w:r w:rsidR="00A12FD5">
        <w:t xml:space="preserve">within the allotted </w:t>
      </w:r>
      <w:r w:rsidR="002C5EF9">
        <w:t>time period</w:t>
      </w:r>
      <w:r>
        <w:t xml:space="preserve">. </w:t>
      </w:r>
      <w:r w:rsidR="00ED751D">
        <w:t xml:space="preserve"> As t</w:t>
      </w:r>
      <w:r w:rsidR="002C5EF9">
        <w:t xml:space="preserve">he application </w:t>
      </w:r>
      <w:r w:rsidR="00A12FD5">
        <w:t>developed aimed</w:t>
      </w:r>
      <w:r>
        <w:t xml:space="preserve"> to </w:t>
      </w:r>
      <w:r w:rsidR="00A12FD5">
        <w:t>cover the whole of the UK and not just one city i</w:t>
      </w:r>
      <w:r w:rsidR="00ED751D">
        <w:t>t w</w:t>
      </w:r>
      <w:r>
        <w:t xml:space="preserve">ould not </w:t>
      </w:r>
      <w:r w:rsidR="00A12FD5">
        <w:t xml:space="preserve">have </w:t>
      </w:r>
      <w:r w:rsidR="00A12FD5">
        <w:lastRenderedPageBreak/>
        <w:t>been</w:t>
      </w:r>
      <w:r w:rsidR="00ED751D">
        <w:t xml:space="preserve"> possible to</w:t>
      </w:r>
      <w:r>
        <w:t xml:space="preserve"> describe and write about t</w:t>
      </w:r>
      <w:r w:rsidR="00FD0F75">
        <w:t>housands of major locations</w:t>
      </w:r>
      <w:r w:rsidR="00A12FD5">
        <w:t xml:space="preserve"> and provide this information</w:t>
      </w:r>
      <w:r w:rsidR="00FD0F75">
        <w:t>. This</w:t>
      </w:r>
      <w:r>
        <w:t xml:space="preserve"> app </w:t>
      </w:r>
      <w:r w:rsidR="00A12FD5">
        <w:t>also has</w:t>
      </w:r>
      <w:r>
        <w:t xml:space="preserve"> some great options </w:t>
      </w:r>
      <w:r w:rsidR="00A12FD5">
        <w:t xml:space="preserve">for the user to select from </w:t>
      </w:r>
      <w:r>
        <w:t xml:space="preserve">such as ‘directions’, ‘view website’ and </w:t>
      </w:r>
      <w:r w:rsidR="00FD0F75">
        <w:t xml:space="preserve">to </w:t>
      </w:r>
      <w:r w:rsidRPr="009F3F4F">
        <w:t>call a particular listing</w:t>
      </w:r>
      <w:r w:rsidR="00FD0F75">
        <w:t xml:space="preserve">. These are all features that </w:t>
      </w:r>
      <w:r w:rsidR="00AC717A">
        <w:t xml:space="preserve">were decided </w:t>
      </w:r>
      <w:r w:rsidR="00A12FD5">
        <w:t>to</w:t>
      </w:r>
      <w:r w:rsidR="00FD0F75">
        <w:t xml:space="preserve"> be</w:t>
      </w:r>
      <w:r>
        <w:t xml:space="preserve"> include</w:t>
      </w:r>
      <w:r w:rsidR="009F3F4F">
        <w:t>d in the application</w:t>
      </w:r>
      <w:r w:rsidR="00A12FD5">
        <w:t xml:space="preserve"> created</w:t>
      </w:r>
      <w:r>
        <w:t xml:space="preserve">. </w:t>
      </w:r>
    </w:p>
    <w:p w:rsidR="002B02DA" w:rsidRDefault="002B02DA" w:rsidP="002B02DA"/>
    <w:p w:rsidR="002B02DA" w:rsidRDefault="002B02DA" w:rsidP="002B02DA">
      <w:r>
        <w:t xml:space="preserve">Pocket Britain </w:t>
      </w:r>
      <w:r w:rsidR="00597063">
        <w:fldChar w:fldCharType="begin"/>
      </w:r>
      <w:r>
        <w:instrText xml:space="preserve"> REF _Ref341025468 \r \h </w:instrText>
      </w:r>
      <w:r w:rsidR="00597063">
        <w:fldChar w:fldCharType="separate"/>
      </w:r>
      <w:r>
        <w:t>[6]</w:t>
      </w:r>
      <w:r w:rsidR="00597063">
        <w:fldChar w:fldCharType="end"/>
      </w:r>
      <w:r>
        <w:t xml:space="preserve"> is another application </w:t>
      </w:r>
      <w:r w:rsidR="000E14D4">
        <w:t>that has been</w:t>
      </w:r>
      <w:r>
        <w:t xml:space="preserve"> research</w:t>
      </w:r>
      <w:r w:rsidR="000E14D4">
        <w:t>ed</w:t>
      </w:r>
      <w:r>
        <w:t>. Unlike the Manchester Tourist Guide this particular application does provide information for the whole of Great Britain. It is also dissimilar to the application above in terms of appearan</w:t>
      </w:r>
      <w:r w:rsidR="000E14D4">
        <w:t xml:space="preserve">ce. </w:t>
      </w:r>
    </w:p>
    <w:p w:rsidR="002B02DA" w:rsidRDefault="002B02DA" w:rsidP="002B02DA"/>
    <w:p w:rsidR="002B02DA" w:rsidRDefault="0068366A" w:rsidP="002B02DA">
      <w:r>
        <w:rPr>
          <w:noProof/>
          <w:lang w:eastAsia="en-GB"/>
        </w:rPr>
        <w:drawing>
          <wp:anchor distT="0" distB="0" distL="114300" distR="114300" simplePos="0" relativeHeight="251666432" behindDoc="1" locked="0" layoutInCell="1" allowOverlap="1">
            <wp:simplePos x="0" y="0"/>
            <wp:positionH relativeFrom="column">
              <wp:posOffset>3929380</wp:posOffset>
            </wp:positionH>
            <wp:positionV relativeFrom="paragraph">
              <wp:posOffset>-28575</wp:posOffset>
            </wp:positionV>
            <wp:extent cx="1284605" cy="2170430"/>
            <wp:effectExtent l="19050" t="0" r="0" b="0"/>
            <wp:wrapNone/>
            <wp:docPr id="28" name="Picture 28" descr="https://lh5.ggpht.com/7d1Pnv-g_Mcm1LUR1uNU9j7lphcKZaJXgBUkuqHDMJ5ttd8U6tn85UkH1q-6JBkcbU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lh5.ggpht.com/7d1Pnv-g_Mcm1LUR1uNU9j7lphcKZaJXgBUkuqHDMJ5ttd8U6tn85UkH1q-6JBkcbU8"/>
                    <pic:cNvPicPr>
                      <a:picLocks noChangeAspect="1" noChangeArrowheads="1"/>
                    </pic:cNvPicPr>
                  </pic:nvPicPr>
                  <pic:blipFill>
                    <a:blip r:embed="rId14"/>
                    <a:srcRect/>
                    <a:stretch>
                      <a:fillRect/>
                    </a:stretch>
                  </pic:blipFill>
                  <pic:spPr bwMode="auto">
                    <a:xfrm>
                      <a:off x="0" y="0"/>
                      <a:ext cx="1284605" cy="2170430"/>
                    </a:xfrm>
                    <a:prstGeom prst="rect">
                      <a:avLst/>
                    </a:prstGeom>
                    <a:noFill/>
                    <a:ln w="9525">
                      <a:noFill/>
                      <a:miter lim="800000"/>
                      <a:headEnd/>
                      <a:tailEnd/>
                    </a:ln>
                  </pic:spPr>
                </pic:pic>
              </a:graphicData>
            </a:graphic>
          </wp:anchor>
        </w:drawing>
      </w:r>
      <w:r>
        <w:rPr>
          <w:noProof/>
          <w:lang w:eastAsia="en-GB"/>
        </w:rPr>
        <w:drawing>
          <wp:anchor distT="0" distB="0" distL="114300" distR="114300" simplePos="0" relativeHeight="251665408" behindDoc="1" locked="0" layoutInCell="1" allowOverlap="1">
            <wp:simplePos x="0" y="0"/>
            <wp:positionH relativeFrom="column">
              <wp:posOffset>2586162</wp:posOffset>
            </wp:positionH>
            <wp:positionV relativeFrom="paragraph">
              <wp:posOffset>-36278</wp:posOffset>
            </wp:positionV>
            <wp:extent cx="1284963" cy="2178658"/>
            <wp:effectExtent l="19050" t="0" r="0" b="0"/>
            <wp:wrapNone/>
            <wp:docPr id="25" name="Picture 25" descr="https://lh3.ggpht.com/5sZ0_XbLCuFSnqz6aVu_3o83vYRwKeiCjypuPYbDBnPkt9M-f5X9ynOExp7XIfVuIk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lh3.ggpht.com/5sZ0_XbLCuFSnqz6aVu_3o83vYRwKeiCjypuPYbDBnPkt9M-f5X9ynOExp7XIfVuIkU"/>
                    <pic:cNvPicPr>
                      <a:picLocks noChangeAspect="1" noChangeArrowheads="1"/>
                    </pic:cNvPicPr>
                  </pic:nvPicPr>
                  <pic:blipFill>
                    <a:blip r:embed="rId15"/>
                    <a:srcRect/>
                    <a:stretch>
                      <a:fillRect/>
                    </a:stretch>
                  </pic:blipFill>
                  <pic:spPr bwMode="auto">
                    <a:xfrm>
                      <a:off x="0" y="0"/>
                      <a:ext cx="1284963" cy="2178658"/>
                    </a:xfrm>
                    <a:prstGeom prst="rect">
                      <a:avLst/>
                    </a:prstGeom>
                    <a:noFill/>
                    <a:ln w="9525">
                      <a:noFill/>
                      <a:miter lim="800000"/>
                      <a:headEnd/>
                      <a:tailEnd/>
                    </a:ln>
                  </pic:spPr>
                </pic:pic>
              </a:graphicData>
            </a:graphic>
          </wp:anchor>
        </w:drawing>
      </w:r>
      <w:r>
        <w:rPr>
          <w:noProof/>
          <w:lang w:eastAsia="en-GB"/>
        </w:rPr>
        <w:drawing>
          <wp:anchor distT="0" distB="0" distL="114300" distR="114300" simplePos="0" relativeHeight="251664384" behindDoc="1" locked="0" layoutInCell="1" allowOverlap="1">
            <wp:simplePos x="0" y="0"/>
            <wp:positionH relativeFrom="column">
              <wp:posOffset>1218537</wp:posOffset>
            </wp:positionH>
            <wp:positionV relativeFrom="paragraph">
              <wp:posOffset>-36278</wp:posOffset>
            </wp:positionV>
            <wp:extent cx="1284964" cy="2178657"/>
            <wp:effectExtent l="19050" t="0" r="0" b="0"/>
            <wp:wrapNone/>
            <wp:docPr id="22" name="Picture 22" descr="https://lh5.ggpht.com/AP8ipk-UYqZIv0dedwWow0I3gjqi0y2wjJEn3l_fT8uWGqGvk_xXSRLC_HdCIv9gYNj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lh5.ggpht.com/AP8ipk-UYqZIv0dedwWow0I3gjqi0y2wjJEn3l_fT8uWGqGvk_xXSRLC_HdCIv9gYNjC"/>
                    <pic:cNvPicPr>
                      <a:picLocks noChangeAspect="1" noChangeArrowheads="1"/>
                    </pic:cNvPicPr>
                  </pic:nvPicPr>
                  <pic:blipFill>
                    <a:blip r:embed="rId16"/>
                    <a:srcRect/>
                    <a:stretch>
                      <a:fillRect/>
                    </a:stretch>
                  </pic:blipFill>
                  <pic:spPr bwMode="auto">
                    <a:xfrm>
                      <a:off x="0" y="0"/>
                      <a:ext cx="1284964" cy="2178657"/>
                    </a:xfrm>
                    <a:prstGeom prst="rect">
                      <a:avLst/>
                    </a:prstGeom>
                    <a:noFill/>
                    <a:ln w="9525">
                      <a:noFill/>
                      <a:miter lim="800000"/>
                      <a:headEnd/>
                      <a:tailEnd/>
                    </a:ln>
                  </pic:spPr>
                </pic:pic>
              </a:graphicData>
            </a:graphic>
          </wp:anchor>
        </w:drawing>
      </w:r>
      <w:r w:rsidR="002B02DA">
        <w:rPr>
          <w:noProof/>
          <w:lang w:eastAsia="en-GB"/>
        </w:rPr>
        <w:drawing>
          <wp:anchor distT="0" distB="0" distL="114300" distR="114300" simplePos="0" relativeHeight="251663360" behindDoc="1" locked="0" layoutInCell="1" allowOverlap="1">
            <wp:simplePos x="0" y="0"/>
            <wp:positionH relativeFrom="column">
              <wp:posOffset>-318635</wp:posOffset>
            </wp:positionH>
            <wp:positionV relativeFrom="paragraph">
              <wp:posOffset>136995</wp:posOffset>
            </wp:positionV>
            <wp:extent cx="1404565" cy="1224500"/>
            <wp:effectExtent l="19050" t="0" r="5135"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
                    <a:srcRect l="22946" t="20083" r="63458" b="62526"/>
                    <a:stretch>
                      <a:fillRect/>
                    </a:stretch>
                  </pic:blipFill>
                  <pic:spPr bwMode="auto">
                    <a:xfrm>
                      <a:off x="0" y="0"/>
                      <a:ext cx="1404565" cy="1224500"/>
                    </a:xfrm>
                    <a:prstGeom prst="rect">
                      <a:avLst/>
                    </a:prstGeom>
                    <a:noFill/>
                    <a:ln w="9525">
                      <a:noFill/>
                      <a:miter lim="800000"/>
                      <a:headEnd/>
                      <a:tailEnd/>
                    </a:ln>
                  </pic:spPr>
                </pic:pic>
              </a:graphicData>
            </a:graphic>
          </wp:anchor>
        </w:drawing>
      </w:r>
    </w:p>
    <w:p w:rsidR="002B02DA" w:rsidRDefault="002B02DA" w:rsidP="002B02DA"/>
    <w:p w:rsidR="002B02DA" w:rsidRDefault="002B02DA" w:rsidP="002B02DA"/>
    <w:p w:rsidR="002B02DA" w:rsidRDefault="002B02DA" w:rsidP="002B02DA"/>
    <w:p w:rsidR="002B02DA" w:rsidRDefault="002B02DA" w:rsidP="002B02DA"/>
    <w:p w:rsidR="002B02DA" w:rsidRDefault="002B02DA" w:rsidP="002B02DA"/>
    <w:p w:rsidR="002B02DA" w:rsidRDefault="002B02DA" w:rsidP="002B02DA"/>
    <w:p w:rsidR="002B02DA" w:rsidRDefault="002B02DA" w:rsidP="002B02DA"/>
    <w:p w:rsidR="002B02DA" w:rsidRDefault="002B02DA" w:rsidP="002B02DA"/>
    <w:p w:rsidR="002B02DA" w:rsidRDefault="002B02DA" w:rsidP="002B02DA"/>
    <w:p w:rsidR="002B02DA" w:rsidRDefault="002B02DA" w:rsidP="002B02DA"/>
    <w:p w:rsidR="0068366A" w:rsidRDefault="0068366A" w:rsidP="002B02DA"/>
    <w:p w:rsidR="0068366A" w:rsidRDefault="0068366A" w:rsidP="002B02DA"/>
    <w:p w:rsidR="00FE135E" w:rsidRDefault="00FE135E" w:rsidP="002B02DA"/>
    <w:p w:rsidR="0068366A" w:rsidRDefault="00FE135E" w:rsidP="002B02DA">
      <w:r>
        <w:t>Figure 1.2: Screenshots of the Pocket Britain App</w:t>
      </w:r>
      <w:r w:rsidR="00882B25">
        <w:t>’s</w:t>
      </w:r>
      <w:r>
        <w:t xml:space="preserve"> icon and user interface.</w:t>
      </w:r>
    </w:p>
    <w:p w:rsidR="00FE135E" w:rsidRDefault="00FE135E" w:rsidP="002B02DA"/>
    <w:p w:rsidR="002B02DA" w:rsidRDefault="000E14D4" w:rsidP="002B02DA">
      <w:r>
        <w:t>From when this application was</w:t>
      </w:r>
      <w:r w:rsidR="002B02DA">
        <w:t xml:space="preserve"> first downloaded the Pocket Britain app </w:t>
      </w:r>
      <w:r>
        <w:t xml:space="preserve">appeared to look rather </w:t>
      </w:r>
      <w:r w:rsidR="002B02DA">
        <w:t xml:space="preserve">unprofessional </w:t>
      </w:r>
      <w:r>
        <w:t>and not well presented</w:t>
      </w:r>
      <w:r w:rsidR="002B02DA">
        <w:t xml:space="preserve">. First impressions can </w:t>
      </w:r>
      <w:r>
        <w:t xml:space="preserve">quite often count </w:t>
      </w:r>
      <w:r w:rsidR="007D66C6">
        <w:t xml:space="preserve">with apps </w:t>
      </w:r>
      <w:r>
        <w:t xml:space="preserve">and </w:t>
      </w:r>
      <w:r w:rsidR="007D66C6">
        <w:t>it was</w:t>
      </w:r>
      <w:r>
        <w:t xml:space="preserve"> thought that</w:t>
      </w:r>
      <w:r w:rsidR="002B02DA">
        <w:t xml:space="preserve"> </w:t>
      </w:r>
      <w:r>
        <w:t>users</w:t>
      </w:r>
      <w:r w:rsidR="002B02DA">
        <w:t xml:space="preserve"> </w:t>
      </w:r>
      <w:r w:rsidR="007D66C6">
        <w:t>would</w:t>
      </w:r>
      <w:r w:rsidR="002B02DA">
        <w:t xml:space="preserve"> not</w:t>
      </w:r>
      <w:r>
        <w:t xml:space="preserve"> </w:t>
      </w:r>
      <w:r w:rsidR="007D66C6">
        <w:t xml:space="preserve">be </w:t>
      </w:r>
      <w:r>
        <w:t>likely to</w:t>
      </w:r>
      <w:r w:rsidR="002B02DA">
        <w:t xml:space="preserve"> want to use this application </w:t>
      </w:r>
      <w:r>
        <w:t>because of</w:t>
      </w:r>
      <w:r w:rsidR="002B02DA">
        <w:t xml:space="preserve"> its appearance and poorly laid out graphical user interface. Due to the user interface </w:t>
      </w:r>
      <w:r w:rsidR="007D66C6">
        <w:t xml:space="preserve">the application was difficult to use and </w:t>
      </w:r>
      <w:r w:rsidR="002B02DA">
        <w:t xml:space="preserve">it took quite a long time to find the destination or specific place you </w:t>
      </w:r>
      <w:r w:rsidR="007D66C6">
        <w:t>were</w:t>
      </w:r>
      <w:r w:rsidR="002B02DA">
        <w:t xml:space="preserve"> looking</w:t>
      </w:r>
      <w:r w:rsidR="007D66C6">
        <w:t xml:space="preserve"> for</w:t>
      </w:r>
      <w:r w:rsidR="002B02DA">
        <w:t xml:space="preserve">. </w:t>
      </w:r>
    </w:p>
    <w:p w:rsidR="002B02DA" w:rsidRDefault="002B02DA" w:rsidP="002B02DA"/>
    <w:p w:rsidR="002B02DA" w:rsidRDefault="002B02DA" w:rsidP="002B02DA">
      <w:r>
        <w:t xml:space="preserve">However the content of information </w:t>
      </w:r>
      <w:r w:rsidR="007D66C6">
        <w:t xml:space="preserve">provided </w:t>
      </w:r>
      <w:r>
        <w:t>is fantastic. This will appeal to some users who want in depth knowledge of an area but not others who just want an overview</w:t>
      </w:r>
      <w:r w:rsidR="00D1512E">
        <w:t xml:space="preserve"> of their surroundings</w:t>
      </w:r>
      <w:r>
        <w:t xml:space="preserve">. The app also seems to concentrate on historical buildings and museums. </w:t>
      </w:r>
      <w:r w:rsidR="00D1512E">
        <w:t xml:space="preserve">Whilst this is not a bad thing it is likely </w:t>
      </w:r>
      <w:r>
        <w:t xml:space="preserve">that most people will also be interested in finding amenities </w:t>
      </w:r>
      <w:r w:rsidR="00D1512E">
        <w:t xml:space="preserve">and other </w:t>
      </w:r>
      <w:r w:rsidR="00B94AD5">
        <w:t>attraction</w:t>
      </w:r>
      <w:r w:rsidR="00D1512E">
        <w:t xml:space="preserve">s </w:t>
      </w:r>
      <w:r>
        <w:t>in the local area.</w:t>
      </w:r>
    </w:p>
    <w:p w:rsidR="002B02DA" w:rsidRDefault="002B02DA" w:rsidP="002B02DA"/>
    <w:p w:rsidR="002B02DA" w:rsidRDefault="00B94AD5" w:rsidP="002B02DA">
      <w:r>
        <w:t>This particular</w:t>
      </w:r>
      <w:r w:rsidR="002B02DA">
        <w:t xml:space="preserve"> app </w:t>
      </w:r>
      <w:r w:rsidR="007D66C6">
        <w:t xml:space="preserve">has a ‘nearby’ feature </w:t>
      </w:r>
      <w:r w:rsidR="002B02DA">
        <w:t xml:space="preserve">which lists other towns and cities in the local area to where you are or </w:t>
      </w:r>
      <w:r w:rsidR="007D66C6">
        <w:t>a place that you have selected. Y</w:t>
      </w:r>
      <w:r w:rsidR="002B02DA">
        <w:t>ou can then look at the tourist attraction</w:t>
      </w:r>
      <w:r>
        <w:t>s</w:t>
      </w:r>
      <w:r w:rsidR="002B02DA">
        <w:t xml:space="preserve"> linked to that place. </w:t>
      </w:r>
      <w:r>
        <w:t>This is a good</w:t>
      </w:r>
      <w:r w:rsidR="002B02DA">
        <w:t xml:space="preserve"> feature and </w:t>
      </w:r>
      <w:r>
        <w:t xml:space="preserve">it would have been nice to include a </w:t>
      </w:r>
      <w:r w:rsidR="002B02DA">
        <w:t>similar</w:t>
      </w:r>
      <w:r>
        <w:t xml:space="preserve"> feature</w:t>
      </w:r>
      <w:r w:rsidR="002B02DA">
        <w:t xml:space="preserve"> in </w:t>
      </w:r>
      <w:r w:rsidR="007D66C6">
        <w:t>the TourInf</w:t>
      </w:r>
      <w:r w:rsidR="002B02DA">
        <w:t xml:space="preserve"> application. The app offers a user a map of the listing they wish to see with street view enabled</w:t>
      </w:r>
      <w:r w:rsidR="006634F9">
        <w:t xml:space="preserve"> which is a nice touch</w:t>
      </w:r>
      <w:r w:rsidR="002B02DA">
        <w:t xml:space="preserve">, although unfortunately directions to the </w:t>
      </w:r>
      <w:r w:rsidR="006634F9">
        <w:t>destination</w:t>
      </w:r>
      <w:r w:rsidR="002B02DA">
        <w:t xml:space="preserve"> from your existing location is not supported</w:t>
      </w:r>
      <w:r w:rsidR="007D66C6">
        <w:t xml:space="preserve"> unlike the Tourinf app</w:t>
      </w:r>
      <w:r w:rsidR="002B02DA">
        <w:t xml:space="preserve">. </w:t>
      </w:r>
    </w:p>
    <w:p w:rsidR="002B02DA" w:rsidRDefault="002B02DA" w:rsidP="002B02DA"/>
    <w:p w:rsidR="002B02DA" w:rsidRDefault="0095412E" w:rsidP="002B02DA">
      <w:r>
        <w:t>The two applications that</w:t>
      </w:r>
      <w:r w:rsidR="002B02DA">
        <w:t xml:space="preserve"> have </w:t>
      </w:r>
      <w:r>
        <w:t xml:space="preserve">been </w:t>
      </w:r>
      <w:r w:rsidR="002B02DA">
        <w:t>reviewed and assessed above were found from doing a search for ‘Tourist Information’ in the Google Play</w:t>
      </w:r>
      <w:r>
        <w:t xml:space="preserve"> Store</w:t>
      </w:r>
      <w:r w:rsidR="002B02DA">
        <w:t xml:space="preserve">. However this research </w:t>
      </w:r>
      <w:r w:rsidR="0026170E">
        <w:t>has shown</w:t>
      </w:r>
      <w:r w:rsidR="002B02DA">
        <w:t xml:space="preserve"> that </w:t>
      </w:r>
      <w:r w:rsidR="0026170E">
        <w:t>the</w:t>
      </w:r>
      <w:r w:rsidR="002B02DA">
        <w:t xml:space="preserve"> </w:t>
      </w:r>
      <w:r w:rsidR="007D66C6">
        <w:t xml:space="preserve">Tourinf </w:t>
      </w:r>
      <w:r w:rsidR="002B02DA">
        <w:t xml:space="preserve">app </w:t>
      </w:r>
      <w:r w:rsidR="007D66C6">
        <w:t xml:space="preserve">that was to be </w:t>
      </w:r>
      <w:r w:rsidR="0026170E">
        <w:t xml:space="preserve">created </w:t>
      </w:r>
      <w:r w:rsidR="002B02DA">
        <w:t xml:space="preserve">is more of a hybrid application mixing aspects of these apps with those found in local area guides and business listing apps. After </w:t>
      </w:r>
      <w:r w:rsidR="007D66C6">
        <w:t>much searching</w:t>
      </w:r>
      <w:r w:rsidR="002B02DA">
        <w:t xml:space="preserve"> the ‘Top Free in Travel &amp; Local’ section of the </w:t>
      </w:r>
      <w:r w:rsidR="0026170E">
        <w:t xml:space="preserve">Google Play Store </w:t>
      </w:r>
      <w:r w:rsidR="007D66C6">
        <w:t xml:space="preserve">was visited and </w:t>
      </w:r>
      <w:r w:rsidR="002B02DA">
        <w:t>the Yell application</w:t>
      </w:r>
      <w:r w:rsidR="0026170E">
        <w:t xml:space="preserve"> was discovered</w:t>
      </w:r>
      <w:r w:rsidR="002B02DA">
        <w:t xml:space="preserve"> </w:t>
      </w:r>
      <w:r w:rsidR="00597063">
        <w:fldChar w:fldCharType="begin"/>
      </w:r>
      <w:r w:rsidR="002B02DA">
        <w:instrText xml:space="preserve"> REF _Ref341025488 \r \h </w:instrText>
      </w:r>
      <w:r w:rsidR="00597063">
        <w:fldChar w:fldCharType="separate"/>
      </w:r>
      <w:r w:rsidR="002B02DA">
        <w:t>[7]</w:t>
      </w:r>
      <w:r w:rsidR="00597063">
        <w:fldChar w:fldCharType="end"/>
      </w:r>
      <w:r w:rsidR="002B02DA">
        <w:t xml:space="preserve">. </w:t>
      </w:r>
    </w:p>
    <w:p w:rsidR="002B02DA" w:rsidRDefault="002B02DA" w:rsidP="002B02DA"/>
    <w:p w:rsidR="000A171E" w:rsidRDefault="002B02DA" w:rsidP="002B02DA">
      <w:r>
        <w:lastRenderedPageBreak/>
        <w:t xml:space="preserve">These </w:t>
      </w:r>
      <w:r w:rsidR="00972DBA">
        <w:t xml:space="preserve">types of </w:t>
      </w:r>
      <w:r>
        <w:t xml:space="preserve">applications seem closer in style to what </w:t>
      </w:r>
      <w:r w:rsidR="00972DBA">
        <w:t>was envisaged with regards to this</w:t>
      </w:r>
      <w:r>
        <w:t xml:space="preserve"> project. The Yell app uses a simple icon based structure in its main menu, </w:t>
      </w:r>
      <w:r w:rsidR="00972DBA">
        <w:t xml:space="preserve">very </w:t>
      </w:r>
      <w:r>
        <w:t xml:space="preserve">similar to the one </w:t>
      </w:r>
      <w:r w:rsidR="00972DBA">
        <w:t>that has been</w:t>
      </w:r>
      <w:r>
        <w:t xml:space="preserve"> implement</w:t>
      </w:r>
      <w:r w:rsidR="00972DBA">
        <w:t xml:space="preserve">ed in the </w:t>
      </w:r>
      <w:r w:rsidR="007D66C6">
        <w:t xml:space="preserve">Tourinf </w:t>
      </w:r>
      <w:r w:rsidR="00972DBA">
        <w:t>application</w:t>
      </w:r>
      <w:r>
        <w:t xml:space="preserve"> and produces listing</w:t>
      </w:r>
      <w:r w:rsidR="00972DBA">
        <w:t>s</w:t>
      </w:r>
      <w:r>
        <w:t xml:space="preserve"> and listing details in a well organised </w:t>
      </w:r>
      <w:r w:rsidR="00972DBA">
        <w:t xml:space="preserve">and </w:t>
      </w:r>
      <w:r>
        <w:t xml:space="preserve">easy to use manner. </w:t>
      </w:r>
      <w:r w:rsidR="000A171E">
        <w:t>However t</w:t>
      </w:r>
      <w:r>
        <w:t xml:space="preserve">here are a few minor drawbacks with the application. One is the icons on the home screen are very large </w:t>
      </w:r>
      <w:r w:rsidR="000A171E">
        <w:t xml:space="preserve">and with only three per row </w:t>
      </w:r>
      <w:r>
        <w:t xml:space="preserve">which means you have to scroll down </w:t>
      </w:r>
      <w:r w:rsidR="000A171E">
        <w:t xml:space="preserve">to find categories </w:t>
      </w:r>
      <w:r>
        <w:t>despite using an icon</w:t>
      </w:r>
      <w:r w:rsidR="000A171E">
        <w:t xml:space="preserve"> based interface. Another is that perhaps</w:t>
      </w:r>
      <w:r>
        <w:t xml:space="preserve"> </w:t>
      </w:r>
      <w:r w:rsidR="000A171E">
        <w:t>the application could be called plain with</w:t>
      </w:r>
      <w:r>
        <w:t xml:space="preserve"> basic icons and </w:t>
      </w:r>
      <w:r w:rsidR="000A171E">
        <w:t>minimal colour used in</w:t>
      </w:r>
      <w:r w:rsidR="007D66C6">
        <w:t xml:space="preserve"> the application. A</w:t>
      </w:r>
      <w:r>
        <w:t xml:space="preserve">lthough </w:t>
      </w:r>
      <w:r w:rsidR="000A171E">
        <w:t>on the other hand</w:t>
      </w:r>
      <w:r w:rsidR="007D66C6">
        <w:t>,</w:t>
      </w:r>
      <w:r w:rsidR="000A171E">
        <w:t xml:space="preserve"> this is also an advantage as</w:t>
      </w:r>
      <w:r>
        <w:t xml:space="preserve"> </w:t>
      </w:r>
      <w:r w:rsidR="000A171E">
        <w:t>it</w:t>
      </w:r>
      <w:r>
        <w:t xml:space="preserve"> make</w:t>
      </w:r>
      <w:r w:rsidR="000A171E">
        <w:t>s</w:t>
      </w:r>
      <w:r>
        <w:t xml:space="preserve"> everything easy to read and understand. </w:t>
      </w:r>
    </w:p>
    <w:p w:rsidR="000A171E" w:rsidRDefault="000A171E" w:rsidP="002B02DA"/>
    <w:p w:rsidR="002B02DA" w:rsidRDefault="002B02DA" w:rsidP="002B02DA">
      <w:r>
        <w:t>When</w:t>
      </w:r>
      <w:r w:rsidR="000A171E">
        <w:t xml:space="preserve"> downloading the app it was</w:t>
      </w:r>
      <w:r>
        <w:t xml:space="preserve"> noticed that the tablet version of the app</w:t>
      </w:r>
      <w:r w:rsidR="000A171E">
        <w:t>lication</w:t>
      </w:r>
      <w:r>
        <w:t xml:space="preserve"> is drastically different to the smart phone version and </w:t>
      </w:r>
      <w:r w:rsidR="000A171E">
        <w:t>doesn’t function</w:t>
      </w:r>
      <w:r>
        <w:t xml:space="preserve"> </w:t>
      </w:r>
      <w:r w:rsidR="005A27BB">
        <w:t>anywhere near as well. This is a major</w:t>
      </w:r>
      <w:r w:rsidR="000A171E">
        <w:t xml:space="preserve"> usability issue</w:t>
      </w:r>
      <w:r>
        <w:t xml:space="preserve">. It </w:t>
      </w:r>
      <w:r w:rsidR="000A171E">
        <w:t xml:space="preserve">is likely that it </w:t>
      </w:r>
      <w:r>
        <w:t xml:space="preserve">would be very confusing </w:t>
      </w:r>
      <w:r w:rsidR="000A171E">
        <w:t xml:space="preserve">for users to operate </w:t>
      </w:r>
      <w:r w:rsidR="00B620AB">
        <w:t xml:space="preserve">the application </w:t>
      </w:r>
      <w:r w:rsidR="000A171E">
        <w:t>if they</w:t>
      </w:r>
      <w:r>
        <w:t xml:space="preserve"> </w:t>
      </w:r>
      <w:r w:rsidR="005A27BB">
        <w:t>have used one version then try and use the other.</w:t>
      </w:r>
    </w:p>
    <w:p w:rsidR="002B02DA" w:rsidRDefault="002B02DA" w:rsidP="002B02DA"/>
    <w:p w:rsidR="002B02DA" w:rsidRDefault="001E203C" w:rsidP="002B02DA">
      <w:r>
        <w:rPr>
          <w:noProof/>
          <w:lang w:eastAsia="en-GB"/>
        </w:rPr>
        <w:drawing>
          <wp:anchor distT="0" distB="0" distL="114300" distR="114300" simplePos="0" relativeHeight="251667456" behindDoc="1" locked="0" layoutInCell="1" allowOverlap="1">
            <wp:simplePos x="0" y="0"/>
            <wp:positionH relativeFrom="column">
              <wp:posOffset>1364615</wp:posOffset>
            </wp:positionH>
            <wp:positionV relativeFrom="paragraph">
              <wp:posOffset>-4445</wp:posOffset>
            </wp:positionV>
            <wp:extent cx="1205230" cy="2019300"/>
            <wp:effectExtent l="19050" t="0" r="0" b="0"/>
            <wp:wrapNone/>
            <wp:docPr id="31" name="Picture 31" descr="https://lh5.ggpht.com/mydxqCpdDJffc4z1B04kXzJ9Yl1_AvvkN1oVqEYQ4iyf-M4kHLfL_iCKhV16Hl8_k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lh5.ggpht.com/mydxqCpdDJffc4z1B04kXzJ9Yl1_AvvkN1oVqEYQ4iyf-M4kHLfL_iCKhV16Hl8_kTs"/>
                    <pic:cNvPicPr>
                      <a:picLocks noChangeAspect="1" noChangeArrowheads="1"/>
                    </pic:cNvPicPr>
                  </pic:nvPicPr>
                  <pic:blipFill>
                    <a:blip r:embed="rId18"/>
                    <a:srcRect/>
                    <a:stretch>
                      <a:fillRect/>
                    </a:stretch>
                  </pic:blipFill>
                  <pic:spPr bwMode="auto">
                    <a:xfrm>
                      <a:off x="0" y="0"/>
                      <a:ext cx="1205230" cy="2019300"/>
                    </a:xfrm>
                    <a:prstGeom prst="rect">
                      <a:avLst/>
                    </a:prstGeom>
                    <a:noFill/>
                    <a:ln w="9525">
                      <a:noFill/>
                      <a:miter lim="800000"/>
                      <a:headEnd/>
                      <a:tailEnd/>
                    </a:ln>
                  </pic:spPr>
                </pic:pic>
              </a:graphicData>
            </a:graphic>
          </wp:anchor>
        </w:drawing>
      </w:r>
      <w:r>
        <w:rPr>
          <w:noProof/>
          <w:lang w:eastAsia="en-GB"/>
        </w:rPr>
        <w:drawing>
          <wp:anchor distT="0" distB="0" distL="114300" distR="114300" simplePos="0" relativeHeight="251668480" behindDoc="1" locked="0" layoutInCell="1" allowOverlap="1">
            <wp:simplePos x="0" y="0"/>
            <wp:positionH relativeFrom="column">
              <wp:posOffset>2660650</wp:posOffset>
            </wp:positionH>
            <wp:positionV relativeFrom="paragraph">
              <wp:posOffset>-4445</wp:posOffset>
            </wp:positionV>
            <wp:extent cx="1189355" cy="1979295"/>
            <wp:effectExtent l="19050" t="0" r="0" b="0"/>
            <wp:wrapNone/>
            <wp:docPr id="34" name="Picture 34" descr="https://lh5.ggpht.com/7S2WuKE5iNpl56f_K47hBlr3aNiPGVQYG_qkRMDtDDSRq8Uqn1HSpNXpOEK68eH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lh5.ggpht.com/7S2WuKE5iNpl56f_K47hBlr3aNiPGVQYG_qkRMDtDDSRq8Uqn1HSpNXpOEK68eHl"/>
                    <pic:cNvPicPr>
                      <a:picLocks noChangeAspect="1" noChangeArrowheads="1"/>
                    </pic:cNvPicPr>
                  </pic:nvPicPr>
                  <pic:blipFill>
                    <a:blip r:embed="rId19"/>
                    <a:srcRect/>
                    <a:stretch>
                      <a:fillRect/>
                    </a:stretch>
                  </pic:blipFill>
                  <pic:spPr bwMode="auto">
                    <a:xfrm>
                      <a:off x="0" y="0"/>
                      <a:ext cx="1189355" cy="1979295"/>
                    </a:xfrm>
                    <a:prstGeom prst="rect">
                      <a:avLst/>
                    </a:prstGeom>
                    <a:noFill/>
                    <a:ln w="9525">
                      <a:noFill/>
                      <a:miter lim="800000"/>
                      <a:headEnd/>
                      <a:tailEnd/>
                    </a:ln>
                  </pic:spPr>
                </pic:pic>
              </a:graphicData>
            </a:graphic>
          </wp:anchor>
        </w:drawing>
      </w:r>
      <w:r>
        <w:rPr>
          <w:noProof/>
          <w:lang w:eastAsia="en-GB"/>
        </w:rPr>
        <w:drawing>
          <wp:anchor distT="0" distB="0" distL="114300" distR="114300" simplePos="0" relativeHeight="251669504" behindDoc="1" locked="0" layoutInCell="1" allowOverlap="1">
            <wp:simplePos x="0" y="0"/>
            <wp:positionH relativeFrom="column">
              <wp:posOffset>3925128</wp:posOffset>
            </wp:positionH>
            <wp:positionV relativeFrom="paragraph">
              <wp:posOffset>-4216</wp:posOffset>
            </wp:positionV>
            <wp:extent cx="1189549" cy="1979875"/>
            <wp:effectExtent l="19050" t="0" r="0" b="0"/>
            <wp:wrapNone/>
            <wp:docPr id="37" name="Picture 37" descr="https://lh5.ggpht.com/kLIyAvqeSPxXTODIq6-Uc9AKwxUogyH98YeRu8wULkgzKnrSmVoUzmNf7rZwv7qtyP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lh5.ggpht.com/kLIyAvqeSPxXTODIq6-Uc9AKwxUogyH98YeRu8wULkgzKnrSmVoUzmNf7rZwv7qtyPQ"/>
                    <pic:cNvPicPr>
                      <a:picLocks noChangeAspect="1" noChangeArrowheads="1"/>
                    </pic:cNvPicPr>
                  </pic:nvPicPr>
                  <pic:blipFill>
                    <a:blip r:embed="rId20"/>
                    <a:srcRect/>
                    <a:stretch>
                      <a:fillRect/>
                    </a:stretch>
                  </pic:blipFill>
                  <pic:spPr bwMode="auto">
                    <a:xfrm>
                      <a:off x="0" y="0"/>
                      <a:ext cx="1189549" cy="1979875"/>
                    </a:xfrm>
                    <a:prstGeom prst="rect">
                      <a:avLst/>
                    </a:prstGeom>
                    <a:noFill/>
                    <a:ln w="9525">
                      <a:noFill/>
                      <a:miter lim="800000"/>
                      <a:headEnd/>
                      <a:tailEnd/>
                    </a:ln>
                  </pic:spPr>
                </pic:pic>
              </a:graphicData>
            </a:graphic>
          </wp:anchor>
        </w:drawing>
      </w:r>
    </w:p>
    <w:p w:rsidR="002B02DA" w:rsidRDefault="002B02DA" w:rsidP="002B02DA"/>
    <w:p w:rsidR="002B02DA" w:rsidRDefault="00B94AD5" w:rsidP="002B02DA">
      <w:r>
        <w:rPr>
          <w:noProof/>
          <w:lang w:eastAsia="en-GB"/>
        </w:rPr>
        <w:drawing>
          <wp:anchor distT="0" distB="0" distL="114300" distR="114300" simplePos="0" relativeHeight="251670528" behindDoc="1" locked="0" layoutInCell="1" allowOverlap="1">
            <wp:simplePos x="0" y="0"/>
            <wp:positionH relativeFrom="column">
              <wp:posOffset>100551</wp:posOffset>
            </wp:positionH>
            <wp:positionV relativeFrom="paragraph">
              <wp:posOffset>129300</wp:posOffset>
            </wp:positionV>
            <wp:extent cx="1110035" cy="834886"/>
            <wp:effectExtent l="19050" t="0" r="0" b="0"/>
            <wp:wrapNone/>
            <wp:docPr id="2"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1"/>
                    <a:srcRect l="22797" t="20083" r="62163" b="61905"/>
                    <a:stretch>
                      <a:fillRect/>
                    </a:stretch>
                  </pic:blipFill>
                  <pic:spPr bwMode="auto">
                    <a:xfrm>
                      <a:off x="0" y="0"/>
                      <a:ext cx="1110035" cy="834886"/>
                    </a:xfrm>
                    <a:prstGeom prst="rect">
                      <a:avLst/>
                    </a:prstGeom>
                    <a:noFill/>
                    <a:ln w="9525">
                      <a:noFill/>
                      <a:miter lim="800000"/>
                      <a:headEnd/>
                      <a:tailEnd/>
                    </a:ln>
                  </pic:spPr>
                </pic:pic>
              </a:graphicData>
            </a:graphic>
          </wp:anchor>
        </w:drawing>
      </w:r>
    </w:p>
    <w:p w:rsidR="002B02DA" w:rsidRDefault="002B02DA" w:rsidP="002B02DA"/>
    <w:p w:rsidR="002B02DA" w:rsidRDefault="002B02DA" w:rsidP="002B02DA"/>
    <w:p w:rsidR="002B02DA" w:rsidRDefault="002B02DA" w:rsidP="002B02DA"/>
    <w:p w:rsidR="002B02DA" w:rsidRDefault="002B02DA" w:rsidP="002B02DA"/>
    <w:p w:rsidR="002B02DA" w:rsidRDefault="002B02DA" w:rsidP="002B02DA"/>
    <w:p w:rsidR="002B02DA" w:rsidRDefault="002B02DA" w:rsidP="002B02DA"/>
    <w:p w:rsidR="00B94AD5" w:rsidRDefault="00B94AD5" w:rsidP="002B02DA"/>
    <w:p w:rsidR="00B94AD5" w:rsidRDefault="00B94AD5" w:rsidP="002B02DA"/>
    <w:p w:rsidR="00B94AD5" w:rsidRDefault="00B94AD5" w:rsidP="002B02DA"/>
    <w:p w:rsidR="001E203C" w:rsidRDefault="001E203C" w:rsidP="002B02DA"/>
    <w:p w:rsidR="00FE135E" w:rsidRDefault="00882B25" w:rsidP="002B02DA">
      <w:r>
        <w:t>Figure 1.3</w:t>
      </w:r>
      <w:r w:rsidR="00FE135E">
        <w:t xml:space="preserve">: Screenshots of the </w:t>
      </w:r>
      <w:r>
        <w:t>Yell App’s</w:t>
      </w:r>
      <w:r w:rsidR="00FE135E">
        <w:t xml:space="preserve"> icon and user interface.</w:t>
      </w:r>
    </w:p>
    <w:p w:rsidR="00FE135E" w:rsidRDefault="00FE135E" w:rsidP="002B02DA"/>
    <w:p w:rsidR="002B02DA" w:rsidRDefault="00B620AB" w:rsidP="002B02DA">
      <w:r>
        <w:t xml:space="preserve">The need for consistency across devices became apparent after seeing this </w:t>
      </w:r>
      <w:r w:rsidR="005A27BB">
        <w:t xml:space="preserve">example </w:t>
      </w:r>
      <w:r>
        <w:t>and</w:t>
      </w:r>
      <w:r w:rsidR="002B02DA">
        <w:t xml:space="preserve"> </w:t>
      </w:r>
      <w:r>
        <w:t>needed to be taken into</w:t>
      </w:r>
      <w:r w:rsidR="002B02DA">
        <w:t xml:space="preserve"> account when building </w:t>
      </w:r>
      <w:r>
        <w:t>and implementing the</w:t>
      </w:r>
      <w:r w:rsidR="005A27BB">
        <w:t xml:space="preserve"> Tourinf application</w:t>
      </w:r>
      <w:r w:rsidR="002B02DA">
        <w:t xml:space="preserve">. </w:t>
      </w:r>
      <w:r w:rsidR="005C5861">
        <w:t>The app</w:t>
      </w:r>
      <w:r w:rsidR="002B02DA">
        <w:t xml:space="preserve"> need</w:t>
      </w:r>
      <w:r w:rsidR="005C5861">
        <w:t>s</w:t>
      </w:r>
      <w:r w:rsidR="002B02DA">
        <w:t xml:space="preserve"> to cater for bot</w:t>
      </w:r>
      <w:r w:rsidR="004F45AB">
        <w:t>h phones and tablets and should compensate for all</w:t>
      </w:r>
      <w:r w:rsidR="002B02DA">
        <w:t xml:space="preserve"> screen sizes.</w:t>
      </w:r>
      <w:r w:rsidR="005A27BB">
        <w:t xml:space="preserve"> The app should also offer the same functionality and behaviour across devices.</w:t>
      </w:r>
      <w:r w:rsidR="002B02DA">
        <w:t xml:space="preserve"> </w:t>
      </w:r>
      <w:r w:rsidR="0047686E">
        <w:t>Unfortunately o</w:t>
      </w:r>
      <w:r w:rsidR="002B02DA">
        <w:t xml:space="preserve">n Android the information </w:t>
      </w:r>
      <w:r w:rsidR="005A27BB">
        <w:t xml:space="preserve">that is </w:t>
      </w:r>
      <w:r w:rsidR="002B02DA">
        <w:t xml:space="preserve">displayed </w:t>
      </w:r>
      <w:r w:rsidR="0047686E">
        <w:t xml:space="preserve">on screen </w:t>
      </w:r>
      <w:r w:rsidR="002B02DA">
        <w:t xml:space="preserve">does not automatically shrink to </w:t>
      </w:r>
      <w:r w:rsidR="0047686E">
        <w:t>suit</w:t>
      </w:r>
      <w:r w:rsidR="002B02DA">
        <w:t xml:space="preserve"> the device</w:t>
      </w:r>
      <w:r w:rsidR="0047686E">
        <w:t xml:space="preserve"> it</w:t>
      </w:r>
      <w:r w:rsidR="00D505D5">
        <w:t>’s being displayed on</w:t>
      </w:r>
      <w:r w:rsidR="002B02DA">
        <w:t xml:space="preserve">. </w:t>
      </w:r>
      <w:r w:rsidR="00D505D5">
        <w:t xml:space="preserve">This </w:t>
      </w:r>
      <w:r w:rsidR="005A27BB">
        <w:t xml:space="preserve">had to </w:t>
      </w:r>
      <w:r w:rsidR="00D505D5">
        <w:t xml:space="preserve">be </w:t>
      </w:r>
      <w:r w:rsidR="005A27BB">
        <w:t>remembered</w:t>
      </w:r>
      <w:r w:rsidR="00D505D5">
        <w:t xml:space="preserve"> whe</w:t>
      </w:r>
      <w:r w:rsidR="005A27BB">
        <w:t>n developing the application</w:t>
      </w:r>
      <w:r w:rsidR="00D505D5">
        <w:t xml:space="preserve">. </w:t>
      </w:r>
    </w:p>
    <w:p w:rsidR="00D505D5" w:rsidRDefault="00D505D5" w:rsidP="002B02DA"/>
    <w:p w:rsidR="002B02DA" w:rsidRDefault="005A27BB" w:rsidP="002B02DA">
      <w:r>
        <w:t>Due to the research completed</w:t>
      </w:r>
      <w:r w:rsidR="002B02DA">
        <w:t xml:space="preserve">, </w:t>
      </w:r>
      <w:r w:rsidR="00D505D5">
        <w:t xml:space="preserve">a </w:t>
      </w:r>
      <w:r w:rsidR="002B02DA">
        <w:t xml:space="preserve">great deal </w:t>
      </w:r>
      <w:r w:rsidR="00D505D5">
        <w:t xml:space="preserve">was learnt </w:t>
      </w:r>
      <w:r>
        <w:t>about</w:t>
      </w:r>
      <w:r w:rsidR="002B02DA">
        <w:t xml:space="preserve"> other applications available for mobile device</w:t>
      </w:r>
      <w:r w:rsidR="00EF5C55">
        <w:t>s</w:t>
      </w:r>
      <w:r>
        <w:t xml:space="preserve"> and how they could be improved upon</w:t>
      </w:r>
      <w:r w:rsidR="00EF5C55">
        <w:t xml:space="preserve">. It </w:t>
      </w:r>
      <w:r w:rsidR="00D505D5">
        <w:t xml:space="preserve">helped </w:t>
      </w:r>
      <w:r w:rsidR="00EF5C55">
        <w:t xml:space="preserve">greatly when trying to understand the </w:t>
      </w:r>
      <w:r w:rsidR="00D505D5">
        <w:t xml:space="preserve">requirements and aims for the application </w:t>
      </w:r>
      <w:r w:rsidR="00EF5C55">
        <w:t>that needed to be built</w:t>
      </w:r>
      <w:r w:rsidR="002B02DA">
        <w:t>. I</w:t>
      </w:r>
      <w:r w:rsidR="00BD59F6">
        <w:t xml:space="preserve">t also highlighted that </w:t>
      </w:r>
      <w:r w:rsidR="002B02DA">
        <w:t>the appearance, usability, user inte</w:t>
      </w:r>
      <w:r w:rsidR="00EF5C55">
        <w:t>rface and compatibility are key elements</w:t>
      </w:r>
      <w:r w:rsidR="002B02DA">
        <w:t xml:space="preserve"> </w:t>
      </w:r>
      <w:r>
        <w:t xml:space="preserve">and issues </w:t>
      </w:r>
      <w:r w:rsidR="002B02DA">
        <w:t xml:space="preserve">when developing a mobile app and </w:t>
      </w:r>
      <w:r w:rsidR="00BD59F6">
        <w:t>ensured that these</w:t>
      </w:r>
      <w:r w:rsidR="002B02DA">
        <w:t xml:space="preserve"> findings </w:t>
      </w:r>
      <w:r w:rsidR="00BD59F6">
        <w:t xml:space="preserve">were taken into </w:t>
      </w:r>
      <w:r w:rsidR="002B02DA">
        <w:t>consideration throughout the project.</w:t>
      </w:r>
    </w:p>
    <w:p w:rsidR="001F35A4" w:rsidRPr="00C60D6C" w:rsidRDefault="001B459E" w:rsidP="001F35A4">
      <w:pPr>
        <w:rPr>
          <w:rFonts w:asciiTheme="majorHAnsi" w:eastAsiaTheme="majorEastAsia" w:hAnsiTheme="majorHAnsi" w:cstheme="majorBidi"/>
          <w:b/>
          <w:bCs/>
          <w:sz w:val="32"/>
          <w:szCs w:val="32"/>
        </w:rPr>
      </w:pPr>
      <w:r w:rsidRPr="004603BB">
        <w:rPr>
          <w:b/>
        </w:rPr>
        <w:br w:type="page"/>
      </w:r>
    </w:p>
    <w:p w:rsidR="00AE59D0" w:rsidRDefault="00711DBE" w:rsidP="00AE59D0">
      <w:pPr>
        <w:pStyle w:val="Heading1"/>
        <w:rPr>
          <w:rFonts w:asciiTheme="minorHAnsi" w:hAnsiTheme="minorHAnsi"/>
        </w:rPr>
      </w:pPr>
      <w:bookmarkStart w:id="13" w:name="_Toc353978969"/>
      <w:r w:rsidRPr="007A05FC">
        <w:rPr>
          <w:rFonts w:asciiTheme="minorHAnsi" w:hAnsiTheme="minorHAnsi"/>
        </w:rPr>
        <w:lastRenderedPageBreak/>
        <w:t>Development Process</w:t>
      </w:r>
      <w:bookmarkEnd w:id="4"/>
      <w:bookmarkEnd w:id="13"/>
    </w:p>
    <w:p w:rsidR="00060E17" w:rsidRPr="00060E17" w:rsidRDefault="00060E17" w:rsidP="00060E17"/>
    <w:p w:rsidR="00552956" w:rsidRDefault="00552956" w:rsidP="00060E17">
      <w:pPr>
        <w:pStyle w:val="Heading2"/>
        <w:spacing w:before="0"/>
        <w:rPr>
          <w:rFonts w:asciiTheme="minorHAnsi" w:hAnsiTheme="minorHAnsi"/>
        </w:rPr>
      </w:pPr>
      <w:bookmarkStart w:id="14" w:name="_Toc353978970"/>
      <w:bookmarkStart w:id="15" w:name="_Toc192777707"/>
      <w:r w:rsidRPr="007A05FC">
        <w:rPr>
          <w:rFonts w:asciiTheme="minorHAnsi" w:hAnsiTheme="minorHAnsi"/>
        </w:rPr>
        <w:t>Introduction</w:t>
      </w:r>
      <w:bookmarkEnd w:id="14"/>
      <w:r w:rsidRPr="007A05FC">
        <w:rPr>
          <w:rFonts w:asciiTheme="minorHAnsi" w:hAnsiTheme="minorHAnsi"/>
        </w:rPr>
        <w:t xml:space="preserve"> </w:t>
      </w:r>
    </w:p>
    <w:p w:rsidR="00B55203" w:rsidRDefault="00B55203"/>
    <w:p w:rsidR="00525134" w:rsidRDefault="00060E17" w:rsidP="00525134">
      <w:r>
        <w:t>Originally t</w:t>
      </w:r>
      <w:r w:rsidR="001A2A4E">
        <w:t xml:space="preserve">he </w:t>
      </w:r>
      <w:r w:rsidR="00525134">
        <w:t xml:space="preserve">Waterfall Model </w:t>
      </w:r>
      <w:r w:rsidR="001A2A4E">
        <w:t>w</w:t>
      </w:r>
      <w:r w:rsidR="00525134">
        <w:t>as</w:t>
      </w:r>
      <w:r w:rsidR="00532E0B">
        <w:t xml:space="preserve"> chosen to be used as the</w:t>
      </w:r>
      <w:r w:rsidR="00525134">
        <w:t xml:space="preserve"> methodology</w:t>
      </w:r>
      <w:r w:rsidR="00532E0B">
        <w:t xml:space="preserve"> for</w:t>
      </w:r>
      <w:r w:rsidR="001A2A4E">
        <w:t xml:space="preserve"> this project</w:t>
      </w:r>
      <w:r w:rsidR="00525134">
        <w:t xml:space="preserve">. </w:t>
      </w:r>
      <w:r w:rsidR="001A2A4E">
        <w:t>This</w:t>
      </w:r>
      <w:r w:rsidR="00525134">
        <w:t xml:space="preserve"> model </w:t>
      </w:r>
      <w:r w:rsidR="001A2A4E">
        <w:t>was chosen as it was felt</w:t>
      </w:r>
      <w:r w:rsidR="00532E0B">
        <w:t xml:space="preserve"> that it best met</w:t>
      </w:r>
      <w:r w:rsidR="00525134">
        <w:t xml:space="preserve"> the requirements of the project. Agile Methodologies </w:t>
      </w:r>
      <w:r w:rsidR="00532E0B">
        <w:t>were taught in a</w:t>
      </w:r>
      <w:r w:rsidR="00525134">
        <w:t xml:space="preserve"> module </w:t>
      </w:r>
      <w:r w:rsidR="001A2A4E">
        <w:t>within</w:t>
      </w:r>
      <w:r w:rsidR="00525134">
        <w:t xml:space="preserve"> </w:t>
      </w:r>
      <w:r w:rsidR="00532E0B">
        <w:t xml:space="preserve">Aberystwyth University. </w:t>
      </w:r>
      <w:r w:rsidR="00525134">
        <w:t>I</w:t>
      </w:r>
      <w:r w:rsidR="00532E0B">
        <w:t>t</w:t>
      </w:r>
      <w:r w:rsidR="00525134">
        <w:t xml:space="preserve"> would have </w:t>
      </w:r>
      <w:r w:rsidR="00532E0B">
        <w:t>been nice</w:t>
      </w:r>
      <w:r w:rsidR="00525134">
        <w:t xml:space="preserve"> to </w:t>
      </w:r>
      <w:r w:rsidR="001A2A4E">
        <w:t xml:space="preserve">have </w:t>
      </w:r>
      <w:r w:rsidR="00525134">
        <w:t>use</w:t>
      </w:r>
      <w:r w:rsidR="001A2A4E">
        <w:t>d</w:t>
      </w:r>
      <w:r w:rsidR="00525134">
        <w:t xml:space="preserve"> </w:t>
      </w:r>
      <w:r w:rsidR="00532E0B">
        <w:t>some of these</w:t>
      </w:r>
      <w:r w:rsidR="00525134">
        <w:t xml:space="preserve"> method</w:t>
      </w:r>
      <w:r w:rsidR="00532E0B">
        <w:t>ologies</w:t>
      </w:r>
      <w:r w:rsidR="00525134">
        <w:t xml:space="preserve"> as </w:t>
      </w:r>
      <w:r w:rsidR="00DD5A29">
        <w:t>they are methods</w:t>
      </w:r>
      <w:r w:rsidR="00525134">
        <w:t xml:space="preserve"> </w:t>
      </w:r>
      <w:r w:rsidR="001A2A4E">
        <w:t xml:space="preserve">that </w:t>
      </w:r>
      <w:r w:rsidR="00DD5A29">
        <w:t>were</w:t>
      </w:r>
      <w:r w:rsidR="00532E0B">
        <w:t xml:space="preserve"> only recently introduced to the developer of the project</w:t>
      </w:r>
      <w:r w:rsidR="00525134">
        <w:t xml:space="preserve"> </w:t>
      </w:r>
      <w:r w:rsidR="00532E0B">
        <w:t>who agrees</w:t>
      </w:r>
      <w:r w:rsidR="00525134">
        <w:t xml:space="preserve"> with most of its principles. However </w:t>
      </w:r>
      <w:r w:rsidR="001A2A4E">
        <w:t xml:space="preserve">after analysis </w:t>
      </w:r>
      <w:r w:rsidR="00812484">
        <w:t>it became clear</w:t>
      </w:r>
      <w:r w:rsidR="00DD5A29">
        <w:t xml:space="preserve"> that these methods couldn’t be used as its core components could</w:t>
      </w:r>
      <w:r w:rsidR="00525134">
        <w:t>n’t be practice</w:t>
      </w:r>
      <w:r w:rsidR="00DD5A29">
        <w:t>d</w:t>
      </w:r>
      <w:r w:rsidR="00525134">
        <w:t xml:space="preserve"> enough </w:t>
      </w:r>
      <w:r w:rsidR="00812484">
        <w:t>to m</w:t>
      </w:r>
      <w:r w:rsidR="00DD5A29">
        <w:t>ake good use of the methodology, using components</w:t>
      </w:r>
      <w:r w:rsidR="00812484">
        <w:t xml:space="preserve"> </w:t>
      </w:r>
      <w:r w:rsidR="00525134">
        <w:t xml:space="preserve">such as customer collaboration and pair programming in the model to make it work effectively. </w:t>
      </w:r>
    </w:p>
    <w:p w:rsidR="00525134" w:rsidRDefault="00525134" w:rsidP="00525134"/>
    <w:p w:rsidR="00525134" w:rsidRDefault="00525134" w:rsidP="00525134">
      <w:r>
        <w:t xml:space="preserve">The major project that </w:t>
      </w:r>
      <w:r w:rsidR="00812484">
        <w:t>has been</w:t>
      </w:r>
      <w:r w:rsidR="00480568">
        <w:t xml:space="preserve"> completed</w:t>
      </w:r>
      <w:r>
        <w:t xml:space="preserve"> when compared to software projects in industry is relatively small and it relies </w:t>
      </w:r>
      <w:r w:rsidR="00480568">
        <w:t>up</w:t>
      </w:r>
      <w:r w:rsidR="00C13309">
        <w:t xml:space="preserve">on just one person </w:t>
      </w:r>
      <w:r>
        <w:t>as an individual</w:t>
      </w:r>
      <w:r w:rsidR="00360FB4">
        <w:t xml:space="preserve"> for it to be completed, </w:t>
      </w:r>
      <w:r>
        <w:t xml:space="preserve">not a team of developers. For this reason </w:t>
      </w:r>
      <w:r w:rsidR="00C13309">
        <w:t xml:space="preserve">the </w:t>
      </w:r>
      <w:r>
        <w:t xml:space="preserve">Waterfall </w:t>
      </w:r>
      <w:r w:rsidR="00C13309">
        <w:t xml:space="preserve">model </w:t>
      </w:r>
      <w:r w:rsidR="00360FB4">
        <w:t>seemed</w:t>
      </w:r>
      <w:r w:rsidR="007F54DE">
        <w:t xml:space="preserve"> </w:t>
      </w:r>
      <w:r>
        <w:t xml:space="preserve">the </w:t>
      </w:r>
      <w:r w:rsidR="00C13309">
        <w:t>most appropriate</w:t>
      </w:r>
      <w:r>
        <w:t xml:space="preserve"> model to use</w:t>
      </w:r>
      <w:r w:rsidR="00C13309">
        <w:t xml:space="preserve"> for the project</w:t>
      </w:r>
      <w:r>
        <w:t xml:space="preserve"> as it keeps things </w:t>
      </w:r>
      <w:r w:rsidR="00C13309">
        <w:t xml:space="preserve">relatively </w:t>
      </w:r>
      <w:r>
        <w:t>simple and gives a disciplined process</w:t>
      </w:r>
      <w:r w:rsidR="00360FB4">
        <w:t xml:space="preserve"> to follow</w:t>
      </w:r>
      <w:r>
        <w:t xml:space="preserve">. </w:t>
      </w:r>
      <w:r w:rsidR="00C13309">
        <w:t>Often</w:t>
      </w:r>
      <w:r>
        <w:t xml:space="preserve"> other methodologies such as Agile and Spiral are more suited to large</w:t>
      </w:r>
      <w:r w:rsidR="00C13309">
        <w:t xml:space="preserve">r tasks and </w:t>
      </w:r>
      <w:r w:rsidR="00360FB4">
        <w:t>being used in</w:t>
      </w:r>
      <w:r>
        <w:t xml:space="preserve"> multiple team environment</w:t>
      </w:r>
      <w:r w:rsidR="00C13309">
        <w:t>s</w:t>
      </w:r>
      <w:r>
        <w:t xml:space="preserve"> </w:t>
      </w:r>
      <w:r w:rsidR="00C13309">
        <w:t>where</w:t>
      </w:r>
      <w:r>
        <w:t xml:space="preserve"> projects are </w:t>
      </w:r>
      <w:r w:rsidR="00C13309">
        <w:t xml:space="preserve">usually </w:t>
      </w:r>
      <w:r>
        <w:t xml:space="preserve">more complex. </w:t>
      </w:r>
      <w:r w:rsidR="00456F36">
        <w:t xml:space="preserve">The </w:t>
      </w:r>
      <w:r>
        <w:t xml:space="preserve">requirements </w:t>
      </w:r>
      <w:r w:rsidR="00A10F15">
        <w:t>for</w:t>
      </w:r>
      <w:r w:rsidR="00456F36">
        <w:t xml:space="preserve"> this project </w:t>
      </w:r>
      <w:r w:rsidR="00360FB4">
        <w:t xml:space="preserve">should </w:t>
      </w:r>
      <w:r w:rsidR="00456F36">
        <w:t>have</w:t>
      </w:r>
      <w:r>
        <w:t xml:space="preserve"> be</w:t>
      </w:r>
      <w:r w:rsidR="00456F36">
        <w:t>en</w:t>
      </w:r>
      <w:r>
        <w:t xml:space="preserve"> stable </w:t>
      </w:r>
      <w:r w:rsidR="00A10F15">
        <w:t xml:space="preserve">throughout </w:t>
      </w:r>
      <w:r>
        <w:t xml:space="preserve">meaning </w:t>
      </w:r>
      <w:r w:rsidR="00456F36">
        <w:t>that</w:t>
      </w:r>
      <w:r>
        <w:t xml:space="preserve"> the flexibility and ability to change that comes from using Agile Methodologies</w:t>
      </w:r>
      <w:r w:rsidR="00332BBE">
        <w:t xml:space="preserve"> wasn’t particularly needed</w:t>
      </w:r>
      <w:r>
        <w:t>.</w:t>
      </w:r>
    </w:p>
    <w:p w:rsidR="00525134" w:rsidRDefault="00525134" w:rsidP="00525134"/>
    <w:p w:rsidR="008964D6" w:rsidRDefault="00602DD6">
      <w:r>
        <w:t>Due to the</w:t>
      </w:r>
      <w:r w:rsidR="00525134">
        <w:t xml:space="preserve"> Waterfall model</w:t>
      </w:r>
      <w:r>
        <w:t xml:space="preserve"> being chosen for the project</w:t>
      </w:r>
      <w:r w:rsidR="00525134">
        <w:t xml:space="preserve">, </w:t>
      </w:r>
      <w:r>
        <w:t xml:space="preserve">the </w:t>
      </w:r>
      <w:r w:rsidR="00360FB4">
        <w:t xml:space="preserve">original </w:t>
      </w:r>
      <w:r>
        <w:t xml:space="preserve">planning that </w:t>
      </w:r>
      <w:r w:rsidR="00F400D4">
        <w:t>was completed</w:t>
      </w:r>
      <w:r w:rsidR="00525134">
        <w:t xml:space="preserve"> relates to this </w:t>
      </w:r>
      <w:r w:rsidR="00360FB4">
        <w:t>method being used and took</w:t>
      </w:r>
      <w:r w:rsidR="00525134">
        <w:t xml:space="preserve"> the relevant stages into consideration (</w:t>
      </w:r>
      <w:r w:rsidR="00EF75EB">
        <w:rPr>
          <w:color w:val="FF0000"/>
        </w:rPr>
        <w:t>please see A</w:t>
      </w:r>
      <w:r w:rsidR="00525134" w:rsidRPr="00360FB4">
        <w:rPr>
          <w:color w:val="FF0000"/>
        </w:rPr>
        <w:t xml:space="preserve">ppendix </w:t>
      </w:r>
      <w:r w:rsidR="00EF75EB">
        <w:rPr>
          <w:color w:val="FF0000"/>
        </w:rPr>
        <w:t>A.1</w:t>
      </w:r>
      <w:r w:rsidR="00525134">
        <w:t xml:space="preserve">). To demonstrate </w:t>
      </w:r>
      <w:r w:rsidR="00F400D4">
        <w:t>the</w:t>
      </w:r>
      <w:r w:rsidR="00525134">
        <w:t xml:space="preserve"> </w:t>
      </w:r>
      <w:r w:rsidR="00EF75EB">
        <w:t xml:space="preserve">original planned </w:t>
      </w:r>
      <w:r w:rsidR="00525134">
        <w:t xml:space="preserve">week by week planning </w:t>
      </w:r>
      <w:r w:rsidR="00F400D4">
        <w:t xml:space="preserve">of the project </w:t>
      </w:r>
      <w:r w:rsidR="00525134">
        <w:t xml:space="preserve">graphically a Gantt chart </w:t>
      </w:r>
      <w:r w:rsidR="00F400D4">
        <w:t xml:space="preserve">was created </w:t>
      </w:r>
      <w:r w:rsidR="00525134">
        <w:t>with milestones for project deliverables (</w:t>
      </w:r>
      <w:r w:rsidR="00EF75EB">
        <w:rPr>
          <w:color w:val="FF0000"/>
        </w:rPr>
        <w:t>please see A</w:t>
      </w:r>
      <w:r w:rsidR="00525134" w:rsidRPr="00360FB4">
        <w:rPr>
          <w:color w:val="FF0000"/>
        </w:rPr>
        <w:t xml:space="preserve">ppendix </w:t>
      </w:r>
      <w:r w:rsidR="00EF75EB">
        <w:rPr>
          <w:color w:val="FF0000"/>
        </w:rPr>
        <w:t>A.2</w:t>
      </w:r>
      <w:r w:rsidR="00525134">
        <w:t xml:space="preserve">). </w:t>
      </w:r>
    </w:p>
    <w:p w:rsidR="00EF75EB" w:rsidRDefault="00EF75EB"/>
    <w:p w:rsidR="00552956" w:rsidRDefault="00552956" w:rsidP="008964D6">
      <w:pPr>
        <w:pStyle w:val="Heading2"/>
        <w:spacing w:before="0"/>
        <w:rPr>
          <w:rFonts w:asciiTheme="minorHAnsi" w:hAnsiTheme="minorHAnsi"/>
        </w:rPr>
      </w:pPr>
      <w:bookmarkStart w:id="16" w:name="_Toc353978971"/>
      <w:r w:rsidRPr="007A05FC">
        <w:rPr>
          <w:rFonts w:asciiTheme="minorHAnsi" w:hAnsiTheme="minorHAnsi"/>
        </w:rPr>
        <w:t>Modifications</w:t>
      </w:r>
      <w:bookmarkEnd w:id="16"/>
      <w:r w:rsidRPr="007A05FC">
        <w:rPr>
          <w:rFonts w:asciiTheme="minorHAnsi" w:hAnsiTheme="minorHAnsi"/>
        </w:rPr>
        <w:t xml:space="preserve"> </w:t>
      </w:r>
    </w:p>
    <w:p w:rsidR="007A4C30" w:rsidRDefault="007A4C30"/>
    <w:p w:rsidR="007A4C30" w:rsidRDefault="007A4C30">
      <w:r>
        <w:t xml:space="preserve">Once the project began a decision was made to </w:t>
      </w:r>
      <w:r w:rsidR="00B26297">
        <w:t>change</w:t>
      </w:r>
      <w:r>
        <w:t xml:space="preserve"> the planned choice of metho</w:t>
      </w:r>
      <w:r w:rsidR="00B26297">
        <w:t>dology from the waterfall model</w:t>
      </w:r>
      <w:r>
        <w:t xml:space="preserve"> to </w:t>
      </w:r>
      <w:r w:rsidR="00EF75EB">
        <w:t>something similar to a</w:t>
      </w:r>
      <w:r w:rsidR="000B3C06">
        <w:t xml:space="preserve"> prototype based model. This decision was taken due to the demand</w:t>
      </w:r>
      <w:r w:rsidR="00EF75EB">
        <w:t xml:space="preserve">s of the project that were only </w:t>
      </w:r>
      <w:r w:rsidR="000B3C06">
        <w:t xml:space="preserve">realised once </w:t>
      </w:r>
      <w:r w:rsidR="006231BE">
        <w:t>project research</w:t>
      </w:r>
      <w:r w:rsidR="000B3C06">
        <w:t xml:space="preserve"> had </w:t>
      </w:r>
      <w:r w:rsidR="00EF75EB">
        <w:t>been fully completed</w:t>
      </w:r>
      <w:r w:rsidR="000B3C06">
        <w:t>. Having no experience of deve</w:t>
      </w:r>
      <w:r w:rsidR="006231BE">
        <w:t xml:space="preserve">loping a mobile application for Android before meant that being able to produce a reasonably accurate design and test specification before starting </w:t>
      </w:r>
      <w:r w:rsidR="00EF75EB">
        <w:t>the implementation</w:t>
      </w:r>
      <w:r w:rsidR="006231BE">
        <w:t xml:space="preserve"> would not have been particularly viable.</w:t>
      </w:r>
      <w:r w:rsidR="00B26297">
        <w:t xml:space="preserve"> Once the basis of the application was produced from making prototypes later in the project, the feature driven development agile method was also loosely used to develop the remaining and extra features of the app. This was used as the items that were left and needed to be implemented </w:t>
      </w:r>
      <w:r w:rsidR="00E20C91">
        <w:t>at this stage were all features and therefore is was much easier to break up the tasks required using this method.</w:t>
      </w:r>
    </w:p>
    <w:p w:rsidR="00993A45" w:rsidRPr="007A05FC" w:rsidRDefault="00993A45">
      <w:pPr>
        <w:rPr>
          <w:lang w:val="en-US"/>
        </w:rPr>
      </w:pPr>
    </w:p>
    <w:p w:rsidR="00993A45" w:rsidRPr="007A05FC" w:rsidRDefault="006F67D2" w:rsidP="008964D6">
      <w:pPr>
        <w:pStyle w:val="Heading2"/>
        <w:spacing w:before="0"/>
        <w:rPr>
          <w:rFonts w:asciiTheme="minorHAnsi" w:hAnsiTheme="minorHAnsi"/>
        </w:rPr>
      </w:pPr>
      <w:bookmarkStart w:id="17" w:name="_Toc341026085"/>
      <w:bookmarkStart w:id="18" w:name="_Toc353978972"/>
      <w:r w:rsidRPr="007A05FC">
        <w:rPr>
          <w:rFonts w:asciiTheme="minorHAnsi" w:hAnsiTheme="minorHAnsi"/>
        </w:rPr>
        <w:t>Platforms</w:t>
      </w:r>
      <w:r w:rsidR="00993A45" w:rsidRPr="007A05FC">
        <w:rPr>
          <w:rFonts w:asciiTheme="minorHAnsi" w:hAnsiTheme="minorHAnsi"/>
        </w:rPr>
        <w:t xml:space="preserve"> Considered</w:t>
      </w:r>
      <w:bookmarkEnd w:id="17"/>
      <w:r w:rsidRPr="007A05FC">
        <w:rPr>
          <w:rFonts w:asciiTheme="minorHAnsi" w:hAnsiTheme="minorHAnsi"/>
        </w:rPr>
        <w:t xml:space="preserve"> for Development</w:t>
      </w:r>
      <w:bookmarkEnd w:id="18"/>
    </w:p>
    <w:p w:rsidR="00993A45" w:rsidRDefault="00993A45" w:rsidP="00993A45"/>
    <w:p w:rsidR="00993A45" w:rsidRDefault="00993A45" w:rsidP="00993A45">
      <w:r>
        <w:t xml:space="preserve">When you have decided that you wish to </w:t>
      </w:r>
      <w:r w:rsidR="00F44511">
        <w:t>create</w:t>
      </w:r>
      <w:r>
        <w:t xml:space="preserve"> an application for a Mobile Device you have a number of different operating systems you can choose to </w:t>
      </w:r>
      <w:r w:rsidR="00F44511">
        <w:t>develop</w:t>
      </w:r>
      <w:r>
        <w:t xml:space="preserve"> for. Currently</w:t>
      </w:r>
      <w:r w:rsidR="00F44511">
        <w:t xml:space="preserve"> the most used operating systems </w:t>
      </w:r>
      <w:r w:rsidR="00AD4BBD">
        <w:t>on mobile d</w:t>
      </w:r>
      <w:r>
        <w:t xml:space="preserve">evices that are also </w:t>
      </w:r>
      <w:r w:rsidR="00F44511">
        <w:t xml:space="preserve">the </w:t>
      </w:r>
      <w:r>
        <w:t xml:space="preserve">most popular with </w:t>
      </w:r>
      <w:r w:rsidR="00F44511">
        <w:t xml:space="preserve">mobile </w:t>
      </w:r>
      <w:r>
        <w:t>app</w:t>
      </w:r>
      <w:r w:rsidR="00F44511">
        <w:t>lication</w:t>
      </w:r>
      <w:r>
        <w:t xml:space="preserve"> development </w:t>
      </w:r>
      <w:r w:rsidR="00F44511">
        <w:t xml:space="preserve">are </w:t>
      </w:r>
      <w:r>
        <w:t xml:space="preserve">iOS, Android, and Windows Phone. The iOS and Android operating systems are however the two dominant forces in the mobile device operating system market </w:t>
      </w:r>
      <w:r w:rsidR="00597063">
        <w:fldChar w:fldCharType="begin"/>
      </w:r>
      <w:r>
        <w:instrText xml:space="preserve"> REF _Ref341025688 \r \h </w:instrText>
      </w:r>
      <w:r w:rsidR="00597063">
        <w:fldChar w:fldCharType="separate"/>
      </w:r>
      <w:r w:rsidR="00AD4BBD">
        <w:t>[8</w:t>
      </w:r>
      <w:r>
        <w:t>]</w:t>
      </w:r>
      <w:r w:rsidR="00597063">
        <w:fldChar w:fldCharType="end"/>
      </w:r>
      <w:r>
        <w:t xml:space="preserve">. Due to </w:t>
      </w:r>
      <w:r w:rsidR="00F44511">
        <w:t>their large share of the market (</w:t>
      </w:r>
      <w:r>
        <w:t>72.4% of</w:t>
      </w:r>
      <w:r w:rsidR="00F44511">
        <w:t xml:space="preserve"> the mobile device market use Android and 13.9% iOS) it</w:t>
      </w:r>
      <w:r>
        <w:t xml:space="preserve"> </w:t>
      </w:r>
      <w:r w:rsidR="00F44511">
        <w:t xml:space="preserve">was </w:t>
      </w:r>
      <w:r>
        <w:t xml:space="preserve">decided that only </w:t>
      </w:r>
      <w:r w:rsidR="00F44511">
        <w:t xml:space="preserve">developing an app for one of these two operating systems would be </w:t>
      </w:r>
      <w:r>
        <w:t>consider</w:t>
      </w:r>
      <w:r w:rsidR="00F44511">
        <w:t>ed and evaluated</w:t>
      </w:r>
      <w:r>
        <w:t xml:space="preserve">. This </w:t>
      </w:r>
      <w:r>
        <w:lastRenderedPageBreak/>
        <w:t xml:space="preserve">is because </w:t>
      </w:r>
      <w:r w:rsidR="003A3060">
        <w:t>the</w:t>
      </w:r>
      <w:r>
        <w:t xml:space="preserve"> app that </w:t>
      </w:r>
      <w:r w:rsidR="003A3060">
        <w:t>was to be written needed to have</w:t>
      </w:r>
      <w:r>
        <w:t xml:space="preserve"> the </w:t>
      </w:r>
      <w:r w:rsidR="003A3060">
        <w:t xml:space="preserve">largest </w:t>
      </w:r>
      <w:r>
        <w:t>possibility of being used and exposed by the largest audience possible i</w:t>
      </w:r>
      <w:r w:rsidR="003A3060">
        <w:t>f at a later date it could be considered for release</w:t>
      </w:r>
      <w:r>
        <w:t xml:space="preserve"> </w:t>
      </w:r>
      <w:r w:rsidR="00AD4BBD">
        <w:t>on an</w:t>
      </w:r>
      <w:r w:rsidR="003A3060">
        <w:t xml:space="preserve"> app store and sold</w:t>
      </w:r>
      <w:r>
        <w:t xml:space="preserve">. By releasing an app on one of the two largest platforms it is more likely to gain popularity and gain more money from any fees and advertisements. As a developer you do not want to spend a large amount of time producing an app for an operating system that doesn’t have a following </w:t>
      </w:r>
      <w:r w:rsidR="00AD4BBD">
        <w:t>or a large</w:t>
      </w:r>
      <w:r>
        <w:t xml:space="preserve"> amount of users.</w:t>
      </w:r>
    </w:p>
    <w:p w:rsidR="00993A45" w:rsidRDefault="00993A45" w:rsidP="00993A45"/>
    <w:p w:rsidR="00993A45" w:rsidRDefault="00993A45" w:rsidP="00993A45">
      <w:r>
        <w:t>Ultimately</w:t>
      </w:r>
      <w:r w:rsidR="005D3EA5">
        <w:t xml:space="preserve"> i</w:t>
      </w:r>
      <w:r w:rsidR="001579A2">
        <w:t>t was</w:t>
      </w:r>
      <w:r>
        <w:t xml:space="preserve"> decided </w:t>
      </w:r>
      <w:r w:rsidR="001579A2">
        <w:t>that the</w:t>
      </w:r>
      <w:r>
        <w:t xml:space="preserve"> application </w:t>
      </w:r>
      <w:r w:rsidR="001579A2">
        <w:t xml:space="preserve">would be developed </w:t>
      </w:r>
      <w:r>
        <w:t>for the Android platform. This decision was made for a number of reasons. Firstly the hardware requirement</w:t>
      </w:r>
      <w:r w:rsidR="00AD4BBD">
        <w:t>s</w:t>
      </w:r>
      <w:r>
        <w:t xml:space="preserve"> for iOS development </w:t>
      </w:r>
      <w:r w:rsidR="00AD4BBD">
        <w:t>state that you must have a</w:t>
      </w:r>
      <w:r w:rsidR="001579A2">
        <w:t xml:space="preserve"> Mac with an Intel processor. In addition</w:t>
      </w:r>
      <w:r>
        <w:t xml:space="preserve"> iOS apps can o</w:t>
      </w:r>
      <w:r w:rsidR="00AD4BBD">
        <w:t>nly be developed on the Mac OS X</w:t>
      </w:r>
      <w:r>
        <w:t xml:space="preserve"> operating system </w:t>
      </w:r>
      <w:r w:rsidR="00597063">
        <w:fldChar w:fldCharType="begin"/>
      </w:r>
      <w:r>
        <w:instrText xml:space="preserve"> REF _Ref341025702 \r \h </w:instrText>
      </w:r>
      <w:r w:rsidR="00597063">
        <w:fldChar w:fldCharType="separate"/>
      </w:r>
      <w:r w:rsidR="00AD4BBD">
        <w:t>[9</w:t>
      </w:r>
      <w:r>
        <w:t>]</w:t>
      </w:r>
      <w:r w:rsidR="00597063">
        <w:fldChar w:fldCharType="end"/>
      </w:r>
      <w:r>
        <w:t>. There are differ</w:t>
      </w:r>
      <w:r w:rsidR="005D3EA5">
        <w:t>ent ways in which you can navigate around these problems</w:t>
      </w:r>
      <w:r>
        <w:t xml:space="preserve"> such as creatin</w:t>
      </w:r>
      <w:r w:rsidR="005D3EA5">
        <w:t>g a ‘Hackintosh’ to run Mac OS X</w:t>
      </w:r>
      <w:r>
        <w:t xml:space="preserve"> on a non-apple PC, </w:t>
      </w:r>
      <w:r w:rsidR="005D3EA5">
        <w:t>using</w:t>
      </w:r>
      <w:r>
        <w:t xml:space="preserve"> an emulator or running the operating system in a virtual machine </w:t>
      </w:r>
      <w:r w:rsidR="00597063">
        <w:fldChar w:fldCharType="begin"/>
      </w:r>
      <w:r>
        <w:instrText xml:space="preserve"> REF _Ref341025729 \r \h </w:instrText>
      </w:r>
      <w:r w:rsidR="00597063">
        <w:fldChar w:fldCharType="separate"/>
      </w:r>
      <w:r w:rsidR="00AD4BBD">
        <w:t>[10</w:t>
      </w:r>
      <w:r>
        <w:t>]</w:t>
      </w:r>
      <w:r w:rsidR="00597063">
        <w:fldChar w:fldCharType="end"/>
      </w:r>
      <w:r>
        <w:t xml:space="preserve">. However </w:t>
      </w:r>
      <w:r w:rsidR="005D3EA5">
        <w:t xml:space="preserve">if it is avoidable </w:t>
      </w:r>
      <w:r>
        <w:t xml:space="preserve">you do not want to do this as these methods are in most cases illegal and can often have many problems in operating correctly. </w:t>
      </w:r>
      <w:r w:rsidR="00BE2DFE">
        <w:t>As the developer of the application is a</w:t>
      </w:r>
      <w:r>
        <w:t xml:space="preserve"> windows user </w:t>
      </w:r>
      <w:r w:rsidR="005D3EA5">
        <w:t>it wasn’t viable to</w:t>
      </w:r>
      <w:r>
        <w:t xml:space="preserve"> spend a large amount of money buying a </w:t>
      </w:r>
      <w:r w:rsidR="005D3EA5">
        <w:t xml:space="preserve">new computer </w:t>
      </w:r>
      <w:r w:rsidR="00D953B2">
        <w:t>specifically to</w:t>
      </w:r>
      <w:r w:rsidR="005D3EA5">
        <w:t xml:space="preserve"> </w:t>
      </w:r>
      <w:r>
        <w:t xml:space="preserve">complete this project. </w:t>
      </w:r>
    </w:p>
    <w:p w:rsidR="00993A45" w:rsidRDefault="00993A45" w:rsidP="00993A45"/>
    <w:p w:rsidR="00993A45" w:rsidRDefault="00993A45" w:rsidP="00993A45">
      <w:r>
        <w:t xml:space="preserve">The other major problem with writing an </w:t>
      </w:r>
      <w:r w:rsidR="00BE2DFE">
        <w:t>app for iOS was that for iOS 6 A</w:t>
      </w:r>
      <w:r>
        <w:t xml:space="preserve">pple decided to drop using Google Maps and start using their own mapping solution. It has been greatly publicised in the news how </w:t>
      </w:r>
      <w:r w:rsidR="00971C2A">
        <w:t>A</w:t>
      </w:r>
      <w:r>
        <w:t>pp</w:t>
      </w:r>
      <w:r w:rsidR="00971C2A">
        <w:t>le’s new m</w:t>
      </w:r>
      <w:r>
        <w:t xml:space="preserve">aps app launch has been very unsuccessful with the maps not working correctly and </w:t>
      </w:r>
      <w:r w:rsidR="00BE2DFE">
        <w:t>having</w:t>
      </w:r>
      <w:r w:rsidR="00971C2A">
        <w:t xml:space="preserve"> </w:t>
      </w:r>
      <w:r>
        <w:t xml:space="preserve">features and destinations missing </w:t>
      </w:r>
      <w:r w:rsidR="00597063">
        <w:fldChar w:fldCharType="begin"/>
      </w:r>
      <w:r>
        <w:instrText xml:space="preserve"> REF _Ref341025745 \r \h </w:instrText>
      </w:r>
      <w:r w:rsidR="00597063">
        <w:fldChar w:fldCharType="separate"/>
      </w:r>
      <w:r w:rsidR="00BE2DFE">
        <w:t>[11</w:t>
      </w:r>
      <w:r>
        <w:t>]</w:t>
      </w:r>
      <w:r w:rsidR="00597063">
        <w:fldChar w:fldCharType="end"/>
      </w:r>
      <w:r>
        <w:t xml:space="preserve">. After the issues had been discovered users of </w:t>
      </w:r>
      <w:r w:rsidR="00971C2A">
        <w:t>A</w:t>
      </w:r>
      <w:r>
        <w:t xml:space="preserve">pple products weren’t sure if Apple would continue to use the new maps service or revert back to using Google Maps. At this moment in time it appears Apple are determined to carry on offering their own service although Google </w:t>
      </w:r>
      <w:r w:rsidR="00971C2A">
        <w:t xml:space="preserve">have now created a </w:t>
      </w:r>
      <w:r>
        <w:t xml:space="preserve">map app </w:t>
      </w:r>
      <w:r w:rsidR="00971C2A">
        <w:t>for Apple devices</w:t>
      </w:r>
      <w:r>
        <w:t xml:space="preserve"> </w:t>
      </w:r>
      <w:r w:rsidR="00971C2A">
        <w:t xml:space="preserve">that </w:t>
      </w:r>
      <w:r w:rsidR="00BE2DFE">
        <w:t>was rumoured to be being made when research for the project started</w:t>
      </w:r>
      <w:r>
        <w:t xml:space="preserve"> </w:t>
      </w:r>
      <w:fldSimple w:instr=" REF _Ref341025770 \r \h  \* MERGEFORMAT ">
        <w:r w:rsidR="00BE2DFE" w:rsidRPr="00BE2DFE">
          <w:t>[12</w:t>
        </w:r>
        <w:r w:rsidRPr="00BE2DFE">
          <w:t>]</w:t>
        </w:r>
      </w:fldSimple>
      <w:r w:rsidRPr="00BE2DFE">
        <w:t>.</w:t>
      </w:r>
      <w:r>
        <w:t xml:space="preserve"> With these mapping problems arising at the </w:t>
      </w:r>
      <w:r w:rsidR="00BE2DFE">
        <w:t xml:space="preserve">same </w:t>
      </w:r>
      <w:r>
        <w:t xml:space="preserve">time </w:t>
      </w:r>
      <w:r w:rsidR="00BE2DFE">
        <w:t>as the start of</w:t>
      </w:r>
      <w:r>
        <w:t xml:space="preserve"> </w:t>
      </w:r>
      <w:r w:rsidR="00971C2A">
        <w:t>this project</w:t>
      </w:r>
      <w:r>
        <w:t xml:space="preserve"> and with </w:t>
      </w:r>
      <w:r w:rsidR="00971C2A">
        <w:t>the need</w:t>
      </w:r>
      <w:r>
        <w:t xml:space="preserve"> to use a stable mapping service for features of </w:t>
      </w:r>
      <w:r w:rsidR="00BE2DFE">
        <w:t>the</w:t>
      </w:r>
      <w:r>
        <w:t xml:space="preserve"> Tourist Information app, it </w:t>
      </w:r>
      <w:r w:rsidR="00971C2A">
        <w:t>was more logical</w:t>
      </w:r>
      <w:r>
        <w:t xml:space="preserve"> to develop for the Android platform. Android is owned by Google </w:t>
      </w:r>
      <w:r w:rsidR="00971C2A">
        <w:t>and therefore</w:t>
      </w:r>
      <w:r>
        <w:t xml:space="preserve"> the platform </w:t>
      </w:r>
      <w:r w:rsidR="00971C2A">
        <w:t>is very unlikely to</w:t>
      </w:r>
      <w:r>
        <w:t xml:space="preserve"> move away from </w:t>
      </w:r>
      <w:r w:rsidR="00971C2A">
        <w:t xml:space="preserve">using </w:t>
      </w:r>
      <w:r>
        <w:t>its own</w:t>
      </w:r>
      <w:r w:rsidR="00971C2A">
        <w:t>ers</w:t>
      </w:r>
      <w:r>
        <w:t xml:space="preserve"> mapping services and API’s, this </w:t>
      </w:r>
      <w:r w:rsidR="00470FC7">
        <w:t>decision resulted in reducing</w:t>
      </w:r>
      <w:r>
        <w:t xml:space="preserve"> </w:t>
      </w:r>
      <w:r w:rsidR="00470FC7">
        <w:t>the</w:t>
      </w:r>
      <w:r>
        <w:t xml:space="preserve"> risk </w:t>
      </w:r>
      <w:r w:rsidR="00470FC7">
        <w:t>of</w:t>
      </w:r>
      <w:r>
        <w:t xml:space="preserve"> creating the </w:t>
      </w:r>
      <w:r w:rsidR="00BE2DFE">
        <w:t xml:space="preserve">mapping </w:t>
      </w:r>
      <w:r>
        <w:t>project</w:t>
      </w:r>
      <w:r w:rsidR="00BE2DFE">
        <w:t xml:space="preserve"> features</w:t>
      </w:r>
      <w:r w:rsidR="00470FC7">
        <w:t xml:space="preserve"> unsuccessfully</w:t>
      </w:r>
      <w:r>
        <w:t>.</w:t>
      </w:r>
    </w:p>
    <w:p w:rsidR="00993A45" w:rsidRDefault="00993A45" w:rsidP="00993A45"/>
    <w:p w:rsidR="00993A45" w:rsidRPr="0048246D" w:rsidRDefault="00057621" w:rsidP="00993A45">
      <w:r>
        <w:t>The</w:t>
      </w:r>
      <w:r w:rsidR="00470FC7">
        <w:t xml:space="preserve"> belief is that Android </w:t>
      </w:r>
      <w:r>
        <w:t>is</w:t>
      </w:r>
      <w:r w:rsidR="00993A45">
        <w:t xml:space="preserve"> by far the best operating system </w:t>
      </w:r>
      <w:r w:rsidR="00470FC7">
        <w:t xml:space="preserve">that </w:t>
      </w:r>
      <w:r>
        <w:t xml:space="preserve">an app </w:t>
      </w:r>
      <w:r w:rsidR="00470FC7">
        <w:t>could</w:t>
      </w:r>
      <w:r w:rsidR="00993A45">
        <w:t xml:space="preserve"> </w:t>
      </w:r>
      <w:r>
        <w:t xml:space="preserve">have been </w:t>
      </w:r>
      <w:r w:rsidR="00993A45">
        <w:t>develop</w:t>
      </w:r>
      <w:r w:rsidR="00470FC7">
        <w:t>ed</w:t>
      </w:r>
      <w:r w:rsidR="00993A45">
        <w:t xml:space="preserve"> for </w:t>
      </w:r>
      <w:r w:rsidR="00470FC7">
        <w:t xml:space="preserve">on </w:t>
      </w:r>
      <w:r w:rsidR="00993A45">
        <w:t>a Mobile Device. It is currently the most popular and used operat</w:t>
      </w:r>
      <w:r>
        <w:t>ing system on mobile devices [8</w:t>
      </w:r>
      <w:r w:rsidR="00993A45">
        <w:t>]</w:t>
      </w:r>
      <w:proofErr w:type="gramStart"/>
      <w:r w:rsidR="00993A45">
        <w:t>,</w:t>
      </w:r>
      <w:proofErr w:type="gramEnd"/>
      <w:r w:rsidR="00993A45">
        <w:t xml:space="preserve"> it </w:t>
      </w:r>
      <w:r>
        <w:t xml:space="preserve">also </w:t>
      </w:r>
      <w:r w:rsidR="00470FC7">
        <w:t>allowed</w:t>
      </w:r>
      <w:r w:rsidR="00993A45">
        <w:t xml:space="preserve"> develop</w:t>
      </w:r>
      <w:r>
        <w:t xml:space="preserve">ment to be completed on hardware </w:t>
      </w:r>
      <w:r w:rsidR="00993A45">
        <w:t>already own</w:t>
      </w:r>
      <w:r>
        <w:t>ed. But</w:t>
      </w:r>
      <w:r w:rsidR="00993A45">
        <w:t xml:space="preserve"> most importantly </w:t>
      </w:r>
      <w:r w:rsidR="00470FC7">
        <w:t xml:space="preserve">it </w:t>
      </w:r>
      <w:r w:rsidR="00993A45">
        <w:t xml:space="preserve">has the correct services and development API’s that </w:t>
      </w:r>
      <w:proofErr w:type="gramStart"/>
      <w:r w:rsidR="00470FC7">
        <w:t>have</w:t>
      </w:r>
      <w:proofErr w:type="gramEnd"/>
      <w:r w:rsidR="00993A45">
        <w:t xml:space="preserve"> allow</w:t>
      </w:r>
      <w:r w:rsidR="00470FC7">
        <w:t>ed</w:t>
      </w:r>
      <w:r w:rsidR="00993A45">
        <w:t xml:space="preserve"> a good Tourist Information </w:t>
      </w:r>
      <w:r w:rsidR="00470FC7">
        <w:t>application</w:t>
      </w:r>
      <w:r>
        <w:t xml:space="preserve"> to be created</w:t>
      </w:r>
      <w:r w:rsidR="00993A45">
        <w:t xml:space="preserve">. </w:t>
      </w:r>
      <w:r>
        <w:t>Furthermore</w:t>
      </w:r>
      <w:r w:rsidR="00993A45">
        <w:t xml:space="preserve"> when writing for Android the programming language used is Java. Whilst learning new programming languages is </w:t>
      </w:r>
      <w:r w:rsidR="00470FC7">
        <w:t>very beneficial</w:t>
      </w:r>
      <w:r w:rsidR="00993A45">
        <w:t xml:space="preserve"> and interesting, extending knowledge and skills in the Java language that have </w:t>
      </w:r>
      <w:r>
        <w:t xml:space="preserve">been </w:t>
      </w:r>
      <w:r w:rsidR="00993A45">
        <w:t xml:space="preserve">used throughout University </w:t>
      </w:r>
      <w:r>
        <w:t>is</w:t>
      </w:r>
      <w:r w:rsidR="00993A45">
        <w:t xml:space="preserve"> also be extremely </w:t>
      </w:r>
      <w:r w:rsidR="00470FC7">
        <w:t>useful</w:t>
      </w:r>
      <w:r w:rsidR="00993A45">
        <w:t xml:space="preserve">. </w:t>
      </w:r>
    </w:p>
    <w:p w:rsidR="00993A45" w:rsidRDefault="00993A45"/>
    <w:p w:rsidR="00BB5017" w:rsidRPr="00BB5017" w:rsidRDefault="00BB5017" w:rsidP="00BB5017">
      <w:pPr>
        <w:pStyle w:val="Heading2"/>
        <w:rPr>
          <w:rFonts w:asciiTheme="minorHAnsi" w:hAnsiTheme="minorHAnsi"/>
        </w:rPr>
      </w:pPr>
      <w:r w:rsidRPr="00BB5017">
        <w:rPr>
          <w:rFonts w:asciiTheme="minorHAnsi" w:hAnsiTheme="minorHAnsi"/>
        </w:rPr>
        <w:t>Tools</w:t>
      </w:r>
    </w:p>
    <w:p w:rsidR="00993A45" w:rsidRPr="00BB5017" w:rsidRDefault="006F67D2" w:rsidP="00BB5017">
      <w:pPr>
        <w:pStyle w:val="Heading3"/>
        <w:rPr>
          <w:rFonts w:asciiTheme="minorHAnsi" w:hAnsiTheme="minorHAnsi"/>
        </w:rPr>
      </w:pPr>
      <w:bookmarkStart w:id="19" w:name="_Toc341026083"/>
      <w:bookmarkStart w:id="20" w:name="_Toc353978973"/>
      <w:r w:rsidRPr="00BB5017">
        <w:rPr>
          <w:rFonts w:asciiTheme="minorHAnsi" w:hAnsiTheme="minorHAnsi"/>
        </w:rPr>
        <w:t>Development</w:t>
      </w:r>
      <w:r w:rsidR="00993A45" w:rsidRPr="00BB5017">
        <w:rPr>
          <w:rFonts w:asciiTheme="minorHAnsi" w:hAnsiTheme="minorHAnsi"/>
        </w:rPr>
        <w:t xml:space="preserve"> </w:t>
      </w:r>
      <w:bookmarkEnd w:id="19"/>
      <w:r w:rsidR="00677799" w:rsidRPr="00BB5017">
        <w:rPr>
          <w:rFonts w:asciiTheme="minorHAnsi" w:hAnsiTheme="minorHAnsi"/>
        </w:rPr>
        <w:t>Environment</w:t>
      </w:r>
      <w:bookmarkEnd w:id="20"/>
    </w:p>
    <w:p w:rsidR="00C2197B" w:rsidRPr="00C2197B" w:rsidRDefault="00C2197B" w:rsidP="00C2197B"/>
    <w:p w:rsidR="00993A45" w:rsidRDefault="00993A45" w:rsidP="00993A45">
      <w:r>
        <w:t>To start writing software for Android mobile devices it is a good idea to work in an integrated development environment (IDE)</w:t>
      </w:r>
      <w:r w:rsidR="00417C83">
        <w:t xml:space="preserve"> due to</w:t>
      </w:r>
      <w:r w:rsidR="00426E41">
        <w:t xml:space="preserve"> the advanced structure of such </w:t>
      </w:r>
      <w:r w:rsidR="00417C83">
        <w:t>application</w:t>
      </w:r>
      <w:r w:rsidR="00426E41">
        <w:t>s</w:t>
      </w:r>
      <w:r>
        <w:t>.</w:t>
      </w:r>
      <w:r w:rsidR="00417C83">
        <w:t xml:space="preserve"> This is because Android applications are constructed from much more than just Java source files.</w:t>
      </w:r>
      <w:r>
        <w:t xml:space="preserve"> </w:t>
      </w:r>
      <w:r w:rsidR="00417C83">
        <w:t>Before development started research</w:t>
      </w:r>
      <w:r>
        <w:t xml:space="preserve"> </w:t>
      </w:r>
      <w:r w:rsidR="00417C83">
        <w:t xml:space="preserve">was undertaken into </w:t>
      </w:r>
      <w:r w:rsidR="00426E41">
        <w:t xml:space="preserve">finding </w:t>
      </w:r>
      <w:r>
        <w:lastRenderedPageBreak/>
        <w:t xml:space="preserve">tools and environments you can use to </w:t>
      </w:r>
      <w:r w:rsidR="00426E41">
        <w:t>help create an application for the Android platform. The options that were discovered and evaluated were the</w:t>
      </w:r>
      <w:r>
        <w:t xml:space="preserve"> NetBeans IDE </w:t>
      </w:r>
      <w:r w:rsidR="00426E41">
        <w:t>used with</w:t>
      </w:r>
      <w:r>
        <w:t xml:space="preserve"> a plugin </w:t>
      </w:r>
      <w:r w:rsidR="00426E41">
        <w:t xml:space="preserve">that can be </w:t>
      </w:r>
      <w:r>
        <w:t xml:space="preserve">found on the Kenai web site </w:t>
      </w:r>
      <w:r w:rsidR="00597063">
        <w:fldChar w:fldCharType="begin"/>
      </w:r>
      <w:r>
        <w:instrText xml:space="preserve"> REF _Ref341025596 \r \h </w:instrText>
      </w:r>
      <w:r w:rsidR="00597063">
        <w:fldChar w:fldCharType="separate"/>
      </w:r>
      <w:r w:rsidR="00D46C8E">
        <w:t>[13</w:t>
      </w:r>
      <w:r>
        <w:t>]</w:t>
      </w:r>
      <w:r w:rsidR="00597063">
        <w:fldChar w:fldCharType="end"/>
      </w:r>
      <w:r>
        <w:t xml:space="preserve">, the IntelliJ IDEA IDE </w:t>
      </w:r>
      <w:r w:rsidR="00597063">
        <w:fldChar w:fldCharType="begin"/>
      </w:r>
      <w:r>
        <w:instrText xml:space="preserve"> REF _Ref341025620 \r \h </w:instrText>
      </w:r>
      <w:r w:rsidR="00597063">
        <w:fldChar w:fldCharType="separate"/>
      </w:r>
      <w:r w:rsidR="00D46C8E">
        <w:t>[14</w:t>
      </w:r>
      <w:r>
        <w:t>]</w:t>
      </w:r>
      <w:r w:rsidR="00597063">
        <w:fldChar w:fldCharType="end"/>
      </w:r>
      <w:r>
        <w:t xml:space="preserve"> or finally the Eclipse IDE with the Android Development Tools (ADT) plugin </w:t>
      </w:r>
      <w:r w:rsidR="00597063">
        <w:fldChar w:fldCharType="begin"/>
      </w:r>
      <w:r>
        <w:instrText xml:space="preserve"> REF _Ref341025634 \r \h </w:instrText>
      </w:r>
      <w:r w:rsidR="00597063">
        <w:fldChar w:fldCharType="separate"/>
      </w:r>
      <w:r w:rsidR="00D46C8E">
        <w:t>[15</w:t>
      </w:r>
      <w:r>
        <w:t>]</w:t>
      </w:r>
      <w:r w:rsidR="00597063">
        <w:fldChar w:fldCharType="end"/>
      </w:r>
      <w:r>
        <w:t>.</w:t>
      </w:r>
    </w:p>
    <w:p w:rsidR="00993A45" w:rsidRDefault="00993A45" w:rsidP="00993A45"/>
    <w:p w:rsidR="00993A45" w:rsidRDefault="00426E41" w:rsidP="00993A45">
      <w:r>
        <w:t>After evaluation</w:t>
      </w:r>
      <w:r w:rsidR="00993A45">
        <w:t xml:space="preserve"> the Eclipse environment </w:t>
      </w:r>
      <w:r>
        <w:t xml:space="preserve">was chosen to be used for the project </w:t>
      </w:r>
      <w:r w:rsidR="00993A45">
        <w:t xml:space="preserve">for a </w:t>
      </w:r>
      <w:r w:rsidR="00D46C8E">
        <w:t>variety</w:t>
      </w:r>
      <w:r w:rsidR="00993A45">
        <w:t xml:space="preserve"> of reasons. One such reason is that </w:t>
      </w:r>
      <w:r w:rsidR="00D46C8E">
        <w:t>the developer</w:t>
      </w:r>
      <w:r>
        <w:t xml:space="preserve"> had</w:t>
      </w:r>
      <w:r w:rsidR="00993A45">
        <w:t xml:space="preserve"> mostly used Eclipse </w:t>
      </w:r>
      <w:r>
        <w:t xml:space="preserve">for development projects </w:t>
      </w:r>
      <w:r w:rsidR="00D46C8E">
        <w:t>previously and was</w:t>
      </w:r>
      <w:r w:rsidR="00993A45">
        <w:t xml:space="preserve"> </w:t>
      </w:r>
      <w:r>
        <w:t>accustomed</w:t>
      </w:r>
      <w:r w:rsidR="00993A45">
        <w:t xml:space="preserve"> </w:t>
      </w:r>
      <w:r w:rsidR="00D27FEA">
        <w:t>and familiar with</w:t>
      </w:r>
      <w:r w:rsidR="00993A45">
        <w:t xml:space="preserve"> using the </w:t>
      </w:r>
      <w:r>
        <w:t xml:space="preserve">main parts of the </w:t>
      </w:r>
      <w:r w:rsidR="00993A45">
        <w:t xml:space="preserve">program. Net Beans </w:t>
      </w:r>
      <w:r w:rsidR="00D46C8E">
        <w:t xml:space="preserve">had only been used </w:t>
      </w:r>
      <w:r>
        <w:t>briefly</w:t>
      </w:r>
      <w:r w:rsidR="00D27FEA">
        <w:t xml:space="preserve"> for one assignment and </w:t>
      </w:r>
      <w:r w:rsidR="00D46C8E">
        <w:t>it was concluded</w:t>
      </w:r>
      <w:r w:rsidR="00D27FEA">
        <w:t xml:space="preserve"> that the Eclipse</w:t>
      </w:r>
      <w:r>
        <w:t xml:space="preserve"> </w:t>
      </w:r>
      <w:r w:rsidR="00D27FEA">
        <w:t xml:space="preserve">IDE </w:t>
      </w:r>
      <w:r w:rsidR="00D46C8E">
        <w:t xml:space="preserve">was preferred </w:t>
      </w:r>
      <w:r w:rsidR="00D27FEA">
        <w:t xml:space="preserve">due to its layout and ease of use. Whereas </w:t>
      </w:r>
      <w:r w:rsidR="00993A45">
        <w:t>the IntelliJ IDEA IDE</w:t>
      </w:r>
      <w:r w:rsidR="00D27FEA">
        <w:t xml:space="preserve"> </w:t>
      </w:r>
      <w:r w:rsidR="00D46C8E">
        <w:t>had not been heard of before as it</w:t>
      </w:r>
      <w:r w:rsidR="00D27FEA">
        <w:t xml:space="preserve"> do</w:t>
      </w:r>
      <w:r w:rsidR="00D46C8E">
        <w:t>es</w:t>
      </w:r>
      <w:r w:rsidR="00D27FEA">
        <w:t xml:space="preserve">n’t </w:t>
      </w:r>
      <w:r w:rsidR="00D46C8E">
        <w:t xml:space="preserve">appear it is commonly used. </w:t>
      </w:r>
      <w:r w:rsidR="00D27FEA">
        <w:t>I</w:t>
      </w:r>
      <w:r w:rsidR="00D46C8E">
        <w:t>t was much more</w:t>
      </w:r>
      <w:r w:rsidR="00D27FEA">
        <w:t xml:space="preserve"> </w:t>
      </w:r>
      <w:r w:rsidR="00D46C8E">
        <w:t>appealing</w:t>
      </w:r>
      <w:r w:rsidR="00D27FEA">
        <w:t xml:space="preserve"> to use a tried and tested product</w:t>
      </w:r>
      <w:r w:rsidR="00D46C8E">
        <w:t xml:space="preserve"> such as Eclipse</w:t>
      </w:r>
      <w:r w:rsidR="00993A45">
        <w:t xml:space="preserve">. </w:t>
      </w:r>
      <w:r w:rsidR="00D27FEA">
        <w:t>However t</w:t>
      </w:r>
      <w:r w:rsidR="00993A45">
        <w:t xml:space="preserve">he most important reason </w:t>
      </w:r>
      <w:r w:rsidR="00E85FDA">
        <w:t>beh</w:t>
      </w:r>
      <w:r w:rsidR="00993A45">
        <w:t>in</w:t>
      </w:r>
      <w:r w:rsidR="00E85FDA">
        <w:t>d</w:t>
      </w:r>
      <w:r w:rsidR="00993A45">
        <w:t xml:space="preserve"> </w:t>
      </w:r>
      <w:r w:rsidR="00D27FEA">
        <w:t>this</w:t>
      </w:r>
      <w:r w:rsidR="00993A45">
        <w:t xml:space="preserve"> choice was </w:t>
      </w:r>
      <w:r w:rsidR="00E85FDA">
        <w:t>the fact that</w:t>
      </w:r>
      <w:r w:rsidR="00993A45">
        <w:t xml:space="preserve"> the development section of</w:t>
      </w:r>
      <w:r w:rsidR="00E85FDA">
        <w:t xml:space="preserve"> the official Android developers’</w:t>
      </w:r>
      <w:r w:rsidR="00993A45">
        <w:t xml:space="preserve"> site highly recommends using </w:t>
      </w:r>
      <w:r w:rsidR="00D46C8E">
        <w:t xml:space="preserve">the </w:t>
      </w:r>
      <w:r w:rsidR="00993A45">
        <w:t xml:space="preserve">Eclipse </w:t>
      </w:r>
      <w:r w:rsidR="00D46C8E">
        <w:t xml:space="preserve">IDE </w:t>
      </w:r>
      <w:r w:rsidR="00E85FDA">
        <w:t>a long with the ADT plugin. The</w:t>
      </w:r>
      <w:r w:rsidR="00993A45">
        <w:t xml:space="preserve"> site also helps you install and setup the appropriate environment</w:t>
      </w:r>
      <w:r w:rsidR="00E85FDA">
        <w:t xml:space="preserve"> with some useful tutorials </w:t>
      </w:r>
      <w:r w:rsidR="00E85FDA" w:rsidRPr="004E7DA7">
        <w:t>[</w:t>
      </w:r>
      <w:r w:rsidR="004E7DA7" w:rsidRPr="004E7DA7">
        <w:t>16</w:t>
      </w:r>
      <w:r w:rsidR="00E85FDA" w:rsidRPr="004E7DA7">
        <w:t>]</w:t>
      </w:r>
      <w:r w:rsidR="00993A45" w:rsidRPr="004E7DA7">
        <w:t xml:space="preserve">. </w:t>
      </w:r>
      <w:r w:rsidR="00E85FDA">
        <w:t xml:space="preserve">From browsing the web </w:t>
      </w:r>
      <w:r w:rsidR="004E7DA7">
        <w:t xml:space="preserve">and </w:t>
      </w:r>
      <w:r w:rsidR="00E85FDA">
        <w:t>researching this topic</w:t>
      </w:r>
      <w:r w:rsidR="004E7DA7">
        <w:t xml:space="preserve"> it</w:t>
      </w:r>
      <w:r w:rsidR="00E85FDA">
        <w:t xml:space="preserve"> also became clear that this IDE was the most popular with Android developers </w:t>
      </w:r>
      <w:r w:rsidR="004E7DA7">
        <w:t>which helped assure</w:t>
      </w:r>
      <w:r w:rsidR="00E85FDA">
        <w:t xml:space="preserve"> that it was a good choice. In order to</w:t>
      </w:r>
      <w:r w:rsidR="00993A45">
        <w:t xml:space="preserve"> meet the software requirements </w:t>
      </w:r>
      <w:r w:rsidR="00E85FDA">
        <w:t xml:space="preserve">for the </w:t>
      </w:r>
      <w:r w:rsidR="004E7DA7">
        <w:t xml:space="preserve">ADT </w:t>
      </w:r>
      <w:r w:rsidR="00E85FDA">
        <w:t xml:space="preserve">program </w:t>
      </w:r>
      <w:r w:rsidR="00993A45">
        <w:t>the newest version of Eclipse</w:t>
      </w:r>
      <w:r w:rsidR="00E85FDA">
        <w:t xml:space="preserve"> had to be installed</w:t>
      </w:r>
      <w:r w:rsidR="00993A45">
        <w:t xml:space="preserve">. </w:t>
      </w:r>
      <w:r w:rsidR="00E85FDA">
        <w:t>Once this was completed</w:t>
      </w:r>
      <w:r w:rsidR="00993A45">
        <w:t xml:space="preserve"> </w:t>
      </w:r>
      <w:r w:rsidR="00E85FDA">
        <w:t>the Android SDK and</w:t>
      </w:r>
      <w:r w:rsidR="00993A45">
        <w:t xml:space="preserve"> ADT plugin for Eclipse</w:t>
      </w:r>
      <w:r w:rsidR="00E85FDA">
        <w:t xml:space="preserve"> could then be downloaded and installed</w:t>
      </w:r>
      <w:r w:rsidR="00993A45">
        <w:t xml:space="preserve">. </w:t>
      </w:r>
      <w:r w:rsidR="004E7DA7">
        <w:t>Now that this had been</w:t>
      </w:r>
      <w:r w:rsidR="00993A45">
        <w:t xml:space="preserve"> setup and configured </w:t>
      </w:r>
      <w:r w:rsidR="002659B0">
        <w:t>the development work for the application and project could start.</w:t>
      </w:r>
    </w:p>
    <w:p w:rsidR="00993A45" w:rsidRDefault="00993A45" w:rsidP="00993A45"/>
    <w:p w:rsidR="00426E41" w:rsidRDefault="00993A45">
      <w:r>
        <w:t xml:space="preserve">To </w:t>
      </w:r>
      <w:r w:rsidR="00511EFA">
        <w:t>start developing and getting a feel for Android development the</w:t>
      </w:r>
      <w:r>
        <w:t xml:space="preserve"> </w:t>
      </w:r>
      <w:r w:rsidR="00511EFA">
        <w:t xml:space="preserve">‘Building Your First app’ was the first tutorial that was </w:t>
      </w:r>
      <w:r>
        <w:t xml:space="preserve">followed </w:t>
      </w:r>
      <w:r w:rsidR="00511EFA">
        <w:t xml:space="preserve">and completed. This can be found </w:t>
      </w:r>
      <w:r>
        <w:t xml:space="preserve">in the training section of the Android </w:t>
      </w:r>
      <w:r w:rsidR="00511EFA">
        <w:t>developers’</w:t>
      </w:r>
      <w:r>
        <w:t xml:space="preserve"> site </w:t>
      </w:r>
      <w:r w:rsidR="00597063">
        <w:fldChar w:fldCharType="begin"/>
      </w:r>
      <w:r>
        <w:instrText xml:space="preserve"> REF _Ref341025649 \r \h </w:instrText>
      </w:r>
      <w:r w:rsidR="00597063">
        <w:fldChar w:fldCharType="separate"/>
      </w:r>
      <w:r w:rsidR="004E7DA7">
        <w:t>[17</w:t>
      </w:r>
      <w:r>
        <w:t>]</w:t>
      </w:r>
      <w:r w:rsidR="00597063">
        <w:fldChar w:fldCharType="end"/>
      </w:r>
      <w:r>
        <w:t xml:space="preserve">. This was a very trivial exercise, </w:t>
      </w:r>
      <w:r w:rsidR="00511EFA">
        <w:t xml:space="preserve">and it basically involved </w:t>
      </w:r>
      <w:r>
        <w:t xml:space="preserve">creating a new ‘Hello World’ project. However it </w:t>
      </w:r>
      <w:r w:rsidR="00511EFA">
        <w:t>did introduce</w:t>
      </w:r>
      <w:r>
        <w:t xml:space="preserve"> </w:t>
      </w:r>
      <w:r w:rsidR="004E7DA7">
        <w:t>the developer</w:t>
      </w:r>
      <w:r>
        <w:t xml:space="preserve"> to the Android toolkit, the structure and layout of </w:t>
      </w:r>
      <w:r w:rsidR="00511EFA">
        <w:t xml:space="preserve">what Android </w:t>
      </w:r>
      <w:r>
        <w:t>apps</w:t>
      </w:r>
      <w:r w:rsidR="00511EFA">
        <w:t xml:space="preserve"> should look like</w:t>
      </w:r>
      <w:r>
        <w:t xml:space="preserve">, and how they </w:t>
      </w:r>
      <w:r w:rsidR="00511EFA">
        <w:t>start to be</w:t>
      </w:r>
      <w:r>
        <w:t xml:space="preserve"> created. To build on this initial knowledge </w:t>
      </w:r>
      <w:r w:rsidR="004E7DA7">
        <w:t>several</w:t>
      </w:r>
      <w:r>
        <w:t xml:space="preserve"> of the Computer Science department’s Android programming sessions </w:t>
      </w:r>
      <w:r w:rsidR="004E7DA7">
        <w:t xml:space="preserve">were </w:t>
      </w:r>
      <w:r>
        <w:t>at</w:t>
      </w:r>
      <w:r w:rsidR="004E7DA7">
        <w:t>tended at</w:t>
      </w:r>
      <w:r>
        <w:t xml:space="preserve"> University </w:t>
      </w:r>
      <w:r w:rsidR="009B5EC6">
        <w:t xml:space="preserve">where worksheets were completed </w:t>
      </w:r>
      <w:r w:rsidR="00597063">
        <w:fldChar w:fldCharType="begin"/>
      </w:r>
      <w:r>
        <w:instrText xml:space="preserve"> REF _Ref341025664 \r \h </w:instrText>
      </w:r>
      <w:r w:rsidR="00597063">
        <w:fldChar w:fldCharType="separate"/>
      </w:r>
      <w:r w:rsidR="009B5EC6">
        <w:t>[18</w:t>
      </w:r>
      <w:r>
        <w:t>]</w:t>
      </w:r>
      <w:r w:rsidR="00597063">
        <w:fldChar w:fldCharType="end"/>
      </w:r>
      <w:r>
        <w:t xml:space="preserve">. From these sessions </w:t>
      </w:r>
      <w:r w:rsidR="004E7DA7">
        <w:t xml:space="preserve">a lot more was </w:t>
      </w:r>
      <w:r>
        <w:t xml:space="preserve">learnt about the make-up of an Android application and </w:t>
      </w:r>
      <w:r w:rsidR="004E7DA7">
        <w:t xml:space="preserve">how they are </w:t>
      </w:r>
      <w:r>
        <w:t xml:space="preserve">built and modified </w:t>
      </w:r>
      <w:r w:rsidR="004E7DA7">
        <w:t>to make</w:t>
      </w:r>
      <w:r w:rsidR="00511EFA">
        <w:t xml:space="preserve"> basic Android programs. Those</w:t>
      </w:r>
      <w:r>
        <w:t xml:space="preserve"> worksheets </w:t>
      </w:r>
      <w:r w:rsidR="00511EFA">
        <w:t>were</w:t>
      </w:r>
      <w:r>
        <w:t xml:space="preserve"> really useful in extending </w:t>
      </w:r>
      <w:r w:rsidR="00511EFA">
        <w:t xml:space="preserve">initial </w:t>
      </w:r>
      <w:r>
        <w:t xml:space="preserve">knowledge of writing software for Android and working on these worksheets </w:t>
      </w:r>
      <w:r w:rsidR="00511EFA">
        <w:t>definitely</w:t>
      </w:r>
      <w:r>
        <w:t xml:space="preserve"> helped when </w:t>
      </w:r>
      <w:r w:rsidR="00511EFA">
        <w:t>coding</w:t>
      </w:r>
      <w:r>
        <w:t xml:space="preserve"> </w:t>
      </w:r>
      <w:r w:rsidR="00511EFA">
        <w:t xml:space="preserve">of the </w:t>
      </w:r>
      <w:r w:rsidR="009B5EC6">
        <w:t>rea</w:t>
      </w:r>
      <w:r w:rsidR="00511EFA">
        <w:t>l project started</w:t>
      </w:r>
      <w:r>
        <w:t xml:space="preserve"> </w:t>
      </w:r>
      <w:r w:rsidR="00511EFA">
        <w:t xml:space="preserve">as a good basic understanding of how </w:t>
      </w:r>
      <w:r w:rsidR="005C3D9B">
        <w:t>to develop for the android platform</w:t>
      </w:r>
      <w:r w:rsidR="009B5EC6">
        <w:t xml:space="preserve"> had already been learnt</w:t>
      </w:r>
      <w:r w:rsidR="005C3D9B">
        <w:t>.</w:t>
      </w:r>
    </w:p>
    <w:p w:rsidR="005B68BC" w:rsidRPr="00BB5017" w:rsidRDefault="005B68BC" w:rsidP="00BB5017">
      <w:pPr>
        <w:pStyle w:val="Heading3"/>
        <w:rPr>
          <w:rFonts w:asciiTheme="minorHAnsi" w:hAnsiTheme="minorHAnsi"/>
        </w:rPr>
      </w:pPr>
      <w:bookmarkStart w:id="21" w:name="_Toc353978974"/>
      <w:r w:rsidRPr="00BB5017">
        <w:rPr>
          <w:rFonts w:asciiTheme="minorHAnsi" w:hAnsiTheme="minorHAnsi"/>
        </w:rPr>
        <w:t>GitHub</w:t>
      </w:r>
      <w:bookmarkEnd w:id="21"/>
    </w:p>
    <w:p w:rsidR="00570A72" w:rsidRPr="00570A72" w:rsidRDefault="00570A72" w:rsidP="00570A72"/>
    <w:p w:rsidR="00E7452C" w:rsidRDefault="003368A6" w:rsidP="00570A72">
      <w:r>
        <w:t xml:space="preserve">GitHub </w:t>
      </w:r>
      <w:r w:rsidR="009B5EC6">
        <w:t xml:space="preserve">[19] </w:t>
      </w:r>
      <w:r>
        <w:t xml:space="preserve">is an online project hosting service that is often used for software development projects that </w:t>
      </w:r>
      <w:r w:rsidR="009B5EC6">
        <w:t xml:space="preserve">make </w:t>
      </w:r>
      <w:r>
        <w:t xml:space="preserve">use </w:t>
      </w:r>
      <w:r w:rsidR="009B5EC6">
        <w:t xml:space="preserve">of </w:t>
      </w:r>
      <w:r>
        <w:t xml:space="preserve">the Git revision control system. GitHub is a well used source control system in this field and has many great features. GitHub was used on this project for a number of reasons. One major reason is that the service that they offer is </w:t>
      </w:r>
      <w:r w:rsidR="00CA69EB">
        <w:t>very</w:t>
      </w:r>
      <w:r>
        <w:t xml:space="preserve"> easy to </w:t>
      </w:r>
      <w:r w:rsidR="004919DA">
        <w:t xml:space="preserve">setup and </w:t>
      </w:r>
      <w:r>
        <w:t xml:space="preserve">use as your repository is so easily accessed online. </w:t>
      </w:r>
      <w:r w:rsidR="00CA69EB">
        <w:t xml:space="preserve">GitHub also offers a GitHub for Windows application client. This is a great piece of software and was very useful as a project tool as you can simply drag and drop files into the application </w:t>
      </w:r>
      <w:r w:rsidR="009C1177">
        <w:t>which</w:t>
      </w:r>
      <w:r w:rsidR="00CA69EB">
        <w:t xml:space="preserve"> th</w:t>
      </w:r>
      <w:r w:rsidR="009C1177">
        <w:t>en allows you to</w:t>
      </w:r>
      <w:r w:rsidR="00CA69EB">
        <w:t xml:space="preserve"> quickly commit and synchronise your work and any changes you have made</w:t>
      </w:r>
      <w:r w:rsidR="009C1177">
        <w:t xml:space="preserve"> before sharing the files online</w:t>
      </w:r>
      <w:r w:rsidR="00CA69EB">
        <w:t>.</w:t>
      </w:r>
      <w:r w:rsidR="004919DA">
        <w:t xml:space="preserve"> The GitHub service and Windows application are also available for free as long as the code is </w:t>
      </w:r>
      <w:r w:rsidR="00277900">
        <w:t xml:space="preserve">made public and open source which I do not object to. </w:t>
      </w:r>
    </w:p>
    <w:p w:rsidR="00E7452C" w:rsidRPr="00BB5017" w:rsidRDefault="00E7452C" w:rsidP="00BB5017">
      <w:pPr>
        <w:pStyle w:val="Heading3"/>
        <w:rPr>
          <w:rFonts w:asciiTheme="minorHAnsi" w:hAnsiTheme="minorHAnsi"/>
        </w:rPr>
      </w:pPr>
      <w:bookmarkStart w:id="22" w:name="_Toc353978975"/>
      <w:r w:rsidRPr="00BB5017">
        <w:rPr>
          <w:rFonts w:asciiTheme="minorHAnsi" w:hAnsiTheme="minorHAnsi"/>
        </w:rPr>
        <w:t xml:space="preserve">Object Aid Class Diagram </w:t>
      </w:r>
      <w:bookmarkEnd w:id="22"/>
      <w:r w:rsidR="00BB5017">
        <w:rPr>
          <w:rFonts w:asciiTheme="minorHAnsi" w:hAnsiTheme="minorHAnsi"/>
        </w:rPr>
        <w:t>Plugin</w:t>
      </w:r>
    </w:p>
    <w:p w:rsidR="002D5220" w:rsidRPr="002D5220" w:rsidRDefault="002D5220" w:rsidP="002D5220"/>
    <w:p w:rsidR="00E90847" w:rsidRDefault="00E90847" w:rsidP="002D5220">
      <w:pPr>
        <w:rPr>
          <w:b/>
          <w:szCs w:val="22"/>
        </w:rPr>
      </w:pPr>
      <w:r w:rsidRPr="002D5220">
        <w:t xml:space="preserve">Complicated diagrams such as a class diagram for an application such as the one in this project can be difficult to create and also very time consuming. Often if these diagrams </w:t>
      </w:r>
      <w:r w:rsidRPr="002D5220">
        <w:lastRenderedPageBreak/>
        <w:t>are created manually they are not well presented and can be confusing to look at. For this reason tools to automatically generate the diagram from source code were researched. The object aid tool</w:t>
      </w:r>
      <w:r w:rsidR="009B5EC6">
        <w:t xml:space="preserve"> [20]</w:t>
      </w:r>
      <w:r w:rsidRPr="002D5220">
        <w:t xml:space="preserve"> was used </w:t>
      </w:r>
      <w:r w:rsidR="000003D2" w:rsidRPr="002D5220">
        <w:t>as it seemed the most appropriate as it offered the correct functionality and was easily downloaded and installed into eclipse as a plugin</w:t>
      </w:r>
      <w:r w:rsidR="000003D2">
        <w:rPr>
          <w:b/>
          <w:szCs w:val="22"/>
        </w:rPr>
        <w:t>.</w:t>
      </w:r>
    </w:p>
    <w:p w:rsidR="006204FD" w:rsidRDefault="006204FD" w:rsidP="006204FD"/>
    <w:p w:rsidR="006204FD" w:rsidRPr="00BB5017" w:rsidRDefault="006204FD" w:rsidP="00BB5017">
      <w:pPr>
        <w:pStyle w:val="Heading3"/>
        <w:rPr>
          <w:rFonts w:asciiTheme="minorHAnsi" w:hAnsiTheme="minorHAnsi"/>
        </w:rPr>
      </w:pPr>
      <w:bookmarkStart w:id="23" w:name="_Toc353978976"/>
      <w:r w:rsidRPr="00BB5017">
        <w:rPr>
          <w:rFonts w:asciiTheme="minorHAnsi" w:hAnsiTheme="minorHAnsi"/>
        </w:rPr>
        <w:t>Testdroid Automated Testing Recorder and Testdroid Cloud</w:t>
      </w:r>
      <w:bookmarkEnd w:id="23"/>
    </w:p>
    <w:p w:rsidR="006204FD" w:rsidRDefault="006204FD" w:rsidP="006204FD"/>
    <w:p w:rsidR="006204FD" w:rsidRPr="009B5EC6" w:rsidRDefault="006204FD" w:rsidP="006204FD">
      <w:r>
        <w:t>In order to test the application thoroughly it was decided that on top of the usual testing methods an automatic user interface testing tool could be used. Research was completed on the Internet about what tools were available to do this and several tools were found</w:t>
      </w:r>
      <w:r w:rsidR="009B5EC6">
        <w:t xml:space="preserve"> and evaluated</w:t>
      </w:r>
      <w:r>
        <w:t xml:space="preserve">. </w:t>
      </w:r>
      <w:r w:rsidR="009B5EC6" w:rsidRPr="009B5EC6">
        <w:t xml:space="preserve">In the end the Testdroid tool </w:t>
      </w:r>
      <w:r w:rsidR="009B5EC6">
        <w:t xml:space="preserve">[21] </w:t>
      </w:r>
      <w:r w:rsidR="009B5EC6" w:rsidRPr="009B5EC6">
        <w:t xml:space="preserve">was chosen to be used as it best met the features wanted from an automated testing tool. </w:t>
      </w:r>
      <w:r w:rsidR="009B5EC6">
        <w:t>More details about auto</w:t>
      </w:r>
      <w:r w:rsidR="00BE29AF">
        <w:t>mated testing and why this tool</w:t>
      </w:r>
      <w:r w:rsidR="009B5EC6">
        <w:t xml:space="preserve"> was chosen over its competitors can be found in Section 5.5.</w:t>
      </w:r>
    </w:p>
    <w:p w:rsidR="001F35A4" w:rsidRPr="008964D6" w:rsidRDefault="001B459E" w:rsidP="00E90847">
      <w:r>
        <w:br w:type="page"/>
      </w:r>
    </w:p>
    <w:p w:rsidR="00806CFF" w:rsidRDefault="00711DBE" w:rsidP="003D628B">
      <w:pPr>
        <w:pStyle w:val="Heading1"/>
        <w:rPr>
          <w:rFonts w:asciiTheme="minorHAnsi" w:hAnsiTheme="minorHAnsi"/>
        </w:rPr>
      </w:pPr>
      <w:bookmarkStart w:id="24" w:name="_Toc353978977"/>
      <w:r w:rsidRPr="007A05FC">
        <w:rPr>
          <w:rFonts w:asciiTheme="minorHAnsi" w:hAnsiTheme="minorHAnsi"/>
        </w:rPr>
        <w:lastRenderedPageBreak/>
        <w:t>Design</w:t>
      </w:r>
      <w:bookmarkEnd w:id="15"/>
      <w:bookmarkEnd w:id="24"/>
    </w:p>
    <w:p w:rsidR="00396DA8" w:rsidRPr="00396DA8" w:rsidRDefault="00396DA8" w:rsidP="00396DA8">
      <w:pPr>
        <w:rPr>
          <w:lang w:val="en-US"/>
        </w:rPr>
      </w:pPr>
    </w:p>
    <w:p w:rsidR="00A11B8A" w:rsidRPr="007A05FC" w:rsidRDefault="00A11B8A" w:rsidP="00396DA8">
      <w:pPr>
        <w:pStyle w:val="Heading2"/>
        <w:spacing w:before="0"/>
        <w:rPr>
          <w:rFonts w:asciiTheme="minorHAnsi" w:hAnsiTheme="minorHAnsi"/>
        </w:rPr>
      </w:pPr>
      <w:bookmarkStart w:id="25" w:name="_Toc353978978"/>
      <w:bookmarkStart w:id="26" w:name="_Toc192777708"/>
      <w:r w:rsidRPr="007A05FC">
        <w:rPr>
          <w:rFonts w:asciiTheme="minorHAnsi" w:hAnsiTheme="minorHAnsi"/>
        </w:rPr>
        <w:t>Overall Architecture</w:t>
      </w:r>
      <w:bookmarkEnd w:id="25"/>
    </w:p>
    <w:p w:rsidR="006E1F8E" w:rsidRDefault="006E1F8E" w:rsidP="006E1F8E"/>
    <w:p w:rsidR="004A11A2" w:rsidRDefault="00A12ED8" w:rsidP="006E1F8E">
      <w:r>
        <w:t>After deciding a set of project objectives</w:t>
      </w:r>
      <w:r w:rsidR="0062349C">
        <w:t>,</w:t>
      </w:r>
      <w:r>
        <w:t xml:space="preserve"> aims and goals and creating a list of functional requirements</w:t>
      </w:r>
      <w:r w:rsidR="00521551">
        <w:t xml:space="preserve"> (</w:t>
      </w:r>
      <w:r w:rsidR="00521551" w:rsidRPr="00521551">
        <w:rPr>
          <w:color w:val="FF0000"/>
        </w:rPr>
        <w:t>Appendix X</w:t>
      </w:r>
      <w:r w:rsidR="00521551">
        <w:t>)</w:t>
      </w:r>
      <w:r w:rsidR="0062349C">
        <w:t>,</w:t>
      </w:r>
      <w:r>
        <w:t xml:space="preserve"> the design for the system could start to be considered. What became apparent was that there were essentially </w:t>
      </w:r>
      <w:r w:rsidR="0062349C">
        <w:t>four</w:t>
      </w:r>
      <w:r>
        <w:t xml:space="preserve"> major building blocks that needed to be built and </w:t>
      </w:r>
      <w:r w:rsidR="001A42BE">
        <w:t>integrated</w:t>
      </w:r>
      <w:r>
        <w:t xml:space="preserve"> together </w:t>
      </w:r>
      <w:r w:rsidR="001A42BE">
        <w:t xml:space="preserve">in order </w:t>
      </w:r>
      <w:r>
        <w:t xml:space="preserve">to create a full working system with the desired </w:t>
      </w:r>
      <w:r w:rsidR="001A42BE">
        <w:t>output</w:t>
      </w:r>
      <w:r>
        <w:t xml:space="preserve">. </w:t>
      </w:r>
      <w:r w:rsidR="001A42BE">
        <w:t xml:space="preserve">One of these major building blocks </w:t>
      </w:r>
      <w:r w:rsidR="00493C76">
        <w:t>for the application is the</w:t>
      </w:r>
      <w:r w:rsidR="001A42BE">
        <w:t xml:space="preserve"> user interface which </w:t>
      </w:r>
      <w:r w:rsidR="00B966D0">
        <w:t>is inherently important for the TourInf</w:t>
      </w:r>
      <w:r w:rsidR="001A42BE">
        <w:t xml:space="preserve"> </w:t>
      </w:r>
      <w:r w:rsidR="003004BF">
        <w:t>application</w:t>
      </w:r>
      <w:r w:rsidR="001A42BE">
        <w:t xml:space="preserve"> </w:t>
      </w:r>
      <w:r w:rsidR="00301BF9">
        <w:t xml:space="preserve">for usability and </w:t>
      </w:r>
      <w:r w:rsidR="00493C76">
        <w:t>ease of use. It has to let</w:t>
      </w:r>
      <w:r w:rsidR="003004BF">
        <w:t xml:space="preserve"> </w:t>
      </w:r>
      <w:r w:rsidR="00301BF9">
        <w:t>users navigate between the different screens of the app</w:t>
      </w:r>
      <w:r w:rsidR="003004BF">
        <w:t xml:space="preserve"> simplistically</w:t>
      </w:r>
      <w:r w:rsidR="00493C76">
        <w:t xml:space="preserve"> and allow easy access to its functionality</w:t>
      </w:r>
      <w:r w:rsidR="00E05E6F">
        <w:t xml:space="preserve">. </w:t>
      </w:r>
      <w:r w:rsidR="00301BF9">
        <w:t xml:space="preserve">Another one of these blocks is the part of the application </w:t>
      </w:r>
      <w:r w:rsidR="00F3222C">
        <w:t>that use</w:t>
      </w:r>
      <w:r w:rsidR="0056222E">
        <w:t>s the Google Places API as a web</w:t>
      </w:r>
      <w:r w:rsidR="00F3222C">
        <w:t xml:space="preserve"> service to request and receive the place data information that is to be displayed within the application. </w:t>
      </w:r>
    </w:p>
    <w:p w:rsidR="004A11A2" w:rsidRDefault="004A11A2" w:rsidP="006E1F8E"/>
    <w:p w:rsidR="004D33E2" w:rsidRDefault="003004BF" w:rsidP="006A3C04">
      <w:r>
        <w:t xml:space="preserve">The </w:t>
      </w:r>
      <w:r w:rsidR="0056222E">
        <w:t>mapping element</w:t>
      </w:r>
      <w:r w:rsidR="00E05E6F">
        <w:t>s</w:t>
      </w:r>
      <w:r w:rsidR="0056222E">
        <w:t xml:space="preserve"> of the software </w:t>
      </w:r>
      <w:r>
        <w:t xml:space="preserve">is </w:t>
      </w:r>
      <w:r w:rsidR="00B966D0">
        <w:t>another</w:t>
      </w:r>
      <w:r>
        <w:t xml:space="preserve"> major section of the application </w:t>
      </w:r>
      <w:r w:rsidR="0056222E">
        <w:t xml:space="preserve">that </w:t>
      </w:r>
      <w:r w:rsidR="00B966D0">
        <w:t>are</w:t>
      </w:r>
      <w:r w:rsidR="00E05E6F">
        <w:t xml:space="preserve"> used to </w:t>
      </w:r>
      <w:r w:rsidR="0056222E">
        <w:t>display</w:t>
      </w:r>
      <w:r w:rsidR="002F761F">
        <w:t xml:space="preserve"> and mark</w:t>
      </w:r>
      <w:r w:rsidR="0056222E">
        <w:t xml:space="preserve"> location</w:t>
      </w:r>
      <w:r w:rsidR="002F761F">
        <w:t>s</w:t>
      </w:r>
      <w:r w:rsidR="0056222E">
        <w:t xml:space="preserve"> of the places returned from the web service </w:t>
      </w:r>
      <w:r w:rsidR="002F761F">
        <w:t xml:space="preserve">on an </w:t>
      </w:r>
      <w:r w:rsidR="0056222E">
        <w:t>interactive</w:t>
      </w:r>
      <w:r w:rsidR="002F761F">
        <w:t xml:space="preserve"> and fully detailed</w:t>
      </w:r>
      <w:r w:rsidR="0056222E">
        <w:t xml:space="preserve"> map. </w:t>
      </w:r>
      <w:r w:rsidR="002F761F">
        <w:t xml:space="preserve">This component </w:t>
      </w:r>
      <w:r>
        <w:t xml:space="preserve">of the app </w:t>
      </w:r>
      <w:r w:rsidR="002F761F">
        <w:t>will also let the user obtain directions to any of the places that they have chosen as a destination</w:t>
      </w:r>
      <w:r>
        <w:t xml:space="preserve"> from their current location</w:t>
      </w:r>
      <w:r w:rsidR="002F761F">
        <w:t xml:space="preserve">. </w:t>
      </w:r>
      <w:r>
        <w:t>Finally the last major part of the application is the</w:t>
      </w:r>
      <w:r w:rsidRPr="007A05FC">
        <w:rPr>
          <w:color w:val="FF0000"/>
        </w:rPr>
        <w:t xml:space="preserve"> </w:t>
      </w:r>
      <w:r>
        <w:t xml:space="preserve">modules that take care of the </w:t>
      </w:r>
      <w:r w:rsidR="007A05FC" w:rsidRPr="003004BF">
        <w:t xml:space="preserve">GPS </w:t>
      </w:r>
      <w:r w:rsidRPr="003004BF">
        <w:t>and Internet c</w:t>
      </w:r>
      <w:r w:rsidR="007A05FC" w:rsidRPr="003004BF">
        <w:t>onnection</w:t>
      </w:r>
      <w:r w:rsidR="00AB0109">
        <w:t>. Th</w:t>
      </w:r>
      <w:r w:rsidR="009653A9">
        <w:t xml:space="preserve">is part of the application is extremely important as without these classes performing correctly </w:t>
      </w:r>
      <w:r w:rsidR="00FC0F0D">
        <w:t>the rest of the application would</w:t>
      </w:r>
      <w:r w:rsidR="009653A9">
        <w:t xml:space="preserve"> not be able to function either at all or </w:t>
      </w:r>
      <w:r w:rsidR="00B966D0">
        <w:t xml:space="preserve">accurately </w:t>
      </w:r>
      <w:r w:rsidR="009653A9">
        <w:t xml:space="preserve">as required </w:t>
      </w:r>
      <w:r w:rsidR="00FC0F0D">
        <w:t>due to</w:t>
      </w:r>
      <w:r w:rsidR="009653A9">
        <w:t xml:space="preserve"> the other parts of the application </w:t>
      </w:r>
      <w:r w:rsidR="00B966D0">
        <w:t>being dependant</w:t>
      </w:r>
      <w:r w:rsidR="009653A9">
        <w:t xml:space="preserve"> on </w:t>
      </w:r>
      <w:r w:rsidR="00FC0F0D">
        <w:t>the use of</w:t>
      </w:r>
      <w:r w:rsidR="009653A9">
        <w:t xml:space="preserve"> these classes</w:t>
      </w:r>
      <w:r w:rsidR="00FC0F0D">
        <w:t xml:space="preserve"> to operate</w:t>
      </w:r>
      <w:r w:rsidR="009653A9">
        <w:t xml:space="preserve">. </w:t>
      </w:r>
    </w:p>
    <w:p w:rsidR="00B966D0" w:rsidRDefault="00B966D0" w:rsidP="006A3C04"/>
    <w:p w:rsidR="00A11B8A" w:rsidRPr="007A05FC" w:rsidRDefault="0078470C" w:rsidP="00A11B8A">
      <w:pPr>
        <w:pStyle w:val="Heading2"/>
        <w:rPr>
          <w:rFonts w:asciiTheme="minorHAnsi" w:hAnsiTheme="minorHAnsi"/>
        </w:rPr>
      </w:pPr>
      <w:bookmarkStart w:id="27" w:name="_Toc353978979"/>
      <w:r>
        <w:rPr>
          <w:rFonts w:asciiTheme="minorHAnsi" w:hAnsiTheme="minorHAnsi"/>
        </w:rPr>
        <w:t>Initial</w:t>
      </w:r>
      <w:r w:rsidR="00A11B8A" w:rsidRPr="007A05FC">
        <w:rPr>
          <w:rFonts w:asciiTheme="minorHAnsi" w:hAnsiTheme="minorHAnsi"/>
        </w:rPr>
        <w:t xml:space="preserve"> Design</w:t>
      </w:r>
      <w:bookmarkEnd w:id="27"/>
      <w:r w:rsidR="00A11B8A" w:rsidRPr="007A05FC">
        <w:rPr>
          <w:rFonts w:asciiTheme="minorHAnsi" w:hAnsiTheme="minorHAnsi"/>
        </w:rPr>
        <w:t xml:space="preserve"> </w:t>
      </w:r>
    </w:p>
    <w:p w:rsidR="00EA2A56" w:rsidRDefault="00EA2A56" w:rsidP="00EA2A56"/>
    <w:p w:rsidR="00540FB8" w:rsidRDefault="003C5B61" w:rsidP="00EA2A56">
      <w:r>
        <w:t xml:space="preserve">In order to start creating a design for the application to be developed, a use case diagram was made. The use case diagram that can be seen below in </w:t>
      </w:r>
      <w:r w:rsidRPr="00532E0B">
        <w:t xml:space="preserve">figure </w:t>
      </w:r>
      <w:r w:rsidR="00532E0B" w:rsidRPr="00532E0B">
        <w:t>3.1</w:t>
      </w:r>
      <w:r>
        <w:t xml:space="preserve"> </w:t>
      </w:r>
      <w:r w:rsidR="002625E2">
        <w:t xml:space="preserve">shows </w:t>
      </w:r>
      <w:r w:rsidR="00FF02F5">
        <w:t xml:space="preserve">all the actions that the user </w:t>
      </w:r>
      <w:r w:rsidR="00B966D0">
        <w:t>should be able to</w:t>
      </w:r>
      <w:r w:rsidR="00FF02F5">
        <w:t xml:space="preserve"> perform in the application. </w:t>
      </w:r>
    </w:p>
    <w:p w:rsidR="00540FB8" w:rsidRDefault="00540FB8" w:rsidP="00EA2A56"/>
    <w:p w:rsidR="00540FB8" w:rsidRDefault="00540FB8" w:rsidP="00EA2A56"/>
    <w:p w:rsidR="00540FB8" w:rsidRDefault="00597063" w:rsidP="00EA2A56">
      <w:r>
        <w:rPr>
          <w:noProof/>
          <w:lang w:eastAsia="en-GB"/>
        </w:rPr>
        <w:pict>
          <v:group id="_x0000_s1071" style="position:absolute;margin-left:25.75pt;margin-top:-.45pt;width:336.9pt;height:163.9pt;z-index:251937792" coordorigin="2315,1965" coordsize="6738,3278">
            <v:shapetype id="_x0000_t32" coordsize="21600,21600" o:spt="32" o:oned="t" path="m,l21600,21600e" filled="f">
              <v:path arrowok="t" fillok="f" o:connecttype="none"/>
              <o:lock v:ext="edit" shapetype="t"/>
            </v:shapetype>
            <v:shape id="AutoShape 8" o:spid="_x0000_s1027" type="#_x0000_t32" style="position:absolute;left:6411;top:3133;width:868;height:298;flip:y;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" strokeweight="2.5pt">
              <v:shadow color="#868686"/>
            </v:shape>
            <v:shape id="AutoShape 10" o:spid="_x0000_s1028" type="#_x0000_t32" style="position:absolute;left:6486;top:3722;width:793;height:187;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" adj="10790,-253738,-40873" strokeweight="2.5pt">
              <v:shadow color="#868686"/>
            </v:shape>
            <v:shapetype id="_x0000_t202" coordsize="21600,21600" o:spt="202" path="m,l,21600r21600,l21600,xe">
              <v:stroke joinstyle="miter"/>
              <v:path gradientshapeok="t" o:connecttype="rect"/>
            </v:shapetype>
            <v:shape id="Text Box 274" o:spid="_x0000_s1029" type="#_x0000_t202" style="position:absolute;left:7279;top:1965;width:1774;height:718;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">
              <v:textbox style="mso-next-textbox:#Text Box 274">
                <w:txbxContent>
                  <w:p w:rsidR="005802E6" w:rsidRDefault="005802E6" w:rsidP="00540FB8">
                    <w:r>
                      <w:t>Show all places on a Map</w:t>
                    </w:r>
                  </w:p>
                </w:txbxContent>
              </v:textbox>
            </v:shape>
            <v:shape id="Text Box 275" o:spid="_x0000_s1030" type="#_x0000_t202" style="position:absolute;left:7279;top:2852;width:1774;height:729;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">
              <v:textbox style="mso-next-textbox:#Text Box 275">
                <w:txbxContent>
                  <w:p w:rsidR="005802E6" w:rsidRDefault="005802E6" w:rsidP="00540FB8">
                    <w:r>
                      <w:t>Show place on map</w:t>
                    </w:r>
                  </w:p>
                </w:txbxContent>
              </v:textbox>
            </v:shape>
            <v:group id="Group 284" o:spid="_x0000_s1031" style="position:absolute;left:4979;top:2257;width:1251;height:2844" coordorigin="1400,9167" coordsize="1251,2844"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">
              <v:shape id="AutoShape 3" o:spid="_x0000_s1032" type="#_x0000_t32" style="position:absolute;left:2020;top:10130;width:1;height:112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zUhYsMAAADcAAAADwAAAGRycy9kb3ducmV2LnhtbESPzW7CMBCE75X6DtZW4lacIBWhgEFp&#10;afk5kvYBVvESB+J1FLshvD1GQuI4mplvNIvVYBvRU+drxwrScQKCuHS65krB3+/P+wyED8gaG8ek&#10;4EoeVsvXlwVm2l34QH0RKhEh7DNUYEJoMyl9aciiH7uWOHpH11kMUXaV1B1eItw2cpIkU2mx5rhg&#10;sKUvQ+W5+LcKPPV5+rHHdS5L8/ndbNZmW5yUGr0N+RxEoCE8w4/2TiuYpCncz8QjIJc3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M1IWLDAAAA3AAAAA8AAAAAAAAAAAAA&#10;AAAAoQIAAGRycy9kb3ducmV2LnhtbFBLBQYAAAAABAAEAPkAAACRAwAAAAA=&#10;" strokeweight="2.5pt">
                <v:shadow color="#868686"/>
              </v:shape>
              <v:shape id="AutoShape 4" o:spid="_x0000_s1033" type="#_x0000_t32" style="position:absolute;left:1400;top:10491;width:1251;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e/FcMAAADcAAAADwAAAGRycy9kb3ducmV2LnhtbESPwW7CMBBE75X4B2uRuBUnkaiqgEEB&#10;Cm2PBD5gFS9xIF5HsRvSv68rVepxNDNvNKvNaFsxUO8bxwrSeQKCuHK64VrB5Xx4fgXhA7LG1jEp&#10;+CYPm/XkaYW5dg8+0VCGWkQI+xwVmBC6XEpfGbLo564jjt7V9RZDlH0tdY+PCLetzJLkRVpsOC4Y&#10;7GhnqLqXX1aBp6FIF5+4L2Rltm/tcW/ey5tSs+lYLEEEGsN/+K/9oRVkaQa/Z+IRkOs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PnvxXDAAAA3AAAAA8AAAAAAAAAAAAA&#10;AAAAoQIAAGRycy9kb3ducmV2LnhtbFBLBQYAAAAABAAEAPkAAACRAwAAAAA=&#10;" strokeweight="2.5pt">
                <v:shadow color="#868686"/>
              </v:shape>
              <v:oval id="Oval 5" o:spid="_x0000_s1034" style="position:absolute;left:1760;top:9570;width:530;height:5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7b8sYA&#10;AADcAAAADwAAAGRycy9kb3ducmV2LnhtbESPQWvCQBSE70L/w/IK3nSTCNKmrqEoiiI9aFt6fWZf&#10;kzTZtyG70fjv3UKhx2FmvmEW2WAacaHOVZYVxNMIBHFudcWFgo/3zeQJhPPIGhvLpOBGDrLlw2iB&#10;qbZXPtLl5AsRIOxSVFB636ZSurwkg25qW+LgfdvOoA+yK6Tu8BrgppFJFM2lwYrDQoktrUrK61Nv&#10;FMy2vfsaPnf983n/djiv4/rH2Fqp8ePw+gLC0+D/w3/tnVaQxDP4PROOgFze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i7b8sYAAADcAAAADwAAAAAAAAAAAAAAAACYAgAAZHJz&#10;L2Rvd25yZXYueG1sUEsFBgAAAAAEAAQA9QAAAIsDAAAAAA==&#10;" strokeweight="2.5pt">
                <v:shadow color="#868686"/>
              </v:oval>
              <v:shape id="AutoShape 6" o:spid="_x0000_s1035" type="#_x0000_t32" style="position:absolute;left:1540;top:11161;width:480;height:850;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EF51scAAADcAAAADwAAAGRycy9kb3ducmV2LnhtbESP3WrCQBSE7wu+w3IEb0rdGERsdBUR&#10;KhWk+FNovDtkj0kwezbNbjW+vVsQvBxm5htmOm9NJS7UuNKygkE/AkGcWV1yruD78PE2BuE8ssbK&#10;Mim4kYP5rPMyxUTbK+/osve5CBB2CSoovK8TKV1WkEHXtzVx8E62MeiDbHKpG7wGuKlkHEUjabDk&#10;sFBgTcuCsvP+zyjIt5t0jeni+LU+xD+/r++r8zg1SvW67WICwlPrn+FH+1MriAdD+D8TjoCc3Q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cQXnWxwAAANwAAAAPAAAAAAAA&#10;AAAAAAAAAKECAABkcnMvZG93bnJldi54bWxQSwUGAAAAAAQABAD5AAAAlQMAAAAA&#10;" strokeweight="2.5pt">
                <v:shadow color="#868686"/>
              </v:shape>
              <v:shape id="AutoShape 7" o:spid="_x0000_s1036" type="#_x0000_t32" style="position:absolute;left:2021;top:11161;width:439;height:85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A4nYcMAAADcAAAADwAAAGRycy9kb3ducmV2LnhtbESPzWrDMBCE74G8g9hAb4nsQEpwIxvn&#10;pz851u0DLNbWcmOtjKU6zttHhUKPw8x8w+yKyXZipMG3jhWkqwQEce10y42Cz4/n5RaED8gaO8ek&#10;4EYeinw+22Gm3ZXfaaxCIyKEfYYKTAh9JqWvDVn0K9cTR+/LDRZDlEMj9YDXCLedXCfJo7TYclww&#10;2NPBUH2pfqwCT2OZbs54LGVt9qfu5Wheq2+lHhZT+QQi0BT+w3/tN61gnW7g90w8AjK/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wOJ2HDAAAA3AAAAA8AAAAAAAAAAAAA&#10;AAAAoQIAAGRycy9kb3ducmV2LnhtbFBLBQYAAAAABAAEAPkAAACRAwAAAAA=&#10;" strokeweight="2.5pt">
                <v:shadow color="#868686"/>
              </v:shape>
              <v:shape id="Text Box 276" o:spid="_x0000_s1037" type="#_x0000_t202" style="position:absolute;left:1660;top:9167;width:755;height:42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nVrsQA&#10;AADcAAAADwAAAGRycy9kb3ducmV2LnhtbESPQWvCQBSE70L/w/IKveluxIY2dQ1iEXqqGFvB2yP7&#10;TEKzb0N2a9J/3xUEj8PMfMMs89G24kK9bxxrSGYKBHHpTMOVhq/DdvoCwgdkg61j0vBHHvLVw2SJ&#10;mXED7+lShEpECPsMNdQhdJmUvqzJop+5jjh6Z9dbDFH2lTQ9DhFuWzlXKpUWG44LNXa0qan8KX6t&#10;hu/P8+m4ULvq3T53gxuVZPsqtX56HNdvIAKN4R6+tT+MhnmSwvVMPAJy9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IJ1a7EAAAA3AAAAA8AAAAAAAAAAAAAAAAAmAIAAGRycy9k&#10;b3ducmV2LnhtbFBLBQYAAAAABAAEAPUAAACJAwAAAAA=&#10;" filled="f" stroked="f">
                <v:textbox style="mso-next-textbox:#Text Box 276">
                  <w:txbxContent>
                    <w:p w:rsidR="005802E6" w:rsidRDefault="005802E6" w:rsidP="00540FB8">
                      <w:r>
                        <w:t>User</w:t>
                      </w:r>
                    </w:p>
                  </w:txbxContent>
                </v:textbox>
              </v:shape>
            </v:group>
            <v:shape id="AutoShape 278" o:spid="_x0000_s1039" type="#_x0000_t32" style="position:absolute;left:6230;top:2257;width:1049;height:798;flip:y;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" adj="10790,-84859,-40795" strokeweight="2.5pt">
              <v:shadow color="#868686"/>
            </v:shape>
            <v:shape id="Text Box 279" o:spid="_x0000_s1040" type="#_x0000_t202" style="position:absolute;left:7279;top:3722;width:1774;height:438;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">
              <v:textbox style="mso-next-textbox:#Text Box 279">
                <w:txbxContent>
                  <w:p w:rsidR="005802E6" w:rsidRDefault="005802E6" w:rsidP="00540FB8">
                    <w:r>
                      <w:t xml:space="preserve">Get Directions </w:t>
                    </w:r>
                  </w:p>
                </w:txbxContent>
              </v:textbox>
            </v:shape>
            <v:shape id="Text Box 286" o:spid="_x0000_s1042" type="#_x0000_t202" style="position:absolute;left:7279;top:4251;width:1774;height:457;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">
              <v:textbox style="mso-next-textbox:#Text Box 286">
                <w:txbxContent>
                  <w:p w:rsidR="005802E6" w:rsidRDefault="005802E6" w:rsidP="00540FB8">
                    <w:r>
                      <w:t xml:space="preserve">View Website </w:t>
                    </w:r>
                  </w:p>
                </w:txbxContent>
              </v:textbox>
            </v:shape>
            <v:shape id="AutoShape 10" o:spid="_x0000_s1051" type="#_x0000_t32" style="position:absolute;left:6411;top:4019;width:868;height:421;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" adj="10800,63112,-31760" strokeweight="2.5pt">
              <v:shadow color="#868686"/>
            </v:shape>
            <v:shape id="AutoShape 8" o:spid="_x0000_s1059" type="#_x0000_t32" style="position:absolute;left:3925;top:3283;width:871;height:211;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" strokeweight="2.5pt">
              <v:shadow color="#868686"/>
            </v:shape>
            <v:shape id="AutoShape 10" o:spid="_x0000_s1060" type="#_x0000_t32" style="position:absolute;left:3925;top:3909;width:871;height:251;flip:y;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" adj="10790,-253738,-40873" strokeweight="2.5pt">
              <v:shadow color="#868686"/>
            </v:shape>
            <v:shape id="Text Box 274" o:spid="_x0000_s1061" type="#_x0000_t202" style="position:absolute;left:2315;top:1965;width:1610;height:718;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">
              <v:textbox>
                <w:txbxContent>
                  <w:p w:rsidR="005802E6" w:rsidRDefault="005802E6" w:rsidP="00124375">
                    <w:r>
                      <w:t>Use Current Location</w:t>
                    </w:r>
                  </w:p>
                </w:txbxContent>
              </v:textbox>
            </v:shape>
            <v:shape id="Text Box 275" o:spid="_x0000_s1062" type="#_x0000_t202" style="position:absolute;left:2315;top:2947;width:1610;height:634;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">
              <v:textbox>
                <w:txbxContent>
                  <w:p w:rsidR="005802E6" w:rsidRDefault="005802E6" w:rsidP="00124375">
                    <w:r>
                      <w:t>Enter Location</w:t>
                    </w:r>
                  </w:p>
                </w:txbxContent>
              </v:textbox>
            </v:shape>
            <v:shape id="AutoShape 278" o:spid="_x0000_s1063" type="#_x0000_t32" style="position:absolute;left:3925;top:2332;width:1121;height:723;flip:x y;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" adj="10790,-84859,-40795" strokeweight="2.5pt">
              <v:shadow color="#868686"/>
            </v:shape>
            <v:shape id="Text Box 279" o:spid="_x0000_s1064" type="#_x0000_t202" style="position:absolute;left:2315;top:3805;width:1610;height:718;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">
              <v:textbox>
                <w:txbxContent>
                  <w:p w:rsidR="005802E6" w:rsidRDefault="005802E6" w:rsidP="00124375">
                    <w:r>
                      <w:t xml:space="preserve">Select Category </w:t>
                    </w:r>
                  </w:p>
                </w:txbxContent>
              </v:textbox>
            </v:shape>
            <v:shape id="Text Box 286" o:spid="_x0000_s1065" type="#_x0000_t202" style="position:absolute;left:2315;top:4786;width:1610;height:457;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">
              <v:textbox>
                <w:txbxContent>
                  <w:p w:rsidR="005802E6" w:rsidRDefault="005802E6" w:rsidP="00124375">
                    <w:r>
                      <w:t xml:space="preserve">Place List </w:t>
                    </w:r>
                  </w:p>
                </w:txbxContent>
              </v:textbox>
            </v:shape>
            <v:shape id="AutoShape 10" o:spid="_x0000_s1066" type="#_x0000_t32" style="position:absolute;left:3925;top:4340;width:1121;height:659;flip:x;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" adj="10800,63112,-31760" strokeweight="2.5pt">
              <v:shadow color="#868686"/>
            </v:shape>
            <v:shape id="Text Box 286" o:spid="_x0000_s1067" type="#_x0000_t202" style="position:absolute;left:7279;top:4786;width:1774;height:457;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">
              <v:textbox>
                <w:txbxContent>
                  <w:p w:rsidR="005802E6" w:rsidRDefault="005802E6" w:rsidP="0078470C">
                    <w:r>
                      <w:t xml:space="preserve">Call Place </w:t>
                    </w:r>
                  </w:p>
                </w:txbxContent>
              </v:textbox>
            </v:shape>
            <v:shape id="AutoShape 10" o:spid="_x0000_s1068" type="#_x0000_t32" style="position:absolute;left:6230;top:4340;width:1049;height:659;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" adj="10800,63112,-31760" strokeweight="2.5pt">
              <v:shadow color="#868686"/>
            </v:shape>
          </v:group>
        </w:pict>
      </w:r>
    </w:p>
    <w:p w:rsidR="00540FB8" w:rsidRDefault="00540FB8" w:rsidP="00EA2A56"/>
    <w:p w:rsidR="002F761F" w:rsidRDefault="002F761F" w:rsidP="00EA2A56"/>
    <w:p w:rsidR="002F761F" w:rsidRDefault="002F761F" w:rsidP="00EA2A56"/>
    <w:p w:rsidR="00540FB8" w:rsidRDefault="00540FB8" w:rsidP="00EA2A56"/>
    <w:p w:rsidR="00540FB8" w:rsidRDefault="00540FB8" w:rsidP="00EA2A56"/>
    <w:p w:rsidR="00540FB8" w:rsidRDefault="00540FB8" w:rsidP="00EA2A56"/>
    <w:p w:rsidR="00540FB8" w:rsidRDefault="00540FB8" w:rsidP="00EA2A56"/>
    <w:p w:rsidR="00540FB8" w:rsidRDefault="00540FB8" w:rsidP="00EA2A56"/>
    <w:p w:rsidR="00540FB8" w:rsidRDefault="00540FB8" w:rsidP="00EA2A56"/>
    <w:p w:rsidR="00540FB8" w:rsidRDefault="00540FB8" w:rsidP="00EA2A56"/>
    <w:p w:rsidR="00540FB8" w:rsidRDefault="00540FB8" w:rsidP="00EA2A56"/>
    <w:p w:rsidR="004B6A98" w:rsidRDefault="004B6A98" w:rsidP="00EA2A56"/>
    <w:p w:rsidR="00882B25" w:rsidRDefault="00882B25" w:rsidP="00EA2A56">
      <w:pPr>
        <w:rPr>
          <w:color w:val="FF0000"/>
        </w:rPr>
      </w:pPr>
    </w:p>
    <w:p w:rsidR="00540FB8" w:rsidRPr="00882B25" w:rsidRDefault="001E7A42" w:rsidP="00EA2A56">
      <w:r w:rsidRPr="00882B25">
        <w:t>Fig</w:t>
      </w:r>
      <w:r w:rsidR="00882B25" w:rsidRPr="00882B25">
        <w:t>ure 3</w:t>
      </w:r>
      <w:r w:rsidRPr="00882B25">
        <w:t>.</w:t>
      </w:r>
      <w:r w:rsidR="00882B25" w:rsidRPr="00882B25">
        <w:t>1: The use case diagram for the application to be developed.</w:t>
      </w:r>
    </w:p>
    <w:p w:rsidR="00882B25" w:rsidRDefault="00882B25" w:rsidP="00EA2A56"/>
    <w:p w:rsidR="00540FB8" w:rsidRDefault="00FF02F5" w:rsidP="00EA2A56">
      <w:r>
        <w:t xml:space="preserve">After </w:t>
      </w:r>
      <w:r w:rsidR="001E7A42">
        <w:t>creating</w:t>
      </w:r>
      <w:r>
        <w:t xml:space="preserve"> this simple diagram it became much cl</w:t>
      </w:r>
      <w:r w:rsidR="001E7A42">
        <w:t xml:space="preserve">earer as to what work </w:t>
      </w:r>
      <w:r w:rsidR="00B966D0">
        <w:t xml:space="preserve">and features </w:t>
      </w:r>
      <w:r w:rsidR="001E7A42">
        <w:t>needed to be produced for the application and gave a goo</w:t>
      </w:r>
      <w:r w:rsidR="00EA3289">
        <w:t>d</w:t>
      </w:r>
      <w:r w:rsidR="001E7A42">
        <w:t xml:space="preserve"> basis to start thinking about the design in a bit more detail. To understand how these actions could be incorporated in the application and how they would pe</w:t>
      </w:r>
      <w:r w:rsidR="00C5044E">
        <w:t>rhaps link together and operate</w:t>
      </w:r>
      <w:r w:rsidR="001E7A42">
        <w:t xml:space="preserve"> another diagram was created</w:t>
      </w:r>
      <w:r w:rsidR="00C5044E">
        <w:t>.</w:t>
      </w:r>
      <w:r w:rsidR="001E7A42">
        <w:t xml:space="preserve"> </w:t>
      </w:r>
      <w:r w:rsidR="00C5044E">
        <w:t xml:space="preserve">This </w:t>
      </w:r>
      <w:r w:rsidR="001E7A42">
        <w:t xml:space="preserve">further </w:t>
      </w:r>
      <w:r w:rsidR="00C5044E">
        <w:t xml:space="preserve">helped the </w:t>
      </w:r>
      <w:r w:rsidR="001E7A42">
        <w:t xml:space="preserve">understanding </w:t>
      </w:r>
      <w:r w:rsidR="00C5044E">
        <w:t xml:space="preserve">of the project </w:t>
      </w:r>
      <w:r w:rsidR="001E7A42">
        <w:t xml:space="preserve">and </w:t>
      </w:r>
      <w:r w:rsidR="00C5044E">
        <w:t xml:space="preserve">how it </w:t>
      </w:r>
      <w:r w:rsidR="00C5044E">
        <w:lastRenderedPageBreak/>
        <w:t xml:space="preserve">should be </w:t>
      </w:r>
      <w:r w:rsidR="001E7A42">
        <w:t>design</w:t>
      </w:r>
      <w:r w:rsidR="00C5044E">
        <w:t>ed</w:t>
      </w:r>
      <w:r w:rsidR="001E7A42">
        <w:t>.</w:t>
      </w:r>
      <w:r w:rsidR="00C5044E">
        <w:t xml:space="preserve"> </w:t>
      </w:r>
      <w:r w:rsidR="00C5044E" w:rsidRPr="00882B25">
        <w:t xml:space="preserve">Figure </w:t>
      </w:r>
      <w:r w:rsidR="00882B25" w:rsidRPr="00882B25">
        <w:t>3.2</w:t>
      </w:r>
      <w:r w:rsidR="00C5044E">
        <w:t xml:space="preserve"> below shows </w:t>
      </w:r>
      <w:r w:rsidR="00B966D0">
        <w:t>the</w:t>
      </w:r>
      <w:r w:rsidR="00882B25">
        <w:t xml:space="preserve"> diagram</w:t>
      </w:r>
      <w:r w:rsidR="00B966D0">
        <w:t xml:space="preserve"> created</w:t>
      </w:r>
      <w:r w:rsidR="00882B25">
        <w:t>. I</w:t>
      </w:r>
      <w:r w:rsidR="00D724B8">
        <w:t xml:space="preserve">t </w:t>
      </w:r>
      <w:r w:rsidR="00C5044E">
        <w:t xml:space="preserve">holds a resemblance to a flow diagram and details the application flow from the home screen to the </w:t>
      </w:r>
      <w:r w:rsidR="005663A4">
        <w:t xml:space="preserve">screens with </w:t>
      </w:r>
      <w:r w:rsidR="00C5044E">
        <w:t xml:space="preserve">more detailed features </w:t>
      </w:r>
      <w:r w:rsidR="005663A4">
        <w:t xml:space="preserve">by </w:t>
      </w:r>
      <w:r w:rsidR="00C5044E">
        <w:t>using some of the actions listed in the use case diagram above.</w:t>
      </w:r>
    </w:p>
    <w:p w:rsidR="00C5044E" w:rsidRDefault="00597063" w:rsidP="00EA2A56">
      <w:r>
        <w:rPr>
          <w:noProof/>
          <w:lang w:eastAsia="en-GB"/>
        </w:rPr>
        <w:pict>
          <v:group id="_x0000_s1150" style="position:absolute;margin-left:15.35pt;margin-top:11.65pt;width:410.55pt;height:394.4pt;z-index:252274688" coordorigin="2107,7299" coordsize="8211,7888">
            <v:shape id="AutoShape 278" o:spid="_x0000_s1111" type="#_x0000_t32" style="position:absolute;left:8598;top:11725;width:1;height:496;flip:y;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" adj="10790,-84859,-40795" strokeweight="2.5pt">
              <v:stroke startarrow="block"/>
              <v:shadow color="#868686"/>
            </v:shape>
            <v:shape id="AutoShape 278" o:spid="_x0000_s1112" type="#_x0000_t32" style="position:absolute;left:3063;top:13958;width:1;height:496;flip:y;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" adj="10790,-84859,-40795" strokeweight="2.5pt">
              <v:stroke startarrow="block"/>
              <v:shadow color="#868686"/>
            </v:shape>
            <v:shape id="AutoShape 278" o:spid="_x0000_s1113" type="#_x0000_t32" style="position:absolute;left:4820;top:13958;width:1;height:496;flip:y;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" adj="10790,-84859,-40795" strokeweight="2.5pt">
              <v:stroke startarrow="block"/>
              <v:shadow color="#868686"/>
            </v:shape>
            <v:shape id="AutoShape 278" o:spid="_x0000_s1114" type="#_x0000_t32" style="position:absolute;left:6244;top:13958;width:1;height:496;flip:y;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" adj="10790,-84859,-40795" strokeweight="2.5pt">
              <v:stroke startarrow="block"/>
              <v:shadow color="#868686"/>
            </v:shape>
            <v:shape id="AutoShape 278" o:spid="_x0000_s1115" type="#_x0000_t32" style="position:absolute;left:7684;top:13958;width:1;height:496;flip:y;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" adj="10790,-84859,-40795" strokeweight="2.5pt">
              <v:stroke startarrow="block"/>
              <v:shadow color="#868686"/>
            </v:shape>
            <v:shape id="Text Box 274" o:spid="_x0000_s1116" type="#_x0000_t202" style="position:absolute;left:2264;top:13333;width:1618;height:688;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" filled="f" stroked="f" strokeweight="1.25pt">
              <v:textbox>
                <w:txbxContent>
                  <w:p w:rsidR="005802E6" w:rsidRDefault="005802E6" w:rsidP="00003002">
                    <w:pPr>
                      <w:jc w:val="center"/>
                    </w:pPr>
                    <w:r>
                      <w:t>Show on map - Action</w:t>
                    </w:r>
                  </w:p>
                </w:txbxContent>
              </v:textbox>
            </v:shape>
            <v:shape id="Text Box 274" o:spid="_x0000_s1117" type="#_x0000_t202" style="position:absolute;left:3871;top:13333;width:1673;height:751;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" filled="f" stroked="f" strokeweight="1.25pt">
              <v:textbox>
                <w:txbxContent>
                  <w:p w:rsidR="005802E6" w:rsidRDefault="005802E6" w:rsidP="00003002">
                    <w:pPr>
                      <w:jc w:val="center"/>
                    </w:pPr>
                    <w:r>
                      <w:t>Get Directions - Action</w:t>
                    </w:r>
                  </w:p>
                </w:txbxContent>
              </v:textbox>
            </v:shape>
            <v:shape id="Text Box 274" o:spid="_x0000_s1118" type="#_x0000_t202" style="position:absolute;left:5368;top:13345;width:1612;height:676;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" filled="f" stroked="f" strokeweight="1.25pt">
              <v:textbox>
                <w:txbxContent>
                  <w:p w:rsidR="005802E6" w:rsidRDefault="005802E6" w:rsidP="00003002">
                    <w:pPr>
                      <w:jc w:val="center"/>
                    </w:pPr>
                    <w:r>
                      <w:t>Go to website - Action</w:t>
                    </w:r>
                  </w:p>
                </w:txbxContent>
              </v:textbox>
            </v:shape>
            <v:shape id="Text Box 274" o:spid="_x0000_s1119" type="#_x0000_t202" style="position:absolute;left:7100;top:13345;width:1172;height:739;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" filled="f" stroked="f" strokeweight="1.25pt">
              <v:textbox>
                <w:txbxContent>
                  <w:p w:rsidR="005802E6" w:rsidRDefault="005802E6" w:rsidP="00003002">
                    <w:pPr>
                      <w:jc w:val="center"/>
                    </w:pPr>
                    <w:r>
                      <w:t>Call - Action</w:t>
                    </w:r>
                  </w:p>
                </w:txbxContent>
              </v:textbox>
            </v:shape>
            <v:shape id="Text Box 274" o:spid="_x0000_s1120" type="#_x0000_t202" style="position:absolute;left:5937;top:7299;width:2342;height:482;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" strokeweight="2.5pt">
              <v:textbox>
                <w:txbxContent>
                  <w:p w:rsidR="005802E6" w:rsidRDefault="005802E6" w:rsidP="00003002">
                    <w:pPr>
                      <w:jc w:val="center"/>
                    </w:pPr>
                    <w:r>
                      <w:t>Home Screen - View</w:t>
                    </w:r>
                  </w:p>
                </w:txbxContent>
              </v:textbox>
            </v:shape>
            <v:shape id="AutoShape 278" o:spid="_x0000_s1121" type="#_x0000_t32" style="position:absolute;left:7158;top:7781;width:900;height:420;flip:x y;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" adj="10790,-84859,-40795" strokeweight="2.5pt">
              <v:shadow color="#868686"/>
            </v:shape>
            <v:shape id="Text Box 274" o:spid="_x0000_s1122" type="#_x0000_t202" style="position:absolute;left:5937;top:8939;width:2342;height:482;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" strokeweight="2.5pt">
              <v:textbox>
                <w:txbxContent>
                  <w:p w:rsidR="005802E6" w:rsidRDefault="005802E6" w:rsidP="00003002">
                    <w:pPr>
                      <w:jc w:val="center"/>
                    </w:pPr>
                    <w:r>
                      <w:t>Main Menu - View</w:t>
                    </w:r>
                  </w:p>
                </w:txbxContent>
              </v:textbox>
            </v:shape>
            <v:shape id="Text Box 274" o:spid="_x0000_s1123" type="#_x0000_t202" style="position:absolute;left:4082;top:8126;width:3133;height:482;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" filled="f" stroked="f" strokeweight="1.25pt">
              <v:textbox>
                <w:txbxContent>
                  <w:p w:rsidR="005802E6" w:rsidRDefault="005802E6" w:rsidP="00003002">
                    <w:pPr>
                      <w:jc w:val="center"/>
                    </w:pPr>
                    <w:r>
                      <w:t xml:space="preserve">Use Current Location - Action </w:t>
                    </w:r>
                  </w:p>
                </w:txbxContent>
              </v:textbox>
            </v:shape>
            <v:shape id="Text Box 274" o:spid="_x0000_s1124" type="#_x0000_t202" style="position:absolute;left:7397;top:8126;width:2661;height:482;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" filled="f" stroked="f" strokeweight="1.25pt">
              <v:textbox>
                <w:txbxContent>
                  <w:p w:rsidR="005802E6" w:rsidRDefault="005802E6" w:rsidP="00003002">
                    <w:pPr>
                      <w:jc w:val="center"/>
                    </w:pPr>
                    <w:r>
                      <w:t>Enter Location - Action</w:t>
                    </w:r>
                  </w:p>
                </w:txbxContent>
              </v:textbox>
            </v:shape>
            <v:shape id="AutoShape 278" o:spid="_x0000_s1125" type="#_x0000_t32" style="position:absolute;left:6245;top:7781;width:912;height:420;flip:y;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" adj="10790,-84859,-40795" strokeweight="2.5pt">
              <v:shadow color="#868686"/>
            </v:shape>
            <v:shape id="AutoShape 278" o:spid="_x0000_s1126" type="#_x0000_t32" style="position:absolute;left:6245;top:8491;width:703;height:388;flip:x y;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" adj="10790,-84859,-40795" strokeweight="2.5pt">
              <v:stroke startarrow="block"/>
              <v:shadow color="#868686"/>
            </v:shape>
            <v:shape id="AutoShape 278" o:spid="_x0000_s1127" type="#_x0000_t32" style="position:absolute;left:7397;top:8491;width:716;height:388;flip:y;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" adj="10790,-84859,-40795" strokeweight="2.5pt">
              <v:stroke startarrow="block"/>
              <v:shadow color="#868686"/>
            </v:shape>
            <v:shape id="AutoShape 278" o:spid="_x0000_s1128" type="#_x0000_t32" style="position:absolute;left:7154;top:9421;width:1;height:318;flip:y;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" adj="10790,-84859,-40795" strokeweight="2.5pt">
              <v:shadow color="#868686"/>
            </v:shape>
            <v:shape id="Text Box 274" o:spid="_x0000_s1129" type="#_x0000_t202" style="position:absolute;left:5859;top:9635;width:2622;height:482;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" filled="f" stroked="f" strokeweight="1.25pt">
              <v:textbox>
                <w:txbxContent>
                  <w:p w:rsidR="005802E6" w:rsidRDefault="005802E6" w:rsidP="00003002">
                    <w:r>
                      <w:t>Select Category - Action</w:t>
                    </w:r>
                  </w:p>
                </w:txbxContent>
              </v:textbox>
            </v:shape>
            <v:shape id="AutoShape 278" o:spid="_x0000_s1130" type="#_x0000_t32" style="position:absolute;left:7154;top:10009;width:1;height:420;flip:y;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" adj="10790,-84859,-40795" strokeweight="2.5pt">
              <v:stroke startarrow="block"/>
              <v:shadow color="#868686"/>
            </v:shape>
            <v:shape id="Text Box 274" o:spid="_x0000_s1131" type="#_x0000_t202" style="position:absolute;left:5980;top:10468;width:2342;height:482;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" strokeweight="2.5pt">
              <v:textbox>
                <w:txbxContent>
                  <w:p w:rsidR="005802E6" w:rsidRDefault="005802E6" w:rsidP="00003002">
                    <w:pPr>
                      <w:jc w:val="center"/>
                    </w:pPr>
                    <w:r>
                      <w:t>Near Places - View</w:t>
                    </w:r>
                  </w:p>
                </w:txbxContent>
              </v:textbox>
            </v:shape>
            <v:shape id="AutoShape 278" o:spid="_x0000_s1132" type="#_x0000_t32" style="position:absolute;left:7160;top:10950;width:750;height:495;flip:x y;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" adj="10790,-84859,-40795" strokeweight="2.5pt">
              <v:shadow color="#868686"/>
            </v:shape>
            <v:shape id="AutoShape 278" o:spid="_x0000_s1133" type="#_x0000_t32" style="position:absolute;left:6320;top:10950;width:838;height:495;flip:y;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" adj="10790,-84859,-40795" strokeweight="2.5pt">
              <v:shadow color="#868686"/>
            </v:shape>
            <v:shape id="Text Box 274" o:spid="_x0000_s1134" type="#_x0000_t202" style="position:absolute;left:4496;top:11421;width:2177;height:482;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" filled="f" stroked="f" strokeweight="1.25pt">
              <v:textbox>
                <w:txbxContent>
                  <w:p w:rsidR="005802E6" w:rsidRDefault="005802E6" w:rsidP="00003002">
                    <w:r>
                      <w:t>Select Place - Action</w:t>
                    </w:r>
                  </w:p>
                </w:txbxContent>
              </v:textbox>
            </v:shape>
            <v:shape id="Text Box 274" o:spid="_x0000_s1135" type="#_x0000_t202" style="position:absolute;left:6948;top:11392;width:3370;height:386;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" filled="f" stroked="f" strokeweight="1.25pt">
              <v:textbox>
                <w:txbxContent>
                  <w:p w:rsidR="005802E6" w:rsidRDefault="005802E6" w:rsidP="00003002">
                    <w:r>
                      <w:t>Show all place on a map - Action</w:t>
                    </w:r>
                  </w:p>
                </w:txbxContent>
              </v:textbox>
            </v:shape>
            <v:shape id="Text Box 274" o:spid="_x0000_s1136" type="#_x0000_t202" style="position:absolute;left:7621;top:12268;width:1878;height:482;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" strokeweight="2.5pt">
              <v:textbox>
                <w:txbxContent>
                  <w:p w:rsidR="005802E6" w:rsidRDefault="005802E6" w:rsidP="00003002">
                    <w:pPr>
                      <w:jc w:val="center"/>
                    </w:pPr>
                    <w:r>
                      <w:t>Map (All) - View</w:t>
                    </w:r>
                  </w:p>
                </w:txbxContent>
              </v:textbox>
            </v:shape>
            <v:shape id="AutoShape 278" o:spid="_x0000_s1137" type="#_x0000_t32" style="position:absolute;left:5512;top:11725;width:1;height:496;flip:y;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" adj="10790,-84859,-40795" strokeweight="2.5pt">
              <v:stroke startarrow="block"/>
              <v:shadow color="#868686"/>
            </v:shape>
            <v:shape id="Text Box 274" o:spid="_x0000_s1138" type="#_x0000_t202" style="position:absolute;left:4496;top:12268;width:2177;height:482;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" strokeweight="2.5pt">
              <v:textbox>
                <w:txbxContent>
                  <w:p w:rsidR="005802E6" w:rsidRDefault="005802E6" w:rsidP="00003002">
                    <w:pPr>
                      <w:jc w:val="center"/>
                    </w:pPr>
                    <w:r>
                      <w:t>Place Details - View</w:t>
                    </w:r>
                  </w:p>
                </w:txbxContent>
              </v:textbox>
            </v:shape>
            <v:shape id="AutoShape 278" o:spid="_x0000_s1139" type="#_x0000_t32" style="position:absolute;left:3615;top:12750;width:881;height:583;flip:y;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" adj="10790,-84859,-40795" strokeweight="2.5pt">
              <v:shadow color="#868686"/>
            </v:shape>
            <v:shape id="AutoShape 278" o:spid="_x0000_s1140" type="#_x0000_t32" style="position:absolute;left:4830;top:12750;width:330;height:583;flip:y;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" adj="10790,-84859,-40795" strokeweight="2.5pt">
              <v:shadow color="#868686"/>
            </v:shape>
            <v:shape id="AutoShape 278" o:spid="_x0000_s1141" type="#_x0000_t32" style="position:absolute;left:5937;top:12750;width:278;height:583;flip:x y;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" adj="10790,-84859,-40795" strokeweight="2.5pt">
              <v:shadow color="#868686"/>
            </v:shape>
            <v:shape id="AutoShape 278" o:spid="_x0000_s1142" type="#_x0000_t32" style="position:absolute;left:6673;top:12750;width:948;height:595;flip:x y;visibility:visible" o:connectortype="straight"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" adj="10790,-84859,-40795" strokeweight="2.5pt">
              <v:shadow color="#868686"/>
            </v:shape>
            <v:shape id="Text Box 274" o:spid="_x0000_s1143" type="#_x0000_t202" style="position:absolute;left:2107;top:14518;width:1764;height:669;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" strokeweight="2.5pt">
              <v:textbox>
                <w:txbxContent>
                  <w:p w:rsidR="005802E6" w:rsidRDefault="005802E6" w:rsidP="00003002">
                    <w:pPr>
                      <w:jc w:val="center"/>
                    </w:pPr>
                    <w:r>
                      <w:t>Map (Singular) - View</w:t>
                    </w:r>
                  </w:p>
                </w:txbxContent>
              </v:textbox>
            </v:shape>
            <v:shape id="Text Box 274" o:spid="_x0000_s1144" type="#_x0000_t202" style="position:absolute;left:4066;top:14518;width:1415;height:669;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" strokeweight="2.5pt">
              <v:textbox>
                <w:txbxContent>
                  <w:p w:rsidR="005802E6" w:rsidRDefault="005802E6" w:rsidP="00003002">
                    <w:pPr>
                      <w:jc w:val="center"/>
                    </w:pPr>
                    <w:r>
                      <w:t>Map App - View</w:t>
                    </w:r>
                  </w:p>
                </w:txbxContent>
              </v:textbox>
            </v:shape>
            <v:shape id="Text Box 274" o:spid="_x0000_s1145" type="#_x0000_t202" style="position:absolute;left:5639;top:14518;width:1232;height:669;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" strokeweight="2.5pt">
              <v:textbox>
                <w:txbxContent>
                  <w:p w:rsidR="005802E6" w:rsidRDefault="005802E6" w:rsidP="00003002">
                    <w:pPr>
                      <w:jc w:val="center"/>
                    </w:pPr>
                    <w:r>
                      <w:t>Browser - View</w:t>
                    </w:r>
                  </w:p>
                  <w:p w:rsidR="005802E6" w:rsidRDefault="005802E6" w:rsidP="00003002"/>
                </w:txbxContent>
              </v:textbox>
            </v:shape>
            <v:shape id="Text Box 274" o:spid="_x0000_s1146" type="#_x0000_t202" style="position:absolute;left:7021;top:14518;width:1327;height:669;visibility:visible;mso-width-relative:margin;mso-height-relative:margin" o:regroupi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" strokeweight="2.5pt">
              <v:textbox>
                <w:txbxContent>
                  <w:p w:rsidR="005802E6" w:rsidRDefault="005802E6" w:rsidP="00003002">
                    <w:pPr>
                      <w:jc w:val="center"/>
                    </w:pPr>
                    <w:r>
                      <w:t>Phone call - View</w:t>
                    </w:r>
                  </w:p>
                  <w:p w:rsidR="005802E6" w:rsidRDefault="005802E6" w:rsidP="00003002"/>
                </w:txbxContent>
              </v:textbox>
            </v:shape>
          </v:group>
        </w:pict>
      </w:r>
    </w:p>
    <w:p w:rsidR="00C5044E" w:rsidRDefault="00C5044E" w:rsidP="00EA2A56"/>
    <w:p w:rsidR="00540FB8" w:rsidRDefault="00540FB8" w:rsidP="00EA2A56"/>
    <w:p w:rsidR="00540FB8" w:rsidRDefault="00540FB8" w:rsidP="00EA2A56"/>
    <w:p w:rsidR="002F761F" w:rsidRDefault="002F761F" w:rsidP="00EA2A56"/>
    <w:p w:rsidR="004B6A98" w:rsidRDefault="004B6A98" w:rsidP="00EA2A56"/>
    <w:p w:rsidR="004B6A98" w:rsidRDefault="004B6A98" w:rsidP="00EA2A56"/>
    <w:p w:rsidR="004B6A98" w:rsidRDefault="004B6A98" w:rsidP="00EA2A56"/>
    <w:p w:rsidR="004B6A98" w:rsidRDefault="004B6A98" w:rsidP="00EA2A56"/>
    <w:p w:rsidR="004B6A98" w:rsidRDefault="004B6A98" w:rsidP="00EA2A56"/>
    <w:p w:rsidR="004B6A98" w:rsidRDefault="004B6A98" w:rsidP="00EA2A56"/>
    <w:p w:rsidR="004B6A98" w:rsidRDefault="004B6A98" w:rsidP="00EA2A56"/>
    <w:p w:rsidR="004B6A98" w:rsidRDefault="004B6A98" w:rsidP="00EA2A56"/>
    <w:p w:rsidR="004B6A98" w:rsidRDefault="004B6A98" w:rsidP="00EA2A56"/>
    <w:p w:rsidR="004B6A98" w:rsidRDefault="004B6A98" w:rsidP="00EA2A56"/>
    <w:p w:rsidR="004B6A98" w:rsidRDefault="004B6A98" w:rsidP="00EA2A56"/>
    <w:p w:rsidR="004B6A98" w:rsidRDefault="004B6A98" w:rsidP="00EA2A56"/>
    <w:p w:rsidR="004B6A98" w:rsidRDefault="004B6A98" w:rsidP="00EA2A56"/>
    <w:p w:rsidR="004B6A98" w:rsidRDefault="004B6A98" w:rsidP="00EA2A56"/>
    <w:p w:rsidR="004B6A98" w:rsidRDefault="004B6A98" w:rsidP="00EA2A56"/>
    <w:p w:rsidR="00E7452C" w:rsidRDefault="00E7452C" w:rsidP="00EA2A56">
      <w:pPr>
        <w:rPr>
          <w:color w:val="FF0000"/>
        </w:rPr>
      </w:pPr>
    </w:p>
    <w:p w:rsidR="00E7452C" w:rsidRDefault="00E7452C" w:rsidP="00EA2A56">
      <w:pPr>
        <w:rPr>
          <w:color w:val="FF0000"/>
        </w:rPr>
      </w:pPr>
    </w:p>
    <w:p w:rsidR="004B6A98" w:rsidRDefault="004B6A98" w:rsidP="00EA2A56"/>
    <w:p w:rsidR="004B6A98" w:rsidRDefault="004B6A98" w:rsidP="00EA2A56"/>
    <w:p w:rsidR="004B6A98" w:rsidRDefault="004B6A98" w:rsidP="00EA2A56"/>
    <w:p w:rsidR="004B6A98" w:rsidRDefault="004B6A98" w:rsidP="00EA2A56"/>
    <w:p w:rsidR="004B6A98" w:rsidRDefault="004B6A98" w:rsidP="00EA2A56"/>
    <w:p w:rsidR="004B6A98" w:rsidRDefault="004B6A98" w:rsidP="00EA2A56"/>
    <w:p w:rsidR="004B6A98" w:rsidRDefault="004B6A98" w:rsidP="00EA2A56"/>
    <w:p w:rsidR="002F761F" w:rsidRDefault="002F761F" w:rsidP="00EA2A56"/>
    <w:p w:rsidR="002F761F" w:rsidRDefault="002F761F" w:rsidP="00EA2A56"/>
    <w:p w:rsidR="000B7BF6" w:rsidRDefault="000B7BF6" w:rsidP="00EA2A56"/>
    <w:p w:rsidR="004D33E2" w:rsidRDefault="004D33E2" w:rsidP="00EA2A56"/>
    <w:p w:rsidR="00882B25" w:rsidRDefault="00882B25" w:rsidP="00EA2A56">
      <w:r>
        <w:t xml:space="preserve">Figure 3.2: </w:t>
      </w:r>
      <w:r w:rsidR="00E25372">
        <w:t xml:space="preserve">A flow diagram to show the flow between different views/screens and what actions need to </w:t>
      </w:r>
      <w:r w:rsidR="005663A4">
        <w:t>be instigated to navigate to other</w:t>
      </w:r>
      <w:r w:rsidR="00E25372">
        <w:t xml:space="preserve"> views offered.</w:t>
      </w:r>
    </w:p>
    <w:p w:rsidR="00882B25" w:rsidRDefault="00882B25" w:rsidP="00EA2A56"/>
    <w:p w:rsidR="008C7B96" w:rsidRDefault="005663A4" w:rsidP="00EA2A56">
      <w:r>
        <w:t xml:space="preserve">At each level of the diagram, items are labelled as either a ‘view’ or an ‘action’ where a view needs to be a screen displayed by the application and ‘actions’ are the things that need to be performed in order to navigate between the different views/user interface screens. From this diagram the basic structure of the application had been established and allowed the design to </w:t>
      </w:r>
      <w:r w:rsidR="00C86897">
        <w:t>develop</w:t>
      </w:r>
      <w:r>
        <w:t xml:space="preserve"> in more detail.</w:t>
      </w:r>
      <w:r w:rsidR="00C86897">
        <w:t xml:space="preserve"> </w:t>
      </w:r>
      <w:r w:rsidR="00C32854">
        <w:t xml:space="preserve">The diagram was </w:t>
      </w:r>
      <w:r w:rsidR="00C86897">
        <w:t xml:space="preserve">very useful when </w:t>
      </w:r>
      <w:r w:rsidR="00C32854">
        <w:t xml:space="preserve">designing the user interface and how it would function as discussed later in </w:t>
      </w:r>
      <w:r w:rsidR="00882B25" w:rsidRPr="00882B25">
        <w:t>S</w:t>
      </w:r>
      <w:r w:rsidR="00C32854" w:rsidRPr="00882B25">
        <w:t>ection 3.4</w:t>
      </w:r>
      <w:r w:rsidR="00C32854">
        <w:t>.</w:t>
      </w:r>
      <w:r w:rsidR="00C82D96">
        <w:t xml:space="preserve"> </w:t>
      </w:r>
      <w:r w:rsidR="0002106A">
        <w:t xml:space="preserve"> </w:t>
      </w:r>
    </w:p>
    <w:p w:rsidR="005663A4" w:rsidRDefault="005663A4" w:rsidP="00EA2A56"/>
    <w:p w:rsidR="005663A4" w:rsidRDefault="005663A4" w:rsidP="00EA2A56">
      <w:r>
        <w:t>After getting this far with the project and doing the research stated in Section 1 of this report it became apparent that to create a design more appropriate to the application a different development process would need to be utilised as stated in Section 2.2.</w:t>
      </w:r>
    </w:p>
    <w:p w:rsidR="00E25372" w:rsidRDefault="00E25372" w:rsidP="00EA2A56"/>
    <w:p w:rsidR="00E25372" w:rsidRDefault="00E25372" w:rsidP="00EA2A56"/>
    <w:p w:rsidR="00C86897" w:rsidRDefault="00C86897" w:rsidP="00EA2A56"/>
    <w:p w:rsidR="008C7B96" w:rsidRDefault="008C7B96" w:rsidP="008C7B96">
      <w:pPr>
        <w:pStyle w:val="Heading2"/>
        <w:rPr>
          <w:rFonts w:asciiTheme="minorHAnsi" w:hAnsiTheme="minorHAnsi"/>
        </w:rPr>
      </w:pPr>
      <w:bookmarkStart w:id="28" w:name="_Toc353978980"/>
      <w:r w:rsidRPr="008C7B96">
        <w:rPr>
          <w:rFonts w:asciiTheme="minorHAnsi" w:hAnsiTheme="minorHAnsi"/>
        </w:rPr>
        <w:lastRenderedPageBreak/>
        <w:t>Android Application Concepts</w:t>
      </w:r>
      <w:r w:rsidR="00F77988">
        <w:rPr>
          <w:rFonts w:asciiTheme="minorHAnsi" w:hAnsiTheme="minorHAnsi"/>
        </w:rPr>
        <w:t xml:space="preserve"> and Components</w:t>
      </w:r>
      <w:bookmarkEnd w:id="28"/>
    </w:p>
    <w:p w:rsidR="008C7B96" w:rsidRDefault="008C7B96" w:rsidP="008C7B96"/>
    <w:p w:rsidR="004672B9" w:rsidRDefault="008C7B96" w:rsidP="008C7B96">
      <w:r>
        <w:t>There are a number of terms that are given to various components of Android applications that are very important in development. For the project the</w:t>
      </w:r>
      <w:r w:rsidR="00672C56">
        <w:t>se</w:t>
      </w:r>
      <w:r>
        <w:t xml:space="preserve"> components needed to be learnt about and understood</w:t>
      </w:r>
      <w:r w:rsidR="00672C56">
        <w:t xml:space="preserve"> for firstly </w:t>
      </w:r>
      <w:r w:rsidR="00F77988">
        <w:t xml:space="preserve">the </w:t>
      </w:r>
      <w:r w:rsidR="00672C56">
        <w:t>design and then</w:t>
      </w:r>
      <w:r w:rsidR="00F77988">
        <w:t xml:space="preserve"> the</w:t>
      </w:r>
      <w:r w:rsidR="00672C56">
        <w:t xml:space="preserve"> implementation</w:t>
      </w:r>
      <w:r w:rsidR="00F77988">
        <w:t xml:space="preserve"> of the application</w:t>
      </w:r>
      <w:r w:rsidR="00672C56">
        <w:t xml:space="preserve">. </w:t>
      </w:r>
    </w:p>
    <w:p w:rsidR="004672B9" w:rsidRDefault="004672B9" w:rsidP="008C7B96"/>
    <w:p w:rsidR="00852FEC" w:rsidRDefault="008C7B96" w:rsidP="00852FEC">
      <w:r>
        <w:t>The main component</w:t>
      </w:r>
      <w:r w:rsidR="004672B9">
        <w:t>s</w:t>
      </w:r>
      <w:r>
        <w:t xml:space="preserve"> of Android applications are </w:t>
      </w:r>
      <w:r w:rsidR="00F77988">
        <w:t>called Activities.</w:t>
      </w:r>
      <w:r w:rsidR="00852FEC">
        <w:t xml:space="preserve"> </w:t>
      </w:r>
      <w:r w:rsidR="003149AB">
        <w:t>‘</w:t>
      </w:r>
      <w:r w:rsidR="00852FEC">
        <w:t xml:space="preserve">An activity represents a single screen with a user interface. For example, an email application might have one activity that shows a list of new emails, another activity to compose an email, and another activity for reading emails. Although the activities work together to form a cohesive user experience in the email application, each one is independent of the others. As such, a different application can start any one of these activities (if the email application allows it). For example, a camera application can start </w:t>
      </w:r>
      <w:r w:rsidR="00A34A38">
        <w:t>an</w:t>
      </w:r>
      <w:r w:rsidR="00852FEC">
        <w:t xml:space="preserve"> activity in the email application that composes new </w:t>
      </w:r>
      <w:r w:rsidR="00113A39">
        <w:t>mail that can then allow</w:t>
      </w:r>
      <w:r w:rsidR="00852FEC">
        <w:t xml:space="preserve"> the user to share a picture.</w:t>
      </w:r>
    </w:p>
    <w:p w:rsidR="008C7B96" w:rsidRDefault="00852FEC" w:rsidP="00852FEC">
      <w:r>
        <w:t>An activity is implemented as a subclass of Activity</w:t>
      </w:r>
      <w:r w:rsidR="00A34A38">
        <w:t xml:space="preserve"> in a java source code class</w:t>
      </w:r>
      <w:r w:rsidR="003149AB">
        <w:t>’</w:t>
      </w:r>
      <w:r w:rsidR="00A34A38">
        <w:t xml:space="preserve"> </w:t>
      </w:r>
      <w:r w:rsidR="00A34A38" w:rsidRPr="00C86897">
        <w:t>[</w:t>
      </w:r>
      <w:r w:rsidR="00C86897" w:rsidRPr="00C86897">
        <w:t>22</w:t>
      </w:r>
      <w:r w:rsidR="00A34A38" w:rsidRPr="00C86897">
        <w:t>].</w:t>
      </w:r>
      <w:r w:rsidR="00897279">
        <w:rPr>
          <w:color w:val="FF0000"/>
        </w:rPr>
        <w:t xml:space="preserve"> </w:t>
      </w:r>
      <w:r w:rsidR="00C86897">
        <w:t>An</w:t>
      </w:r>
      <w:r w:rsidR="00897279">
        <w:t xml:space="preserve"> activity holds all the source code for a single screen and also obtains and uses an associated XML layout file to produce the user interface with the </w:t>
      </w:r>
      <w:r w:rsidR="002D23E3">
        <w:t xml:space="preserve">correct </w:t>
      </w:r>
      <w:r w:rsidR="00897279">
        <w:t xml:space="preserve">functionality. </w:t>
      </w:r>
    </w:p>
    <w:p w:rsidR="003A0344" w:rsidRDefault="003A0344" w:rsidP="00852FEC"/>
    <w:p w:rsidR="003149AB" w:rsidRDefault="003A0344" w:rsidP="00852FEC">
      <w:r>
        <w:t xml:space="preserve">Therefore when we look at the </w:t>
      </w:r>
      <w:r w:rsidR="00E25372">
        <w:t>previous</w:t>
      </w:r>
      <w:r w:rsidR="00611D73">
        <w:t xml:space="preserve"> </w:t>
      </w:r>
      <w:r w:rsidR="00E25372">
        <w:t xml:space="preserve">diagram </w:t>
      </w:r>
      <w:r>
        <w:t xml:space="preserve">in </w:t>
      </w:r>
      <w:r w:rsidR="00E25372" w:rsidRPr="00E25372">
        <w:t>figure 3.2</w:t>
      </w:r>
      <w:r>
        <w:rPr>
          <w:color w:val="FF0000"/>
        </w:rPr>
        <w:t xml:space="preserve"> </w:t>
      </w:r>
      <w:r>
        <w:t xml:space="preserve">everything that has been labelled as a </w:t>
      </w:r>
      <w:r w:rsidR="00544E63">
        <w:t>view needs to have its own activity</w:t>
      </w:r>
      <w:r w:rsidR="00611D73">
        <w:t xml:space="preserve">, </w:t>
      </w:r>
      <w:r w:rsidR="002D23E3">
        <w:t>very much similar</w:t>
      </w:r>
      <w:r w:rsidR="00611D73">
        <w:t xml:space="preserve"> to </w:t>
      </w:r>
      <w:r w:rsidR="002D23E3">
        <w:t xml:space="preserve">having </w:t>
      </w:r>
      <w:r w:rsidR="00611D73">
        <w:t>a java class</w:t>
      </w:r>
      <w:r w:rsidR="002D23E3">
        <w:t xml:space="preserve"> apart from it having additi</w:t>
      </w:r>
      <w:r w:rsidR="005D07ED">
        <w:t>onal properties that can be utilised</w:t>
      </w:r>
      <w:r w:rsidR="002D23E3">
        <w:t xml:space="preserve"> to aid user interface communication and construction</w:t>
      </w:r>
      <w:r w:rsidR="00611D73">
        <w:t xml:space="preserve">. </w:t>
      </w:r>
      <w:r>
        <w:rPr>
          <w:color w:val="FF0000"/>
        </w:rPr>
        <w:t xml:space="preserve"> </w:t>
      </w:r>
      <w:r w:rsidR="006E5920">
        <w:t xml:space="preserve">To use components such as activities you often need to activate them by sending an asynchronous message called </w:t>
      </w:r>
      <w:proofErr w:type="gramStart"/>
      <w:r w:rsidR="00661C5B">
        <w:t>an intent</w:t>
      </w:r>
      <w:proofErr w:type="gramEnd"/>
      <w:r w:rsidR="006E5920">
        <w:t>.</w:t>
      </w:r>
      <w:r w:rsidR="00661C5B">
        <w:t xml:space="preserve"> </w:t>
      </w:r>
    </w:p>
    <w:p w:rsidR="003149AB" w:rsidRDefault="003149AB" w:rsidP="00852FEC"/>
    <w:p w:rsidR="00CD440A" w:rsidRDefault="003149AB" w:rsidP="00852FEC">
      <w:r>
        <w:t>‘</w:t>
      </w:r>
      <w:r w:rsidR="00661C5B" w:rsidRPr="00661C5B">
        <w:t>Intents bind individual components to each other at runtime (you can think of them as the messengers that request an action from other components), whether the component belongs to your application or another.</w:t>
      </w:r>
      <w:r w:rsidR="00A92008">
        <w:t xml:space="preserve"> </w:t>
      </w:r>
      <w:proofErr w:type="gramStart"/>
      <w:r w:rsidR="00A92008" w:rsidRPr="00A92008">
        <w:t>An intent</w:t>
      </w:r>
      <w:proofErr w:type="gramEnd"/>
      <w:r w:rsidR="00A92008" w:rsidRPr="00A92008">
        <w:t xml:space="preserve"> is created with an Intent object, which defines a message to activate either a specific component or a specific type of component</w:t>
      </w:r>
      <w:r w:rsidR="00A92008">
        <w:t xml:space="preserve">. </w:t>
      </w:r>
      <w:r w:rsidR="00A806CB" w:rsidRPr="00A806CB">
        <w:t xml:space="preserve">For activities and services, </w:t>
      </w:r>
      <w:proofErr w:type="gramStart"/>
      <w:r w:rsidR="00A806CB" w:rsidRPr="00A806CB">
        <w:t>an intent</w:t>
      </w:r>
      <w:proofErr w:type="gramEnd"/>
      <w:r w:rsidR="00A806CB" w:rsidRPr="00A806CB">
        <w:t xml:space="preserve"> defines the action to perform (for example, to "view" or "send" something) and may specify the URI of the data to act on (among other things that the component being started might need to know)</w:t>
      </w:r>
      <w:r>
        <w:t>’</w:t>
      </w:r>
      <w:r w:rsidR="00A806CB" w:rsidRPr="00A806CB">
        <w:t>.</w:t>
      </w:r>
      <w:r>
        <w:t xml:space="preserve"> </w:t>
      </w:r>
      <w:r w:rsidRPr="003149AB">
        <w:t xml:space="preserve">For example, </w:t>
      </w:r>
      <w:proofErr w:type="gramStart"/>
      <w:r w:rsidRPr="003149AB">
        <w:t>an intent</w:t>
      </w:r>
      <w:proofErr w:type="gramEnd"/>
      <w:r w:rsidRPr="003149AB">
        <w:t xml:space="preserve"> might convey a request for an activity to show an image or to open a web page. In some cases, you can start an activity to receive a result, in which case, the activity also returns the result in an Intent (for example, you can issue an intent to let the user pick a personal contact and have it returned to you—the return intent includes a URI pointing to the chosen contact)</w:t>
      </w:r>
      <w:r w:rsidR="006E3D66" w:rsidRPr="00D302AC">
        <w:t>[</w:t>
      </w:r>
      <w:r w:rsidR="00D302AC" w:rsidRPr="00D302AC">
        <w:t>22</w:t>
      </w:r>
      <w:r w:rsidR="006E3D66" w:rsidRPr="00D302AC">
        <w:t>]</w:t>
      </w:r>
      <w:r w:rsidRPr="00D302AC">
        <w:t>.</w:t>
      </w:r>
      <w:r w:rsidR="008F2659" w:rsidRPr="00D302AC">
        <w:t xml:space="preserve"> </w:t>
      </w:r>
    </w:p>
    <w:p w:rsidR="00CD440A" w:rsidRDefault="00CD440A" w:rsidP="00852FEC"/>
    <w:p w:rsidR="00064CE8" w:rsidRDefault="00CD440A" w:rsidP="00852FEC">
      <w:r>
        <w:t xml:space="preserve">Again when we look at </w:t>
      </w:r>
      <w:r w:rsidRPr="00E25372">
        <w:t xml:space="preserve">figure </w:t>
      </w:r>
      <w:r w:rsidR="00E25372" w:rsidRPr="00E25372">
        <w:t>3.2 shown previously,</w:t>
      </w:r>
      <w:r w:rsidR="00E25372">
        <w:rPr>
          <w:color w:val="FF0000"/>
        </w:rPr>
        <w:t xml:space="preserve"> </w:t>
      </w:r>
      <w:r>
        <w:t xml:space="preserve"> the items that are labelled as ‘actions’ </w:t>
      </w:r>
      <w:r w:rsidR="001569CA">
        <w:t xml:space="preserve">are </w:t>
      </w:r>
      <w:r>
        <w:t xml:space="preserve">in most cases </w:t>
      </w:r>
      <w:r w:rsidR="001569CA">
        <w:t>the</w:t>
      </w:r>
      <w:r>
        <w:t xml:space="preserve"> intents </w:t>
      </w:r>
      <w:r w:rsidR="001569CA">
        <w:t xml:space="preserve">that are needed </w:t>
      </w:r>
      <w:r>
        <w:t xml:space="preserve">to activate the use of other components. </w:t>
      </w:r>
      <w:r w:rsidR="009C5E55">
        <w:t xml:space="preserve"> An Android application must also have a manifest file present that is written in XML. This file must declare all components e.g. activities that are in an application and should also declare all application requirements for example the minimum version of Android required and any hardware configurations and permissions required</w:t>
      </w:r>
      <w:r w:rsidR="00065BDC">
        <w:t xml:space="preserve"> </w:t>
      </w:r>
      <w:r w:rsidR="00065BDC" w:rsidRPr="00D302AC">
        <w:t>[</w:t>
      </w:r>
      <w:r w:rsidR="00D302AC" w:rsidRPr="00D302AC">
        <w:t>22</w:t>
      </w:r>
      <w:r w:rsidR="00065BDC" w:rsidRPr="00D302AC">
        <w:t>]</w:t>
      </w:r>
      <w:r w:rsidR="009C5E55" w:rsidRPr="00D302AC">
        <w:t>.</w:t>
      </w:r>
      <w:r w:rsidR="006F2A9D">
        <w:t xml:space="preserve"> </w:t>
      </w:r>
    </w:p>
    <w:p w:rsidR="00064CE8" w:rsidRDefault="00064CE8" w:rsidP="00852FEC"/>
    <w:p w:rsidR="00606D8C" w:rsidRDefault="006F2A9D" w:rsidP="00852FEC">
      <w:r>
        <w:t>Throughout</w:t>
      </w:r>
      <w:r w:rsidR="00536C4F">
        <w:t xml:space="preserve"> Android projects non-code application resources </w:t>
      </w:r>
      <w:r w:rsidR="002D6CE7">
        <w:t>(</w:t>
      </w:r>
      <w:r w:rsidR="002D6CE7" w:rsidRPr="002D6CE7">
        <w:t>images, strings, layout files, etc.</w:t>
      </w:r>
      <w:r w:rsidR="002D6CE7">
        <w:t xml:space="preserve">) </w:t>
      </w:r>
      <w:r w:rsidR="00536C4F">
        <w:t>are used via reference</w:t>
      </w:r>
      <w:r w:rsidR="00D302AC">
        <w:t xml:space="preserve"> and are also extremely important</w:t>
      </w:r>
      <w:r w:rsidR="00536C4F">
        <w:t>.</w:t>
      </w:r>
      <w:r w:rsidR="002D6CE7">
        <w:t xml:space="preserve"> In the tree structure of an Android project is a directory named res (resources) where all these resources are stored in various folders. </w:t>
      </w:r>
      <w:r w:rsidR="00EE1515">
        <w:t>The layout files for an application are written in XML and are used by activities to display the correct user interface</w:t>
      </w:r>
      <w:r w:rsidR="00D302AC">
        <w:t xml:space="preserve"> for the activity</w:t>
      </w:r>
      <w:r w:rsidR="00EE1515">
        <w:t xml:space="preserve">. These </w:t>
      </w:r>
      <w:r w:rsidR="00D302AC">
        <w:t xml:space="preserve">layout files </w:t>
      </w:r>
      <w:r w:rsidR="00EE1515">
        <w:t>are held in the layout directory</w:t>
      </w:r>
      <w:r w:rsidR="00D302AC">
        <w:t xml:space="preserve"> with the ‘res’ folder</w:t>
      </w:r>
      <w:r w:rsidR="00EE1515">
        <w:t xml:space="preserve">. </w:t>
      </w:r>
      <w:r w:rsidR="00606D8C">
        <w:t xml:space="preserve">From </w:t>
      </w:r>
      <w:r w:rsidR="00D302AC">
        <w:t>these components being</w:t>
      </w:r>
      <w:r w:rsidR="00606D8C">
        <w:t xml:space="preserve"> </w:t>
      </w:r>
      <w:r w:rsidR="00D302AC">
        <w:t>understood we can see</w:t>
      </w:r>
      <w:r w:rsidR="00606D8C">
        <w:t xml:space="preserve"> that</w:t>
      </w:r>
      <w:r w:rsidR="00D302AC">
        <w:t xml:space="preserve"> </w:t>
      </w:r>
      <w:r w:rsidR="00A04CD2">
        <w:t>most</w:t>
      </w:r>
      <w:r w:rsidR="00606D8C">
        <w:t xml:space="preserve"> application</w:t>
      </w:r>
      <w:r w:rsidR="00A04CD2">
        <w:t>s</w:t>
      </w:r>
      <w:r w:rsidR="00606D8C">
        <w:t xml:space="preserve"> </w:t>
      </w:r>
      <w:r w:rsidR="00D302AC">
        <w:t xml:space="preserve">being </w:t>
      </w:r>
      <w:r w:rsidR="00606D8C">
        <w:t xml:space="preserve">built on the Android platform </w:t>
      </w:r>
      <w:r w:rsidR="00D302AC">
        <w:t xml:space="preserve">will </w:t>
      </w:r>
      <w:r w:rsidR="00606D8C">
        <w:t xml:space="preserve">use an MVC framework. For example the XML layout files represent a view, the activities are the controllers and the model is represented by </w:t>
      </w:r>
      <w:r w:rsidR="00D302AC">
        <w:t xml:space="preserve">the </w:t>
      </w:r>
      <w:r w:rsidR="00606D8C">
        <w:t xml:space="preserve">services and data held within </w:t>
      </w:r>
      <w:r w:rsidR="00606D8C">
        <w:lastRenderedPageBreak/>
        <w:t>the application (</w:t>
      </w:r>
      <w:r w:rsidR="00D302AC">
        <w:t xml:space="preserve">a </w:t>
      </w:r>
      <w:r w:rsidR="00606D8C">
        <w:t>locally stored database or data retrieved from external sources</w:t>
      </w:r>
      <w:r w:rsidR="007540A5">
        <w:t>)</w:t>
      </w:r>
      <w:r w:rsidR="00606D8C">
        <w:t>.</w:t>
      </w:r>
      <w:r w:rsidR="00A04CD2">
        <w:t xml:space="preserve"> Therefore this</w:t>
      </w:r>
      <w:r w:rsidR="007540A5">
        <w:t xml:space="preserve"> project </w:t>
      </w:r>
      <w:r w:rsidR="00A04CD2">
        <w:t>will make use of</w:t>
      </w:r>
      <w:r w:rsidR="007540A5">
        <w:t xml:space="preserve"> the MVC </w:t>
      </w:r>
      <w:r w:rsidR="00A04CD2">
        <w:t>architectural pattern as it will make use of the components described in this way.</w:t>
      </w:r>
    </w:p>
    <w:p w:rsidR="00606D8C" w:rsidRDefault="00606D8C" w:rsidP="00852FEC"/>
    <w:p w:rsidR="00D04667" w:rsidRDefault="00EE1515" w:rsidP="00852FEC">
      <w:r>
        <w:t xml:space="preserve">Strings that are not declared programmatically </w:t>
      </w:r>
      <w:r w:rsidR="000A775B">
        <w:t xml:space="preserve">in the application </w:t>
      </w:r>
      <w:r>
        <w:t>e.g. in the layout files to be displayed</w:t>
      </w:r>
      <w:r w:rsidR="00D04667">
        <w:t>,</w:t>
      </w:r>
      <w:r>
        <w:t xml:space="preserve"> are declared in a String.XML file which is within the values directory</w:t>
      </w:r>
      <w:r w:rsidR="00D04667">
        <w:t xml:space="preserve"> of the res folder</w:t>
      </w:r>
      <w:r>
        <w:t xml:space="preserve">. Lastly images and other items to be displayed are stored in the various forms of drawable folders </w:t>
      </w:r>
      <w:r w:rsidR="00D04667">
        <w:t xml:space="preserve">again </w:t>
      </w:r>
      <w:r>
        <w:t xml:space="preserve">held in the res directory. </w:t>
      </w:r>
      <w:r w:rsidR="00B92D85">
        <w:t>There are several of these folders as each folder is used for different screen resolutions</w:t>
      </w:r>
      <w:r w:rsidR="00D04667">
        <w:t>, images should be sized appropriately for placement in each of these directories</w:t>
      </w:r>
      <w:r w:rsidR="00B92D85">
        <w:t>.</w:t>
      </w:r>
      <w:r w:rsidR="00064CE8">
        <w:t xml:space="preserve"> </w:t>
      </w:r>
    </w:p>
    <w:p w:rsidR="00D04667" w:rsidRDefault="00D04667" w:rsidP="00852FEC"/>
    <w:p w:rsidR="008F2659" w:rsidRDefault="008F2659" w:rsidP="00852FEC">
      <w:r>
        <w:t xml:space="preserve">From learning and understanding </w:t>
      </w:r>
      <w:r w:rsidR="00064CE8">
        <w:t xml:space="preserve">all of </w:t>
      </w:r>
      <w:r>
        <w:t xml:space="preserve">these key Android concepts </w:t>
      </w:r>
      <w:r w:rsidR="00064CE8">
        <w:t xml:space="preserve">and how these types of applications </w:t>
      </w:r>
      <w:r w:rsidR="0062396F">
        <w:t xml:space="preserve">are structured, </w:t>
      </w:r>
      <w:r w:rsidR="00D04667">
        <w:t>a more detailed</w:t>
      </w:r>
      <w:r>
        <w:t xml:space="preserve"> design could be </w:t>
      </w:r>
      <w:r w:rsidR="00D04667">
        <w:t>completed</w:t>
      </w:r>
      <w:r>
        <w:t>.</w:t>
      </w:r>
    </w:p>
    <w:p w:rsidR="00B06E26" w:rsidRPr="008C7B96" w:rsidRDefault="00B06E26" w:rsidP="00852FEC"/>
    <w:p w:rsidR="00A11B8A" w:rsidRPr="0078470C" w:rsidRDefault="0078470C" w:rsidP="0078470C">
      <w:pPr>
        <w:pStyle w:val="Heading2"/>
        <w:rPr>
          <w:rFonts w:asciiTheme="minorHAnsi" w:hAnsiTheme="minorHAnsi"/>
        </w:rPr>
      </w:pPr>
      <w:bookmarkStart w:id="29" w:name="_Toc353978981"/>
      <w:r w:rsidRPr="0078470C">
        <w:rPr>
          <w:rFonts w:asciiTheme="minorHAnsi" w:hAnsiTheme="minorHAnsi"/>
        </w:rPr>
        <w:t>Detailed Design</w:t>
      </w:r>
      <w:bookmarkEnd w:id="29"/>
    </w:p>
    <w:p w:rsidR="000C26CC" w:rsidRDefault="000C26CC" w:rsidP="006A3C04"/>
    <w:p w:rsidR="00C82D96" w:rsidRPr="00C167B2" w:rsidRDefault="00B61AAB" w:rsidP="006A3C04">
      <w:r>
        <w:t>In order t</w:t>
      </w:r>
      <w:r w:rsidR="00C82D96">
        <w:t xml:space="preserve">o continue </w:t>
      </w:r>
      <w:r w:rsidR="00C167B2">
        <w:t>detailing and creating</w:t>
      </w:r>
      <w:r>
        <w:t xml:space="preserve"> a more in depth </w:t>
      </w:r>
      <w:r w:rsidR="00C82D96">
        <w:t xml:space="preserve">design of the system a class diagram was created to </w:t>
      </w:r>
      <w:r w:rsidR="00B06E26">
        <w:t>show</w:t>
      </w:r>
      <w:r w:rsidR="00C82D96">
        <w:t xml:space="preserve"> what </w:t>
      </w:r>
      <w:r>
        <w:t>activities/</w:t>
      </w:r>
      <w:r w:rsidR="00C82D96">
        <w:t xml:space="preserve">classes were </w:t>
      </w:r>
      <w:r>
        <w:t xml:space="preserve">going to be </w:t>
      </w:r>
      <w:r w:rsidR="00C82D96">
        <w:t xml:space="preserve">needed to create the desired application with the required functionality.  </w:t>
      </w:r>
      <w:r w:rsidR="00D22366">
        <w:t>The class diagram f</w:t>
      </w:r>
      <w:r w:rsidR="00C167B2">
        <w:t xml:space="preserve">or the application can be seen in </w:t>
      </w:r>
      <w:r w:rsidR="00B06E26">
        <w:rPr>
          <w:color w:val="FF0000"/>
        </w:rPr>
        <w:t>A</w:t>
      </w:r>
      <w:r w:rsidR="00C167B2" w:rsidRPr="00C167B2">
        <w:rPr>
          <w:color w:val="FF0000"/>
        </w:rPr>
        <w:t>ppendix x</w:t>
      </w:r>
      <w:r w:rsidR="00C167B2">
        <w:rPr>
          <w:color w:val="FF0000"/>
        </w:rPr>
        <w:t xml:space="preserve"> </w:t>
      </w:r>
      <w:r w:rsidR="00C167B2">
        <w:t xml:space="preserve">where all the activities </w:t>
      </w:r>
      <w:r w:rsidR="007A49A8">
        <w:t xml:space="preserve">that </w:t>
      </w:r>
      <w:r w:rsidR="00C167B2">
        <w:t xml:space="preserve">are required are shown with the relationships </w:t>
      </w:r>
      <w:r w:rsidR="00F03B55">
        <w:t xml:space="preserve">they have </w:t>
      </w:r>
      <w:r w:rsidR="00C167B2">
        <w:t xml:space="preserve">between </w:t>
      </w:r>
      <w:r w:rsidR="00F03B55">
        <w:t>each other</w:t>
      </w:r>
      <w:r w:rsidR="00C167B2">
        <w:t xml:space="preserve"> </w:t>
      </w:r>
      <w:r w:rsidR="00392156">
        <w:t>along with</w:t>
      </w:r>
      <w:r w:rsidR="00C167B2">
        <w:t xml:space="preserve"> the meth</w:t>
      </w:r>
      <w:r w:rsidR="00392156">
        <w:t>ods and variables that they have</w:t>
      </w:r>
      <w:r w:rsidR="00C167B2">
        <w:t>.</w:t>
      </w:r>
    </w:p>
    <w:p w:rsidR="0002106A" w:rsidRDefault="0002106A" w:rsidP="006A3C04"/>
    <w:p w:rsidR="00EC4C46" w:rsidRDefault="00EC4C46" w:rsidP="006A3C04">
      <w:r>
        <w:t xml:space="preserve">As the application has been written in Java the project has been developed with an object orientated approach. As briefly </w:t>
      </w:r>
      <w:r w:rsidR="00B06E26">
        <w:t xml:space="preserve">stated </w:t>
      </w:r>
      <w:r>
        <w:t>earlier, each view of the application outlined above</w:t>
      </w:r>
      <w:r w:rsidR="00B06E26">
        <w:t xml:space="preserve"> (Section 3.2, Figure 3.2.)</w:t>
      </w:r>
      <w:r>
        <w:t xml:space="preserve"> will have its own activity</w:t>
      </w:r>
      <w:r w:rsidR="00B06E26">
        <w:t>,</w:t>
      </w:r>
      <w:r>
        <w:t xml:space="preserve"> with additional classes being used to support these activities. </w:t>
      </w:r>
    </w:p>
    <w:p w:rsidR="006038F8" w:rsidRDefault="006038F8" w:rsidP="006A3C04"/>
    <w:p w:rsidR="000C26CC" w:rsidRDefault="001A3A43" w:rsidP="00EC4C46">
      <w:pPr>
        <w:pStyle w:val="Heading3"/>
        <w:rPr>
          <w:rFonts w:asciiTheme="minorHAnsi" w:hAnsiTheme="minorHAnsi"/>
        </w:rPr>
      </w:pPr>
      <w:bookmarkStart w:id="30" w:name="_Toc353978982"/>
      <w:r>
        <w:rPr>
          <w:rFonts w:asciiTheme="minorHAnsi" w:hAnsiTheme="minorHAnsi"/>
        </w:rPr>
        <w:t>Activity</w:t>
      </w:r>
      <w:r w:rsidR="00EC4C46" w:rsidRPr="00EC4C46">
        <w:rPr>
          <w:rFonts w:asciiTheme="minorHAnsi" w:hAnsiTheme="minorHAnsi"/>
        </w:rPr>
        <w:t xml:space="preserve"> </w:t>
      </w:r>
      <w:r w:rsidR="00B06E26">
        <w:rPr>
          <w:rFonts w:asciiTheme="minorHAnsi" w:hAnsiTheme="minorHAnsi"/>
        </w:rPr>
        <w:t xml:space="preserve">and Class </w:t>
      </w:r>
      <w:r w:rsidR="00EC4C46" w:rsidRPr="00EC4C46">
        <w:rPr>
          <w:rFonts w:asciiTheme="minorHAnsi" w:hAnsiTheme="minorHAnsi"/>
        </w:rPr>
        <w:t>Descriptions</w:t>
      </w:r>
      <w:bookmarkEnd w:id="30"/>
    </w:p>
    <w:p w:rsidR="00EC4C46" w:rsidRDefault="00EC4C46" w:rsidP="00EC4C46"/>
    <w:p w:rsidR="00B06E26" w:rsidRDefault="00B06E26" w:rsidP="00EC4C46">
      <w:pPr>
        <w:rPr>
          <w:b/>
        </w:rPr>
      </w:pPr>
    </w:p>
    <w:p w:rsidR="00055D6C" w:rsidRDefault="008F517A" w:rsidP="00EC4C46">
      <w:pPr>
        <w:rPr>
          <w:b/>
        </w:rPr>
      </w:pPr>
      <w:r w:rsidRPr="0091207B">
        <w:rPr>
          <w:b/>
        </w:rPr>
        <w:t>AlertDialogManager</w:t>
      </w:r>
      <w:r w:rsidR="0091207B">
        <w:rPr>
          <w:b/>
        </w:rPr>
        <w:t xml:space="preserve"> Class</w:t>
      </w:r>
    </w:p>
    <w:p w:rsidR="0091207B" w:rsidRDefault="0091207B" w:rsidP="00EC4C46">
      <w:pPr>
        <w:rPr>
          <w:b/>
        </w:rPr>
      </w:pPr>
    </w:p>
    <w:p w:rsidR="0091207B" w:rsidRDefault="00EB33FC" w:rsidP="00EC4C46">
      <w:r>
        <w:t xml:space="preserve">This class is used to display dialog boxes at various stages of the application when needed. They are usually used to </w:t>
      </w:r>
      <w:r w:rsidR="00F604AA">
        <w:t>display a message or warning when something is not present or not allowed e.g. if no places of the type selected can be found in the local area.</w:t>
      </w:r>
    </w:p>
    <w:p w:rsidR="00DE3F3B" w:rsidRDefault="00DE3F3B" w:rsidP="00EC4C46"/>
    <w:p w:rsidR="00DE3F3B" w:rsidRPr="00DE3F3B" w:rsidRDefault="00DE3F3B" w:rsidP="00EC4C46">
      <w:pPr>
        <w:rPr>
          <w:b/>
        </w:rPr>
      </w:pPr>
      <w:r w:rsidRPr="00DE3F3B">
        <w:rPr>
          <w:b/>
        </w:rPr>
        <w:t>AllPlacesMapActivity</w:t>
      </w:r>
    </w:p>
    <w:p w:rsidR="00EC4C46" w:rsidRDefault="00EC4C46" w:rsidP="00EC4C46"/>
    <w:p w:rsidR="00DE3F3B" w:rsidRDefault="001A3A43" w:rsidP="00EC4C46">
      <w:r>
        <w:t xml:space="preserve">This activity creates a map using the new Google Maps for Android V2 API. </w:t>
      </w:r>
      <w:r w:rsidR="00A332C4">
        <w:t xml:space="preserve">The activity gets the complete list of places for a category that has been selected and sets a marker on the map where each of the places is located. Each marker is clickable so that the </w:t>
      </w:r>
      <w:r w:rsidR="00B06E26">
        <w:t>name and vicinity</w:t>
      </w:r>
      <w:r w:rsidR="00A332C4">
        <w:t xml:space="preserve"> of the </w:t>
      </w:r>
      <w:r w:rsidR="00B06E26">
        <w:t>place selected</w:t>
      </w:r>
      <w:r w:rsidR="00A332C4">
        <w:t xml:space="preserve"> can be seen.</w:t>
      </w:r>
      <w:r w:rsidR="003B7E92">
        <w:t xml:space="preserve"> The location of the user can also be added to the map.</w:t>
      </w:r>
      <w:r w:rsidR="00E720C5">
        <w:t xml:space="preserve"> To make sure the map is centred before being zoomed </w:t>
      </w:r>
      <w:proofErr w:type="gramStart"/>
      <w:r w:rsidR="00E720C5">
        <w:t>in,</w:t>
      </w:r>
      <w:proofErr w:type="gramEnd"/>
      <w:r w:rsidR="00E720C5">
        <w:t xml:space="preserve"> the average position of the markers is calculated.</w:t>
      </w:r>
    </w:p>
    <w:p w:rsidR="006038F8" w:rsidRDefault="006038F8" w:rsidP="00EC4C46">
      <w:pPr>
        <w:rPr>
          <w:b/>
        </w:rPr>
      </w:pPr>
    </w:p>
    <w:p w:rsidR="00E720C5" w:rsidRPr="006038F8" w:rsidRDefault="006038F8" w:rsidP="00EC4C46">
      <w:pPr>
        <w:rPr>
          <w:b/>
        </w:rPr>
      </w:pPr>
      <w:r w:rsidRPr="006038F8">
        <w:rPr>
          <w:b/>
        </w:rPr>
        <w:t>Conn</w:t>
      </w:r>
      <w:r w:rsidR="001257E5">
        <w:rPr>
          <w:b/>
        </w:rPr>
        <w:t>ection</w:t>
      </w:r>
      <w:r w:rsidRPr="006038F8">
        <w:rPr>
          <w:b/>
        </w:rPr>
        <w:t>Detector Class</w:t>
      </w:r>
    </w:p>
    <w:p w:rsidR="000C26CC" w:rsidRDefault="000C26CC" w:rsidP="006A3C04"/>
    <w:p w:rsidR="006038F8" w:rsidRDefault="00E130A4" w:rsidP="006A3C04">
      <w:r>
        <w:t xml:space="preserve">This class uses a system service in order for the application to be able to make a connection to the Internet.  </w:t>
      </w:r>
      <w:r w:rsidR="00C67894">
        <w:t>The state of the network is also checked to ensure that the connection has been successful and can be used by the application.</w:t>
      </w:r>
    </w:p>
    <w:p w:rsidR="00B718C3" w:rsidRDefault="00B718C3" w:rsidP="006A3C04"/>
    <w:p w:rsidR="00B06E26" w:rsidRDefault="00B06E26" w:rsidP="006A3C04">
      <w:pPr>
        <w:rPr>
          <w:b/>
        </w:rPr>
      </w:pPr>
    </w:p>
    <w:p w:rsidR="00B718C3" w:rsidRDefault="00B718C3" w:rsidP="006A3C04">
      <w:pPr>
        <w:rPr>
          <w:b/>
        </w:rPr>
      </w:pPr>
      <w:r w:rsidRPr="00B718C3">
        <w:rPr>
          <w:b/>
        </w:rPr>
        <w:lastRenderedPageBreak/>
        <w:t>GooglePlaces Class</w:t>
      </w:r>
    </w:p>
    <w:p w:rsidR="00B718C3" w:rsidRDefault="00B718C3" w:rsidP="006A3C04">
      <w:pPr>
        <w:rPr>
          <w:b/>
        </w:rPr>
      </w:pPr>
    </w:p>
    <w:p w:rsidR="00B718C3" w:rsidRDefault="001C7EC3" w:rsidP="006A3C04">
      <w:r>
        <w:t>The GooglePlaces class connects to the Google Places web service and makes a request for places depending on the parameters that i</w:t>
      </w:r>
      <w:r w:rsidR="003E3538">
        <w:t>t</w:t>
      </w:r>
      <w:r>
        <w:t>s methods are given.</w:t>
      </w:r>
      <w:r w:rsidR="003E3538">
        <w:t xml:space="preserve"> The class then parses the results that it receives into the serializable </w:t>
      </w:r>
      <w:r w:rsidR="00963535">
        <w:t xml:space="preserve">classes of the application so that the information received can then be accessed </w:t>
      </w:r>
      <w:r w:rsidR="00884764">
        <w:t xml:space="preserve">and used </w:t>
      </w:r>
      <w:r w:rsidR="00963535">
        <w:t>by other classes of the application.</w:t>
      </w:r>
    </w:p>
    <w:p w:rsidR="00884764" w:rsidRDefault="00884764" w:rsidP="006A3C04"/>
    <w:p w:rsidR="00884764" w:rsidRPr="00FF77DF" w:rsidRDefault="00FF77DF" w:rsidP="006A3C04">
      <w:pPr>
        <w:rPr>
          <w:b/>
        </w:rPr>
      </w:pPr>
      <w:r w:rsidRPr="00FF77DF">
        <w:rPr>
          <w:b/>
        </w:rPr>
        <w:t>GPSTracker</w:t>
      </w:r>
    </w:p>
    <w:p w:rsidR="006038F8" w:rsidRDefault="006038F8" w:rsidP="006A3C04"/>
    <w:p w:rsidR="00FF77DF" w:rsidRDefault="00FF77DF" w:rsidP="006A3C04">
      <w:r>
        <w:t xml:space="preserve">The GPSTracker </w:t>
      </w:r>
      <w:r w:rsidR="002B2AB3">
        <w:t>i</w:t>
      </w:r>
      <w:r>
        <w:t>s a service</w:t>
      </w:r>
      <w:r w:rsidR="002B2AB3">
        <w:t xml:space="preserve"> component </w:t>
      </w:r>
      <w:r w:rsidR="00B06E26">
        <w:t xml:space="preserve">for </w:t>
      </w:r>
      <w:r w:rsidR="002B2AB3">
        <w:t xml:space="preserve">the application. The service class implements Androids LocationListener </w:t>
      </w:r>
      <w:r w:rsidR="007F784E">
        <w:t>class to receive notifications from the LocationManager when the location has changed.</w:t>
      </w:r>
      <w:r w:rsidR="005A00A2">
        <w:t xml:space="preserve"> The service class checks what GPS and network providers are available for usage and then will use the most appropriate provider (GPS if enabled) to request location updates from them </w:t>
      </w:r>
      <w:r w:rsidR="00546533">
        <w:t>using its provided</w:t>
      </w:r>
      <w:r w:rsidR="005A00A2">
        <w:t xml:space="preserve"> parameters to keep and update </w:t>
      </w:r>
      <w:r w:rsidR="00546533">
        <w:t xml:space="preserve">the </w:t>
      </w:r>
      <w:r w:rsidR="005A00A2">
        <w:t>location of the device.</w:t>
      </w:r>
      <w:r w:rsidR="00C56B50">
        <w:t xml:space="preserve"> Methods to get current latitude and longitude values are provided so they can be used in other parts of the application</w:t>
      </w:r>
      <w:r w:rsidR="00546533">
        <w:t xml:space="preserve"> where needed</w:t>
      </w:r>
      <w:r w:rsidR="00C56B50">
        <w:t>.</w:t>
      </w:r>
    </w:p>
    <w:p w:rsidR="008A09DD" w:rsidRDefault="008A09DD" w:rsidP="006A3C04"/>
    <w:p w:rsidR="008A09DD" w:rsidRDefault="003552A4" w:rsidP="006A3C04">
      <w:pPr>
        <w:rPr>
          <w:b/>
        </w:rPr>
      </w:pPr>
      <w:r w:rsidRPr="003552A4">
        <w:rPr>
          <w:b/>
        </w:rPr>
        <w:t>ImageAdapter Class</w:t>
      </w:r>
    </w:p>
    <w:p w:rsidR="004D33E2" w:rsidRDefault="004D33E2" w:rsidP="006A3C04">
      <w:pPr>
        <w:rPr>
          <w:b/>
        </w:rPr>
      </w:pPr>
    </w:p>
    <w:p w:rsidR="004D33E2" w:rsidRDefault="00D76362" w:rsidP="006A3C04">
      <w:r>
        <w:t xml:space="preserve">The main menu of the Tourinf application uses what is called a grid layout </w:t>
      </w:r>
      <w:r w:rsidR="00546533">
        <w:t>which</w:t>
      </w:r>
      <w:r>
        <w:t xml:space="preserve"> is defined in </w:t>
      </w:r>
      <w:r w:rsidR="00546533">
        <w:t>this classes</w:t>
      </w:r>
      <w:r>
        <w:t xml:space="preserve"> associated layout file. However for this to display the images and text </w:t>
      </w:r>
      <w:r w:rsidR="00546533">
        <w:t>correctly in the grid a custom</w:t>
      </w:r>
      <w:r>
        <w:t xml:space="preserve"> adapter needed to be written.</w:t>
      </w:r>
      <w:r w:rsidR="00546533">
        <w:t xml:space="preserve"> This</w:t>
      </w:r>
      <w:r w:rsidR="00721E79">
        <w:t xml:space="preserve"> class uses an additional layout file to </w:t>
      </w:r>
      <w:r w:rsidR="00546533">
        <w:t xml:space="preserve">create an individual tile for each </w:t>
      </w:r>
      <w:r w:rsidR="00721E79">
        <w:t xml:space="preserve">image and </w:t>
      </w:r>
      <w:r w:rsidR="00546533">
        <w:t xml:space="preserve">its </w:t>
      </w:r>
      <w:r w:rsidR="00721E79">
        <w:t xml:space="preserve">associated text </w:t>
      </w:r>
      <w:r w:rsidR="00546533">
        <w:t>to be put into.</w:t>
      </w:r>
      <w:r w:rsidR="00721E79">
        <w:t xml:space="preserve"> </w:t>
      </w:r>
      <w:r w:rsidR="00546533">
        <w:t>This can</w:t>
      </w:r>
      <w:r w:rsidR="00721E79">
        <w:t xml:space="preserve"> then </w:t>
      </w:r>
      <w:r w:rsidR="00546533">
        <w:t xml:space="preserve">be </w:t>
      </w:r>
      <w:r w:rsidR="00721E79">
        <w:t>put inside the grid view, another layout file</w:t>
      </w:r>
      <w:r w:rsidR="00546533">
        <w:t>, to be displayed</w:t>
      </w:r>
      <w:r w:rsidR="00721E79">
        <w:t xml:space="preserve">. </w:t>
      </w:r>
      <w:r w:rsidR="00546533">
        <w:t xml:space="preserve">The </w:t>
      </w:r>
      <w:proofErr w:type="gramStart"/>
      <w:r w:rsidR="00546533">
        <w:t>size of the individual items have</w:t>
      </w:r>
      <w:proofErr w:type="gramEnd"/>
      <w:r w:rsidR="005E1AFD">
        <w:t xml:space="preserve"> been optimised so that the main menu that it helps create can be displayed correctly on multiple screen sizes.</w:t>
      </w:r>
    </w:p>
    <w:p w:rsidR="00951394" w:rsidRDefault="00951394" w:rsidP="006A3C04"/>
    <w:p w:rsidR="00951394" w:rsidRPr="001B74E1" w:rsidRDefault="001B74E1" w:rsidP="006A3C04">
      <w:pPr>
        <w:rPr>
          <w:b/>
        </w:rPr>
      </w:pPr>
      <w:r w:rsidRPr="001B74E1">
        <w:rPr>
          <w:b/>
        </w:rPr>
        <w:t>MainActivity</w:t>
      </w:r>
    </w:p>
    <w:p w:rsidR="006038F8" w:rsidRDefault="006038F8" w:rsidP="006A3C04"/>
    <w:p w:rsidR="001B74E1" w:rsidRDefault="001B74E1" w:rsidP="006A3C04">
      <w:r>
        <w:t xml:space="preserve">The MainActivity class essentially creates the application home screen that you see when the application launches. </w:t>
      </w:r>
      <w:r w:rsidR="00215FC4">
        <w:t xml:space="preserve"> It forwards the user on to the main menu a long with any location that has been entered manually by the user for the application to use.</w:t>
      </w:r>
    </w:p>
    <w:p w:rsidR="004872B8" w:rsidRDefault="004872B8" w:rsidP="006A3C04"/>
    <w:p w:rsidR="004872B8" w:rsidRPr="00DA54ED" w:rsidRDefault="00DA54ED" w:rsidP="006A3C04">
      <w:pPr>
        <w:rPr>
          <w:b/>
        </w:rPr>
      </w:pPr>
      <w:r w:rsidRPr="00DA54ED">
        <w:rPr>
          <w:b/>
        </w:rPr>
        <w:t>MainMenu Activity</w:t>
      </w:r>
    </w:p>
    <w:p w:rsidR="003552A4" w:rsidRDefault="003552A4" w:rsidP="006A3C04"/>
    <w:p w:rsidR="00DA54ED" w:rsidRDefault="00F120B3" w:rsidP="006A3C04">
      <w:r>
        <w:t>As suggested this activity displays the main menu to the user by making use of the ImageAdapter class described above.</w:t>
      </w:r>
      <w:r w:rsidR="00B10978">
        <w:t xml:space="preserve"> The activity contains a HashMap of key value pairs where an int grid position of the image is associated to a Google place type. Once an icon has been clicked this place type is forwarded to the MainPlacesActivity class for it to make a places request. If a manual location was entered previously, this is again forwarded to the same class for the request</w:t>
      </w:r>
      <w:r w:rsidR="008375D8">
        <w:t xml:space="preserve"> to be made</w:t>
      </w:r>
      <w:r w:rsidR="00B10978">
        <w:t>.</w:t>
      </w:r>
    </w:p>
    <w:p w:rsidR="006B7D83" w:rsidRDefault="006B7D83" w:rsidP="006A3C04"/>
    <w:p w:rsidR="006B7D83" w:rsidRDefault="006B7D83" w:rsidP="006A3C04">
      <w:pPr>
        <w:rPr>
          <w:b/>
        </w:rPr>
      </w:pPr>
      <w:r w:rsidRPr="006B7D83">
        <w:rPr>
          <w:b/>
        </w:rPr>
        <w:t>MainPlacesActivity</w:t>
      </w:r>
    </w:p>
    <w:p w:rsidR="006B7D83" w:rsidRDefault="006B7D83" w:rsidP="006A3C04">
      <w:pPr>
        <w:rPr>
          <w:b/>
        </w:rPr>
      </w:pPr>
    </w:p>
    <w:p w:rsidR="006B7D83" w:rsidRDefault="001257E5" w:rsidP="006A3C04">
      <w:r>
        <w:t>The main places activity is one of the major components of the application. It makes calls to the ConnectionDetector, GPSTracker, and GooglePlaces classes in order to produce a list of places for the type selected by the user. The list is displayed on screen</w:t>
      </w:r>
      <w:r w:rsidR="00FA1CFA">
        <w:t xml:space="preserve"> and when one of the places is selected the reference to get the further details of that particular place is forwarded on in </w:t>
      </w:r>
      <w:proofErr w:type="gramStart"/>
      <w:r w:rsidR="00FA1CFA">
        <w:t>an in</w:t>
      </w:r>
      <w:r w:rsidR="008375D8">
        <w:t>tent</w:t>
      </w:r>
      <w:proofErr w:type="gramEnd"/>
      <w:r w:rsidR="008375D8">
        <w:t xml:space="preserve"> to the SinglePlaceActivity to get more details about the place selected.</w:t>
      </w:r>
    </w:p>
    <w:p w:rsidR="00FA1CFA" w:rsidRDefault="00FA1CFA" w:rsidP="006A3C04"/>
    <w:p w:rsidR="00546533" w:rsidRDefault="00546533" w:rsidP="006A3C04">
      <w:pPr>
        <w:rPr>
          <w:b/>
        </w:rPr>
      </w:pPr>
    </w:p>
    <w:p w:rsidR="00546533" w:rsidRDefault="00546533" w:rsidP="006A3C04">
      <w:pPr>
        <w:rPr>
          <w:b/>
        </w:rPr>
      </w:pPr>
    </w:p>
    <w:p w:rsidR="00546533" w:rsidRDefault="00546533" w:rsidP="006A3C04">
      <w:pPr>
        <w:rPr>
          <w:b/>
        </w:rPr>
      </w:pPr>
    </w:p>
    <w:p w:rsidR="00FA1CFA" w:rsidRDefault="00E849BA" w:rsidP="006A3C04">
      <w:pPr>
        <w:rPr>
          <w:b/>
        </w:rPr>
      </w:pPr>
      <w:r w:rsidRPr="00E849BA">
        <w:rPr>
          <w:b/>
        </w:rPr>
        <w:t>MapActivity</w:t>
      </w:r>
    </w:p>
    <w:p w:rsidR="00CD43A9" w:rsidRDefault="00CD43A9" w:rsidP="006A3C04">
      <w:pPr>
        <w:rPr>
          <w:b/>
        </w:rPr>
      </w:pPr>
    </w:p>
    <w:p w:rsidR="00CD43A9" w:rsidRDefault="00CD43A9" w:rsidP="006A3C04">
      <w:r>
        <w:t>Similarly to the AllPlacesMapActivity this activity creates a map using the new Google Maps for Android V2 API but only for a singular place</w:t>
      </w:r>
      <w:r w:rsidR="004957D1">
        <w:t>, having only one marker present.</w:t>
      </w:r>
    </w:p>
    <w:p w:rsidR="00034B02" w:rsidRDefault="00034B02" w:rsidP="006A3C04"/>
    <w:p w:rsidR="00034B02" w:rsidRPr="00034B02" w:rsidRDefault="00034B02" w:rsidP="006A3C04">
      <w:pPr>
        <w:rPr>
          <w:b/>
        </w:rPr>
      </w:pPr>
      <w:r w:rsidRPr="00034B02">
        <w:rPr>
          <w:b/>
        </w:rPr>
        <w:t>Place class</w:t>
      </w:r>
    </w:p>
    <w:p w:rsidR="00E849BA" w:rsidRDefault="00E849BA" w:rsidP="006A3C04">
      <w:pPr>
        <w:rPr>
          <w:b/>
        </w:rPr>
      </w:pPr>
    </w:p>
    <w:p w:rsidR="00EE5BE6" w:rsidRDefault="00034B02" w:rsidP="006A3C04">
      <w:r>
        <w:t xml:space="preserve">The place class is a serializable class in which the key JSON values obtained through the Google Places web service request are stored. All the keys can then be accessed and used inside other activities. </w:t>
      </w:r>
      <w:r w:rsidR="0041340E">
        <w:t>It can be observed</w:t>
      </w:r>
      <w:r w:rsidR="00F573C2">
        <w:t xml:space="preserve"> how the majority of these values are used </w:t>
      </w:r>
      <w:r w:rsidR="00F0428E">
        <w:t xml:space="preserve">and displayed </w:t>
      </w:r>
      <w:r w:rsidR="00F573C2">
        <w:t>in the SinglePlaceActivity.</w:t>
      </w:r>
    </w:p>
    <w:p w:rsidR="00EE5BE6" w:rsidRDefault="00EE5BE6" w:rsidP="006A3C04"/>
    <w:p w:rsidR="00EE5BE6" w:rsidRDefault="00EE5BE6" w:rsidP="006A3C04">
      <w:pPr>
        <w:rPr>
          <w:b/>
        </w:rPr>
      </w:pPr>
    </w:p>
    <w:p w:rsidR="00EE5BE6" w:rsidRDefault="00EE5BE6" w:rsidP="006A3C04">
      <w:pPr>
        <w:rPr>
          <w:b/>
        </w:rPr>
      </w:pPr>
      <w:r w:rsidRPr="00EE5BE6">
        <w:rPr>
          <w:b/>
        </w:rPr>
        <w:t>PlaceDetails Class</w:t>
      </w:r>
    </w:p>
    <w:p w:rsidR="00EE5BE6" w:rsidRDefault="00EE5BE6" w:rsidP="006A3C04">
      <w:pPr>
        <w:rPr>
          <w:b/>
        </w:rPr>
      </w:pPr>
    </w:p>
    <w:p w:rsidR="00EE5BE6" w:rsidRDefault="00F2624D" w:rsidP="00F2624D">
      <w:r>
        <w:t xml:space="preserve">This </w:t>
      </w:r>
      <w:r w:rsidR="00F127AF">
        <w:t xml:space="preserve">is another serializable </w:t>
      </w:r>
      <w:r>
        <w:t>class</w:t>
      </w:r>
      <w:r w:rsidR="0041340E">
        <w:t xml:space="preserve"> that</w:t>
      </w:r>
      <w:r>
        <w:t xml:space="preserve"> h</w:t>
      </w:r>
      <w:r w:rsidRPr="00F2624D">
        <w:t xml:space="preserve">olds the status of the JSON </w:t>
      </w:r>
      <w:r w:rsidR="0041340E">
        <w:t>which</w:t>
      </w:r>
      <w:r>
        <w:t xml:space="preserve"> has been parsed</w:t>
      </w:r>
      <w:r w:rsidRPr="00F2624D">
        <w:t xml:space="preserve"> and its</w:t>
      </w:r>
      <w:r>
        <w:t xml:space="preserve"> complete</w:t>
      </w:r>
      <w:r w:rsidRPr="00F2624D">
        <w:t xml:space="preserve"> result (</w:t>
      </w:r>
      <w:r>
        <w:t xml:space="preserve">its </w:t>
      </w:r>
      <w:r w:rsidRPr="00F2624D">
        <w:t>details) for a single place/location</w:t>
      </w:r>
      <w:r w:rsidR="0041340E">
        <w:t xml:space="preserve"> in the form of a Place object</w:t>
      </w:r>
      <w:r w:rsidRPr="00F2624D">
        <w:t>.</w:t>
      </w:r>
    </w:p>
    <w:p w:rsidR="00F127AF" w:rsidRDefault="00F127AF" w:rsidP="00F2624D"/>
    <w:p w:rsidR="00F127AF" w:rsidRPr="00F127AF" w:rsidRDefault="00F127AF" w:rsidP="00F2624D">
      <w:pPr>
        <w:rPr>
          <w:b/>
        </w:rPr>
      </w:pPr>
      <w:r w:rsidRPr="00F127AF">
        <w:rPr>
          <w:b/>
        </w:rPr>
        <w:t>PlacesList Class</w:t>
      </w:r>
    </w:p>
    <w:p w:rsidR="00F127AF" w:rsidRDefault="00F127AF" w:rsidP="00F2624D"/>
    <w:p w:rsidR="003A1CB2" w:rsidRDefault="00F127AF" w:rsidP="00F127AF">
      <w:r>
        <w:t xml:space="preserve">The last serializable class </w:t>
      </w:r>
      <w:r w:rsidR="006D0064">
        <w:t>used in</w:t>
      </w:r>
      <w:r>
        <w:t xml:space="preserve"> the appli</w:t>
      </w:r>
      <w:r w:rsidR="0041340E">
        <w:t>cation is the PlacesL</w:t>
      </w:r>
      <w:r>
        <w:t xml:space="preserve">ist class that again </w:t>
      </w:r>
      <w:r w:rsidR="00767E45">
        <w:t>h</w:t>
      </w:r>
      <w:r w:rsidRPr="00F127AF">
        <w:t xml:space="preserve">olds </w:t>
      </w:r>
      <w:r w:rsidR="006D0064">
        <w:t>a</w:t>
      </w:r>
      <w:r w:rsidRPr="00F127AF">
        <w:t xml:space="preserve"> status </w:t>
      </w:r>
      <w:r w:rsidR="006D0064">
        <w:t>for</w:t>
      </w:r>
      <w:r w:rsidRPr="00F127AF">
        <w:t xml:space="preserve"> JSON </w:t>
      </w:r>
      <w:r w:rsidR="00767E45">
        <w:t xml:space="preserve">that is </w:t>
      </w:r>
      <w:r w:rsidR="006D0064">
        <w:t>attempting to be</w:t>
      </w:r>
      <w:r w:rsidR="00767E45">
        <w:t xml:space="preserve"> parsed</w:t>
      </w:r>
      <w:r w:rsidRPr="00F127AF">
        <w:t xml:space="preserve"> and </w:t>
      </w:r>
      <w:r w:rsidR="006D0064">
        <w:t xml:space="preserve">also </w:t>
      </w:r>
      <w:r w:rsidRPr="00F127AF">
        <w:t>its results for one or more places within an area</w:t>
      </w:r>
      <w:r w:rsidR="0041340E">
        <w:t>, as an array of Place objects</w:t>
      </w:r>
    </w:p>
    <w:p w:rsidR="003A1CB2" w:rsidRDefault="003A1CB2" w:rsidP="00F127AF"/>
    <w:p w:rsidR="00034B02" w:rsidRDefault="00021713" w:rsidP="00F127AF">
      <w:pPr>
        <w:rPr>
          <w:b/>
        </w:rPr>
      </w:pPr>
      <w:r w:rsidRPr="00021713">
        <w:rPr>
          <w:b/>
        </w:rPr>
        <w:t>SinglePlacesActivity</w:t>
      </w:r>
    </w:p>
    <w:p w:rsidR="00021713" w:rsidRDefault="00021713" w:rsidP="00F127AF">
      <w:pPr>
        <w:rPr>
          <w:b/>
        </w:rPr>
      </w:pPr>
    </w:p>
    <w:p w:rsidR="00021713" w:rsidRPr="00300F17" w:rsidRDefault="00300F17" w:rsidP="00F127AF">
      <w:r>
        <w:t xml:space="preserve">The </w:t>
      </w:r>
      <w:r w:rsidR="00202A7F">
        <w:t>SinglePlacesA</w:t>
      </w:r>
      <w:r>
        <w:t xml:space="preserve">ctivity makes a call to the Google Places class to getPlaceDetails </w:t>
      </w:r>
      <w:r w:rsidR="007B6C2A">
        <w:t xml:space="preserve">in order to get more details about one of the places that the user has selected from the list. </w:t>
      </w:r>
      <w:r w:rsidR="00423CFC">
        <w:t>The activity displays the key details for a place e.g. name, address, rating that are stored in the Place serializable class.</w:t>
      </w:r>
      <w:r w:rsidR="00332BF0">
        <w:t xml:space="preserve"> If an image of the Place is referenced in the JSON returned from the web service then this will also be displayed in the graphical user interface.</w:t>
      </w:r>
      <w:r w:rsidR="00295C80">
        <w:t xml:space="preserve"> The activity also hosts the more advanced features such as </w:t>
      </w:r>
      <w:r w:rsidR="00F0428E">
        <w:t>‘</w:t>
      </w:r>
      <w:r w:rsidR="00295C80">
        <w:t>Show on Map</w:t>
      </w:r>
      <w:r w:rsidR="00F0428E">
        <w:t>’</w:t>
      </w:r>
      <w:r w:rsidR="00295C80">
        <w:t xml:space="preserve">, </w:t>
      </w:r>
      <w:r w:rsidR="00F0428E">
        <w:t>‘</w:t>
      </w:r>
      <w:r w:rsidR="00295C80">
        <w:t>Get Directions</w:t>
      </w:r>
      <w:r w:rsidR="00F0428E">
        <w:t>’</w:t>
      </w:r>
      <w:r w:rsidR="00295C80">
        <w:t xml:space="preserve">, </w:t>
      </w:r>
      <w:r w:rsidR="00F0428E">
        <w:t>‘</w:t>
      </w:r>
      <w:r w:rsidR="00295C80">
        <w:t>View Website</w:t>
      </w:r>
      <w:r w:rsidR="00F0428E">
        <w:t>’</w:t>
      </w:r>
      <w:r w:rsidR="00295C80">
        <w:t xml:space="preserve"> and </w:t>
      </w:r>
      <w:r w:rsidR="00F0428E">
        <w:t>‘</w:t>
      </w:r>
      <w:r w:rsidR="00577664">
        <w:t>Call</w:t>
      </w:r>
      <w:r w:rsidR="00F0428E">
        <w:t>’</w:t>
      </w:r>
      <w:r w:rsidR="00577664">
        <w:t xml:space="preserve"> a Place. These are displayed to the user with a button which when clicked will perform one of those actions. To show the place on a map, the MapActivity gets called, whilst for the other three features, intents are sent. </w:t>
      </w:r>
      <w:r w:rsidR="00516D5F">
        <w:t>Some buttons for these features are set</w:t>
      </w:r>
      <w:r w:rsidR="00C9533D">
        <w:t xml:space="preserve"> to display as invisible if the required data isn’t</w:t>
      </w:r>
      <w:r w:rsidR="00516D5F">
        <w:t xml:space="preserve"> present, for example the website and call button will only be displayed if the place in question has a phone number or website URL in its place results. </w:t>
      </w:r>
      <w:r w:rsidR="00295C80">
        <w:t xml:space="preserve"> </w:t>
      </w:r>
      <w:r w:rsidR="00332BF0">
        <w:t xml:space="preserve"> </w:t>
      </w:r>
    </w:p>
    <w:p w:rsidR="00A11B8A" w:rsidRPr="007A05FC" w:rsidRDefault="00A11B8A" w:rsidP="00A11B8A">
      <w:pPr>
        <w:pStyle w:val="Heading2"/>
        <w:rPr>
          <w:rFonts w:asciiTheme="minorHAnsi" w:hAnsiTheme="minorHAnsi"/>
        </w:rPr>
      </w:pPr>
      <w:bookmarkStart w:id="31" w:name="_Toc353978983"/>
      <w:r w:rsidRPr="007A05FC">
        <w:rPr>
          <w:rFonts w:asciiTheme="minorHAnsi" w:hAnsiTheme="minorHAnsi"/>
        </w:rPr>
        <w:t>User Interface Design</w:t>
      </w:r>
      <w:bookmarkEnd w:id="31"/>
      <w:r w:rsidRPr="007A05FC">
        <w:rPr>
          <w:rFonts w:asciiTheme="minorHAnsi" w:hAnsiTheme="minorHAnsi"/>
        </w:rPr>
        <w:t xml:space="preserve"> </w:t>
      </w:r>
    </w:p>
    <w:p w:rsidR="00A11B8A" w:rsidRDefault="00A11B8A" w:rsidP="006A3C04"/>
    <w:p w:rsidR="000D4554" w:rsidRDefault="00E72F90" w:rsidP="006A3C04">
      <w:r>
        <w:t xml:space="preserve">As this project is about creating an Android application the </w:t>
      </w:r>
      <w:r w:rsidR="000E475E">
        <w:t xml:space="preserve">graphical </w:t>
      </w:r>
      <w:r>
        <w:t>user interface design is of great importance</w:t>
      </w:r>
      <w:r w:rsidR="00F917AF">
        <w:t xml:space="preserve"> due to the nature of the platform</w:t>
      </w:r>
      <w:r w:rsidR="00865F03">
        <w:t xml:space="preserve"> and the fact that virtually all Android application are displayed graphically</w:t>
      </w:r>
      <w:r>
        <w:t>. Two of the core project goals for the application were to ensure that:</w:t>
      </w:r>
    </w:p>
    <w:p w:rsidR="00E72F90" w:rsidRDefault="00E72F90" w:rsidP="006A3C04"/>
    <w:p w:rsidR="00E72F90" w:rsidRDefault="00E72F90" w:rsidP="00E72F90">
      <w:pPr>
        <w:pStyle w:val="ListParagraph"/>
        <w:numPr>
          <w:ilvl w:val="0"/>
          <w:numId w:val="29"/>
        </w:numPr>
        <w:rPr>
          <w:rFonts w:eastAsia="Calibri" w:cs="Times New Roman"/>
          <w:szCs w:val="22"/>
          <w:lang w:eastAsia="en-US"/>
        </w:rPr>
      </w:pPr>
      <w:r>
        <w:rPr>
          <w:rFonts w:eastAsia="Calibri" w:cs="Times New Roman"/>
          <w:szCs w:val="22"/>
          <w:lang w:eastAsia="en-US"/>
        </w:rPr>
        <w:t>The app should be</w:t>
      </w:r>
      <w:r w:rsidRPr="00B35638">
        <w:rPr>
          <w:rFonts w:eastAsia="Calibri" w:cs="Times New Roman"/>
          <w:szCs w:val="22"/>
          <w:lang w:eastAsia="en-US"/>
        </w:rPr>
        <w:t xml:space="preserve"> simple and easy to use for the user by having a simple icon based</w:t>
      </w:r>
      <w:r>
        <w:rPr>
          <w:rFonts w:eastAsia="Calibri" w:cs="Times New Roman"/>
          <w:szCs w:val="22"/>
          <w:lang w:eastAsia="en-US"/>
        </w:rPr>
        <w:t>,</w:t>
      </w:r>
      <w:r w:rsidRPr="00B35638">
        <w:rPr>
          <w:rFonts w:eastAsia="Calibri" w:cs="Times New Roman"/>
          <w:szCs w:val="22"/>
          <w:lang w:eastAsia="en-US"/>
        </w:rPr>
        <w:t xml:space="preserve"> touch screen </w:t>
      </w:r>
      <w:r>
        <w:rPr>
          <w:rFonts w:eastAsia="Calibri" w:cs="Times New Roman"/>
          <w:szCs w:val="22"/>
          <w:lang w:eastAsia="en-US"/>
        </w:rPr>
        <w:t>focused</w:t>
      </w:r>
      <w:r w:rsidR="00865F03">
        <w:rPr>
          <w:rFonts w:eastAsia="Calibri" w:cs="Times New Roman"/>
          <w:szCs w:val="22"/>
          <w:lang w:eastAsia="en-US"/>
        </w:rPr>
        <w:t>,</w:t>
      </w:r>
      <w:r>
        <w:rPr>
          <w:rFonts w:eastAsia="Calibri" w:cs="Times New Roman"/>
          <w:szCs w:val="22"/>
          <w:lang w:eastAsia="en-US"/>
        </w:rPr>
        <w:t xml:space="preserve"> us</w:t>
      </w:r>
      <w:r w:rsidRPr="00B35638">
        <w:rPr>
          <w:rFonts w:eastAsia="Calibri" w:cs="Times New Roman"/>
          <w:szCs w:val="22"/>
          <w:lang w:eastAsia="en-US"/>
        </w:rPr>
        <w:t xml:space="preserve">er interface. </w:t>
      </w:r>
    </w:p>
    <w:p w:rsidR="00E72F90" w:rsidRDefault="00E72F90" w:rsidP="00E72F90">
      <w:pPr>
        <w:pStyle w:val="ListParagraph"/>
        <w:numPr>
          <w:ilvl w:val="0"/>
          <w:numId w:val="29"/>
        </w:numPr>
        <w:rPr>
          <w:rFonts w:eastAsia="Calibri" w:cs="Times New Roman"/>
          <w:szCs w:val="22"/>
          <w:lang w:eastAsia="en-US"/>
        </w:rPr>
      </w:pPr>
      <w:r w:rsidRPr="00E72F90">
        <w:rPr>
          <w:rFonts w:eastAsia="Calibri" w:cs="Times New Roman"/>
          <w:szCs w:val="22"/>
          <w:lang w:eastAsia="en-US"/>
        </w:rPr>
        <w:t>To have an extensive list of categories for users to choose from and find information about</w:t>
      </w:r>
    </w:p>
    <w:p w:rsidR="00E72F90" w:rsidRDefault="00E72F90" w:rsidP="00E72F90">
      <w:pPr>
        <w:rPr>
          <w:rFonts w:eastAsia="Calibri" w:cs="Times New Roman"/>
          <w:szCs w:val="22"/>
          <w:lang w:eastAsia="en-US"/>
        </w:rPr>
      </w:pPr>
    </w:p>
    <w:p w:rsidR="00EC25DE" w:rsidRDefault="00E72F90" w:rsidP="00E72F90">
      <w:pPr>
        <w:rPr>
          <w:rFonts w:eastAsia="Calibri" w:cs="Times New Roman"/>
          <w:szCs w:val="22"/>
          <w:lang w:eastAsia="en-US"/>
        </w:rPr>
      </w:pPr>
      <w:r>
        <w:rPr>
          <w:rFonts w:eastAsia="Calibri" w:cs="Times New Roman"/>
          <w:szCs w:val="22"/>
          <w:lang w:eastAsia="en-US"/>
        </w:rPr>
        <w:t>In order to achieve both of these goals the design of the user interface need</w:t>
      </w:r>
      <w:r w:rsidR="007F0E06">
        <w:rPr>
          <w:rFonts w:eastAsia="Calibri" w:cs="Times New Roman"/>
          <w:szCs w:val="22"/>
          <w:lang w:eastAsia="en-US"/>
        </w:rPr>
        <w:t>ed</w:t>
      </w:r>
      <w:r w:rsidR="00265EC6">
        <w:rPr>
          <w:rFonts w:eastAsia="Calibri" w:cs="Times New Roman"/>
          <w:szCs w:val="22"/>
          <w:lang w:eastAsia="en-US"/>
        </w:rPr>
        <w:t xml:space="preserve"> to be of a high standard, taking </w:t>
      </w:r>
      <w:r>
        <w:rPr>
          <w:rFonts w:eastAsia="Calibri" w:cs="Times New Roman"/>
          <w:szCs w:val="22"/>
          <w:lang w:eastAsia="en-US"/>
        </w:rPr>
        <w:t xml:space="preserve">the above points into consideration. </w:t>
      </w:r>
      <w:r w:rsidR="00265EC6">
        <w:rPr>
          <w:rFonts w:eastAsia="Calibri" w:cs="Times New Roman"/>
          <w:szCs w:val="22"/>
          <w:lang w:eastAsia="en-US"/>
        </w:rPr>
        <w:t>When users download an app</w:t>
      </w:r>
      <w:r w:rsidR="00865F03">
        <w:rPr>
          <w:rFonts w:eastAsia="Calibri" w:cs="Times New Roman"/>
          <w:szCs w:val="22"/>
          <w:lang w:eastAsia="en-US"/>
        </w:rPr>
        <w:t>,</w:t>
      </w:r>
      <w:r w:rsidR="00265EC6">
        <w:rPr>
          <w:rFonts w:eastAsia="Calibri" w:cs="Times New Roman"/>
          <w:szCs w:val="22"/>
          <w:lang w:eastAsia="en-US"/>
        </w:rPr>
        <w:t xml:space="preserve"> </w:t>
      </w:r>
      <w:r w:rsidR="00265EC6">
        <w:rPr>
          <w:rFonts w:eastAsia="Calibri" w:cs="Times New Roman"/>
          <w:szCs w:val="22"/>
          <w:lang w:eastAsia="en-US"/>
        </w:rPr>
        <w:lastRenderedPageBreak/>
        <w:t xml:space="preserve">they </w:t>
      </w:r>
      <w:r w:rsidR="00865F03">
        <w:rPr>
          <w:rFonts w:eastAsia="Calibri" w:cs="Times New Roman"/>
          <w:szCs w:val="22"/>
          <w:lang w:eastAsia="en-US"/>
        </w:rPr>
        <w:t>expect and want an</w:t>
      </w:r>
      <w:r w:rsidR="00265EC6">
        <w:rPr>
          <w:rFonts w:eastAsia="Calibri" w:cs="Times New Roman"/>
          <w:szCs w:val="22"/>
          <w:lang w:eastAsia="en-US"/>
        </w:rPr>
        <w:t xml:space="preserve"> application </w:t>
      </w:r>
      <w:r w:rsidR="00865F03">
        <w:rPr>
          <w:rFonts w:eastAsia="Calibri" w:cs="Times New Roman"/>
          <w:szCs w:val="22"/>
          <w:lang w:eastAsia="en-US"/>
        </w:rPr>
        <w:t xml:space="preserve">that </w:t>
      </w:r>
      <w:r w:rsidR="00265EC6">
        <w:rPr>
          <w:rFonts w:eastAsia="Calibri" w:cs="Times New Roman"/>
          <w:szCs w:val="22"/>
          <w:lang w:eastAsia="en-US"/>
        </w:rPr>
        <w:t>w</w:t>
      </w:r>
      <w:r w:rsidR="00865F03">
        <w:rPr>
          <w:rFonts w:eastAsia="Calibri" w:cs="Times New Roman"/>
          <w:szCs w:val="22"/>
          <w:lang w:eastAsia="en-US"/>
        </w:rPr>
        <w:t xml:space="preserve">ill be easy to use and </w:t>
      </w:r>
      <w:r w:rsidR="00265EC6">
        <w:rPr>
          <w:rFonts w:eastAsia="Calibri" w:cs="Times New Roman"/>
          <w:szCs w:val="22"/>
          <w:lang w:eastAsia="en-US"/>
        </w:rPr>
        <w:t>not</w:t>
      </w:r>
      <w:r w:rsidR="00865F03">
        <w:rPr>
          <w:rFonts w:eastAsia="Calibri" w:cs="Times New Roman"/>
          <w:szCs w:val="22"/>
          <w:lang w:eastAsia="en-US"/>
        </w:rPr>
        <w:t xml:space="preserve"> complex and</w:t>
      </w:r>
      <w:r w:rsidR="00265EC6">
        <w:rPr>
          <w:rFonts w:eastAsia="Calibri" w:cs="Times New Roman"/>
          <w:szCs w:val="22"/>
          <w:lang w:eastAsia="en-US"/>
        </w:rPr>
        <w:t xml:space="preserve"> confusing</w:t>
      </w:r>
      <w:r w:rsidR="00865F03">
        <w:rPr>
          <w:rFonts w:eastAsia="Calibri" w:cs="Times New Roman"/>
          <w:szCs w:val="22"/>
          <w:lang w:eastAsia="en-US"/>
        </w:rPr>
        <w:t xml:space="preserve"> to operate</w:t>
      </w:r>
      <w:r w:rsidR="00265EC6">
        <w:rPr>
          <w:rFonts w:eastAsia="Calibri" w:cs="Times New Roman"/>
          <w:szCs w:val="22"/>
          <w:lang w:eastAsia="en-US"/>
        </w:rPr>
        <w:t xml:space="preserve">. They want it to be simple and for it to function and </w:t>
      </w:r>
      <w:r w:rsidR="00EC25DE">
        <w:rPr>
          <w:rFonts w:eastAsia="Calibri" w:cs="Times New Roman"/>
          <w:szCs w:val="22"/>
          <w:lang w:eastAsia="en-US"/>
        </w:rPr>
        <w:t xml:space="preserve">perform as </w:t>
      </w:r>
      <w:r w:rsidR="00E64324">
        <w:rPr>
          <w:rFonts w:eastAsia="Calibri" w:cs="Times New Roman"/>
          <w:szCs w:val="22"/>
          <w:lang w:eastAsia="en-US"/>
        </w:rPr>
        <w:t>they expect</w:t>
      </w:r>
      <w:r w:rsidR="00EC25DE">
        <w:rPr>
          <w:rFonts w:eastAsia="Calibri" w:cs="Times New Roman"/>
          <w:szCs w:val="22"/>
          <w:lang w:eastAsia="en-US"/>
        </w:rPr>
        <w:t xml:space="preserve">, giving them the output </w:t>
      </w:r>
      <w:r w:rsidR="00265EC6">
        <w:rPr>
          <w:rFonts w:eastAsia="Calibri" w:cs="Times New Roman"/>
          <w:szCs w:val="22"/>
          <w:lang w:eastAsia="en-US"/>
        </w:rPr>
        <w:t xml:space="preserve">that they </w:t>
      </w:r>
      <w:r w:rsidR="00865F03">
        <w:rPr>
          <w:rFonts w:eastAsia="Calibri" w:cs="Times New Roman"/>
          <w:szCs w:val="22"/>
          <w:lang w:eastAsia="en-US"/>
        </w:rPr>
        <w:t>sought after</w:t>
      </w:r>
      <w:r w:rsidR="00265EC6">
        <w:rPr>
          <w:rFonts w:eastAsia="Calibri" w:cs="Times New Roman"/>
          <w:szCs w:val="22"/>
          <w:lang w:eastAsia="en-US"/>
        </w:rPr>
        <w:t>.</w:t>
      </w:r>
    </w:p>
    <w:p w:rsidR="00EC25DE" w:rsidRDefault="00EC25DE" w:rsidP="00E72F90">
      <w:pPr>
        <w:rPr>
          <w:rFonts w:eastAsia="Calibri" w:cs="Times New Roman"/>
          <w:szCs w:val="22"/>
          <w:lang w:eastAsia="en-US"/>
        </w:rPr>
      </w:pPr>
    </w:p>
    <w:p w:rsidR="00A83369" w:rsidRDefault="00EC25DE" w:rsidP="00E72F90">
      <w:pPr>
        <w:rPr>
          <w:rFonts w:eastAsia="Calibri" w:cs="Times New Roman"/>
          <w:szCs w:val="22"/>
          <w:lang w:eastAsia="en-US"/>
        </w:rPr>
      </w:pPr>
      <w:r>
        <w:rPr>
          <w:rFonts w:eastAsia="Calibri" w:cs="Times New Roman"/>
          <w:szCs w:val="22"/>
          <w:lang w:eastAsia="en-US"/>
        </w:rPr>
        <w:t>As has been detailed earlier in this r</w:t>
      </w:r>
      <w:r w:rsidR="0067573E">
        <w:rPr>
          <w:rFonts w:eastAsia="Calibri" w:cs="Times New Roman"/>
          <w:szCs w:val="22"/>
          <w:lang w:eastAsia="en-US"/>
        </w:rPr>
        <w:t>eport, the goal of the project wa</w:t>
      </w:r>
      <w:r>
        <w:rPr>
          <w:rFonts w:eastAsia="Calibri" w:cs="Times New Roman"/>
          <w:szCs w:val="22"/>
          <w:lang w:eastAsia="en-US"/>
        </w:rPr>
        <w:t xml:space="preserve">s to </w:t>
      </w:r>
      <w:r w:rsidR="00E64324">
        <w:rPr>
          <w:rFonts w:eastAsia="Calibri" w:cs="Times New Roman"/>
          <w:szCs w:val="22"/>
          <w:lang w:eastAsia="en-US"/>
        </w:rPr>
        <w:t xml:space="preserve">try and </w:t>
      </w:r>
      <w:r>
        <w:rPr>
          <w:rFonts w:eastAsia="Calibri" w:cs="Times New Roman"/>
          <w:szCs w:val="22"/>
          <w:lang w:eastAsia="en-US"/>
        </w:rPr>
        <w:t xml:space="preserve">use the </w:t>
      </w:r>
      <w:r w:rsidR="0067573E">
        <w:rPr>
          <w:rFonts w:eastAsia="Calibri" w:cs="Times New Roman"/>
          <w:szCs w:val="22"/>
          <w:lang w:eastAsia="en-US"/>
        </w:rPr>
        <w:t xml:space="preserve">latest technologies and </w:t>
      </w:r>
      <w:r>
        <w:rPr>
          <w:rFonts w:eastAsia="Calibri" w:cs="Times New Roman"/>
          <w:szCs w:val="22"/>
          <w:lang w:eastAsia="en-US"/>
        </w:rPr>
        <w:t>most up to date tech</w:t>
      </w:r>
      <w:r w:rsidR="00BA5BF7">
        <w:rPr>
          <w:rFonts w:eastAsia="Calibri" w:cs="Times New Roman"/>
          <w:szCs w:val="22"/>
          <w:lang w:eastAsia="en-US"/>
        </w:rPr>
        <w:t>niques</w:t>
      </w:r>
      <w:r>
        <w:rPr>
          <w:rFonts w:eastAsia="Calibri" w:cs="Times New Roman"/>
          <w:szCs w:val="22"/>
          <w:lang w:eastAsia="en-US"/>
        </w:rPr>
        <w:t xml:space="preserve">. </w:t>
      </w:r>
      <w:r w:rsidR="00BA5BF7">
        <w:rPr>
          <w:rFonts w:eastAsia="Calibri" w:cs="Times New Roman"/>
          <w:szCs w:val="22"/>
          <w:lang w:eastAsia="en-US"/>
        </w:rPr>
        <w:t>Because of this it was</w:t>
      </w:r>
      <w:r>
        <w:rPr>
          <w:rFonts w:eastAsia="Calibri" w:cs="Times New Roman"/>
          <w:szCs w:val="22"/>
          <w:lang w:eastAsia="en-US"/>
        </w:rPr>
        <w:t xml:space="preserve"> </w:t>
      </w:r>
      <w:r w:rsidR="00C2263F">
        <w:rPr>
          <w:rFonts w:eastAsia="Calibri" w:cs="Times New Roman"/>
          <w:szCs w:val="22"/>
          <w:lang w:eastAsia="en-US"/>
        </w:rPr>
        <w:t>decided</w:t>
      </w:r>
      <w:r>
        <w:rPr>
          <w:rFonts w:eastAsia="Calibri" w:cs="Times New Roman"/>
          <w:szCs w:val="22"/>
          <w:lang w:eastAsia="en-US"/>
        </w:rPr>
        <w:t xml:space="preserve"> that the application would be designed predominantly with the use of a touch screen </w:t>
      </w:r>
      <w:r w:rsidR="003853E3">
        <w:rPr>
          <w:rFonts w:eastAsia="Calibri" w:cs="Times New Roman"/>
          <w:szCs w:val="22"/>
          <w:lang w:eastAsia="en-US"/>
        </w:rPr>
        <w:t xml:space="preserve">mobile device </w:t>
      </w:r>
      <w:r w:rsidR="00FF523C">
        <w:rPr>
          <w:rFonts w:eastAsia="Calibri" w:cs="Times New Roman"/>
          <w:szCs w:val="22"/>
          <w:lang w:eastAsia="en-US"/>
        </w:rPr>
        <w:t>in mind</w:t>
      </w:r>
      <w:r w:rsidR="00BA5BF7">
        <w:rPr>
          <w:rFonts w:eastAsia="Calibri" w:cs="Times New Roman"/>
          <w:szCs w:val="22"/>
          <w:lang w:eastAsia="en-US"/>
        </w:rPr>
        <w:t xml:space="preserve">, </w:t>
      </w:r>
      <w:r>
        <w:rPr>
          <w:rFonts w:eastAsia="Calibri" w:cs="Times New Roman"/>
          <w:szCs w:val="22"/>
          <w:lang w:eastAsia="en-US"/>
        </w:rPr>
        <w:t xml:space="preserve">whether it be a tablet </w:t>
      </w:r>
      <w:r w:rsidR="0067573E">
        <w:rPr>
          <w:rFonts w:eastAsia="Calibri" w:cs="Times New Roman"/>
          <w:szCs w:val="22"/>
          <w:lang w:eastAsia="en-US"/>
        </w:rPr>
        <w:t xml:space="preserve">computer </w:t>
      </w:r>
      <w:r>
        <w:rPr>
          <w:rFonts w:eastAsia="Calibri" w:cs="Times New Roman"/>
          <w:szCs w:val="22"/>
          <w:lang w:eastAsia="en-US"/>
        </w:rPr>
        <w:t xml:space="preserve">or </w:t>
      </w:r>
      <w:r w:rsidR="00D27793">
        <w:rPr>
          <w:rFonts w:eastAsia="Calibri" w:cs="Times New Roman"/>
          <w:szCs w:val="22"/>
          <w:lang w:eastAsia="en-US"/>
        </w:rPr>
        <w:t xml:space="preserve">a </w:t>
      </w:r>
      <w:r>
        <w:rPr>
          <w:rFonts w:eastAsia="Calibri" w:cs="Times New Roman"/>
          <w:szCs w:val="22"/>
          <w:lang w:eastAsia="en-US"/>
        </w:rPr>
        <w:t xml:space="preserve">mobile phone. </w:t>
      </w:r>
      <w:r w:rsidR="00D27793">
        <w:rPr>
          <w:rFonts w:eastAsia="Calibri" w:cs="Times New Roman"/>
          <w:szCs w:val="22"/>
          <w:lang w:eastAsia="en-US"/>
        </w:rPr>
        <w:t xml:space="preserve">This was decided </w:t>
      </w:r>
      <w:r w:rsidR="00BA5BF7">
        <w:rPr>
          <w:rFonts w:eastAsia="Calibri" w:cs="Times New Roman"/>
          <w:szCs w:val="22"/>
          <w:lang w:eastAsia="en-US"/>
        </w:rPr>
        <w:t xml:space="preserve">as </w:t>
      </w:r>
      <w:r w:rsidR="00FF523C">
        <w:rPr>
          <w:rFonts w:eastAsia="Calibri" w:cs="Times New Roman"/>
          <w:szCs w:val="22"/>
          <w:lang w:eastAsia="en-US"/>
        </w:rPr>
        <w:t>it appears that</w:t>
      </w:r>
      <w:r w:rsidR="00A83369">
        <w:rPr>
          <w:rFonts w:eastAsia="Calibri" w:cs="Times New Roman"/>
          <w:szCs w:val="22"/>
          <w:lang w:eastAsia="en-US"/>
        </w:rPr>
        <w:t xml:space="preserve"> all</w:t>
      </w:r>
      <w:r w:rsidR="007714F5">
        <w:rPr>
          <w:rFonts w:eastAsia="Calibri" w:cs="Times New Roman"/>
          <w:szCs w:val="22"/>
          <w:lang w:eastAsia="en-US"/>
        </w:rPr>
        <w:t xml:space="preserve"> t</w:t>
      </w:r>
      <w:r w:rsidR="00BA5BF7">
        <w:rPr>
          <w:rFonts w:eastAsia="Calibri" w:cs="Times New Roman"/>
          <w:szCs w:val="22"/>
          <w:lang w:eastAsia="en-US"/>
        </w:rPr>
        <w:t xml:space="preserve">ablet computers </w:t>
      </w:r>
      <w:r w:rsidR="00A83369">
        <w:rPr>
          <w:rFonts w:eastAsia="Calibri" w:cs="Times New Roman"/>
          <w:szCs w:val="22"/>
          <w:lang w:eastAsia="en-US"/>
        </w:rPr>
        <w:t xml:space="preserve">available on the market use a touch screen and the large majority of phones and smart phones </w:t>
      </w:r>
      <w:r w:rsidR="0067573E">
        <w:rPr>
          <w:rFonts w:eastAsia="Calibri" w:cs="Times New Roman"/>
          <w:szCs w:val="22"/>
          <w:lang w:eastAsia="en-US"/>
        </w:rPr>
        <w:t xml:space="preserve">now </w:t>
      </w:r>
      <w:r w:rsidR="003853E3">
        <w:rPr>
          <w:rFonts w:eastAsia="Calibri" w:cs="Times New Roman"/>
          <w:szCs w:val="22"/>
          <w:lang w:eastAsia="en-US"/>
        </w:rPr>
        <w:t>use</w:t>
      </w:r>
      <w:r w:rsidR="00A83369">
        <w:rPr>
          <w:rFonts w:eastAsia="Calibri" w:cs="Times New Roman"/>
          <w:szCs w:val="22"/>
          <w:lang w:eastAsia="en-US"/>
        </w:rPr>
        <w:t xml:space="preserve"> touch screens, especially those that can download and run applications from the Google Play Store.</w:t>
      </w:r>
    </w:p>
    <w:p w:rsidR="00A83369" w:rsidRDefault="00A83369" w:rsidP="00E72F90">
      <w:pPr>
        <w:rPr>
          <w:rFonts w:eastAsia="Calibri" w:cs="Times New Roman"/>
          <w:szCs w:val="22"/>
          <w:lang w:eastAsia="en-US"/>
        </w:rPr>
      </w:pPr>
    </w:p>
    <w:p w:rsidR="006F61A3" w:rsidRDefault="00DC322F" w:rsidP="00E72F90">
      <w:pPr>
        <w:rPr>
          <w:rFonts w:eastAsia="Calibri" w:cs="Times New Roman"/>
          <w:szCs w:val="22"/>
          <w:lang w:eastAsia="en-US"/>
        </w:rPr>
      </w:pPr>
      <w:r>
        <w:rPr>
          <w:rFonts w:eastAsia="Calibri" w:cs="Times New Roman"/>
          <w:szCs w:val="22"/>
          <w:lang w:eastAsia="en-US"/>
        </w:rPr>
        <w:t xml:space="preserve">To create a good </w:t>
      </w:r>
      <w:r w:rsidR="000E475E">
        <w:rPr>
          <w:rFonts w:eastAsia="Calibri" w:cs="Times New Roman"/>
          <w:szCs w:val="22"/>
          <w:lang w:eastAsia="en-US"/>
        </w:rPr>
        <w:t xml:space="preserve">graphical </w:t>
      </w:r>
      <w:r>
        <w:rPr>
          <w:rFonts w:eastAsia="Calibri" w:cs="Times New Roman"/>
          <w:szCs w:val="22"/>
          <w:lang w:eastAsia="en-US"/>
        </w:rPr>
        <w:t xml:space="preserve">user interface the design of it should not only be simple and appropriate for the device in use but also appealing and aesthetically pleasing to the user. </w:t>
      </w:r>
      <w:r w:rsidR="00BA2006">
        <w:rPr>
          <w:rFonts w:eastAsia="Calibri" w:cs="Times New Roman"/>
          <w:szCs w:val="22"/>
          <w:lang w:eastAsia="en-US"/>
        </w:rPr>
        <w:t xml:space="preserve">All these aspects were kept in mind when designing the graphical user interface. </w:t>
      </w:r>
      <w:r w:rsidR="006F61A3">
        <w:rPr>
          <w:rFonts w:eastAsia="Calibri" w:cs="Times New Roman"/>
          <w:szCs w:val="22"/>
          <w:lang w:eastAsia="en-US"/>
        </w:rPr>
        <w:t xml:space="preserve">Before the implementation of the project some mock ups of what the graphical user interface may look like were created and can be seen in </w:t>
      </w:r>
      <w:r w:rsidR="006F61A3" w:rsidRPr="006F61A3">
        <w:rPr>
          <w:rFonts w:eastAsia="Calibri" w:cs="Times New Roman"/>
          <w:color w:val="FF0000"/>
          <w:szCs w:val="22"/>
          <w:lang w:eastAsia="en-US"/>
        </w:rPr>
        <w:t xml:space="preserve">Appendix </w:t>
      </w:r>
      <w:r w:rsidR="00E25372">
        <w:rPr>
          <w:rFonts w:eastAsia="Calibri" w:cs="Times New Roman"/>
          <w:color w:val="FF0000"/>
          <w:szCs w:val="22"/>
          <w:lang w:eastAsia="en-US"/>
        </w:rPr>
        <w:t>X</w:t>
      </w:r>
      <w:r w:rsidR="006F61A3">
        <w:rPr>
          <w:rFonts w:eastAsia="Calibri" w:cs="Times New Roman"/>
          <w:szCs w:val="22"/>
          <w:lang w:eastAsia="en-US"/>
        </w:rPr>
        <w:t xml:space="preserve">. Some changes have been made </w:t>
      </w:r>
      <w:r w:rsidR="006A43AB">
        <w:rPr>
          <w:rFonts w:eastAsia="Calibri" w:cs="Times New Roman"/>
          <w:szCs w:val="22"/>
          <w:lang w:eastAsia="en-US"/>
        </w:rPr>
        <w:t xml:space="preserve">to these original designs </w:t>
      </w:r>
      <w:r w:rsidR="006F61A3">
        <w:rPr>
          <w:rFonts w:eastAsia="Calibri" w:cs="Times New Roman"/>
          <w:szCs w:val="22"/>
          <w:lang w:eastAsia="en-US"/>
        </w:rPr>
        <w:t>for reasons identified during the implementation</w:t>
      </w:r>
      <w:r w:rsidR="006A43AB">
        <w:rPr>
          <w:rFonts w:eastAsia="Calibri" w:cs="Times New Roman"/>
          <w:szCs w:val="22"/>
          <w:lang w:eastAsia="en-US"/>
        </w:rPr>
        <w:t xml:space="preserve"> (Section 4)</w:t>
      </w:r>
      <w:r w:rsidR="006F61A3">
        <w:rPr>
          <w:rFonts w:eastAsia="Calibri" w:cs="Times New Roman"/>
          <w:szCs w:val="22"/>
          <w:lang w:eastAsia="en-US"/>
        </w:rPr>
        <w:t xml:space="preserve"> and these will be detailed in the description of the different screens/views </w:t>
      </w:r>
      <w:r w:rsidR="006A43AB">
        <w:rPr>
          <w:rFonts w:eastAsia="Calibri" w:cs="Times New Roman"/>
          <w:szCs w:val="22"/>
          <w:lang w:eastAsia="en-US"/>
        </w:rPr>
        <w:t xml:space="preserve">discussed </w:t>
      </w:r>
      <w:r w:rsidR="006F61A3">
        <w:rPr>
          <w:rFonts w:eastAsia="Calibri" w:cs="Times New Roman"/>
          <w:szCs w:val="22"/>
          <w:lang w:eastAsia="en-US"/>
        </w:rPr>
        <w:t>below.</w:t>
      </w:r>
    </w:p>
    <w:p w:rsidR="006F61A3" w:rsidRDefault="006F61A3" w:rsidP="00E72F90">
      <w:pPr>
        <w:rPr>
          <w:rFonts w:eastAsia="Calibri" w:cs="Times New Roman"/>
          <w:szCs w:val="22"/>
          <w:lang w:eastAsia="en-US"/>
        </w:rPr>
      </w:pPr>
    </w:p>
    <w:p w:rsidR="00EC7599" w:rsidRPr="00E25372" w:rsidRDefault="006F61A3" w:rsidP="00E72F90">
      <w:pPr>
        <w:rPr>
          <w:rFonts w:eastAsia="Calibri" w:cs="Times New Roman"/>
          <w:szCs w:val="22"/>
          <w:lang w:eastAsia="en-US"/>
        </w:rPr>
      </w:pPr>
      <w:r>
        <w:rPr>
          <w:rFonts w:eastAsia="Calibri" w:cs="Times New Roman"/>
          <w:szCs w:val="22"/>
          <w:lang w:eastAsia="en-US"/>
        </w:rPr>
        <w:t xml:space="preserve"> </w:t>
      </w:r>
      <w:r w:rsidR="00BA2006">
        <w:rPr>
          <w:rFonts w:eastAsia="Calibri" w:cs="Times New Roman"/>
          <w:szCs w:val="22"/>
          <w:lang w:eastAsia="en-US"/>
        </w:rPr>
        <w:t>The home screen for the application has been designed to be very simple as it doesn’t need to of</w:t>
      </w:r>
      <w:r w:rsidR="0046168C">
        <w:rPr>
          <w:rFonts w:eastAsia="Calibri" w:cs="Times New Roman"/>
          <w:szCs w:val="22"/>
          <w:lang w:eastAsia="en-US"/>
        </w:rPr>
        <w:t>fer the user much functionality.</w:t>
      </w:r>
      <w:r w:rsidR="00BA2006">
        <w:rPr>
          <w:rFonts w:eastAsia="Calibri" w:cs="Times New Roman"/>
          <w:szCs w:val="22"/>
          <w:lang w:eastAsia="en-US"/>
        </w:rPr>
        <w:t xml:space="preserve"> </w:t>
      </w:r>
      <w:r w:rsidR="0046168C">
        <w:rPr>
          <w:rFonts w:eastAsia="Calibri" w:cs="Times New Roman"/>
          <w:szCs w:val="22"/>
          <w:lang w:eastAsia="en-US"/>
        </w:rPr>
        <w:t>T</w:t>
      </w:r>
      <w:r w:rsidR="004B22F3">
        <w:rPr>
          <w:rFonts w:eastAsia="Calibri" w:cs="Times New Roman"/>
          <w:szCs w:val="22"/>
          <w:lang w:eastAsia="en-US"/>
        </w:rPr>
        <w:t>he home screen only gives the user</w:t>
      </w:r>
      <w:r w:rsidR="00347152">
        <w:rPr>
          <w:rFonts w:eastAsia="Calibri" w:cs="Times New Roman"/>
          <w:szCs w:val="22"/>
          <w:lang w:eastAsia="en-US"/>
        </w:rPr>
        <w:t xml:space="preserve"> two options</w:t>
      </w:r>
      <w:r w:rsidR="004B22F3">
        <w:rPr>
          <w:rFonts w:eastAsia="Calibri" w:cs="Times New Roman"/>
          <w:szCs w:val="22"/>
          <w:lang w:eastAsia="en-US"/>
        </w:rPr>
        <w:t>,</w:t>
      </w:r>
      <w:r w:rsidR="00347152">
        <w:rPr>
          <w:rFonts w:eastAsia="Calibri" w:cs="Times New Roman"/>
          <w:szCs w:val="22"/>
          <w:lang w:eastAsia="en-US"/>
        </w:rPr>
        <w:t xml:space="preserve"> to either use their current location in the application</w:t>
      </w:r>
      <w:r w:rsidR="004B22F3">
        <w:rPr>
          <w:rFonts w:eastAsia="Calibri" w:cs="Times New Roman"/>
          <w:szCs w:val="22"/>
          <w:lang w:eastAsia="en-US"/>
        </w:rPr>
        <w:t>,</w:t>
      </w:r>
      <w:r w:rsidR="00347152">
        <w:rPr>
          <w:rFonts w:eastAsia="Calibri" w:cs="Times New Roman"/>
          <w:szCs w:val="22"/>
          <w:lang w:eastAsia="en-US"/>
        </w:rPr>
        <w:t xml:space="preserve"> </w:t>
      </w:r>
      <w:r w:rsidR="004B22F3">
        <w:rPr>
          <w:rFonts w:eastAsia="Calibri" w:cs="Times New Roman"/>
          <w:szCs w:val="22"/>
          <w:lang w:eastAsia="en-US"/>
        </w:rPr>
        <w:t>finding</w:t>
      </w:r>
      <w:r w:rsidR="00347152">
        <w:rPr>
          <w:rFonts w:eastAsia="Calibri" w:cs="Times New Roman"/>
          <w:szCs w:val="22"/>
          <w:lang w:eastAsia="en-US"/>
        </w:rPr>
        <w:t xml:space="preserve"> places within their immediate surroundings, or to enter a location </w:t>
      </w:r>
      <w:r w:rsidR="007C143E">
        <w:rPr>
          <w:rFonts w:eastAsia="Calibri" w:cs="Times New Roman"/>
          <w:szCs w:val="22"/>
          <w:lang w:eastAsia="en-US"/>
        </w:rPr>
        <w:t xml:space="preserve">in order </w:t>
      </w:r>
      <w:r w:rsidR="00347152">
        <w:rPr>
          <w:rFonts w:eastAsia="Calibri" w:cs="Times New Roman"/>
          <w:szCs w:val="22"/>
          <w:lang w:eastAsia="en-US"/>
        </w:rPr>
        <w:t xml:space="preserve">for the application to </w:t>
      </w:r>
      <w:r w:rsidR="007C143E">
        <w:rPr>
          <w:rFonts w:eastAsia="Calibri" w:cs="Times New Roman"/>
          <w:szCs w:val="22"/>
          <w:lang w:eastAsia="en-US"/>
        </w:rPr>
        <w:t>find</w:t>
      </w:r>
      <w:r w:rsidR="00347152">
        <w:rPr>
          <w:rFonts w:eastAsia="Calibri" w:cs="Times New Roman"/>
          <w:szCs w:val="22"/>
          <w:lang w:eastAsia="en-US"/>
        </w:rPr>
        <w:t xml:space="preserve"> places surrounding the </w:t>
      </w:r>
      <w:r w:rsidR="0046168C">
        <w:rPr>
          <w:rFonts w:eastAsia="Calibri" w:cs="Times New Roman"/>
          <w:szCs w:val="22"/>
          <w:lang w:eastAsia="en-US"/>
        </w:rPr>
        <w:t>town/</w:t>
      </w:r>
      <w:r w:rsidR="007C143E">
        <w:rPr>
          <w:rFonts w:eastAsia="Calibri" w:cs="Times New Roman"/>
          <w:szCs w:val="22"/>
          <w:lang w:eastAsia="en-US"/>
        </w:rPr>
        <w:t>city</w:t>
      </w:r>
      <w:r w:rsidR="00347152">
        <w:rPr>
          <w:rFonts w:eastAsia="Calibri" w:cs="Times New Roman"/>
          <w:szCs w:val="22"/>
          <w:lang w:eastAsia="en-US"/>
        </w:rPr>
        <w:t xml:space="preserve"> name </w:t>
      </w:r>
      <w:r w:rsidR="004B22F3">
        <w:rPr>
          <w:rFonts w:eastAsia="Calibri" w:cs="Times New Roman"/>
          <w:szCs w:val="22"/>
          <w:lang w:eastAsia="en-US"/>
        </w:rPr>
        <w:t xml:space="preserve">or postcode </w:t>
      </w:r>
      <w:r w:rsidR="00347152">
        <w:rPr>
          <w:rFonts w:eastAsia="Calibri" w:cs="Times New Roman"/>
          <w:szCs w:val="22"/>
          <w:lang w:eastAsia="en-US"/>
        </w:rPr>
        <w:t>entered.</w:t>
      </w:r>
      <w:r w:rsidR="00A838F9">
        <w:rPr>
          <w:rFonts w:eastAsia="Calibri" w:cs="Times New Roman"/>
          <w:szCs w:val="22"/>
          <w:lang w:eastAsia="en-US"/>
        </w:rPr>
        <w:t xml:space="preserve"> The home screen can be seen below in </w:t>
      </w:r>
      <w:r w:rsidR="00A838F9" w:rsidRPr="00E25372">
        <w:rPr>
          <w:rFonts w:eastAsia="Calibri" w:cs="Times New Roman"/>
          <w:szCs w:val="22"/>
          <w:lang w:eastAsia="en-US"/>
        </w:rPr>
        <w:t xml:space="preserve">figure </w:t>
      </w:r>
      <w:r w:rsidR="00E25372" w:rsidRPr="00E25372">
        <w:rPr>
          <w:rFonts w:eastAsia="Calibri" w:cs="Times New Roman"/>
          <w:szCs w:val="22"/>
          <w:lang w:eastAsia="en-US"/>
        </w:rPr>
        <w:t>3.3</w:t>
      </w:r>
      <w:r w:rsidR="00A838F9" w:rsidRPr="00E25372">
        <w:rPr>
          <w:rFonts w:eastAsia="Calibri" w:cs="Times New Roman"/>
          <w:szCs w:val="22"/>
          <w:lang w:eastAsia="en-US"/>
        </w:rPr>
        <w:t>.</w:t>
      </w:r>
    </w:p>
    <w:p w:rsidR="00F26B55" w:rsidRDefault="00960B4C" w:rsidP="00E72F90">
      <w:pPr>
        <w:rPr>
          <w:rFonts w:eastAsia="Calibri" w:cs="Times New Roman"/>
          <w:szCs w:val="22"/>
          <w:lang w:eastAsia="en-US"/>
        </w:rPr>
      </w:pPr>
      <w:r>
        <w:rPr>
          <w:rFonts w:eastAsia="Calibri" w:cs="Times New Roman"/>
          <w:noProof/>
          <w:szCs w:val="22"/>
          <w:lang w:eastAsia="en-GB"/>
        </w:rPr>
        <w:drawing>
          <wp:anchor distT="0" distB="0" distL="114300" distR="114300" simplePos="0" relativeHeight="252294144" behindDoc="1" locked="0" layoutInCell="1" allowOverlap="1">
            <wp:simplePos x="0" y="0"/>
            <wp:positionH relativeFrom="column">
              <wp:posOffset>1539738</wp:posOffset>
            </wp:positionH>
            <wp:positionV relativeFrom="paragraph">
              <wp:posOffset>113582</wp:posOffset>
            </wp:positionV>
            <wp:extent cx="2008532" cy="3132814"/>
            <wp:effectExtent l="1905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srcRect t="2607"/>
                    <a:stretch>
                      <a:fillRect/>
                    </a:stretch>
                  </pic:blipFill>
                  <pic:spPr bwMode="auto">
                    <a:xfrm>
                      <a:off x="0" y="0"/>
                      <a:ext cx="2008532" cy="3132814"/>
                    </a:xfrm>
                    <a:prstGeom prst="rect">
                      <a:avLst/>
                    </a:prstGeom>
                    <a:noFill/>
                    <a:ln w="9525">
                      <a:noFill/>
                      <a:miter lim="800000"/>
                      <a:headEnd/>
                      <a:tailEnd/>
                    </a:ln>
                  </pic:spPr>
                </pic:pic>
              </a:graphicData>
            </a:graphic>
          </wp:anchor>
        </w:drawing>
      </w: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EC7599" w:rsidRDefault="00EC7599"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F26B55" w:rsidRDefault="00CD0D68" w:rsidP="00E72F90">
      <w:pPr>
        <w:rPr>
          <w:rFonts w:eastAsia="Calibri" w:cs="Times New Roman"/>
          <w:szCs w:val="22"/>
          <w:lang w:eastAsia="en-US"/>
        </w:rPr>
      </w:pPr>
      <w:r>
        <w:rPr>
          <w:rFonts w:eastAsia="Calibri" w:cs="Times New Roman"/>
          <w:szCs w:val="22"/>
          <w:lang w:eastAsia="en-US"/>
        </w:rPr>
        <w:t>Figure 3</w:t>
      </w:r>
      <w:r w:rsidR="00F26B55">
        <w:rPr>
          <w:rFonts w:eastAsia="Calibri" w:cs="Times New Roman"/>
          <w:szCs w:val="22"/>
          <w:lang w:eastAsia="en-US"/>
        </w:rPr>
        <w:t>.</w:t>
      </w:r>
      <w:r>
        <w:rPr>
          <w:rFonts w:eastAsia="Calibri" w:cs="Times New Roman"/>
          <w:szCs w:val="22"/>
          <w:lang w:eastAsia="en-US"/>
        </w:rPr>
        <w:t>3:</w:t>
      </w:r>
      <w:r w:rsidR="00960B4C">
        <w:rPr>
          <w:rFonts w:eastAsia="Calibri" w:cs="Times New Roman"/>
          <w:szCs w:val="22"/>
          <w:lang w:eastAsia="en-US"/>
        </w:rPr>
        <w:t xml:space="preserve"> The </w:t>
      </w:r>
      <w:r>
        <w:rPr>
          <w:rFonts w:eastAsia="Calibri" w:cs="Times New Roman"/>
          <w:szCs w:val="22"/>
          <w:lang w:eastAsia="en-US"/>
        </w:rPr>
        <w:t xml:space="preserve">TourInf </w:t>
      </w:r>
      <w:r w:rsidR="00960B4C">
        <w:rPr>
          <w:rFonts w:eastAsia="Calibri" w:cs="Times New Roman"/>
          <w:szCs w:val="22"/>
          <w:lang w:eastAsia="en-US"/>
        </w:rPr>
        <w:t>application</w:t>
      </w:r>
      <w:r>
        <w:rPr>
          <w:rFonts w:eastAsia="Calibri" w:cs="Times New Roman"/>
          <w:szCs w:val="22"/>
          <w:lang w:eastAsia="en-US"/>
        </w:rPr>
        <w:t>s</w:t>
      </w:r>
      <w:r w:rsidR="00960B4C">
        <w:rPr>
          <w:rFonts w:eastAsia="Calibri" w:cs="Times New Roman"/>
          <w:szCs w:val="22"/>
          <w:lang w:eastAsia="en-US"/>
        </w:rPr>
        <w:t xml:space="preserve"> home screen</w:t>
      </w:r>
      <w:r>
        <w:rPr>
          <w:rFonts w:eastAsia="Calibri" w:cs="Times New Roman"/>
          <w:szCs w:val="22"/>
          <w:lang w:eastAsia="en-US"/>
        </w:rPr>
        <w:t>.</w:t>
      </w:r>
    </w:p>
    <w:p w:rsidR="00F26B55" w:rsidRDefault="00F26B55" w:rsidP="00E72F90">
      <w:pPr>
        <w:rPr>
          <w:rFonts w:eastAsia="Calibri" w:cs="Times New Roman"/>
          <w:szCs w:val="22"/>
          <w:lang w:eastAsia="en-US"/>
        </w:rPr>
      </w:pPr>
    </w:p>
    <w:p w:rsidR="004A7945" w:rsidRDefault="00EC7599" w:rsidP="00E72F90">
      <w:pPr>
        <w:rPr>
          <w:rFonts w:eastAsia="Calibri" w:cs="Times New Roman"/>
          <w:szCs w:val="22"/>
          <w:lang w:eastAsia="en-US"/>
        </w:rPr>
      </w:pPr>
      <w:r>
        <w:rPr>
          <w:rFonts w:eastAsia="Calibri" w:cs="Times New Roman"/>
          <w:szCs w:val="22"/>
          <w:lang w:eastAsia="en-US"/>
        </w:rPr>
        <w:t>The design of the next screen that the user is forwarded to was very important as it is th</w:t>
      </w:r>
      <w:r w:rsidR="00A838F9">
        <w:rPr>
          <w:rFonts w:eastAsia="Calibri" w:cs="Times New Roman"/>
          <w:szCs w:val="22"/>
          <w:lang w:eastAsia="en-US"/>
        </w:rPr>
        <w:t>e main menu for the application. It displays</w:t>
      </w:r>
      <w:r>
        <w:rPr>
          <w:rFonts w:eastAsia="Calibri" w:cs="Times New Roman"/>
          <w:szCs w:val="22"/>
          <w:lang w:eastAsia="en-US"/>
        </w:rPr>
        <w:t xml:space="preserve"> all the categories of places </w:t>
      </w:r>
      <w:r w:rsidR="00A838F9">
        <w:rPr>
          <w:rFonts w:eastAsia="Calibri" w:cs="Times New Roman"/>
          <w:szCs w:val="22"/>
          <w:lang w:eastAsia="en-US"/>
        </w:rPr>
        <w:t>that can</w:t>
      </w:r>
      <w:r>
        <w:rPr>
          <w:rFonts w:eastAsia="Calibri" w:cs="Times New Roman"/>
          <w:szCs w:val="22"/>
          <w:lang w:eastAsia="en-US"/>
        </w:rPr>
        <w:t xml:space="preserve"> </w:t>
      </w:r>
      <w:r w:rsidR="00A838F9">
        <w:rPr>
          <w:rFonts w:eastAsia="Calibri" w:cs="Times New Roman"/>
          <w:szCs w:val="22"/>
          <w:lang w:eastAsia="en-US"/>
        </w:rPr>
        <w:t xml:space="preserve">be </w:t>
      </w:r>
      <w:r>
        <w:rPr>
          <w:rFonts w:eastAsia="Calibri" w:cs="Times New Roman"/>
          <w:szCs w:val="22"/>
          <w:lang w:eastAsia="en-US"/>
        </w:rPr>
        <w:t>selected</w:t>
      </w:r>
      <w:r w:rsidR="00A838F9">
        <w:rPr>
          <w:rFonts w:eastAsia="Calibri" w:cs="Times New Roman"/>
          <w:szCs w:val="22"/>
          <w:lang w:eastAsia="en-US"/>
        </w:rPr>
        <w:t xml:space="preserve"> to see if any places are in the surrounding area for that category</w:t>
      </w:r>
      <w:r>
        <w:rPr>
          <w:rFonts w:eastAsia="Calibri" w:cs="Times New Roman"/>
          <w:szCs w:val="22"/>
          <w:lang w:eastAsia="en-US"/>
        </w:rPr>
        <w:t xml:space="preserve">. For this </w:t>
      </w:r>
      <w:r w:rsidR="00A838F9">
        <w:rPr>
          <w:rFonts w:eastAsia="Calibri" w:cs="Times New Roman"/>
          <w:szCs w:val="22"/>
          <w:lang w:eastAsia="en-US"/>
        </w:rPr>
        <w:t>screen to be displayed an i</w:t>
      </w:r>
      <w:r>
        <w:rPr>
          <w:rFonts w:eastAsia="Calibri" w:cs="Times New Roman"/>
          <w:szCs w:val="22"/>
          <w:lang w:eastAsia="en-US"/>
        </w:rPr>
        <w:t xml:space="preserve">con based design was chosen as it gives the user a quick graphical representation of the different categories, allowing them to quickly identify what they </w:t>
      </w:r>
      <w:r>
        <w:rPr>
          <w:rFonts w:eastAsia="Calibri" w:cs="Times New Roman"/>
          <w:szCs w:val="22"/>
          <w:lang w:eastAsia="en-US"/>
        </w:rPr>
        <w:lastRenderedPageBreak/>
        <w:t>are looking</w:t>
      </w:r>
      <w:r w:rsidR="00A838F9">
        <w:rPr>
          <w:rFonts w:eastAsia="Calibri" w:cs="Times New Roman"/>
          <w:szCs w:val="22"/>
          <w:lang w:eastAsia="en-US"/>
        </w:rPr>
        <w:t xml:space="preserve"> for and allow for quick selection</w:t>
      </w:r>
      <w:r>
        <w:rPr>
          <w:rFonts w:eastAsia="Calibri" w:cs="Times New Roman"/>
          <w:szCs w:val="22"/>
          <w:lang w:eastAsia="en-US"/>
        </w:rPr>
        <w:t>. Another reason this type of layout was used is that although it uses graphics it also uses screen space efficiently</w:t>
      </w:r>
      <w:r w:rsidR="003717E5">
        <w:rPr>
          <w:rFonts w:eastAsia="Calibri" w:cs="Times New Roman"/>
          <w:szCs w:val="22"/>
          <w:lang w:eastAsia="en-US"/>
        </w:rPr>
        <w:t xml:space="preserve"> allowing a lot of categories to be displayed to the user at once</w:t>
      </w:r>
      <w:r>
        <w:rPr>
          <w:rFonts w:eastAsia="Calibri" w:cs="Times New Roman"/>
          <w:szCs w:val="22"/>
          <w:lang w:eastAsia="en-US"/>
        </w:rPr>
        <w:t xml:space="preserve">. </w:t>
      </w:r>
      <w:r w:rsidR="003717E5">
        <w:rPr>
          <w:rFonts w:eastAsia="Calibri" w:cs="Times New Roman"/>
          <w:szCs w:val="22"/>
          <w:lang w:eastAsia="en-US"/>
        </w:rPr>
        <w:t>This enhances</w:t>
      </w:r>
      <w:r w:rsidR="00347152">
        <w:rPr>
          <w:rFonts w:eastAsia="Calibri" w:cs="Times New Roman"/>
          <w:szCs w:val="22"/>
          <w:lang w:eastAsia="en-US"/>
        </w:rPr>
        <w:t xml:space="preserve"> </w:t>
      </w:r>
      <w:r w:rsidR="00B01A40">
        <w:rPr>
          <w:rFonts w:eastAsia="Calibri" w:cs="Times New Roman"/>
          <w:szCs w:val="22"/>
          <w:lang w:eastAsia="en-US"/>
        </w:rPr>
        <w:t xml:space="preserve">the usability of the app due to it being </w:t>
      </w:r>
      <w:r w:rsidR="00A3655C">
        <w:rPr>
          <w:rFonts w:eastAsia="Calibri" w:cs="Times New Roman"/>
          <w:szCs w:val="22"/>
          <w:lang w:eastAsia="en-US"/>
        </w:rPr>
        <w:t>simple</w:t>
      </w:r>
      <w:r w:rsidR="00B01A40">
        <w:rPr>
          <w:rFonts w:eastAsia="Calibri" w:cs="Times New Roman"/>
          <w:szCs w:val="22"/>
          <w:lang w:eastAsia="en-US"/>
        </w:rPr>
        <w:t xml:space="preserve"> </w:t>
      </w:r>
      <w:r w:rsidR="00A3655C">
        <w:rPr>
          <w:rFonts w:eastAsia="Calibri" w:cs="Times New Roman"/>
          <w:szCs w:val="22"/>
          <w:lang w:eastAsia="en-US"/>
        </w:rPr>
        <w:t xml:space="preserve">to operate </w:t>
      </w:r>
      <w:r w:rsidR="00B01A40">
        <w:rPr>
          <w:rFonts w:eastAsia="Calibri" w:cs="Times New Roman"/>
          <w:szCs w:val="22"/>
          <w:lang w:eastAsia="en-US"/>
        </w:rPr>
        <w:t xml:space="preserve">and </w:t>
      </w:r>
      <w:r w:rsidR="00A3655C">
        <w:rPr>
          <w:rFonts w:eastAsia="Calibri" w:cs="Times New Roman"/>
          <w:szCs w:val="22"/>
          <w:lang w:eastAsia="en-US"/>
        </w:rPr>
        <w:t>quick</w:t>
      </w:r>
      <w:r w:rsidR="00B01A40">
        <w:rPr>
          <w:rFonts w:eastAsia="Calibri" w:cs="Times New Roman"/>
          <w:szCs w:val="22"/>
          <w:lang w:eastAsia="en-US"/>
        </w:rPr>
        <w:t xml:space="preserve"> to use. </w:t>
      </w:r>
      <w:r w:rsidR="00A838F9">
        <w:rPr>
          <w:rFonts w:eastAsia="Calibri" w:cs="Times New Roman"/>
          <w:szCs w:val="22"/>
          <w:lang w:eastAsia="en-US"/>
        </w:rPr>
        <w:t>Furthermore an</w:t>
      </w:r>
      <w:r w:rsidR="00670888">
        <w:rPr>
          <w:rFonts w:eastAsia="Calibri" w:cs="Times New Roman"/>
          <w:szCs w:val="22"/>
          <w:lang w:eastAsia="en-US"/>
        </w:rPr>
        <w:t>other</w:t>
      </w:r>
      <w:r w:rsidR="00B01A40">
        <w:rPr>
          <w:rFonts w:eastAsia="Calibri" w:cs="Times New Roman"/>
          <w:szCs w:val="22"/>
          <w:lang w:eastAsia="en-US"/>
        </w:rPr>
        <w:t xml:space="preserve"> advantage of using this layout is that a lot </w:t>
      </w:r>
      <w:r w:rsidR="00A3655C">
        <w:rPr>
          <w:rFonts w:eastAsia="Calibri" w:cs="Times New Roman"/>
          <w:szCs w:val="22"/>
          <w:lang w:eastAsia="en-US"/>
        </w:rPr>
        <w:t xml:space="preserve">of operating systems such as Android </w:t>
      </w:r>
      <w:r w:rsidR="00A838F9">
        <w:rPr>
          <w:rFonts w:eastAsia="Calibri" w:cs="Times New Roman"/>
          <w:szCs w:val="22"/>
          <w:lang w:eastAsia="en-US"/>
        </w:rPr>
        <w:t xml:space="preserve">and iOS </w:t>
      </w:r>
      <w:r w:rsidR="00A3655C">
        <w:rPr>
          <w:rFonts w:eastAsia="Calibri" w:cs="Times New Roman"/>
          <w:szCs w:val="22"/>
          <w:lang w:eastAsia="en-US"/>
        </w:rPr>
        <w:t xml:space="preserve">used on tablets and smart phones use this type of interface to launch applications from their home screens. This should give the user a sense of familiarity </w:t>
      </w:r>
      <w:r w:rsidR="006D0ACA">
        <w:rPr>
          <w:rFonts w:eastAsia="Calibri" w:cs="Times New Roman"/>
          <w:szCs w:val="22"/>
          <w:lang w:eastAsia="en-US"/>
        </w:rPr>
        <w:t xml:space="preserve">when using the application </w:t>
      </w:r>
      <w:r w:rsidR="00A32515">
        <w:rPr>
          <w:rFonts w:eastAsia="Calibri" w:cs="Times New Roman"/>
          <w:szCs w:val="22"/>
          <w:lang w:eastAsia="en-US"/>
        </w:rPr>
        <w:t xml:space="preserve">and </w:t>
      </w:r>
      <w:r w:rsidR="006D0ACA">
        <w:rPr>
          <w:rFonts w:eastAsia="Calibri" w:cs="Times New Roman"/>
          <w:szCs w:val="22"/>
          <w:lang w:eastAsia="en-US"/>
        </w:rPr>
        <w:t>allow</w:t>
      </w:r>
      <w:r w:rsidR="00A32515">
        <w:rPr>
          <w:rFonts w:eastAsia="Calibri" w:cs="Times New Roman"/>
          <w:szCs w:val="22"/>
          <w:lang w:eastAsia="en-US"/>
        </w:rPr>
        <w:t xml:space="preserve"> the user </w:t>
      </w:r>
      <w:r w:rsidR="006D0ACA">
        <w:rPr>
          <w:rFonts w:eastAsia="Calibri" w:cs="Times New Roman"/>
          <w:szCs w:val="22"/>
          <w:lang w:eastAsia="en-US"/>
        </w:rPr>
        <w:t xml:space="preserve">to easily </w:t>
      </w:r>
      <w:r w:rsidR="00A32515">
        <w:rPr>
          <w:rFonts w:eastAsia="Calibri" w:cs="Times New Roman"/>
          <w:szCs w:val="22"/>
          <w:lang w:eastAsia="en-US"/>
        </w:rPr>
        <w:t xml:space="preserve">navigate to the category </w:t>
      </w:r>
      <w:r w:rsidR="006D0ACA">
        <w:rPr>
          <w:rFonts w:eastAsia="Calibri" w:cs="Times New Roman"/>
          <w:szCs w:val="22"/>
          <w:lang w:eastAsia="en-US"/>
        </w:rPr>
        <w:t xml:space="preserve">that </w:t>
      </w:r>
      <w:r w:rsidR="00A32515">
        <w:rPr>
          <w:rFonts w:eastAsia="Calibri" w:cs="Times New Roman"/>
          <w:szCs w:val="22"/>
          <w:lang w:eastAsia="en-US"/>
        </w:rPr>
        <w:t>they want</w:t>
      </w:r>
      <w:r w:rsidR="006D0ACA">
        <w:rPr>
          <w:rFonts w:eastAsia="Calibri" w:cs="Times New Roman"/>
          <w:szCs w:val="22"/>
          <w:lang w:eastAsia="en-US"/>
        </w:rPr>
        <w:t xml:space="preserve"> to select</w:t>
      </w:r>
      <w:r w:rsidR="00A32515">
        <w:rPr>
          <w:rFonts w:eastAsia="Calibri" w:cs="Times New Roman"/>
          <w:szCs w:val="22"/>
          <w:lang w:eastAsia="en-US"/>
        </w:rPr>
        <w:t>.</w:t>
      </w:r>
      <w:r w:rsidR="004A7945">
        <w:rPr>
          <w:rFonts w:eastAsia="Calibri" w:cs="Times New Roman"/>
          <w:szCs w:val="22"/>
          <w:lang w:eastAsia="en-US"/>
        </w:rPr>
        <w:t xml:space="preserve"> </w:t>
      </w:r>
    </w:p>
    <w:p w:rsidR="004A7945" w:rsidRDefault="004A7945" w:rsidP="00E72F90">
      <w:pPr>
        <w:rPr>
          <w:rFonts w:eastAsia="Calibri" w:cs="Times New Roman"/>
          <w:szCs w:val="22"/>
          <w:lang w:eastAsia="en-US"/>
        </w:rPr>
      </w:pPr>
    </w:p>
    <w:p w:rsidR="00960B4C" w:rsidRDefault="004A7945" w:rsidP="00E72F90">
      <w:pPr>
        <w:rPr>
          <w:rFonts w:eastAsia="Calibri" w:cs="Times New Roman"/>
          <w:szCs w:val="22"/>
          <w:lang w:eastAsia="en-US"/>
        </w:rPr>
      </w:pPr>
      <w:r>
        <w:rPr>
          <w:rFonts w:eastAsia="Calibri" w:cs="Times New Roman"/>
          <w:szCs w:val="22"/>
          <w:lang w:eastAsia="en-US"/>
        </w:rPr>
        <w:t>Finding appropriate icons for the design of the application was a difficult task. At first different images from Google searches were used and</w:t>
      </w:r>
      <w:r w:rsidR="00670888">
        <w:rPr>
          <w:rFonts w:eastAsia="Calibri" w:cs="Times New Roman"/>
          <w:szCs w:val="22"/>
          <w:lang w:eastAsia="en-US"/>
        </w:rPr>
        <w:t xml:space="preserve"> tested. However the prototype created</w:t>
      </w:r>
      <w:r>
        <w:rPr>
          <w:rFonts w:eastAsia="Calibri" w:cs="Times New Roman"/>
          <w:szCs w:val="22"/>
          <w:lang w:eastAsia="en-US"/>
        </w:rPr>
        <w:t xml:space="preserve"> did not create the vision of a professional application. The images were all of different styles, had to be cropped to size and contained different colours. </w:t>
      </w:r>
      <w:r w:rsidR="00A32515">
        <w:rPr>
          <w:rFonts w:eastAsia="Calibri" w:cs="Times New Roman"/>
          <w:szCs w:val="22"/>
          <w:lang w:eastAsia="en-US"/>
        </w:rPr>
        <w:t xml:space="preserve"> </w:t>
      </w:r>
      <w:r w:rsidR="0028768E">
        <w:rPr>
          <w:rFonts w:eastAsia="Calibri" w:cs="Times New Roman"/>
          <w:szCs w:val="22"/>
          <w:lang w:eastAsia="en-US"/>
        </w:rPr>
        <w:t xml:space="preserve">It was </w:t>
      </w:r>
      <w:r w:rsidR="00670888">
        <w:rPr>
          <w:rFonts w:eastAsia="Calibri" w:cs="Times New Roman"/>
          <w:szCs w:val="22"/>
          <w:lang w:eastAsia="en-US"/>
        </w:rPr>
        <w:t>therefore decided that a set of icon images were</w:t>
      </w:r>
      <w:r w:rsidR="0028768E">
        <w:rPr>
          <w:rFonts w:eastAsia="Calibri" w:cs="Times New Roman"/>
          <w:szCs w:val="22"/>
          <w:lang w:eastAsia="en-US"/>
        </w:rPr>
        <w:t xml:space="preserve"> required to </w:t>
      </w:r>
      <w:r w:rsidR="00670888">
        <w:rPr>
          <w:rFonts w:eastAsia="Calibri" w:cs="Times New Roman"/>
          <w:szCs w:val="22"/>
          <w:lang w:eastAsia="en-US"/>
        </w:rPr>
        <w:t>bring</w:t>
      </w:r>
      <w:r w:rsidR="0028768E">
        <w:rPr>
          <w:rFonts w:eastAsia="Calibri" w:cs="Times New Roman"/>
          <w:szCs w:val="22"/>
          <w:lang w:eastAsia="en-US"/>
        </w:rPr>
        <w:t xml:space="preserve"> consist</w:t>
      </w:r>
      <w:r w:rsidR="00670888">
        <w:rPr>
          <w:rFonts w:eastAsia="Calibri" w:cs="Times New Roman"/>
          <w:szCs w:val="22"/>
          <w:lang w:eastAsia="en-US"/>
        </w:rPr>
        <w:t>ency across the icons and give</w:t>
      </w:r>
      <w:r w:rsidR="0028768E">
        <w:rPr>
          <w:rFonts w:eastAsia="Calibri" w:cs="Times New Roman"/>
          <w:szCs w:val="22"/>
          <w:lang w:eastAsia="en-US"/>
        </w:rPr>
        <w:t xml:space="preserve"> the professional look and feel that was </w:t>
      </w:r>
      <w:r w:rsidR="00670888">
        <w:rPr>
          <w:rFonts w:eastAsia="Calibri" w:cs="Times New Roman"/>
          <w:szCs w:val="22"/>
          <w:lang w:eastAsia="en-US"/>
        </w:rPr>
        <w:t>sought after</w:t>
      </w:r>
      <w:r w:rsidR="0028768E">
        <w:rPr>
          <w:rFonts w:eastAsia="Calibri" w:cs="Times New Roman"/>
          <w:szCs w:val="22"/>
          <w:lang w:eastAsia="en-US"/>
        </w:rPr>
        <w:t xml:space="preserve">. </w:t>
      </w:r>
      <w:r w:rsidR="00670888">
        <w:rPr>
          <w:rFonts w:eastAsia="Calibri" w:cs="Times New Roman"/>
          <w:szCs w:val="22"/>
          <w:lang w:eastAsia="en-US"/>
        </w:rPr>
        <w:t>I</w:t>
      </w:r>
      <w:r w:rsidR="009D214F">
        <w:rPr>
          <w:rFonts w:eastAsia="Calibri" w:cs="Times New Roman"/>
          <w:szCs w:val="22"/>
          <w:lang w:eastAsia="en-US"/>
        </w:rPr>
        <w:t xml:space="preserve">con </w:t>
      </w:r>
      <w:r w:rsidR="00670888">
        <w:rPr>
          <w:rFonts w:eastAsia="Calibri" w:cs="Times New Roman"/>
          <w:szCs w:val="22"/>
          <w:lang w:eastAsia="en-US"/>
        </w:rPr>
        <w:t>sets/</w:t>
      </w:r>
      <w:r w:rsidR="009D214F">
        <w:rPr>
          <w:rFonts w:eastAsia="Calibri" w:cs="Times New Roman"/>
          <w:szCs w:val="22"/>
          <w:lang w:eastAsia="en-US"/>
        </w:rPr>
        <w:t>packs, are notoriously difficult to find</w:t>
      </w:r>
      <w:r w:rsidR="00670888">
        <w:rPr>
          <w:rFonts w:eastAsia="Calibri" w:cs="Times New Roman"/>
          <w:szCs w:val="22"/>
          <w:lang w:eastAsia="en-US"/>
        </w:rPr>
        <w:t>, especially those that are well designed</w:t>
      </w:r>
      <w:r w:rsidR="00406B61">
        <w:rPr>
          <w:rFonts w:eastAsia="Calibri" w:cs="Times New Roman"/>
          <w:szCs w:val="22"/>
          <w:lang w:eastAsia="en-US"/>
        </w:rPr>
        <w:t xml:space="preserve"> and in the correct size</w:t>
      </w:r>
      <w:r w:rsidR="00670888">
        <w:rPr>
          <w:rFonts w:eastAsia="Calibri" w:cs="Times New Roman"/>
          <w:szCs w:val="22"/>
          <w:lang w:eastAsia="en-US"/>
        </w:rPr>
        <w:t>.</w:t>
      </w:r>
      <w:r w:rsidR="009D214F">
        <w:rPr>
          <w:rFonts w:eastAsia="Calibri" w:cs="Times New Roman"/>
          <w:szCs w:val="22"/>
          <w:lang w:eastAsia="en-US"/>
        </w:rPr>
        <w:t xml:space="preserve"> </w:t>
      </w:r>
      <w:r w:rsidR="00670888">
        <w:rPr>
          <w:rFonts w:eastAsia="Calibri" w:cs="Times New Roman"/>
          <w:szCs w:val="22"/>
          <w:lang w:eastAsia="en-US"/>
        </w:rPr>
        <w:t>They are rarely</w:t>
      </w:r>
      <w:r w:rsidR="009D214F">
        <w:rPr>
          <w:rFonts w:eastAsia="Calibri" w:cs="Times New Roman"/>
          <w:szCs w:val="22"/>
          <w:lang w:eastAsia="en-US"/>
        </w:rPr>
        <w:t xml:space="preserve"> available for free and without licensing. After a lot of research and searching an open source </w:t>
      </w:r>
      <w:r w:rsidR="00AD6223">
        <w:rPr>
          <w:rFonts w:eastAsia="Calibri" w:cs="Times New Roman"/>
          <w:szCs w:val="22"/>
          <w:lang w:eastAsia="en-US"/>
        </w:rPr>
        <w:t xml:space="preserve">project </w:t>
      </w:r>
      <w:r w:rsidR="009D214F">
        <w:rPr>
          <w:rFonts w:eastAsia="Calibri" w:cs="Times New Roman"/>
          <w:szCs w:val="22"/>
          <w:lang w:eastAsia="en-US"/>
        </w:rPr>
        <w:t>set of icons was found</w:t>
      </w:r>
      <w:r w:rsidR="00060A93">
        <w:rPr>
          <w:rFonts w:eastAsia="Calibri" w:cs="Times New Roman"/>
          <w:szCs w:val="22"/>
          <w:lang w:eastAsia="en-US"/>
        </w:rPr>
        <w:t xml:space="preserve"> </w:t>
      </w:r>
      <w:r w:rsidR="00060A93" w:rsidRPr="00670888">
        <w:rPr>
          <w:rFonts w:eastAsia="Calibri" w:cs="Times New Roman"/>
          <w:szCs w:val="22"/>
          <w:lang w:eastAsia="en-US"/>
        </w:rPr>
        <w:t>[</w:t>
      </w:r>
      <w:r w:rsidR="00670888" w:rsidRPr="00670888">
        <w:rPr>
          <w:rFonts w:eastAsia="Calibri" w:cs="Times New Roman"/>
          <w:szCs w:val="22"/>
          <w:lang w:eastAsia="en-US"/>
        </w:rPr>
        <w:t>23</w:t>
      </w:r>
      <w:r w:rsidR="00060A93" w:rsidRPr="00670888">
        <w:rPr>
          <w:rFonts w:eastAsia="Calibri" w:cs="Times New Roman"/>
          <w:szCs w:val="22"/>
          <w:lang w:eastAsia="en-US"/>
        </w:rPr>
        <w:t>]</w:t>
      </w:r>
      <w:r w:rsidR="009D214F">
        <w:rPr>
          <w:rFonts w:eastAsia="Calibri" w:cs="Times New Roman"/>
          <w:szCs w:val="22"/>
          <w:lang w:eastAsia="en-US"/>
        </w:rPr>
        <w:t xml:space="preserve">. </w:t>
      </w:r>
      <w:r w:rsidR="00F072FD">
        <w:rPr>
          <w:rFonts w:eastAsia="Calibri" w:cs="Times New Roman"/>
          <w:szCs w:val="22"/>
          <w:lang w:eastAsia="en-US"/>
        </w:rPr>
        <w:t>These look</w:t>
      </w:r>
      <w:r w:rsidR="00406B61">
        <w:rPr>
          <w:rFonts w:eastAsia="Calibri" w:cs="Times New Roman"/>
          <w:szCs w:val="22"/>
          <w:lang w:eastAsia="en-US"/>
        </w:rPr>
        <w:t>ed</w:t>
      </w:r>
      <w:r w:rsidR="00F072FD">
        <w:rPr>
          <w:rFonts w:eastAsia="Calibri" w:cs="Times New Roman"/>
          <w:szCs w:val="22"/>
          <w:lang w:eastAsia="en-US"/>
        </w:rPr>
        <w:t xml:space="preserve"> far more professional and </w:t>
      </w:r>
      <w:r w:rsidR="00406B61">
        <w:rPr>
          <w:rFonts w:eastAsia="Calibri" w:cs="Times New Roman"/>
          <w:szCs w:val="22"/>
          <w:lang w:eastAsia="en-US"/>
        </w:rPr>
        <w:t>were</w:t>
      </w:r>
      <w:r w:rsidR="00F072FD">
        <w:rPr>
          <w:rFonts w:eastAsia="Calibri" w:cs="Times New Roman"/>
          <w:szCs w:val="22"/>
          <w:lang w:eastAsia="en-US"/>
        </w:rPr>
        <w:t xml:space="preserve"> importantly offered in vector format. This allowed them to be easily resized appropriately.</w:t>
      </w:r>
      <w:r w:rsidR="005A5571">
        <w:rPr>
          <w:rFonts w:eastAsia="Calibri" w:cs="Times New Roman"/>
          <w:szCs w:val="22"/>
          <w:lang w:eastAsia="en-US"/>
        </w:rPr>
        <w:t xml:space="preserve"> Not all icons </w:t>
      </w:r>
      <w:r w:rsidR="00406B61">
        <w:rPr>
          <w:rFonts w:eastAsia="Calibri" w:cs="Times New Roman"/>
          <w:szCs w:val="22"/>
          <w:lang w:eastAsia="en-US"/>
        </w:rPr>
        <w:t xml:space="preserve">needed </w:t>
      </w:r>
      <w:r w:rsidR="005A5571">
        <w:rPr>
          <w:rFonts w:eastAsia="Calibri" w:cs="Times New Roman"/>
          <w:szCs w:val="22"/>
          <w:lang w:eastAsia="en-US"/>
        </w:rPr>
        <w:t>were present so a couple had to be created from scratch</w:t>
      </w:r>
      <w:r w:rsidR="00406B61">
        <w:rPr>
          <w:rFonts w:eastAsia="Calibri" w:cs="Times New Roman"/>
          <w:szCs w:val="22"/>
          <w:lang w:eastAsia="en-US"/>
        </w:rPr>
        <w:t xml:space="preserve"> and </w:t>
      </w:r>
      <w:r w:rsidR="00B20AD7">
        <w:rPr>
          <w:rFonts w:eastAsia="Calibri" w:cs="Times New Roman"/>
          <w:szCs w:val="22"/>
          <w:lang w:eastAsia="en-US"/>
        </w:rPr>
        <w:t xml:space="preserve">some combined </w:t>
      </w:r>
      <w:r w:rsidR="00406B61">
        <w:rPr>
          <w:rFonts w:eastAsia="Calibri" w:cs="Times New Roman"/>
          <w:szCs w:val="22"/>
          <w:lang w:eastAsia="en-US"/>
        </w:rPr>
        <w:t>together</w:t>
      </w:r>
      <w:r w:rsidR="005A5571">
        <w:rPr>
          <w:rFonts w:eastAsia="Calibri" w:cs="Times New Roman"/>
          <w:szCs w:val="22"/>
          <w:lang w:eastAsia="en-US"/>
        </w:rPr>
        <w:t xml:space="preserve">, but thankfully </w:t>
      </w:r>
      <w:r w:rsidR="00AB4C64">
        <w:rPr>
          <w:rFonts w:eastAsia="Calibri" w:cs="Times New Roman"/>
          <w:szCs w:val="22"/>
          <w:lang w:eastAsia="en-US"/>
        </w:rPr>
        <w:t>the majority were offered</w:t>
      </w:r>
      <w:r w:rsidR="005A5571">
        <w:rPr>
          <w:rFonts w:eastAsia="Calibri" w:cs="Times New Roman"/>
          <w:szCs w:val="22"/>
          <w:lang w:eastAsia="en-US"/>
        </w:rPr>
        <w:t>.</w:t>
      </w:r>
      <w:r w:rsidR="006E066F">
        <w:rPr>
          <w:rFonts w:eastAsia="Calibri" w:cs="Times New Roman"/>
          <w:szCs w:val="22"/>
          <w:lang w:eastAsia="en-US"/>
        </w:rPr>
        <w:t xml:space="preserve"> The main menu from the application can be seen below in </w:t>
      </w:r>
      <w:r w:rsidR="006E066F" w:rsidRPr="00CD0D68">
        <w:rPr>
          <w:rFonts w:eastAsia="Calibri" w:cs="Times New Roman"/>
          <w:szCs w:val="22"/>
          <w:lang w:eastAsia="en-US"/>
        </w:rPr>
        <w:t xml:space="preserve">figure </w:t>
      </w:r>
      <w:r w:rsidR="00CD0D68" w:rsidRPr="00CD0D68">
        <w:rPr>
          <w:rFonts w:eastAsia="Calibri" w:cs="Times New Roman"/>
          <w:szCs w:val="22"/>
          <w:lang w:eastAsia="en-US"/>
        </w:rPr>
        <w:t>3.4</w:t>
      </w:r>
      <w:r w:rsidR="006E066F">
        <w:rPr>
          <w:rFonts w:eastAsia="Calibri" w:cs="Times New Roman"/>
          <w:szCs w:val="22"/>
          <w:lang w:eastAsia="en-US"/>
        </w:rPr>
        <w:t>:</w:t>
      </w:r>
    </w:p>
    <w:p w:rsidR="00F26B55" w:rsidRDefault="00F26B55" w:rsidP="00E72F90">
      <w:pPr>
        <w:rPr>
          <w:rFonts w:eastAsia="Calibri" w:cs="Times New Roman"/>
          <w:szCs w:val="22"/>
          <w:lang w:eastAsia="en-US"/>
        </w:rPr>
      </w:pPr>
    </w:p>
    <w:p w:rsidR="00F26B55" w:rsidRDefault="00972313" w:rsidP="00E72F90">
      <w:pPr>
        <w:rPr>
          <w:rFonts w:eastAsia="Calibri" w:cs="Times New Roman"/>
          <w:szCs w:val="22"/>
          <w:lang w:eastAsia="en-US"/>
        </w:rPr>
      </w:pPr>
      <w:r>
        <w:rPr>
          <w:rFonts w:eastAsia="Calibri" w:cs="Times New Roman"/>
          <w:noProof/>
          <w:szCs w:val="22"/>
          <w:lang w:eastAsia="en-GB"/>
        </w:rPr>
        <w:drawing>
          <wp:anchor distT="0" distB="0" distL="114300" distR="114300" simplePos="0" relativeHeight="252295168" behindDoc="1" locked="0" layoutInCell="1" allowOverlap="1">
            <wp:simplePos x="0" y="0"/>
            <wp:positionH relativeFrom="column">
              <wp:posOffset>1412516</wp:posOffset>
            </wp:positionH>
            <wp:positionV relativeFrom="paragraph">
              <wp:posOffset>53147</wp:posOffset>
            </wp:positionV>
            <wp:extent cx="2366341" cy="3681454"/>
            <wp:effectExtent l="1905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srcRect t="2882"/>
                    <a:stretch>
                      <a:fillRect/>
                    </a:stretch>
                  </pic:blipFill>
                  <pic:spPr bwMode="auto">
                    <a:xfrm>
                      <a:off x="0" y="0"/>
                      <a:ext cx="2366341" cy="3681454"/>
                    </a:xfrm>
                    <a:prstGeom prst="rect">
                      <a:avLst/>
                    </a:prstGeom>
                    <a:noFill/>
                    <a:ln w="9525">
                      <a:noFill/>
                      <a:miter lim="800000"/>
                      <a:headEnd/>
                      <a:tailEnd/>
                    </a:ln>
                  </pic:spPr>
                </pic:pic>
              </a:graphicData>
            </a:graphic>
          </wp:anchor>
        </w:drawing>
      </w: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F26B55" w:rsidRDefault="00F26B55" w:rsidP="00E72F90">
      <w:pPr>
        <w:rPr>
          <w:rFonts w:eastAsia="Calibri" w:cs="Times New Roman"/>
          <w:szCs w:val="22"/>
          <w:lang w:eastAsia="en-US"/>
        </w:rPr>
      </w:pPr>
    </w:p>
    <w:p w:rsidR="007714F5" w:rsidRDefault="007714F5"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972313" w:rsidRDefault="00972313" w:rsidP="00E72F90">
      <w:pPr>
        <w:rPr>
          <w:rFonts w:eastAsia="Calibri" w:cs="Times New Roman"/>
          <w:szCs w:val="22"/>
          <w:lang w:eastAsia="en-US"/>
        </w:rPr>
      </w:pPr>
    </w:p>
    <w:p w:rsidR="00972313" w:rsidRDefault="00972313" w:rsidP="00E72F90">
      <w:pPr>
        <w:rPr>
          <w:rFonts w:eastAsia="Calibri" w:cs="Times New Roman"/>
          <w:szCs w:val="22"/>
          <w:lang w:eastAsia="en-US"/>
        </w:rPr>
      </w:pPr>
    </w:p>
    <w:p w:rsidR="00972313" w:rsidRDefault="00972313" w:rsidP="00E72F90">
      <w:pPr>
        <w:rPr>
          <w:rFonts w:eastAsia="Calibri" w:cs="Times New Roman"/>
          <w:szCs w:val="22"/>
          <w:lang w:eastAsia="en-US"/>
        </w:rPr>
      </w:pPr>
    </w:p>
    <w:p w:rsidR="00972313" w:rsidRDefault="00972313" w:rsidP="00E72F90">
      <w:pPr>
        <w:rPr>
          <w:rFonts w:eastAsia="Calibri" w:cs="Times New Roman"/>
          <w:szCs w:val="22"/>
          <w:lang w:eastAsia="en-US"/>
        </w:rPr>
      </w:pPr>
    </w:p>
    <w:p w:rsidR="00AF781F" w:rsidRDefault="00AF781F" w:rsidP="00E72F90">
      <w:pPr>
        <w:rPr>
          <w:rFonts w:eastAsia="Calibri" w:cs="Times New Roman"/>
          <w:szCs w:val="22"/>
          <w:lang w:eastAsia="en-US"/>
        </w:rPr>
      </w:pPr>
      <w:r>
        <w:rPr>
          <w:rFonts w:eastAsia="Calibri" w:cs="Times New Roman"/>
          <w:szCs w:val="22"/>
          <w:lang w:eastAsia="en-US"/>
        </w:rPr>
        <w:t>Fig</w:t>
      </w:r>
      <w:r w:rsidR="00CD0D68">
        <w:rPr>
          <w:rFonts w:eastAsia="Calibri" w:cs="Times New Roman"/>
          <w:szCs w:val="22"/>
          <w:lang w:eastAsia="en-US"/>
        </w:rPr>
        <w:t>ure 3.4:</w:t>
      </w:r>
      <w:r w:rsidR="00960B4C">
        <w:rPr>
          <w:rFonts w:eastAsia="Calibri" w:cs="Times New Roman"/>
          <w:szCs w:val="22"/>
          <w:lang w:eastAsia="en-US"/>
        </w:rPr>
        <w:t xml:space="preserve"> The </w:t>
      </w:r>
      <w:r w:rsidR="00CD0D68">
        <w:rPr>
          <w:rFonts w:eastAsia="Calibri" w:cs="Times New Roman"/>
          <w:szCs w:val="22"/>
          <w:lang w:eastAsia="en-US"/>
        </w:rPr>
        <w:t>TourInf Applications</w:t>
      </w:r>
      <w:r w:rsidR="00960B4C">
        <w:rPr>
          <w:rFonts w:eastAsia="Calibri" w:cs="Times New Roman"/>
          <w:szCs w:val="22"/>
          <w:lang w:eastAsia="en-US"/>
        </w:rPr>
        <w:t xml:space="preserve"> main menu</w:t>
      </w:r>
      <w:r w:rsidR="00CD0D68">
        <w:rPr>
          <w:rFonts w:eastAsia="Calibri" w:cs="Times New Roman"/>
          <w:szCs w:val="22"/>
          <w:lang w:eastAsia="en-US"/>
        </w:rPr>
        <w:t>.</w:t>
      </w:r>
      <w:r w:rsidR="00960B4C">
        <w:rPr>
          <w:rFonts w:eastAsia="Calibri" w:cs="Times New Roman"/>
          <w:szCs w:val="22"/>
          <w:lang w:eastAsia="en-US"/>
        </w:rPr>
        <w:t xml:space="preserve"> </w:t>
      </w:r>
    </w:p>
    <w:p w:rsidR="001927DB" w:rsidRDefault="001927DB" w:rsidP="00E72F90">
      <w:pPr>
        <w:rPr>
          <w:rFonts w:eastAsia="Calibri" w:cs="Times New Roman"/>
          <w:szCs w:val="22"/>
          <w:lang w:eastAsia="en-US"/>
        </w:rPr>
      </w:pPr>
    </w:p>
    <w:p w:rsidR="00A76605" w:rsidRDefault="007714F5" w:rsidP="00E72F90">
      <w:pPr>
        <w:rPr>
          <w:rFonts w:eastAsia="Calibri" w:cs="Times New Roman"/>
          <w:szCs w:val="22"/>
          <w:lang w:eastAsia="en-US"/>
        </w:rPr>
      </w:pPr>
      <w:r>
        <w:rPr>
          <w:rFonts w:eastAsia="Calibri" w:cs="Times New Roman"/>
          <w:szCs w:val="22"/>
          <w:lang w:eastAsia="en-US"/>
        </w:rPr>
        <w:t xml:space="preserve">Once </w:t>
      </w:r>
      <w:r w:rsidR="006D0ACA">
        <w:rPr>
          <w:rFonts w:eastAsia="Calibri" w:cs="Times New Roman"/>
          <w:szCs w:val="22"/>
          <w:lang w:eastAsia="en-US"/>
        </w:rPr>
        <w:t xml:space="preserve">the user has </w:t>
      </w:r>
      <w:r w:rsidR="00B013F2">
        <w:rPr>
          <w:rFonts w:eastAsia="Calibri" w:cs="Times New Roman"/>
          <w:szCs w:val="22"/>
          <w:lang w:eastAsia="en-US"/>
        </w:rPr>
        <w:t xml:space="preserve">selected a category </w:t>
      </w:r>
      <w:r w:rsidR="00060A93">
        <w:rPr>
          <w:rFonts w:eastAsia="Calibri" w:cs="Times New Roman"/>
          <w:szCs w:val="22"/>
          <w:lang w:eastAsia="en-US"/>
        </w:rPr>
        <w:t xml:space="preserve">in the main menu, </w:t>
      </w:r>
      <w:r w:rsidR="00B013F2">
        <w:rPr>
          <w:rFonts w:eastAsia="Calibri" w:cs="Times New Roman"/>
          <w:szCs w:val="22"/>
          <w:lang w:eastAsia="en-US"/>
        </w:rPr>
        <w:t>a list of the places related t</w:t>
      </w:r>
      <w:r w:rsidR="00060A93">
        <w:rPr>
          <w:rFonts w:eastAsia="Calibri" w:cs="Times New Roman"/>
          <w:szCs w:val="22"/>
          <w:lang w:eastAsia="en-US"/>
        </w:rPr>
        <w:t>o the category chosen then needed to be</w:t>
      </w:r>
      <w:r w:rsidR="00B013F2">
        <w:rPr>
          <w:rFonts w:eastAsia="Calibri" w:cs="Times New Roman"/>
          <w:szCs w:val="22"/>
          <w:lang w:eastAsia="en-US"/>
        </w:rPr>
        <w:t xml:space="preserve"> displayed</w:t>
      </w:r>
      <w:r w:rsidR="00B42413">
        <w:rPr>
          <w:rFonts w:eastAsia="Calibri" w:cs="Times New Roman"/>
          <w:szCs w:val="22"/>
          <w:lang w:eastAsia="en-US"/>
        </w:rPr>
        <w:t>. After analysing and evaluating the different methods to do this, the often used</w:t>
      </w:r>
      <w:r w:rsidR="00C26B62">
        <w:rPr>
          <w:rFonts w:eastAsia="Calibri" w:cs="Times New Roman"/>
          <w:szCs w:val="22"/>
          <w:lang w:eastAsia="en-US"/>
        </w:rPr>
        <w:t xml:space="preserve"> Android ‘list view’ was selected to be used </w:t>
      </w:r>
      <w:r w:rsidR="0045573E">
        <w:rPr>
          <w:rFonts w:eastAsia="Calibri" w:cs="Times New Roman"/>
          <w:szCs w:val="22"/>
          <w:lang w:eastAsia="en-US"/>
        </w:rPr>
        <w:t>in</w:t>
      </w:r>
      <w:r w:rsidR="00C26B62">
        <w:rPr>
          <w:rFonts w:eastAsia="Calibri" w:cs="Times New Roman"/>
          <w:szCs w:val="22"/>
          <w:lang w:eastAsia="en-US"/>
        </w:rPr>
        <w:t xml:space="preserve"> the layout file for this activity </w:t>
      </w:r>
      <w:r w:rsidR="00B42413">
        <w:rPr>
          <w:rFonts w:eastAsia="Calibri" w:cs="Times New Roman"/>
          <w:szCs w:val="22"/>
          <w:lang w:eastAsia="en-US"/>
        </w:rPr>
        <w:t xml:space="preserve">as it is a </w:t>
      </w:r>
      <w:r w:rsidR="0045573E">
        <w:rPr>
          <w:rFonts w:eastAsia="Calibri" w:cs="Times New Roman"/>
          <w:szCs w:val="22"/>
          <w:lang w:eastAsia="en-US"/>
        </w:rPr>
        <w:t xml:space="preserve">simple, </w:t>
      </w:r>
      <w:r w:rsidR="00B42413">
        <w:rPr>
          <w:rFonts w:eastAsia="Calibri" w:cs="Times New Roman"/>
          <w:szCs w:val="22"/>
          <w:lang w:eastAsia="en-US"/>
        </w:rPr>
        <w:t>clear and effective way to display lists of data</w:t>
      </w:r>
      <w:r w:rsidR="00766050">
        <w:rPr>
          <w:rFonts w:eastAsia="Calibri" w:cs="Times New Roman"/>
          <w:szCs w:val="22"/>
          <w:lang w:eastAsia="en-US"/>
        </w:rPr>
        <w:t xml:space="preserve">. </w:t>
      </w:r>
      <w:r w:rsidR="001C1917">
        <w:rPr>
          <w:rFonts w:eastAsia="Calibri" w:cs="Times New Roman"/>
          <w:szCs w:val="22"/>
          <w:lang w:eastAsia="en-US"/>
        </w:rPr>
        <w:t xml:space="preserve">This decision is actually in contrast to what was </w:t>
      </w:r>
      <w:r w:rsidR="00B20AD7">
        <w:rPr>
          <w:rFonts w:eastAsia="Calibri" w:cs="Times New Roman"/>
          <w:szCs w:val="22"/>
          <w:lang w:eastAsia="en-US"/>
        </w:rPr>
        <w:t>drawn up in the initial mock up designs</w:t>
      </w:r>
      <w:r w:rsidR="001C1917">
        <w:rPr>
          <w:rFonts w:eastAsia="Calibri" w:cs="Times New Roman"/>
          <w:szCs w:val="22"/>
          <w:lang w:eastAsia="en-US"/>
        </w:rPr>
        <w:t xml:space="preserve"> of the graphical user interface (</w:t>
      </w:r>
      <w:r w:rsidR="0045573E">
        <w:rPr>
          <w:rFonts w:eastAsia="Calibri" w:cs="Times New Roman"/>
          <w:color w:val="FF0000"/>
          <w:szCs w:val="22"/>
          <w:lang w:eastAsia="en-US"/>
        </w:rPr>
        <w:t>A</w:t>
      </w:r>
      <w:r w:rsidR="001C1917" w:rsidRPr="001C1917">
        <w:rPr>
          <w:rFonts w:eastAsia="Calibri" w:cs="Times New Roman"/>
          <w:color w:val="FF0000"/>
          <w:szCs w:val="22"/>
          <w:lang w:eastAsia="en-US"/>
        </w:rPr>
        <w:t xml:space="preserve">ppendix </w:t>
      </w:r>
      <w:r w:rsidR="0045573E">
        <w:rPr>
          <w:rFonts w:eastAsia="Calibri" w:cs="Times New Roman"/>
          <w:color w:val="FF0000"/>
          <w:szCs w:val="22"/>
          <w:lang w:eastAsia="en-US"/>
        </w:rPr>
        <w:t>X</w:t>
      </w:r>
      <w:r w:rsidR="00B20AD7">
        <w:rPr>
          <w:rFonts w:eastAsia="Calibri" w:cs="Times New Roman"/>
          <w:color w:val="FF0000"/>
          <w:szCs w:val="22"/>
          <w:lang w:eastAsia="en-US"/>
        </w:rPr>
        <w:t xml:space="preserve">, </w:t>
      </w:r>
      <w:r w:rsidR="00B20AD7" w:rsidRPr="00B20AD7">
        <w:rPr>
          <w:rFonts w:eastAsia="Calibri" w:cs="Times New Roman"/>
          <w:szCs w:val="22"/>
          <w:lang w:eastAsia="en-US"/>
        </w:rPr>
        <w:t>mock up 4 and 5</w:t>
      </w:r>
      <w:r w:rsidR="001C1917">
        <w:rPr>
          <w:rFonts w:eastAsia="Calibri" w:cs="Times New Roman"/>
          <w:szCs w:val="22"/>
          <w:lang w:eastAsia="en-US"/>
        </w:rPr>
        <w:t>).</w:t>
      </w:r>
      <w:r w:rsidR="00D51415">
        <w:rPr>
          <w:rFonts w:eastAsia="Calibri" w:cs="Times New Roman"/>
          <w:szCs w:val="22"/>
          <w:lang w:eastAsia="en-US"/>
        </w:rPr>
        <w:t xml:space="preserve"> In the original </w:t>
      </w:r>
      <w:r w:rsidR="00D51415">
        <w:rPr>
          <w:rFonts w:eastAsia="Calibri" w:cs="Times New Roman"/>
          <w:szCs w:val="22"/>
          <w:lang w:eastAsia="en-US"/>
        </w:rPr>
        <w:lastRenderedPageBreak/>
        <w:t xml:space="preserve">design an expandable version of list view was used. However this method of displaying the data was unnecessarily complicated. It is very difficult to create a well laid out user interface using </w:t>
      </w:r>
      <w:r w:rsidR="00B20AD7">
        <w:rPr>
          <w:rFonts w:eastAsia="Calibri" w:cs="Times New Roman"/>
          <w:szCs w:val="22"/>
          <w:lang w:eastAsia="en-US"/>
        </w:rPr>
        <w:t>such a</w:t>
      </w:r>
      <w:r w:rsidR="00D51415">
        <w:rPr>
          <w:rFonts w:eastAsia="Calibri" w:cs="Times New Roman"/>
          <w:szCs w:val="22"/>
          <w:lang w:eastAsia="en-US"/>
        </w:rPr>
        <w:t xml:space="preserve"> view. It also offers the users less space to view the places associated details.</w:t>
      </w:r>
      <w:r w:rsidR="00FF3EF7">
        <w:rPr>
          <w:rFonts w:eastAsia="Calibri" w:cs="Times New Roman"/>
          <w:szCs w:val="22"/>
          <w:lang w:eastAsia="en-US"/>
        </w:rPr>
        <w:t xml:space="preserve"> Additionally it may also be harder for the user to understand and select </w:t>
      </w:r>
      <w:r w:rsidR="00B20AD7">
        <w:rPr>
          <w:rFonts w:eastAsia="Calibri" w:cs="Times New Roman"/>
          <w:szCs w:val="22"/>
          <w:lang w:eastAsia="en-US"/>
        </w:rPr>
        <w:t xml:space="preserve">a place, rather </w:t>
      </w:r>
      <w:r w:rsidR="00FF3EF7">
        <w:rPr>
          <w:rFonts w:eastAsia="Calibri" w:cs="Times New Roman"/>
          <w:szCs w:val="22"/>
          <w:lang w:eastAsia="en-US"/>
        </w:rPr>
        <w:t>than having the more detailed information on a separate screen.</w:t>
      </w:r>
      <w:r w:rsidR="00982C1B">
        <w:rPr>
          <w:rFonts w:eastAsia="Calibri" w:cs="Times New Roman"/>
          <w:szCs w:val="22"/>
          <w:lang w:eastAsia="en-US"/>
        </w:rPr>
        <w:t xml:space="preserve"> So for this reason instead of having one page that displayed the place name and expanded to show place details, these </w:t>
      </w:r>
      <w:r w:rsidR="00B20AD7">
        <w:rPr>
          <w:rFonts w:eastAsia="Calibri" w:cs="Times New Roman"/>
          <w:szCs w:val="22"/>
          <w:lang w:eastAsia="en-US"/>
        </w:rPr>
        <w:t>item were</w:t>
      </w:r>
      <w:r w:rsidR="00982C1B">
        <w:rPr>
          <w:rFonts w:eastAsia="Calibri" w:cs="Times New Roman"/>
          <w:szCs w:val="22"/>
          <w:lang w:eastAsia="en-US"/>
        </w:rPr>
        <w:t xml:space="preserve"> spread out between two </w:t>
      </w:r>
      <w:r w:rsidR="00111A10">
        <w:rPr>
          <w:rFonts w:eastAsia="Calibri" w:cs="Times New Roman"/>
          <w:szCs w:val="22"/>
          <w:lang w:eastAsia="en-US"/>
        </w:rPr>
        <w:t>different screens</w:t>
      </w:r>
      <w:r w:rsidR="00B20AD7">
        <w:rPr>
          <w:rFonts w:eastAsia="Calibri" w:cs="Times New Roman"/>
          <w:szCs w:val="22"/>
          <w:lang w:eastAsia="en-US"/>
        </w:rPr>
        <w:t>,</w:t>
      </w:r>
      <w:r w:rsidR="006C09F7">
        <w:rPr>
          <w:rFonts w:eastAsia="Calibri" w:cs="Times New Roman"/>
          <w:szCs w:val="22"/>
          <w:lang w:eastAsia="en-US"/>
        </w:rPr>
        <w:t xml:space="preserve"> with the details and more advanced features being displayed on another screen separate from the list</w:t>
      </w:r>
      <w:r w:rsidR="00982C1B">
        <w:rPr>
          <w:rFonts w:eastAsia="Calibri" w:cs="Times New Roman"/>
          <w:szCs w:val="22"/>
          <w:lang w:eastAsia="en-US"/>
        </w:rPr>
        <w:t>.</w:t>
      </w:r>
      <w:r w:rsidR="006C09F7">
        <w:rPr>
          <w:rFonts w:eastAsia="Calibri" w:cs="Times New Roman"/>
          <w:szCs w:val="22"/>
          <w:lang w:eastAsia="en-US"/>
        </w:rPr>
        <w:t xml:space="preserve"> The </w:t>
      </w:r>
      <w:r w:rsidR="00B20AD7">
        <w:rPr>
          <w:rFonts w:eastAsia="Calibri" w:cs="Times New Roman"/>
          <w:szCs w:val="22"/>
          <w:lang w:eastAsia="en-US"/>
        </w:rPr>
        <w:t xml:space="preserve">final </w:t>
      </w:r>
      <w:r w:rsidR="006C09F7">
        <w:rPr>
          <w:rFonts w:eastAsia="Calibri" w:cs="Times New Roman"/>
          <w:szCs w:val="22"/>
          <w:lang w:eastAsia="en-US"/>
        </w:rPr>
        <w:t>application user interface design</w:t>
      </w:r>
      <w:r w:rsidR="00BD7A9C">
        <w:rPr>
          <w:rFonts w:eastAsia="Calibri" w:cs="Times New Roman"/>
          <w:szCs w:val="22"/>
          <w:lang w:eastAsia="en-US"/>
        </w:rPr>
        <w:t>s for these s</w:t>
      </w:r>
      <w:r w:rsidR="00B20AD7">
        <w:rPr>
          <w:rFonts w:eastAsia="Calibri" w:cs="Times New Roman"/>
          <w:szCs w:val="22"/>
          <w:lang w:eastAsia="en-US"/>
        </w:rPr>
        <w:t>creens</w:t>
      </w:r>
      <w:r w:rsidR="006C09F7">
        <w:rPr>
          <w:rFonts w:eastAsia="Calibri" w:cs="Times New Roman"/>
          <w:szCs w:val="22"/>
          <w:lang w:eastAsia="en-US"/>
        </w:rPr>
        <w:t xml:space="preserve"> </w:t>
      </w:r>
      <w:r w:rsidR="00857BD9">
        <w:rPr>
          <w:rFonts w:eastAsia="Calibri" w:cs="Times New Roman"/>
          <w:szCs w:val="22"/>
          <w:lang w:eastAsia="en-US"/>
        </w:rPr>
        <w:t xml:space="preserve">can be seen </w:t>
      </w:r>
      <w:r w:rsidR="006C09F7">
        <w:rPr>
          <w:rFonts w:eastAsia="Calibri" w:cs="Times New Roman"/>
          <w:szCs w:val="22"/>
          <w:lang w:eastAsia="en-US"/>
        </w:rPr>
        <w:t xml:space="preserve">here in </w:t>
      </w:r>
      <w:r w:rsidR="006C09F7" w:rsidRPr="00240C62">
        <w:rPr>
          <w:rFonts w:eastAsia="Calibri" w:cs="Times New Roman"/>
          <w:szCs w:val="22"/>
          <w:lang w:eastAsia="en-US"/>
        </w:rPr>
        <w:t xml:space="preserve">figure </w:t>
      </w:r>
      <w:r w:rsidR="00240C62" w:rsidRPr="00240C62">
        <w:rPr>
          <w:rFonts w:eastAsia="Calibri" w:cs="Times New Roman"/>
          <w:szCs w:val="22"/>
          <w:lang w:eastAsia="en-US"/>
        </w:rPr>
        <w:t>3.5</w:t>
      </w:r>
      <w:r w:rsidR="006C09F7">
        <w:rPr>
          <w:rFonts w:eastAsia="Calibri" w:cs="Times New Roman"/>
          <w:szCs w:val="22"/>
          <w:lang w:eastAsia="en-US"/>
        </w:rPr>
        <w:t>:</w:t>
      </w:r>
    </w:p>
    <w:p w:rsidR="00240C62" w:rsidRDefault="00240C62" w:rsidP="00E72F90">
      <w:pPr>
        <w:rPr>
          <w:rFonts w:eastAsia="Calibri" w:cs="Times New Roman"/>
          <w:szCs w:val="22"/>
          <w:lang w:eastAsia="en-US"/>
        </w:rPr>
      </w:pPr>
    </w:p>
    <w:p w:rsidR="00A76605" w:rsidRDefault="00A76605" w:rsidP="00E72F90">
      <w:pPr>
        <w:rPr>
          <w:rFonts w:eastAsia="Calibri" w:cs="Times New Roman"/>
          <w:szCs w:val="22"/>
          <w:lang w:eastAsia="en-US"/>
        </w:rPr>
      </w:pPr>
    </w:p>
    <w:p w:rsidR="00972313" w:rsidRDefault="006B5590" w:rsidP="00E72F90">
      <w:pPr>
        <w:rPr>
          <w:rFonts w:eastAsia="Calibri" w:cs="Times New Roman"/>
          <w:szCs w:val="22"/>
          <w:lang w:eastAsia="en-US"/>
        </w:rPr>
      </w:pPr>
      <w:r>
        <w:rPr>
          <w:rFonts w:eastAsia="Calibri" w:cs="Times New Roman"/>
          <w:noProof/>
          <w:szCs w:val="22"/>
          <w:lang w:eastAsia="en-GB"/>
        </w:rPr>
        <w:drawing>
          <wp:anchor distT="0" distB="0" distL="114300" distR="114300" simplePos="0" relativeHeight="252298240" behindDoc="1" locked="0" layoutInCell="1" allowOverlap="1">
            <wp:simplePos x="0" y="0"/>
            <wp:positionH relativeFrom="column">
              <wp:posOffset>2772189</wp:posOffset>
            </wp:positionH>
            <wp:positionV relativeFrom="paragraph">
              <wp:posOffset>41579</wp:posOffset>
            </wp:positionV>
            <wp:extent cx="2501513" cy="3896139"/>
            <wp:effectExtent l="19050" t="0" r="0" b="0"/>
            <wp:wrapNone/>
            <wp:docPr id="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srcRect t="2733"/>
                    <a:stretch>
                      <a:fillRect/>
                    </a:stretch>
                  </pic:blipFill>
                  <pic:spPr bwMode="auto">
                    <a:xfrm>
                      <a:off x="0" y="0"/>
                      <a:ext cx="2501513" cy="3896139"/>
                    </a:xfrm>
                    <a:prstGeom prst="rect">
                      <a:avLst/>
                    </a:prstGeom>
                    <a:noFill/>
                    <a:ln w="9525">
                      <a:noFill/>
                      <a:miter lim="800000"/>
                      <a:headEnd/>
                      <a:tailEnd/>
                    </a:ln>
                  </pic:spPr>
                </pic:pic>
              </a:graphicData>
            </a:graphic>
          </wp:anchor>
        </w:drawing>
      </w:r>
      <w:r>
        <w:rPr>
          <w:rFonts w:eastAsia="Calibri" w:cs="Times New Roman"/>
          <w:noProof/>
          <w:szCs w:val="22"/>
          <w:lang w:eastAsia="en-GB"/>
        </w:rPr>
        <w:drawing>
          <wp:anchor distT="0" distB="0" distL="114300" distR="114300" simplePos="0" relativeHeight="252296192" behindDoc="1" locked="0" layoutInCell="1" allowOverlap="1">
            <wp:simplePos x="0" y="0"/>
            <wp:positionH relativeFrom="column">
              <wp:posOffset>-19050</wp:posOffset>
            </wp:positionH>
            <wp:positionV relativeFrom="paragraph">
              <wp:posOffset>49530</wp:posOffset>
            </wp:positionV>
            <wp:extent cx="2501265" cy="3888105"/>
            <wp:effectExtent l="19050" t="0" r="0" b="0"/>
            <wp:wrapNone/>
            <wp:docPr id="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srcRect t="3213"/>
                    <a:stretch>
                      <a:fillRect/>
                    </a:stretch>
                  </pic:blipFill>
                  <pic:spPr bwMode="auto">
                    <a:xfrm>
                      <a:off x="0" y="0"/>
                      <a:ext cx="2501265" cy="3888105"/>
                    </a:xfrm>
                    <a:prstGeom prst="rect">
                      <a:avLst/>
                    </a:prstGeom>
                    <a:noFill/>
                    <a:ln w="9525">
                      <a:noFill/>
                      <a:miter lim="800000"/>
                      <a:headEnd/>
                      <a:tailEnd/>
                    </a:ln>
                  </pic:spPr>
                </pic:pic>
              </a:graphicData>
            </a:graphic>
          </wp:anchor>
        </w:drawing>
      </w:r>
    </w:p>
    <w:p w:rsidR="001A68D2" w:rsidRDefault="001A68D2" w:rsidP="00E72F90">
      <w:pPr>
        <w:rPr>
          <w:rFonts w:eastAsia="Calibri" w:cs="Times New Roman"/>
          <w:szCs w:val="22"/>
          <w:lang w:eastAsia="en-US"/>
        </w:rPr>
      </w:pPr>
    </w:p>
    <w:p w:rsidR="00A76605" w:rsidRDefault="00A76605" w:rsidP="00E72F90">
      <w:pPr>
        <w:rPr>
          <w:rFonts w:eastAsia="Calibri" w:cs="Times New Roman"/>
          <w:szCs w:val="22"/>
          <w:lang w:eastAsia="en-US"/>
        </w:rPr>
      </w:pPr>
    </w:p>
    <w:p w:rsidR="00A76605" w:rsidRDefault="00A76605" w:rsidP="00E72F90">
      <w:pPr>
        <w:rPr>
          <w:rFonts w:eastAsia="Calibri" w:cs="Times New Roman"/>
          <w:szCs w:val="22"/>
          <w:lang w:eastAsia="en-US"/>
        </w:rPr>
      </w:pPr>
    </w:p>
    <w:p w:rsidR="00A76605" w:rsidRDefault="00A76605" w:rsidP="00E72F90">
      <w:pPr>
        <w:rPr>
          <w:rFonts w:eastAsia="Calibri" w:cs="Times New Roman"/>
          <w:szCs w:val="22"/>
          <w:lang w:eastAsia="en-US"/>
        </w:rPr>
      </w:pPr>
    </w:p>
    <w:p w:rsidR="00A76605" w:rsidRDefault="00A76605" w:rsidP="00E72F90">
      <w:pPr>
        <w:rPr>
          <w:rFonts w:eastAsia="Calibri" w:cs="Times New Roman"/>
          <w:szCs w:val="22"/>
          <w:lang w:eastAsia="en-US"/>
        </w:rPr>
      </w:pPr>
    </w:p>
    <w:p w:rsidR="00A76605" w:rsidRDefault="00A76605" w:rsidP="00E72F90">
      <w:pPr>
        <w:rPr>
          <w:rFonts w:eastAsia="Calibri" w:cs="Times New Roman"/>
          <w:szCs w:val="22"/>
          <w:lang w:eastAsia="en-US"/>
        </w:rPr>
      </w:pPr>
    </w:p>
    <w:p w:rsidR="00A76605" w:rsidRDefault="00A76605" w:rsidP="00E72F90">
      <w:pPr>
        <w:rPr>
          <w:rFonts w:eastAsia="Calibri" w:cs="Times New Roman"/>
          <w:szCs w:val="22"/>
          <w:lang w:eastAsia="en-US"/>
        </w:rPr>
      </w:pPr>
    </w:p>
    <w:p w:rsidR="00A76605" w:rsidRDefault="00A76605" w:rsidP="00E72F90">
      <w:pPr>
        <w:rPr>
          <w:rFonts w:eastAsia="Calibri" w:cs="Times New Roman"/>
          <w:szCs w:val="22"/>
          <w:lang w:eastAsia="en-US"/>
        </w:rPr>
      </w:pPr>
    </w:p>
    <w:p w:rsidR="00A76605" w:rsidRDefault="00597063" w:rsidP="00E72F90">
      <w:pPr>
        <w:rPr>
          <w:rFonts w:eastAsia="Calibri" w:cs="Times New Roman"/>
          <w:szCs w:val="22"/>
          <w:lang w:eastAsia="en-US"/>
        </w:rPr>
      </w:pPr>
      <w:r>
        <w:rPr>
          <w:rFonts w:eastAsia="Calibri" w:cs="Times New Roman"/>
          <w:noProof/>
          <w:szCs w:val="22"/>
          <w:lang w:eastAsia="en-GB"/>
        </w:rPr>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_x0000_s1558" type="#_x0000_t13" style="position:absolute;margin-left:183pt;margin-top:6.5pt;width:55.1pt;height:21.3pt;z-index:252297216" fillcolor="white [3201]" strokecolor="black [3200]" strokeweight="2.5pt">
            <v:shadow color="#868686"/>
          </v:shape>
        </w:pict>
      </w:r>
    </w:p>
    <w:p w:rsidR="00A76605" w:rsidRDefault="00A76605" w:rsidP="00E72F90">
      <w:pPr>
        <w:rPr>
          <w:rFonts w:eastAsia="Calibri" w:cs="Times New Roman"/>
          <w:szCs w:val="22"/>
          <w:lang w:eastAsia="en-US"/>
        </w:rPr>
      </w:pPr>
    </w:p>
    <w:p w:rsidR="00A76605" w:rsidRDefault="00A76605" w:rsidP="00E72F90">
      <w:pPr>
        <w:rPr>
          <w:rFonts w:eastAsia="Calibri" w:cs="Times New Roman"/>
          <w:szCs w:val="22"/>
          <w:lang w:eastAsia="en-US"/>
        </w:rPr>
      </w:pPr>
    </w:p>
    <w:p w:rsidR="00A76605" w:rsidRDefault="00A76605" w:rsidP="00E72F90">
      <w:pPr>
        <w:rPr>
          <w:rFonts w:eastAsia="Calibri" w:cs="Times New Roman"/>
          <w:szCs w:val="22"/>
          <w:lang w:eastAsia="en-US"/>
        </w:rPr>
      </w:pPr>
    </w:p>
    <w:p w:rsidR="00A76605" w:rsidRDefault="00A76605" w:rsidP="00E72F90">
      <w:pPr>
        <w:rPr>
          <w:rFonts w:eastAsia="Calibri" w:cs="Times New Roman"/>
          <w:szCs w:val="22"/>
          <w:lang w:eastAsia="en-US"/>
        </w:rPr>
      </w:pPr>
    </w:p>
    <w:p w:rsidR="00A76605" w:rsidRDefault="00A76605" w:rsidP="00E72F90">
      <w:pPr>
        <w:rPr>
          <w:rFonts w:eastAsia="Calibri" w:cs="Times New Roman"/>
          <w:szCs w:val="22"/>
          <w:lang w:eastAsia="en-US"/>
        </w:rPr>
      </w:pPr>
    </w:p>
    <w:p w:rsidR="00A76605" w:rsidRDefault="00A76605" w:rsidP="00E72F90">
      <w:pPr>
        <w:rPr>
          <w:rFonts w:eastAsia="Calibri" w:cs="Times New Roman"/>
          <w:szCs w:val="22"/>
          <w:lang w:eastAsia="en-US"/>
        </w:rPr>
      </w:pPr>
    </w:p>
    <w:p w:rsidR="00A76605" w:rsidRDefault="00A76605" w:rsidP="00E72F90">
      <w:pPr>
        <w:rPr>
          <w:rFonts w:eastAsia="Calibri" w:cs="Times New Roman"/>
          <w:szCs w:val="22"/>
          <w:lang w:eastAsia="en-US"/>
        </w:rPr>
      </w:pPr>
    </w:p>
    <w:p w:rsidR="00A76605" w:rsidRDefault="00A76605" w:rsidP="00E72F90">
      <w:pPr>
        <w:rPr>
          <w:rFonts w:eastAsia="Calibri" w:cs="Times New Roman"/>
          <w:szCs w:val="22"/>
          <w:lang w:eastAsia="en-US"/>
        </w:rPr>
      </w:pPr>
    </w:p>
    <w:p w:rsidR="00A76605" w:rsidRDefault="00A76605" w:rsidP="00E72F90">
      <w:pPr>
        <w:rPr>
          <w:rFonts w:eastAsia="Calibri" w:cs="Times New Roman"/>
          <w:szCs w:val="22"/>
          <w:lang w:eastAsia="en-US"/>
        </w:rPr>
      </w:pPr>
    </w:p>
    <w:p w:rsidR="00A76605" w:rsidRDefault="00A76605" w:rsidP="00E72F90">
      <w:pPr>
        <w:rPr>
          <w:rFonts w:eastAsia="Calibri" w:cs="Times New Roman"/>
          <w:szCs w:val="22"/>
          <w:lang w:eastAsia="en-US"/>
        </w:rPr>
      </w:pPr>
    </w:p>
    <w:p w:rsidR="00354DDE" w:rsidRDefault="00354DDE" w:rsidP="00E72F90">
      <w:pPr>
        <w:rPr>
          <w:rFonts w:eastAsia="Calibri" w:cs="Times New Roman"/>
          <w:szCs w:val="22"/>
          <w:lang w:eastAsia="en-US"/>
        </w:rPr>
      </w:pPr>
    </w:p>
    <w:p w:rsidR="00354DDE" w:rsidRDefault="00354DDE" w:rsidP="00E72F90">
      <w:pPr>
        <w:rPr>
          <w:rFonts w:eastAsia="Calibri" w:cs="Times New Roman"/>
          <w:szCs w:val="22"/>
          <w:lang w:eastAsia="en-US"/>
        </w:rPr>
      </w:pPr>
    </w:p>
    <w:p w:rsidR="00354DDE" w:rsidRDefault="00354DDE"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972313" w:rsidRDefault="00972313" w:rsidP="00E72F90">
      <w:pPr>
        <w:rPr>
          <w:rFonts w:eastAsia="Calibri" w:cs="Times New Roman"/>
          <w:szCs w:val="22"/>
          <w:lang w:eastAsia="en-US"/>
        </w:rPr>
      </w:pPr>
    </w:p>
    <w:p w:rsidR="006B5590" w:rsidRDefault="006B5590" w:rsidP="00E72F90">
      <w:pPr>
        <w:rPr>
          <w:rFonts w:eastAsia="Calibri" w:cs="Times New Roman"/>
          <w:szCs w:val="22"/>
          <w:lang w:eastAsia="en-US"/>
        </w:rPr>
      </w:pPr>
    </w:p>
    <w:p w:rsidR="00354DDE" w:rsidRDefault="00354DDE" w:rsidP="00E72F90">
      <w:pPr>
        <w:rPr>
          <w:rFonts w:eastAsia="Calibri" w:cs="Times New Roman"/>
          <w:szCs w:val="22"/>
          <w:lang w:eastAsia="en-US"/>
        </w:rPr>
      </w:pPr>
      <w:r>
        <w:rPr>
          <w:rFonts w:eastAsia="Calibri" w:cs="Times New Roman"/>
          <w:szCs w:val="22"/>
          <w:lang w:eastAsia="en-US"/>
        </w:rPr>
        <w:t>Fi</w:t>
      </w:r>
      <w:r w:rsidR="00240C62">
        <w:rPr>
          <w:rFonts w:eastAsia="Calibri" w:cs="Times New Roman"/>
          <w:szCs w:val="22"/>
          <w:lang w:eastAsia="en-US"/>
        </w:rPr>
        <w:t>gure 3</w:t>
      </w:r>
      <w:r>
        <w:rPr>
          <w:rFonts w:eastAsia="Calibri" w:cs="Times New Roman"/>
          <w:szCs w:val="22"/>
          <w:lang w:eastAsia="en-US"/>
        </w:rPr>
        <w:t>.</w:t>
      </w:r>
      <w:r w:rsidR="00240C62">
        <w:rPr>
          <w:rFonts w:eastAsia="Calibri" w:cs="Times New Roman"/>
          <w:szCs w:val="22"/>
          <w:lang w:eastAsia="en-US"/>
        </w:rPr>
        <w:t>5:</w:t>
      </w:r>
      <w:r w:rsidR="00960B4C">
        <w:rPr>
          <w:rFonts w:eastAsia="Calibri" w:cs="Times New Roman"/>
          <w:szCs w:val="22"/>
          <w:lang w:eastAsia="en-US"/>
        </w:rPr>
        <w:t xml:space="preserve"> </w:t>
      </w:r>
      <w:r w:rsidR="008A507C">
        <w:rPr>
          <w:rFonts w:eastAsia="Calibri" w:cs="Times New Roman"/>
          <w:szCs w:val="22"/>
          <w:lang w:eastAsia="en-US"/>
        </w:rPr>
        <w:t>A</w:t>
      </w:r>
      <w:r w:rsidR="00960B4C">
        <w:rPr>
          <w:rFonts w:eastAsia="Calibri" w:cs="Times New Roman"/>
          <w:szCs w:val="22"/>
          <w:lang w:eastAsia="en-US"/>
        </w:rPr>
        <w:t xml:space="preserve"> list of places for a </w:t>
      </w:r>
      <w:r w:rsidR="00240C62">
        <w:rPr>
          <w:rFonts w:eastAsia="Calibri" w:cs="Times New Roman"/>
          <w:szCs w:val="22"/>
          <w:lang w:eastAsia="en-US"/>
        </w:rPr>
        <w:t xml:space="preserve">category </w:t>
      </w:r>
      <w:r w:rsidR="00960B4C">
        <w:rPr>
          <w:rFonts w:eastAsia="Calibri" w:cs="Times New Roman"/>
          <w:szCs w:val="22"/>
          <w:lang w:eastAsia="en-US"/>
        </w:rPr>
        <w:t>type</w:t>
      </w:r>
      <w:r w:rsidR="00240C62">
        <w:rPr>
          <w:rFonts w:eastAsia="Calibri" w:cs="Times New Roman"/>
          <w:szCs w:val="22"/>
          <w:lang w:eastAsia="en-US"/>
        </w:rPr>
        <w:t xml:space="preserve"> (left)</w:t>
      </w:r>
      <w:r w:rsidR="008A507C">
        <w:rPr>
          <w:rFonts w:eastAsia="Calibri" w:cs="Times New Roman"/>
          <w:szCs w:val="22"/>
          <w:lang w:eastAsia="en-US"/>
        </w:rPr>
        <w:t xml:space="preserve"> in the application</w:t>
      </w:r>
      <w:r w:rsidR="00240C62">
        <w:rPr>
          <w:rFonts w:eastAsia="Calibri" w:cs="Times New Roman"/>
          <w:szCs w:val="22"/>
          <w:lang w:eastAsia="en-US"/>
        </w:rPr>
        <w:t>,</w:t>
      </w:r>
      <w:r w:rsidR="00960B4C">
        <w:rPr>
          <w:rFonts w:eastAsia="Calibri" w:cs="Times New Roman"/>
          <w:szCs w:val="22"/>
          <w:lang w:eastAsia="en-US"/>
        </w:rPr>
        <w:t xml:space="preserve"> when</w:t>
      </w:r>
      <w:r w:rsidR="00240C62">
        <w:rPr>
          <w:rFonts w:eastAsia="Calibri" w:cs="Times New Roman"/>
          <w:szCs w:val="22"/>
          <w:lang w:eastAsia="en-US"/>
        </w:rPr>
        <w:t xml:space="preserve"> an item </w:t>
      </w:r>
      <w:r w:rsidR="008A507C">
        <w:rPr>
          <w:rFonts w:eastAsia="Calibri" w:cs="Times New Roman"/>
          <w:szCs w:val="22"/>
          <w:lang w:eastAsia="en-US"/>
        </w:rPr>
        <w:t xml:space="preserve">from the list </w:t>
      </w:r>
      <w:r w:rsidR="00240C62">
        <w:rPr>
          <w:rFonts w:eastAsia="Calibri" w:cs="Times New Roman"/>
          <w:szCs w:val="22"/>
          <w:lang w:eastAsia="en-US"/>
        </w:rPr>
        <w:t>is</w:t>
      </w:r>
      <w:r w:rsidR="00960B4C">
        <w:rPr>
          <w:rFonts w:eastAsia="Calibri" w:cs="Times New Roman"/>
          <w:szCs w:val="22"/>
          <w:lang w:eastAsia="en-US"/>
        </w:rPr>
        <w:t xml:space="preserve"> selected</w:t>
      </w:r>
      <w:r w:rsidR="008A507C">
        <w:rPr>
          <w:rFonts w:eastAsia="Calibri" w:cs="Times New Roman"/>
          <w:szCs w:val="22"/>
          <w:lang w:eastAsia="en-US"/>
        </w:rPr>
        <w:t>, it</w:t>
      </w:r>
      <w:r w:rsidR="00960B4C">
        <w:rPr>
          <w:rFonts w:eastAsia="Calibri" w:cs="Times New Roman"/>
          <w:szCs w:val="22"/>
          <w:lang w:eastAsia="en-US"/>
        </w:rPr>
        <w:t xml:space="preserve"> </w:t>
      </w:r>
      <w:r w:rsidR="00240C62">
        <w:rPr>
          <w:rFonts w:eastAsia="Calibri" w:cs="Times New Roman"/>
          <w:szCs w:val="22"/>
          <w:lang w:eastAsia="en-US"/>
        </w:rPr>
        <w:t>opens</w:t>
      </w:r>
      <w:r w:rsidR="00960B4C">
        <w:rPr>
          <w:rFonts w:eastAsia="Calibri" w:cs="Times New Roman"/>
          <w:szCs w:val="22"/>
          <w:lang w:eastAsia="en-US"/>
        </w:rPr>
        <w:t xml:space="preserve"> the </w:t>
      </w:r>
      <w:r w:rsidR="00240C62">
        <w:rPr>
          <w:rFonts w:eastAsia="Calibri" w:cs="Times New Roman"/>
          <w:szCs w:val="22"/>
          <w:lang w:eastAsia="en-US"/>
        </w:rPr>
        <w:t>plac</w:t>
      </w:r>
      <w:r w:rsidR="008A507C">
        <w:rPr>
          <w:rFonts w:eastAsia="Calibri" w:cs="Times New Roman"/>
          <w:szCs w:val="22"/>
          <w:lang w:eastAsia="en-US"/>
        </w:rPr>
        <w:t>e</w:t>
      </w:r>
      <w:r w:rsidR="00240C62">
        <w:rPr>
          <w:rFonts w:eastAsia="Calibri" w:cs="Times New Roman"/>
          <w:szCs w:val="22"/>
          <w:lang w:eastAsia="en-US"/>
        </w:rPr>
        <w:t xml:space="preserve"> </w:t>
      </w:r>
      <w:r w:rsidR="00960B4C">
        <w:rPr>
          <w:rFonts w:eastAsia="Calibri" w:cs="Times New Roman"/>
          <w:szCs w:val="22"/>
          <w:lang w:eastAsia="en-US"/>
        </w:rPr>
        <w:t>details screen</w:t>
      </w:r>
      <w:r w:rsidR="00240C62">
        <w:rPr>
          <w:rFonts w:eastAsia="Calibri" w:cs="Times New Roman"/>
          <w:szCs w:val="22"/>
          <w:lang w:eastAsia="en-US"/>
        </w:rPr>
        <w:t xml:space="preserve"> (right)</w:t>
      </w:r>
      <w:r w:rsidR="00960B4C">
        <w:rPr>
          <w:rFonts w:eastAsia="Calibri" w:cs="Times New Roman"/>
          <w:szCs w:val="22"/>
          <w:lang w:eastAsia="en-US"/>
        </w:rPr>
        <w:t xml:space="preserve">. </w:t>
      </w:r>
    </w:p>
    <w:p w:rsidR="006B5590" w:rsidRDefault="006B5590" w:rsidP="00E72F90">
      <w:pPr>
        <w:rPr>
          <w:rFonts w:eastAsia="Calibri" w:cs="Times New Roman"/>
          <w:szCs w:val="22"/>
          <w:lang w:eastAsia="en-US"/>
        </w:rPr>
      </w:pPr>
    </w:p>
    <w:p w:rsidR="001D2856" w:rsidRDefault="006C09F7" w:rsidP="00E72F90">
      <w:pPr>
        <w:rPr>
          <w:rFonts w:eastAsia="Calibri" w:cs="Times New Roman"/>
          <w:szCs w:val="22"/>
          <w:lang w:eastAsia="en-US"/>
        </w:rPr>
      </w:pPr>
      <w:r>
        <w:rPr>
          <w:rFonts w:eastAsia="Calibri" w:cs="Times New Roman"/>
          <w:szCs w:val="22"/>
          <w:lang w:eastAsia="en-US"/>
        </w:rPr>
        <w:t>The l</w:t>
      </w:r>
      <w:r w:rsidR="00766050">
        <w:rPr>
          <w:rFonts w:eastAsia="Calibri" w:cs="Times New Roman"/>
          <w:szCs w:val="22"/>
          <w:lang w:eastAsia="en-US"/>
        </w:rPr>
        <w:t xml:space="preserve">ist view </w:t>
      </w:r>
      <w:r>
        <w:rPr>
          <w:rFonts w:eastAsia="Calibri" w:cs="Times New Roman"/>
          <w:szCs w:val="22"/>
          <w:lang w:eastAsia="en-US"/>
        </w:rPr>
        <w:t xml:space="preserve">that has been used </w:t>
      </w:r>
      <w:r w:rsidR="0065100E">
        <w:rPr>
          <w:rFonts w:eastAsia="Calibri" w:cs="Times New Roman"/>
          <w:szCs w:val="22"/>
          <w:lang w:eastAsia="en-US"/>
        </w:rPr>
        <w:t xml:space="preserve">(shown </w:t>
      </w:r>
      <w:r>
        <w:rPr>
          <w:rFonts w:eastAsia="Calibri" w:cs="Times New Roman"/>
          <w:szCs w:val="22"/>
          <w:lang w:eastAsia="en-US"/>
        </w:rPr>
        <w:t>in the screen shot above</w:t>
      </w:r>
      <w:r w:rsidR="0065100E">
        <w:rPr>
          <w:rFonts w:eastAsia="Calibri" w:cs="Times New Roman"/>
          <w:szCs w:val="22"/>
          <w:lang w:eastAsia="en-US"/>
        </w:rPr>
        <w:t>)</w:t>
      </w:r>
      <w:r>
        <w:rPr>
          <w:rFonts w:eastAsia="Calibri" w:cs="Times New Roman"/>
          <w:szCs w:val="22"/>
          <w:lang w:eastAsia="en-US"/>
        </w:rPr>
        <w:t xml:space="preserve"> </w:t>
      </w:r>
      <w:r w:rsidR="00766050">
        <w:rPr>
          <w:rFonts w:eastAsia="Calibri" w:cs="Times New Roman"/>
          <w:szCs w:val="22"/>
          <w:lang w:eastAsia="en-US"/>
        </w:rPr>
        <w:t xml:space="preserve">is a view group that allows a user to see a list of </w:t>
      </w:r>
      <w:r w:rsidR="00DF21DC">
        <w:rPr>
          <w:rFonts w:eastAsia="Calibri" w:cs="Times New Roman"/>
          <w:szCs w:val="22"/>
          <w:lang w:eastAsia="en-US"/>
        </w:rPr>
        <w:t xml:space="preserve">separated and </w:t>
      </w:r>
      <w:r w:rsidR="00766050">
        <w:rPr>
          <w:rFonts w:eastAsia="Calibri" w:cs="Times New Roman"/>
          <w:szCs w:val="22"/>
          <w:lang w:eastAsia="en-US"/>
        </w:rPr>
        <w:t>scrollable items</w:t>
      </w:r>
      <w:r w:rsidR="00DF21DC">
        <w:rPr>
          <w:rFonts w:eastAsia="Calibri" w:cs="Times New Roman"/>
          <w:szCs w:val="22"/>
          <w:lang w:eastAsia="en-US"/>
        </w:rPr>
        <w:t xml:space="preserve"> from which they can then </w:t>
      </w:r>
      <w:r w:rsidR="00C26B62">
        <w:rPr>
          <w:rFonts w:eastAsia="Calibri" w:cs="Times New Roman"/>
          <w:szCs w:val="22"/>
          <w:lang w:eastAsia="en-US"/>
        </w:rPr>
        <w:t xml:space="preserve">click and </w:t>
      </w:r>
      <w:r w:rsidR="00DF21DC">
        <w:rPr>
          <w:rFonts w:eastAsia="Calibri" w:cs="Times New Roman"/>
          <w:szCs w:val="22"/>
          <w:lang w:eastAsia="en-US"/>
        </w:rPr>
        <w:t>select</w:t>
      </w:r>
      <w:r w:rsidR="00C26B62">
        <w:rPr>
          <w:rFonts w:eastAsia="Calibri" w:cs="Times New Roman"/>
          <w:szCs w:val="22"/>
          <w:lang w:eastAsia="en-US"/>
        </w:rPr>
        <w:t xml:space="preserve"> the item that they want</w:t>
      </w:r>
      <w:r w:rsidR="00DF21DC">
        <w:rPr>
          <w:rFonts w:eastAsia="Calibri" w:cs="Times New Roman"/>
          <w:szCs w:val="22"/>
          <w:lang w:eastAsia="en-US"/>
        </w:rPr>
        <w:t>.</w:t>
      </w:r>
      <w:r w:rsidR="00C26B62">
        <w:rPr>
          <w:rFonts w:eastAsia="Calibri" w:cs="Times New Roman"/>
          <w:szCs w:val="22"/>
          <w:lang w:eastAsia="en-US"/>
        </w:rPr>
        <w:t xml:space="preserve"> </w:t>
      </w:r>
      <w:r w:rsidR="00DF21DC">
        <w:rPr>
          <w:rFonts w:eastAsia="Calibri" w:cs="Times New Roman"/>
          <w:szCs w:val="22"/>
          <w:lang w:eastAsia="en-US"/>
        </w:rPr>
        <w:t xml:space="preserve">This layout was selected due to it offering simplicity to the user and the design. </w:t>
      </w:r>
      <w:r>
        <w:rPr>
          <w:rFonts w:eastAsia="Calibri" w:cs="Times New Roman"/>
          <w:szCs w:val="22"/>
          <w:lang w:eastAsia="en-US"/>
        </w:rPr>
        <w:t>Similarly to the main menu screen,</w:t>
      </w:r>
      <w:r w:rsidR="00DF21DC">
        <w:rPr>
          <w:rFonts w:eastAsia="Calibri" w:cs="Times New Roman"/>
          <w:szCs w:val="22"/>
          <w:lang w:eastAsia="en-US"/>
        </w:rPr>
        <w:t xml:space="preserve"> by using this type of </w:t>
      </w:r>
      <w:r>
        <w:rPr>
          <w:rFonts w:eastAsia="Calibri" w:cs="Times New Roman"/>
          <w:szCs w:val="22"/>
          <w:lang w:eastAsia="en-US"/>
        </w:rPr>
        <w:t xml:space="preserve">layout in the </w:t>
      </w:r>
      <w:r w:rsidR="00DF21DC">
        <w:rPr>
          <w:rFonts w:eastAsia="Calibri" w:cs="Times New Roman"/>
          <w:szCs w:val="22"/>
          <w:lang w:eastAsia="en-US"/>
        </w:rPr>
        <w:t xml:space="preserve">view more categories could be seen at once and users would not be puzzled </w:t>
      </w:r>
      <w:r w:rsidR="0065100E">
        <w:rPr>
          <w:rFonts w:eastAsia="Calibri" w:cs="Times New Roman"/>
          <w:szCs w:val="22"/>
          <w:lang w:eastAsia="en-US"/>
        </w:rPr>
        <w:t>by</w:t>
      </w:r>
      <w:r w:rsidR="00DF21DC">
        <w:rPr>
          <w:rFonts w:eastAsia="Calibri" w:cs="Times New Roman"/>
          <w:szCs w:val="22"/>
          <w:lang w:eastAsia="en-US"/>
        </w:rPr>
        <w:t xml:space="preserve"> the layout.</w:t>
      </w:r>
      <w:r w:rsidR="0075188B">
        <w:rPr>
          <w:rFonts w:eastAsia="Calibri" w:cs="Times New Roman"/>
          <w:szCs w:val="22"/>
          <w:lang w:eastAsia="en-US"/>
        </w:rPr>
        <w:t xml:space="preserve"> Furthermore it allows the application to easily move on to the next screen of more detailed informat</w:t>
      </w:r>
      <w:r w:rsidR="0065100E">
        <w:rPr>
          <w:rFonts w:eastAsia="Calibri" w:cs="Times New Roman"/>
          <w:szCs w:val="22"/>
          <w:lang w:eastAsia="en-US"/>
        </w:rPr>
        <w:t>ion as each item is selected</w:t>
      </w:r>
      <w:r>
        <w:rPr>
          <w:rFonts w:eastAsia="Calibri" w:cs="Times New Roman"/>
          <w:szCs w:val="22"/>
          <w:lang w:eastAsia="en-US"/>
        </w:rPr>
        <w:t>. O</w:t>
      </w:r>
      <w:r w:rsidR="0075188B">
        <w:rPr>
          <w:rFonts w:eastAsia="Calibri" w:cs="Times New Roman"/>
          <w:szCs w:val="22"/>
          <w:lang w:eastAsia="en-US"/>
        </w:rPr>
        <w:t>nce clicked the place details information screen</w:t>
      </w:r>
      <w:r w:rsidR="0065100E">
        <w:rPr>
          <w:rFonts w:eastAsia="Calibri" w:cs="Times New Roman"/>
          <w:szCs w:val="22"/>
          <w:lang w:eastAsia="en-US"/>
        </w:rPr>
        <w:t xml:space="preserve"> is shown for the place selected</w:t>
      </w:r>
      <w:r w:rsidR="0075188B">
        <w:rPr>
          <w:rFonts w:eastAsia="Calibri" w:cs="Times New Roman"/>
          <w:szCs w:val="22"/>
          <w:lang w:eastAsia="en-US"/>
        </w:rPr>
        <w:t>.</w:t>
      </w:r>
      <w:r w:rsidR="00ED6AD7">
        <w:rPr>
          <w:rFonts w:eastAsia="Calibri" w:cs="Times New Roman"/>
          <w:szCs w:val="22"/>
          <w:lang w:eastAsia="en-US"/>
        </w:rPr>
        <w:t xml:space="preserve"> </w:t>
      </w:r>
    </w:p>
    <w:p w:rsidR="001D2856" w:rsidRDefault="001D2856" w:rsidP="00E72F90">
      <w:pPr>
        <w:rPr>
          <w:rFonts w:eastAsia="Calibri" w:cs="Times New Roman"/>
          <w:szCs w:val="22"/>
          <w:lang w:eastAsia="en-US"/>
        </w:rPr>
      </w:pPr>
    </w:p>
    <w:p w:rsidR="007714F5" w:rsidRDefault="0065100E" w:rsidP="00E72F90">
      <w:pPr>
        <w:rPr>
          <w:rFonts w:eastAsia="Calibri" w:cs="Times New Roman"/>
          <w:szCs w:val="22"/>
          <w:lang w:eastAsia="en-US"/>
        </w:rPr>
      </w:pPr>
      <w:r>
        <w:rPr>
          <w:rFonts w:eastAsia="Calibri" w:cs="Times New Roman"/>
          <w:szCs w:val="22"/>
          <w:lang w:eastAsia="en-US"/>
        </w:rPr>
        <w:t>At the top of this</w:t>
      </w:r>
      <w:r w:rsidR="00ED6AD7">
        <w:rPr>
          <w:rFonts w:eastAsia="Calibri" w:cs="Times New Roman"/>
          <w:szCs w:val="22"/>
          <w:lang w:eastAsia="en-US"/>
        </w:rPr>
        <w:t xml:space="preserve"> screen</w:t>
      </w:r>
      <w:r w:rsidR="00C26B62">
        <w:rPr>
          <w:rFonts w:eastAsia="Calibri" w:cs="Times New Roman"/>
          <w:szCs w:val="22"/>
          <w:lang w:eastAsia="en-US"/>
        </w:rPr>
        <w:t>/activity</w:t>
      </w:r>
      <w:r w:rsidR="00ED6AD7">
        <w:rPr>
          <w:rFonts w:eastAsia="Calibri" w:cs="Times New Roman"/>
          <w:szCs w:val="22"/>
          <w:lang w:eastAsia="en-US"/>
        </w:rPr>
        <w:t xml:space="preserve"> is als</w:t>
      </w:r>
      <w:r w:rsidR="001C1917">
        <w:rPr>
          <w:rFonts w:eastAsia="Calibri" w:cs="Times New Roman"/>
          <w:szCs w:val="22"/>
          <w:lang w:eastAsia="en-US"/>
        </w:rPr>
        <w:t>o a button that allows the user</w:t>
      </w:r>
      <w:r w:rsidR="00ED6AD7">
        <w:rPr>
          <w:rFonts w:eastAsia="Calibri" w:cs="Times New Roman"/>
          <w:szCs w:val="22"/>
          <w:lang w:eastAsia="en-US"/>
        </w:rPr>
        <w:t xml:space="preserve"> to see all the locations of the </w:t>
      </w:r>
      <w:r>
        <w:rPr>
          <w:rFonts w:eastAsia="Calibri" w:cs="Times New Roman"/>
          <w:szCs w:val="22"/>
          <w:lang w:eastAsia="en-US"/>
        </w:rPr>
        <w:t>establishments</w:t>
      </w:r>
      <w:r w:rsidR="00ED6AD7">
        <w:rPr>
          <w:rFonts w:eastAsia="Calibri" w:cs="Times New Roman"/>
          <w:szCs w:val="22"/>
          <w:lang w:eastAsia="en-US"/>
        </w:rPr>
        <w:t xml:space="preserve"> </w:t>
      </w:r>
      <w:r>
        <w:rPr>
          <w:rFonts w:eastAsia="Calibri" w:cs="Times New Roman"/>
          <w:szCs w:val="22"/>
          <w:lang w:eastAsia="en-US"/>
        </w:rPr>
        <w:t>listed below it</w:t>
      </w:r>
      <w:r w:rsidR="00ED6AD7">
        <w:rPr>
          <w:rFonts w:eastAsia="Calibri" w:cs="Times New Roman"/>
          <w:szCs w:val="22"/>
          <w:lang w:eastAsia="en-US"/>
        </w:rPr>
        <w:t xml:space="preserve"> on a map at once. </w:t>
      </w:r>
      <w:r w:rsidR="00C91E3C">
        <w:rPr>
          <w:rFonts w:eastAsia="Calibri" w:cs="Times New Roman"/>
          <w:szCs w:val="22"/>
          <w:lang w:eastAsia="en-US"/>
        </w:rPr>
        <w:t xml:space="preserve">This then allows the user </w:t>
      </w:r>
      <w:r w:rsidR="001D2856">
        <w:rPr>
          <w:rFonts w:eastAsia="Calibri" w:cs="Times New Roman"/>
          <w:szCs w:val="22"/>
          <w:lang w:eastAsia="en-US"/>
        </w:rPr>
        <w:t xml:space="preserve">to </w:t>
      </w:r>
      <w:r w:rsidR="00C91E3C">
        <w:rPr>
          <w:rFonts w:eastAsia="Calibri" w:cs="Times New Roman"/>
          <w:szCs w:val="22"/>
          <w:lang w:eastAsia="en-US"/>
        </w:rPr>
        <w:t xml:space="preserve">see where the locations of the listed places are with retrospect to their own location. </w:t>
      </w:r>
      <w:r w:rsidR="00ED6AD7">
        <w:rPr>
          <w:rFonts w:eastAsia="Calibri" w:cs="Times New Roman"/>
          <w:szCs w:val="22"/>
          <w:lang w:eastAsia="en-US"/>
        </w:rPr>
        <w:t xml:space="preserve"> </w:t>
      </w:r>
      <w:r w:rsidR="001D2856">
        <w:rPr>
          <w:rFonts w:eastAsia="Calibri" w:cs="Times New Roman"/>
          <w:szCs w:val="22"/>
          <w:lang w:eastAsia="en-US"/>
        </w:rPr>
        <w:t xml:space="preserve">This is an additional feature that was not expected to be included and therefore was not included the original screen mock ups. </w:t>
      </w:r>
      <w:r w:rsidR="00ED6AD7">
        <w:rPr>
          <w:rFonts w:eastAsia="Calibri" w:cs="Times New Roman"/>
          <w:szCs w:val="22"/>
          <w:lang w:eastAsia="en-US"/>
        </w:rPr>
        <w:t xml:space="preserve">The button to </w:t>
      </w:r>
      <w:r w:rsidR="001D2856">
        <w:rPr>
          <w:rFonts w:eastAsia="Calibri" w:cs="Times New Roman"/>
          <w:szCs w:val="22"/>
          <w:lang w:eastAsia="en-US"/>
        </w:rPr>
        <w:t>access</w:t>
      </w:r>
      <w:r w:rsidR="00ED6AD7">
        <w:rPr>
          <w:rFonts w:eastAsia="Calibri" w:cs="Times New Roman"/>
          <w:szCs w:val="22"/>
          <w:lang w:eastAsia="en-US"/>
        </w:rPr>
        <w:t xml:space="preserve"> this </w:t>
      </w:r>
      <w:r w:rsidR="001D2856">
        <w:rPr>
          <w:rFonts w:eastAsia="Calibri" w:cs="Times New Roman"/>
          <w:szCs w:val="22"/>
          <w:lang w:eastAsia="en-US"/>
        </w:rPr>
        <w:lastRenderedPageBreak/>
        <w:t xml:space="preserve">feature </w:t>
      </w:r>
      <w:r w:rsidR="00ED6AD7">
        <w:rPr>
          <w:rFonts w:eastAsia="Calibri" w:cs="Times New Roman"/>
          <w:szCs w:val="22"/>
          <w:lang w:eastAsia="en-US"/>
        </w:rPr>
        <w:t>was put at</w:t>
      </w:r>
      <w:r w:rsidR="00D650FE">
        <w:rPr>
          <w:rFonts w:eastAsia="Calibri" w:cs="Times New Roman"/>
          <w:szCs w:val="22"/>
          <w:lang w:eastAsia="en-US"/>
        </w:rPr>
        <w:t xml:space="preserve"> the top of the screen so it is immediately seen when the screen is displayed and has been coloured in blue to match the house style of the brand that has been created for the application. </w:t>
      </w:r>
      <w:r>
        <w:rPr>
          <w:rFonts w:eastAsia="Calibri" w:cs="Times New Roman"/>
          <w:szCs w:val="22"/>
          <w:lang w:eastAsia="en-US"/>
        </w:rPr>
        <w:t>The button was not p</w:t>
      </w:r>
      <w:r w:rsidR="00C91E3C">
        <w:rPr>
          <w:rFonts w:eastAsia="Calibri" w:cs="Times New Roman"/>
          <w:szCs w:val="22"/>
          <w:lang w:eastAsia="en-US"/>
        </w:rPr>
        <w:t xml:space="preserve">ut at the bottom of the list </w:t>
      </w:r>
      <w:r w:rsidR="00647BB9">
        <w:rPr>
          <w:rFonts w:eastAsia="Calibri" w:cs="Times New Roman"/>
          <w:szCs w:val="22"/>
          <w:lang w:eastAsia="en-US"/>
        </w:rPr>
        <w:t>as users may not have realised the feature existed</w:t>
      </w:r>
      <w:r>
        <w:rPr>
          <w:rFonts w:eastAsia="Calibri" w:cs="Times New Roman"/>
          <w:szCs w:val="22"/>
          <w:lang w:eastAsia="en-US"/>
        </w:rPr>
        <w:t xml:space="preserve"> if selecting places at the top of the list</w:t>
      </w:r>
      <w:r w:rsidR="00647BB9">
        <w:rPr>
          <w:rFonts w:eastAsia="Calibri" w:cs="Times New Roman"/>
          <w:szCs w:val="22"/>
          <w:lang w:eastAsia="en-US"/>
        </w:rPr>
        <w:t>.</w:t>
      </w:r>
      <w:r w:rsidR="001D2856">
        <w:rPr>
          <w:rFonts w:eastAsia="Calibri" w:cs="Times New Roman"/>
          <w:szCs w:val="22"/>
          <w:lang w:eastAsia="en-US"/>
        </w:rPr>
        <w:t xml:space="preserve"> An example of </w:t>
      </w:r>
      <w:r>
        <w:rPr>
          <w:rFonts w:eastAsia="Calibri" w:cs="Times New Roman"/>
          <w:szCs w:val="22"/>
          <w:lang w:eastAsia="en-US"/>
        </w:rPr>
        <w:t>a</w:t>
      </w:r>
      <w:r w:rsidR="001D2856">
        <w:rPr>
          <w:rFonts w:eastAsia="Calibri" w:cs="Times New Roman"/>
          <w:szCs w:val="22"/>
          <w:lang w:eastAsia="en-US"/>
        </w:rPr>
        <w:t xml:space="preserve"> map that </w:t>
      </w:r>
      <w:r>
        <w:rPr>
          <w:rFonts w:eastAsia="Calibri" w:cs="Times New Roman"/>
          <w:szCs w:val="22"/>
          <w:lang w:eastAsia="en-US"/>
        </w:rPr>
        <w:t>has been</w:t>
      </w:r>
      <w:r w:rsidR="001D2856">
        <w:rPr>
          <w:rFonts w:eastAsia="Calibri" w:cs="Times New Roman"/>
          <w:szCs w:val="22"/>
          <w:lang w:eastAsia="en-US"/>
        </w:rPr>
        <w:t xml:space="preserve"> created by this feature in the user interface is shown here in </w:t>
      </w:r>
      <w:r w:rsidR="001D2856" w:rsidRPr="000B7BF6">
        <w:rPr>
          <w:rFonts w:eastAsia="Calibri" w:cs="Times New Roman"/>
          <w:szCs w:val="22"/>
          <w:lang w:eastAsia="en-US"/>
        </w:rPr>
        <w:t xml:space="preserve">figure </w:t>
      </w:r>
      <w:r w:rsidR="000B7BF6" w:rsidRPr="000B7BF6">
        <w:rPr>
          <w:rFonts w:eastAsia="Calibri" w:cs="Times New Roman"/>
          <w:szCs w:val="22"/>
          <w:lang w:eastAsia="en-US"/>
        </w:rPr>
        <w:t>3.6</w:t>
      </w:r>
      <w:r w:rsidR="001D2856">
        <w:rPr>
          <w:rFonts w:eastAsia="Calibri" w:cs="Times New Roman"/>
          <w:szCs w:val="22"/>
          <w:lang w:eastAsia="en-US"/>
        </w:rPr>
        <w:t>:</w:t>
      </w:r>
    </w:p>
    <w:p w:rsidR="00647BB9" w:rsidRDefault="00647BB9" w:rsidP="00E72F90">
      <w:pPr>
        <w:rPr>
          <w:rFonts w:eastAsia="Calibri" w:cs="Times New Roman"/>
          <w:szCs w:val="22"/>
          <w:lang w:eastAsia="en-US"/>
        </w:rPr>
      </w:pPr>
    </w:p>
    <w:p w:rsidR="00960B4C" w:rsidRDefault="00816464" w:rsidP="00E72F90">
      <w:pPr>
        <w:rPr>
          <w:rFonts w:eastAsia="Calibri" w:cs="Times New Roman"/>
          <w:szCs w:val="22"/>
          <w:lang w:eastAsia="en-US"/>
        </w:rPr>
      </w:pPr>
      <w:r>
        <w:rPr>
          <w:rFonts w:eastAsia="Calibri" w:cs="Times New Roman"/>
          <w:noProof/>
          <w:szCs w:val="22"/>
          <w:lang w:eastAsia="en-GB"/>
        </w:rPr>
        <w:drawing>
          <wp:anchor distT="0" distB="0" distL="114300" distR="114300" simplePos="0" relativeHeight="252299264" behindDoc="1" locked="0" layoutInCell="1" allowOverlap="1">
            <wp:simplePos x="0" y="0"/>
            <wp:positionH relativeFrom="column">
              <wp:posOffset>1459865</wp:posOffset>
            </wp:positionH>
            <wp:positionV relativeFrom="paragraph">
              <wp:posOffset>49530</wp:posOffset>
            </wp:positionV>
            <wp:extent cx="2326005" cy="3609340"/>
            <wp:effectExtent l="19050" t="0" r="0" b="0"/>
            <wp:wrapNone/>
            <wp:docPr id="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a:srcRect t="2639"/>
                    <a:stretch>
                      <a:fillRect/>
                    </a:stretch>
                  </pic:blipFill>
                  <pic:spPr bwMode="auto">
                    <a:xfrm>
                      <a:off x="0" y="0"/>
                      <a:ext cx="2326005" cy="3609340"/>
                    </a:xfrm>
                    <a:prstGeom prst="rect">
                      <a:avLst/>
                    </a:prstGeom>
                    <a:noFill/>
                    <a:ln w="9525">
                      <a:noFill/>
                      <a:miter lim="800000"/>
                      <a:headEnd/>
                      <a:tailEnd/>
                    </a:ln>
                  </pic:spPr>
                </pic:pic>
              </a:graphicData>
            </a:graphic>
          </wp:anchor>
        </w:drawing>
      </w:r>
    </w:p>
    <w:p w:rsidR="007209C6" w:rsidRDefault="007209C6"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960B4C" w:rsidRDefault="00960B4C" w:rsidP="00E72F90">
      <w:pPr>
        <w:rPr>
          <w:rFonts w:eastAsia="Calibri" w:cs="Times New Roman"/>
          <w:szCs w:val="22"/>
          <w:lang w:eastAsia="en-US"/>
        </w:rPr>
      </w:pPr>
    </w:p>
    <w:p w:rsidR="001506C8" w:rsidRDefault="001506C8" w:rsidP="00E72F90">
      <w:pPr>
        <w:rPr>
          <w:rFonts w:eastAsia="Calibri" w:cs="Times New Roman"/>
          <w:szCs w:val="22"/>
          <w:lang w:eastAsia="en-US"/>
        </w:rPr>
      </w:pPr>
    </w:p>
    <w:p w:rsidR="006B5590" w:rsidRDefault="006B5590" w:rsidP="00E72F90">
      <w:pPr>
        <w:rPr>
          <w:rFonts w:eastAsia="Calibri" w:cs="Times New Roman"/>
          <w:szCs w:val="22"/>
          <w:lang w:eastAsia="en-US"/>
        </w:rPr>
      </w:pPr>
    </w:p>
    <w:p w:rsidR="00960B4C" w:rsidRDefault="00960B4C" w:rsidP="00E72F90">
      <w:pPr>
        <w:rPr>
          <w:rFonts w:eastAsia="Calibri" w:cs="Times New Roman"/>
          <w:szCs w:val="22"/>
          <w:lang w:eastAsia="en-US"/>
        </w:rPr>
      </w:pPr>
      <w:r>
        <w:rPr>
          <w:rFonts w:eastAsia="Calibri" w:cs="Times New Roman"/>
          <w:szCs w:val="22"/>
          <w:lang w:eastAsia="en-US"/>
        </w:rPr>
        <w:t>Fig</w:t>
      </w:r>
      <w:r w:rsidR="000B7BF6">
        <w:rPr>
          <w:rFonts w:eastAsia="Calibri" w:cs="Times New Roman"/>
          <w:szCs w:val="22"/>
          <w:lang w:eastAsia="en-US"/>
        </w:rPr>
        <w:t xml:space="preserve">ure 3.6: An example of a map </w:t>
      </w:r>
      <w:r w:rsidR="00CB0424">
        <w:rPr>
          <w:rFonts w:eastAsia="Calibri" w:cs="Times New Roman"/>
          <w:szCs w:val="22"/>
          <w:lang w:eastAsia="en-US"/>
        </w:rPr>
        <w:t xml:space="preserve">produced </w:t>
      </w:r>
      <w:r w:rsidR="0065100E">
        <w:rPr>
          <w:rFonts w:eastAsia="Calibri" w:cs="Times New Roman"/>
          <w:szCs w:val="22"/>
          <w:lang w:eastAsia="en-US"/>
        </w:rPr>
        <w:t xml:space="preserve">by the app </w:t>
      </w:r>
      <w:r w:rsidR="000B7BF6">
        <w:rPr>
          <w:rFonts w:eastAsia="Calibri" w:cs="Times New Roman"/>
          <w:szCs w:val="22"/>
          <w:lang w:eastAsia="en-US"/>
        </w:rPr>
        <w:t xml:space="preserve">showing </w:t>
      </w:r>
      <w:r w:rsidR="00CB0424">
        <w:rPr>
          <w:rFonts w:eastAsia="Calibri" w:cs="Times New Roman"/>
          <w:szCs w:val="22"/>
          <w:lang w:eastAsia="en-US"/>
        </w:rPr>
        <w:t>the location of hotels in Shrewsbury</w:t>
      </w:r>
      <w:r>
        <w:rPr>
          <w:rFonts w:eastAsia="Calibri" w:cs="Times New Roman"/>
          <w:szCs w:val="22"/>
          <w:lang w:eastAsia="en-US"/>
        </w:rPr>
        <w:t>.</w:t>
      </w:r>
      <w:r w:rsidR="00CB0424">
        <w:rPr>
          <w:rFonts w:eastAsia="Calibri" w:cs="Times New Roman"/>
          <w:szCs w:val="22"/>
          <w:lang w:eastAsia="en-US"/>
        </w:rPr>
        <w:t xml:space="preserve"> One of the markers has been clicked to show the places name and vicinity.</w:t>
      </w:r>
    </w:p>
    <w:p w:rsidR="006B5590" w:rsidRDefault="006B5590" w:rsidP="00E72F90">
      <w:pPr>
        <w:rPr>
          <w:rFonts w:eastAsia="Calibri" w:cs="Times New Roman"/>
          <w:szCs w:val="22"/>
          <w:lang w:eastAsia="en-US"/>
        </w:rPr>
      </w:pPr>
    </w:p>
    <w:p w:rsidR="00342D55" w:rsidRDefault="004D275B" w:rsidP="00E72F90">
      <w:pPr>
        <w:rPr>
          <w:rFonts w:eastAsia="Calibri" w:cs="Times New Roman"/>
          <w:szCs w:val="22"/>
          <w:lang w:eastAsia="en-US"/>
        </w:rPr>
      </w:pPr>
      <w:r>
        <w:rPr>
          <w:rFonts w:eastAsia="Calibri" w:cs="Times New Roman"/>
          <w:szCs w:val="22"/>
          <w:lang w:eastAsia="en-US"/>
        </w:rPr>
        <w:t xml:space="preserve">The last screen that the user of the application can </w:t>
      </w:r>
      <w:r w:rsidR="00935C8F">
        <w:rPr>
          <w:rFonts w:eastAsia="Calibri" w:cs="Times New Roman"/>
          <w:szCs w:val="22"/>
          <w:lang w:eastAsia="en-US"/>
        </w:rPr>
        <w:t>navigate</w:t>
      </w:r>
      <w:r>
        <w:rPr>
          <w:rFonts w:eastAsia="Calibri" w:cs="Times New Roman"/>
          <w:szCs w:val="22"/>
          <w:lang w:eastAsia="en-US"/>
        </w:rPr>
        <w:t xml:space="preserve"> to </w:t>
      </w:r>
      <w:r w:rsidR="00935C8F">
        <w:rPr>
          <w:rFonts w:eastAsia="Calibri" w:cs="Times New Roman"/>
          <w:szCs w:val="22"/>
          <w:lang w:eastAsia="en-US"/>
        </w:rPr>
        <w:t xml:space="preserve">with the most detailed place information </w:t>
      </w:r>
      <w:r>
        <w:rPr>
          <w:rFonts w:eastAsia="Calibri" w:cs="Times New Roman"/>
          <w:szCs w:val="22"/>
          <w:lang w:eastAsia="en-US"/>
        </w:rPr>
        <w:t xml:space="preserve">is the place details screen. </w:t>
      </w:r>
      <w:r w:rsidR="0014182C">
        <w:rPr>
          <w:rFonts w:eastAsia="Calibri" w:cs="Times New Roman"/>
          <w:szCs w:val="22"/>
          <w:lang w:eastAsia="en-US"/>
        </w:rPr>
        <w:t xml:space="preserve">This has a fairly simple design because it is the part of the app that needs to display more textual data and therefore </w:t>
      </w:r>
      <w:r w:rsidR="00FB5A8C">
        <w:rPr>
          <w:rFonts w:eastAsia="Calibri" w:cs="Times New Roman"/>
          <w:szCs w:val="22"/>
          <w:lang w:eastAsia="en-US"/>
        </w:rPr>
        <w:t xml:space="preserve">has </w:t>
      </w:r>
      <w:r w:rsidR="0014182C">
        <w:rPr>
          <w:rFonts w:eastAsia="Calibri" w:cs="Times New Roman"/>
          <w:szCs w:val="22"/>
          <w:lang w:eastAsia="en-US"/>
        </w:rPr>
        <w:t>to be well organised and easy to read</w:t>
      </w:r>
      <w:r w:rsidR="00FB5A8C">
        <w:rPr>
          <w:rFonts w:eastAsia="Calibri" w:cs="Times New Roman"/>
          <w:szCs w:val="22"/>
          <w:lang w:eastAsia="en-US"/>
        </w:rPr>
        <w:t xml:space="preserve"> for the user</w:t>
      </w:r>
      <w:r w:rsidR="00290F23">
        <w:rPr>
          <w:rFonts w:eastAsia="Calibri" w:cs="Times New Roman"/>
          <w:szCs w:val="22"/>
          <w:lang w:eastAsia="en-US"/>
        </w:rPr>
        <w:t xml:space="preserve"> so that they can understand and use the information </w:t>
      </w:r>
      <w:r w:rsidR="008951ED">
        <w:rPr>
          <w:rFonts w:eastAsia="Calibri" w:cs="Times New Roman"/>
          <w:szCs w:val="22"/>
          <w:lang w:eastAsia="en-US"/>
        </w:rPr>
        <w:t xml:space="preserve">that </w:t>
      </w:r>
      <w:r w:rsidR="00290F23">
        <w:rPr>
          <w:rFonts w:eastAsia="Calibri" w:cs="Times New Roman"/>
          <w:szCs w:val="22"/>
          <w:lang w:eastAsia="en-US"/>
        </w:rPr>
        <w:t>they are being given</w:t>
      </w:r>
      <w:r w:rsidR="0014182C">
        <w:rPr>
          <w:rFonts w:eastAsia="Calibri" w:cs="Times New Roman"/>
          <w:szCs w:val="22"/>
          <w:lang w:eastAsia="en-US"/>
        </w:rPr>
        <w:t>.</w:t>
      </w:r>
      <w:r w:rsidR="00FB5A8C">
        <w:rPr>
          <w:rFonts w:eastAsia="Calibri" w:cs="Times New Roman"/>
          <w:szCs w:val="22"/>
          <w:lang w:eastAsia="en-US"/>
        </w:rPr>
        <w:t xml:space="preserve">  The place detail</w:t>
      </w:r>
      <w:r w:rsidR="00290F23">
        <w:rPr>
          <w:rFonts w:eastAsia="Calibri" w:cs="Times New Roman"/>
          <w:szCs w:val="22"/>
          <w:lang w:eastAsia="en-US"/>
        </w:rPr>
        <w:t>s</w:t>
      </w:r>
      <w:r w:rsidR="00FB5A8C">
        <w:rPr>
          <w:rFonts w:eastAsia="Calibri" w:cs="Times New Roman"/>
          <w:szCs w:val="22"/>
          <w:lang w:eastAsia="en-US"/>
        </w:rPr>
        <w:t xml:space="preserve"> </w:t>
      </w:r>
      <w:r w:rsidR="008951ED">
        <w:rPr>
          <w:rFonts w:eastAsia="Calibri" w:cs="Times New Roman"/>
          <w:szCs w:val="22"/>
          <w:lang w:eastAsia="en-US"/>
        </w:rPr>
        <w:t>screen</w:t>
      </w:r>
      <w:r w:rsidR="00FB5A8C">
        <w:rPr>
          <w:rFonts w:eastAsia="Calibri" w:cs="Times New Roman"/>
          <w:szCs w:val="22"/>
          <w:lang w:eastAsia="en-US"/>
        </w:rPr>
        <w:t xml:space="preserve"> uses a </w:t>
      </w:r>
      <w:r w:rsidR="00DA3821">
        <w:rPr>
          <w:rFonts w:eastAsia="Calibri" w:cs="Times New Roman"/>
          <w:szCs w:val="22"/>
          <w:lang w:eastAsia="en-US"/>
        </w:rPr>
        <w:t xml:space="preserve">relative layout to ensure that everything can be positioned in an ordered and structured manner and where items are placed according to their siblings </w:t>
      </w:r>
      <w:r w:rsidR="00290F23">
        <w:rPr>
          <w:rFonts w:eastAsia="Calibri" w:cs="Times New Roman"/>
          <w:szCs w:val="22"/>
          <w:lang w:eastAsia="en-US"/>
        </w:rPr>
        <w:t xml:space="preserve">that are </w:t>
      </w:r>
      <w:r w:rsidR="00DA3821">
        <w:rPr>
          <w:rFonts w:eastAsia="Calibri" w:cs="Times New Roman"/>
          <w:szCs w:val="22"/>
          <w:lang w:eastAsia="en-US"/>
        </w:rPr>
        <w:t>also in the layout</w:t>
      </w:r>
      <w:r w:rsidR="00C54198">
        <w:rPr>
          <w:rFonts w:eastAsia="Calibri" w:cs="Times New Roman"/>
          <w:szCs w:val="22"/>
          <w:lang w:eastAsia="en-US"/>
        </w:rPr>
        <w:t xml:space="preserve"> to maintain their structure</w:t>
      </w:r>
      <w:r w:rsidR="00DA3821">
        <w:rPr>
          <w:rFonts w:eastAsia="Calibri" w:cs="Times New Roman"/>
          <w:szCs w:val="22"/>
          <w:lang w:eastAsia="en-US"/>
        </w:rPr>
        <w:t xml:space="preserve">. </w:t>
      </w:r>
    </w:p>
    <w:p w:rsidR="00342D55" w:rsidRDefault="00342D55" w:rsidP="00E72F90">
      <w:pPr>
        <w:rPr>
          <w:rFonts w:eastAsia="Calibri" w:cs="Times New Roman"/>
          <w:szCs w:val="22"/>
          <w:lang w:eastAsia="en-US"/>
        </w:rPr>
      </w:pPr>
    </w:p>
    <w:p w:rsidR="00647BB9" w:rsidRDefault="001B1939" w:rsidP="00E72F90">
      <w:pPr>
        <w:rPr>
          <w:rFonts w:eastAsia="Calibri" w:cs="Times New Roman"/>
          <w:szCs w:val="22"/>
          <w:lang w:eastAsia="en-US"/>
        </w:rPr>
      </w:pPr>
      <w:r>
        <w:rPr>
          <w:rFonts w:eastAsia="Calibri" w:cs="Times New Roman"/>
          <w:szCs w:val="22"/>
          <w:lang w:eastAsia="en-US"/>
        </w:rPr>
        <w:t xml:space="preserve">Several additional features have been added to the application when compared to the original </w:t>
      </w:r>
      <w:r w:rsidR="008951ED">
        <w:rPr>
          <w:rFonts w:eastAsia="Calibri" w:cs="Times New Roman"/>
          <w:szCs w:val="22"/>
          <w:lang w:eastAsia="en-US"/>
        </w:rPr>
        <w:t xml:space="preserve">user interface </w:t>
      </w:r>
      <w:r>
        <w:rPr>
          <w:rFonts w:eastAsia="Calibri" w:cs="Times New Roman"/>
          <w:szCs w:val="22"/>
          <w:lang w:eastAsia="en-US"/>
        </w:rPr>
        <w:t xml:space="preserve">design mock ups and these have </w:t>
      </w:r>
      <w:r w:rsidR="00D83219">
        <w:rPr>
          <w:rFonts w:eastAsia="Calibri" w:cs="Times New Roman"/>
          <w:szCs w:val="22"/>
          <w:lang w:eastAsia="en-US"/>
        </w:rPr>
        <w:t>had to be</w:t>
      </w:r>
      <w:r>
        <w:rPr>
          <w:rFonts w:eastAsia="Calibri" w:cs="Times New Roman"/>
          <w:szCs w:val="22"/>
          <w:lang w:eastAsia="en-US"/>
        </w:rPr>
        <w:t xml:space="preserve"> included and displayed in the user interface. </w:t>
      </w:r>
      <w:r w:rsidR="00290F23">
        <w:rPr>
          <w:rFonts w:eastAsia="Calibri" w:cs="Times New Roman"/>
          <w:szCs w:val="22"/>
          <w:lang w:eastAsia="en-US"/>
        </w:rPr>
        <w:t xml:space="preserve">An image of </w:t>
      </w:r>
      <w:r>
        <w:rPr>
          <w:rFonts w:eastAsia="Calibri" w:cs="Times New Roman"/>
          <w:szCs w:val="22"/>
          <w:lang w:eastAsia="en-US"/>
        </w:rPr>
        <w:t xml:space="preserve">a </w:t>
      </w:r>
      <w:r w:rsidR="00290F23">
        <w:rPr>
          <w:rFonts w:eastAsia="Calibri" w:cs="Times New Roman"/>
          <w:szCs w:val="22"/>
          <w:lang w:eastAsia="en-US"/>
        </w:rPr>
        <w:t xml:space="preserve">place selected </w:t>
      </w:r>
      <w:r>
        <w:rPr>
          <w:rFonts w:eastAsia="Calibri" w:cs="Times New Roman"/>
          <w:szCs w:val="22"/>
          <w:lang w:eastAsia="en-US"/>
        </w:rPr>
        <w:t xml:space="preserve">is displayed on this screen </w:t>
      </w:r>
      <w:r w:rsidR="00290F23">
        <w:rPr>
          <w:rFonts w:eastAsia="Calibri" w:cs="Times New Roman"/>
          <w:szCs w:val="22"/>
          <w:lang w:eastAsia="en-US"/>
        </w:rPr>
        <w:t xml:space="preserve">if a reference is found to one within the results of the Google Places request. </w:t>
      </w:r>
      <w:r>
        <w:rPr>
          <w:rFonts w:eastAsia="Calibri" w:cs="Times New Roman"/>
          <w:szCs w:val="22"/>
          <w:lang w:eastAsia="en-US"/>
        </w:rPr>
        <w:t>In addition a rating bar has been created to show the rating that has been given from the review given on Google</w:t>
      </w:r>
      <w:r w:rsidR="00D83219">
        <w:rPr>
          <w:rFonts w:eastAsia="Calibri" w:cs="Times New Roman"/>
          <w:szCs w:val="22"/>
          <w:lang w:eastAsia="en-US"/>
        </w:rPr>
        <w:t xml:space="preserve"> if one is discovered</w:t>
      </w:r>
      <w:r>
        <w:rPr>
          <w:rFonts w:eastAsia="Calibri" w:cs="Times New Roman"/>
          <w:szCs w:val="22"/>
          <w:lang w:eastAsia="en-US"/>
        </w:rPr>
        <w:t>. Several b</w:t>
      </w:r>
      <w:r w:rsidR="00DA3821">
        <w:rPr>
          <w:rFonts w:eastAsia="Calibri" w:cs="Times New Roman"/>
          <w:szCs w:val="22"/>
          <w:lang w:eastAsia="en-US"/>
        </w:rPr>
        <w:t>utton</w:t>
      </w:r>
      <w:r>
        <w:rPr>
          <w:rFonts w:eastAsia="Calibri" w:cs="Times New Roman"/>
          <w:szCs w:val="22"/>
          <w:lang w:eastAsia="en-US"/>
        </w:rPr>
        <w:t>s that offer the more advanced feature of the app (show on map, get directions, view website)</w:t>
      </w:r>
      <w:r w:rsidR="00DA3821">
        <w:rPr>
          <w:rFonts w:eastAsia="Calibri" w:cs="Times New Roman"/>
          <w:szCs w:val="22"/>
          <w:lang w:eastAsia="en-US"/>
        </w:rPr>
        <w:t xml:space="preserve"> are clearly placed below the textual inform</w:t>
      </w:r>
      <w:r>
        <w:rPr>
          <w:rFonts w:eastAsia="Calibri" w:cs="Times New Roman"/>
          <w:szCs w:val="22"/>
          <w:lang w:eastAsia="en-US"/>
        </w:rPr>
        <w:t xml:space="preserve">ation and are again </w:t>
      </w:r>
      <w:r w:rsidR="00DA3821">
        <w:rPr>
          <w:rFonts w:eastAsia="Calibri" w:cs="Times New Roman"/>
          <w:szCs w:val="22"/>
          <w:lang w:eastAsia="en-US"/>
        </w:rPr>
        <w:t xml:space="preserve">blue </w:t>
      </w:r>
      <w:r w:rsidR="00D83219">
        <w:rPr>
          <w:rFonts w:eastAsia="Calibri" w:cs="Times New Roman"/>
          <w:szCs w:val="22"/>
          <w:lang w:eastAsia="en-US"/>
        </w:rPr>
        <w:t xml:space="preserve">in colour </w:t>
      </w:r>
      <w:r w:rsidR="00DA3821">
        <w:rPr>
          <w:rFonts w:eastAsia="Calibri" w:cs="Times New Roman"/>
          <w:szCs w:val="22"/>
          <w:lang w:eastAsia="en-US"/>
        </w:rPr>
        <w:t xml:space="preserve">to </w:t>
      </w:r>
      <w:r w:rsidR="00D83219">
        <w:rPr>
          <w:rFonts w:eastAsia="Calibri" w:cs="Times New Roman"/>
          <w:szCs w:val="22"/>
          <w:lang w:eastAsia="en-US"/>
        </w:rPr>
        <w:t>keep</w:t>
      </w:r>
      <w:r w:rsidR="00DA3821">
        <w:rPr>
          <w:rFonts w:eastAsia="Calibri" w:cs="Times New Roman"/>
          <w:szCs w:val="22"/>
          <w:lang w:eastAsia="en-US"/>
        </w:rPr>
        <w:t xml:space="preserve"> consistency with the house style </w:t>
      </w:r>
      <w:r>
        <w:rPr>
          <w:rFonts w:eastAsia="Calibri" w:cs="Times New Roman"/>
          <w:szCs w:val="22"/>
          <w:lang w:eastAsia="en-US"/>
        </w:rPr>
        <w:t xml:space="preserve">of the application </w:t>
      </w:r>
      <w:r w:rsidR="00DA3821">
        <w:rPr>
          <w:rFonts w:eastAsia="Calibri" w:cs="Times New Roman"/>
          <w:szCs w:val="22"/>
          <w:lang w:eastAsia="en-US"/>
        </w:rPr>
        <w:t xml:space="preserve">and highlight that the item is a button </w:t>
      </w:r>
      <w:r>
        <w:rPr>
          <w:rFonts w:eastAsia="Calibri" w:cs="Times New Roman"/>
          <w:szCs w:val="22"/>
          <w:lang w:eastAsia="en-US"/>
        </w:rPr>
        <w:t xml:space="preserve">that </w:t>
      </w:r>
      <w:r w:rsidR="00DA3821">
        <w:rPr>
          <w:rFonts w:eastAsia="Calibri" w:cs="Times New Roman"/>
          <w:szCs w:val="22"/>
          <w:lang w:eastAsia="en-US"/>
        </w:rPr>
        <w:t>will launch another feature</w:t>
      </w:r>
      <w:r>
        <w:rPr>
          <w:rFonts w:eastAsia="Calibri" w:cs="Times New Roman"/>
          <w:szCs w:val="22"/>
          <w:lang w:eastAsia="en-US"/>
        </w:rPr>
        <w:t xml:space="preserve">. The ‘call’ button has also been added to the screen to use the additional </w:t>
      </w:r>
      <w:r w:rsidR="00D83219">
        <w:rPr>
          <w:rFonts w:eastAsia="Calibri" w:cs="Times New Roman"/>
          <w:szCs w:val="22"/>
          <w:lang w:eastAsia="en-US"/>
        </w:rPr>
        <w:t xml:space="preserve">call </w:t>
      </w:r>
      <w:r>
        <w:rPr>
          <w:rFonts w:eastAsia="Calibri" w:cs="Times New Roman"/>
          <w:szCs w:val="22"/>
          <w:lang w:eastAsia="en-US"/>
        </w:rPr>
        <w:t xml:space="preserve">feature that has been added. </w:t>
      </w:r>
      <w:r w:rsidR="00DA3821">
        <w:rPr>
          <w:rFonts w:eastAsia="Calibri" w:cs="Times New Roman"/>
          <w:szCs w:val="22"/>
          <w:lang w:eastAsia="en-US"/>
        </w:rPr>
        <w:t xml:space="preserve"> </w:t>
      </w:r>
      <w:r>
        <w:rPr>
          <w:rFonts w:eastAsia="Calibri" w:cs="Times New Roman"/>
          <w:szCs w:val="22"/>
          <w:lang w:eastAsia="en-US"/>
        </w:rPr>
        <w:t>Although it must be remembered that buttons such as ‘</w:t>
      </w:r>
      <w:r w:rsidR="00D83219">
        <w:rPr>
          <w:rFonts w:eastAsia="Calibri" w:cs="Times New Roman"/>
          <w:szCs w:val="22"/>
          <w:lang w:eastAsia="en-US"/>
        </w:rPr>
        <w:t>Go to Website’ and ‘C</w:t>
      </w:r>
      <w:r>
        <w:rPr>
          <w:rFonts w:eastAsia="Calibri" w:cs="Times New Roman"/>
          <w:szCs w:val="22"/>
          <w:lang w:eastAsia="en-US"/>
        </w:rPr>
        <w:t xml:space="preserve">all’ will only be displayed if the place in question has </w:t>
      </w:r>
      <w:r w:rsidR="00D83219">
        <w:rPr>
          <w:rFonts w:eastAsia="Calibri" w:cs="Times New Roman"/>
          <w:szCs w:val="22"/>
          <w:lang w:eastAsia="en-US"/>
        </w:rPr>
        <w:t>a</w:t>
      </w:r>
      <w:r>
        <w:rPr>
          <w:rFonts w:eastAsia="Calibri" w:cs="Times New Roman"/>
          <w:szCs w:val="22"/>
          <w:lang w:eastAsia="en-US"/>
        </w:rPr>
        <w:t xml:space="preserve"> website to visit or phone </w:t>
      </w:r>
      <w:r>
        <w:rPr>
          <w:rFonts w:eastAsia="Calibri" w:cs="Times New Roman"/>
          <w:szCs w:val="22"/>
          <w:lang w:eastAsia="en-US"/>
        </w:rPr>
        <w:lastRenderedPageBreak/>
        <w:t>number to call. This is also true for the rating bar, if no ratin</w:t>
      </w:r>
      <w:r w:rsidR="00D83219">
        <w:rPr>
          <w:rFonts w:eastAsia="Calibri" w:cs="Times New Roman"/>
          <w:szCs w:val="22"/>
          <w:lang w:eastAsia="en-US"/>
        </w:rPr>
        <w:t>g is present, simply no</w:t>
      </w:r>
      <w:r w:rsidR="00342D55">
        <w:rPr>
          <w:rFonts w:eastAsia="Calibri" w:cs="Times New Roman"/>
          <w:szCs w:val="22"/>
          <w:lang w:eastAsia="en-US"/>
        </w:rPr>
        <w:t xml:space="preserve"> stars </w:t>
      </w:r>
      <w:r>
        <w:rPr>
          <w:rFonts w:eastAsia="Calibri" w:cs="Times New Roman"/>
          <w:szCs w:val="22"/>
          <w:lang w:eastAsia="en-US"/>
        </w:rPr>
        <w:t>will be coloured in.</w:t>
      </w:r>
      <w:r w:rsidR="00342D55">
        <w:rPr>
          <w:rFonts w:eastAsia="Calibri" w:cs="Times New Roman"/>
          <w:szCs w:val="22"/>
          <w:lang w:eastAsia="en-US"/>
        </w:rPr>
        <w:t xml:space="preserve"> An example of the details screen for a place is shown below in </w:t>
      </w:r>
      <w:r w:rsidR="00342D55" w:rsidRPr="004A657B">
        <w:rPr>
          <w:rFonts w:eastAsia="Calibri" w:cs="Times New Roman"/>
          <w:szCs w:val="22"/>
          <w:lang w:eastAsia="en-US"/>
        </w:rPr>
        <w:t xml:space="preserve">figure </w:t>
      </w:r>
      <w:r w:rsidR="004A657B" w:rsidRPr="004A657B">
        <w:rPr>
          <w:rFonts w:eastAsia="Calibri" w:cs="Times New Roman"/>
          <w:szCs w:val="22"/>
          <w:lang w:eastAsia="en-US"/>
        </w:rPr>
        <w:t>3.7</w:t>
      </w:r>
      <w:r w:rsidR="00342D55">
        <w:rPr>
          <w:rFonts w:eastAsia="Calibri" w:cs="Times New Roman"/>
          <w:szCs w:val="22"/>
          <w:lang w:eastAsia="en-US"/>
        </w:rPr>
        <w:t>:</w:t>
      </w:r>
    </w:p>
    <w:p w:rsidR="001506C8" w:rsidRDefault="00816464" w:rsidP="00E72F90">
      <w:pPr>
        <w:rPr>
          <w:rFonts w:eastAsia="Calibri" w:cs="Times New Roman"/>
          <w:szCs w:val="22"/>
          <w:lang w:eastAsia="en-US"/>
        </w:rPr>
      </w:pPr>
      <w:r>
        <w:rPr>
          <w:rFonts w:eastAsia="Calibri" w:cs="Times New Roman"/>
          <w:noProof/>
          <w:szCs w:val="22"/>
          <w:lang w:eastAsia="en-GB"/>
        </w:rPr>
        <w:drawing>
          <wp:anchor distT="0" distB="0" distL="114300" distR="114300" simplePos="0" relativeHeight="252301312" behindDoc="1" locked="0" layoutInCell="1" allowOverlap="1">
            <wp:simplePos x="0" y="0"/>
            <wp:positionH relativeFrom="column">
              <wp:posOffset>1642745</wp:posOffset>
            </wp:positionH>
            <wp:positionV relativeFrom="paragraph">
              <wp:posOffset>119380</wp:posOffset>
            </wp:positionV>
            <wp:extent cx="1968500" cy="3068955"/>
            <wp:effectExtent l="19050" t="0" r="0" b="0"/>
            <wp:wrapNone/>
            <wp:docPr id="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srcRect t="2733"/>
                    <a:stretch>
                      <a:fillRect/>
                    </a:stretch>
                  </pic:blipFill>
                  <pic:spPr bwMode="auto">
                    <a:xfrm>
                      <a:off x="0" y="0"/>
                      <a:ext cx="1968500" cy="3068955"/>
                    </a:xfrm>
                    <a:prstGeom prst="rect">
                      <a:avLst/>
                    </a:prstGeom>
                    <a:noFill/>
                    <a:ln w="9525">
                      <a:noFill/>
                      <a:miter lim="800000"/>
                      <a:headEnd/>
                      <a:tailEnd/>
                    </a:ln>
                  </pic:spPr>
                </pic:pic>
              </a:graphicData>
            </a:graphic>
          </wp:anchor>
        </w:drawing>
      </w:r>
    </w:p>
    <w:p w:rsidR="00816464" w:rsidRDefault="00816464" w:rsidP="001F35A4"/>
    <w:p w:rsidR="00816464" w:rsidRDefault="00816464" w:rsidP="001F35A4"/>
    <w:p w:rsidR="00816464" w:rsidRDefault="00816464" w:rsidP="001F35A4"/>
    <w:p w:rsidR="00816464" w:rsidRDefault="00816464" w:rsidP="001F35A4"/>
    <w:p w:rsidR="00816464" w:rsidRDefault="00816464" w:rsidP="001F35A4"/>
    <w:p w:rsidR="00816464" w:rsidRDefault="00816464" w:rsidP="001F35A4"/>
    <w:p w:rsidR="00816464" w:rsidRDefault="00816464" w:rsidP="001F35A4"/>
    <w:p w:rsidR="00816464" w:rsidRDefault="00816464" w:rsidP="001F35A4"/>
    <w:p w:rsidR="00816464" w:rsidRDefault="00816464" w:rsidP="001F35A4"/>
    <w:p w:rsidR="00816464" w:rsidRDefault="00816464" w:rsidP="001F35A4"/>
    <w:p w:rsidR="00816464" w:rsidRDefault="00816464" w:rsidP="001F35A4"/>
    <w:p w:rsidR="00816464" w:rsidRDefault="00816464" w:rsidP="001F35A4"/>
    <w:p w:rsidR="00816464" w:rsidRDefault="00816464" w:rsidP="001F35A4"/>
    <w:p w:rsidR="00816464" w:rsidRDefault="00816464" w:rsidP="001F35A4"/>
    <w:p w:rsidR="00816464" w:rsidRDefault="00816464" w:rsidP="001F35A4"/>
    <w:p w:rsidR="00816464" w:rsidRDefault="00816464" w:rsidP="001F35A4"/>
    <w:p w:rsidR="00816464" w:rsidRDefault="00816464" w:rsidP="001F35A4"/>
    <w:p w:rsidR="00816464" w:rsidRDefault="00816464" w:rsidP="001F35A4"/>
    <w:p w:rsidR="00816464" w:rsidRDefault="00816464" w:rsidP="001F35A4"/>
    <w:p w:rsidR="00816464" w:rsidRDefault="00816464" w:rsidP="001F35A4"/>
    <w:p w:rsidR="001506C8" w:rsidRPr="0065100E" w:rsidRDefault="004A657B" w:rsidP="001F35A4">
      <w:pPr>
        <w:rPr>
          <w:rFonts w:asciiTheme="majorHAnsi" w:eastAsiaTheme="majorEastAsia" w:hAnsiTheme="majorHAnsi" w:cstheme="majorBidi"/>
          <w:b/>
          <w:bCs/>
          <w:sz w:val="32"/>
          <w:szCs w:val="32"/>
        </w:rPr>
      </w:pPr>
      <w:r>
        <w:t>Figure 3.7:</w:t>
      </w:r>
      <w:r w:rsidR="00E956E2">
        <w:t xml:space="preserve"> </w:t>
      </w:r>
      <w:r>
        <w:t>An example</w:t>
      </w:r>
      <w:r w:rsidR="00E956E2">
        <w:t xml:space="preserve"> place details screen.</w:t>
      </w:r>
    </w:p>
    <w:p w:rsidR="001506C8" w:rsidRDefault="001506C8" w:rsidP="001F35A4"/>
    <w:p w:rsidR="001506C8" w:rsidRDefault="00C8058B" w:rsidP="001F35A4">
      <w:r>
        <w:t xml:space="preserve">The three buttons </w:t>
      </w:r>
      <w:r w:rsidR="00D83219">
        <w:t xml:space="preserve">shown </w:t>
      </w:r>
      <w:r>
        <w:t xml:space="preserve">on the screen </w:t>
      </w:r>
      <w:r w:rsidR="00D83219">
        <w:t xml:space="preserve">shown above </w:t>
      </w:r>
      <w:r>
        <w:t>can be pressed to launch the more advanced features. Examples of these are show here in figure 3.8:</w:t>
      </w:r>
    </w:p>
    <w:p w:rsidR="00A24732" w:rsidRDefault="00A24732" w:rsidP="001F35A4"/>
    <w:p w:rsidR="001506C8" w:rsidRDefault="00A24732" w:rsidP="001F35A4">
      <w:r>
        <w:rPr>
          <w:noProof/>
          <w:lang w:eastAsia="en-GB"/>
        </w:rPr>
        <w:drawing>
          <wp:anchor distT="0" distB="0" distL="114300" distR="114300" simplePos="0" relativeHeight="252308480" behindDoc="1" locked="0" layoutInCell="1" allowOverlap="1">
            <wp:simplePos x="0" y="0"/>
            <wp:positionH relativeFrom="column">
              <wp:posOffset>-353060</wp:posOffset>
            </wp:positionH>
            <wp:positionV relativeFrom="paragraph">
              <wp:posOffset>74930</wp:posOffset>
            </wp:positionV>
            <wp:extent cx="1968500" cy="3068955"/>
            <wp:effectExtent l="19050" t="0" r="0" b="0"/>
            <wp:wrapNone/>
            <wp:docPr id="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srcRect t="2545"/>
                    <a:stretch>
                      <a:fillRect/>
                    </a:stretch>
                  </pic:blipFill>
                  <pic:spPr bwMode="auto">
                    <a:xfrm>
                      <a:off x="0" y="0"/>
                      <a:ext cx="1968500" cy="3068955"/>
                    </a:xfrm>
                    <a:prstGeom prst="rect">
                      <a:avLst/>
                    </a:prstGeom>
                    <a:noFill/>
                    <a:ln w="9525">
                      <a:noFill/>
                      <a:miter lim="800000"/>
                      <a:headEnd/>
                      <a:tailEnd/>
                    </a:ln>
                  </pic:spPr>
                </pic:pic>
              </a:graphicData>
            </a:graphic>
          </wp:anchor>
        </w:drawing>
      </w:r>
      <w:r>
        <w:rPr>
          <w:noProof/>
          <w:lang w:eastAsia="en-GB"/>
        </w:rPr>
        <w:drawing>
          <wp:anchor distT="0" distB="0" distL="114300" distR="114300" simplePos="0" relativeHeight="252309504" behindDoc="1" locked="0" layoutInCell="1" allowOverlap="1">
            <wp:simplePos x="0" y="0"/>
            <wp:positionH relativeFrom="column">
              <wp:posOffset>1690370</wp:posOffset>
            </wp:positionH>
            <wp:positionV relativeFrom="paragraph">
              <wp:posOffset>74930</wp:posOffset>
            </wp:positionV>
            <wp:extent cx="1956435" cy="3068955"/>
            <wp:effectExtent l="19050" t="0" r="5715" b="0"/>
            <wp:wrapNone/>
            <wp:docPr id="1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srcRect t="2451"/>
                    <a:stretch>
                      <a:fillRect/>
                    </a:stretch>
                  </pic:blipFill>
                  <pic:spPr bwMode="auto">
                    <a:xfrm>
                      <a:off x="0" y="0"/>
                      <a:ext cx="1956435" cy="3068955"/>
                    </a:xfrm>
                    <a:prstGeom prst="rect">
                      <a:avLst/>
                    </a:prstGeom>
                    <a:noFill/>
                    <a:ln w="9525">
                      <a:noFill/>
                      <a:miter lim="800000"/>
                      <a:headEnd/>
                      <a:tailEnd/>
                    </a:ln>
                  </pic:spPr>
                </pic:pic>
              </a:graphicData>
            </a:graphic>
          </wp:anchor>
        </w:drawing>
      </w:r>
      <w:r>
        <w:rPr>
          <w:noProof/>
          <w:lang w:eastAsia="en-GB"/>
        </w:rPr>
        <w:drawing>
          <wp:anchor distT="0" distB="0" distL="114300" distR="114300" simplePos="0" relativeHeight="252307456" behindDoc="1" locked="0" layoutInCell="1" allowOverlap="1">
            <wp:simplePos x="0" y="0"/>
            <wp:positionH relativeFrom="column">
              <wp:posOffset>3742248</wp:posOffset>
            </wp:positionH>
            <wp:positionV relativeFrom="paragraph">
              <wp:posOffset>75482</wp:posOffset>
            </wp:positionV>
            <wp:extent cx="1984679" cy="3069204"/>
            <wp:effectExtent l="19050" t="0" r="0" b="0"/>
            <wp:wrapNone/>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srcRect t="3016"/>
                    <a:stretch>
                      <a:fillRect/>
                    </a:stretch>
                  </pic:blipFill>
                  <pic:spPr bwMode="auto">
                    <a:xfrm>
                      <a:off x="0" y="0"/>
                      <a:ext cx="1984679" cy="3069204"/>
                    </a:xfrm>
                    <a:prstGeom prst="rect">
                      <a:avLst/>
                    </a:prstGeom>
                    <a:noFill/>
                    <a:ln w="9525">
                      <a:noFill/>
                      <a:miter lim="800000"/>
                      <a:headEnd/>
                      <a:tailEnd/>
                    </a:ln>
                  </pic:spPr>
                </pic:pic>
              </a:graphicData>
            </a:graphic>
          </wp:anchor>
        </w:drawing>
      </w:r>
    </w:p>
    <w:p w:rsidR="001506C8" w:rsidRDefault="001506C8" w:rsidP="001F35A4"/>
    <w:p w:rsidR="001506C8" w:rsidRDefault="001506C8" w:rsidP="001F35A4"/>
    <w:p w:rsidR="001506C8" w:rsidRDefault="001506C8" w:rsidP="001F35A4"/>
    <w:p w:rsidR="001506C8" w:rsidRDefault="001506C8" w:rsidP="001F35A4"/>
    <w:p w:rsidR="001506C8" w:rsidRDefault="001506C8" w:rsidP="001F35A4"/>
    <w:p w:rsidR="001506C8" w:rsidRDefault="001506C8" w:rsidP="001F35A4"/>
    <w:p w:rsidR="001506C8" w:rsidRDefault="001506C8" w:rsidP="001F35A4"/>
    <w:p w:rsidR="001506C8" w:rsidRDefault="001506C8" w:rsidP="001F35A4"/>
    <w:p w:rsidR="001506C8" w:rsidRDefault="001506C8" w:rsidP="001F35A4"/>
    <w:p w:rsidR="001506C8" w:rsidRDefault="001506C8" w:rsidP="001F35A4"/>
    <w:p w:rsidR="001506C8" w:rsidRDefault="001506C8" w:rsidP="001F35A4"/>
    <w:p w:rsidR="001506C8" w:rsidRDefault="001506C8" w:rsidP="001F35A4"/>
    <w:p w:rsidR="001506C8" w:rsidRDefault="001506C8" w:rsidP="001F35A4"/>
    <w:p w:rsidR="001506C8" w:rsidRDefault="001506C8" w:rsidP="001F35A4"/>
    <w:p w:rsidR="001506C8" w:rsidRDefault="001506C8" w:rsidP="001F35A4"/>
    <w:p w:rsidR="001506C8" w:rsidRDefault="001506C8" w:rsidP="001F35A4"/>
    <w:p w:rsidR="001506C8" w:rsidRDefault="001506C8" w:rsidP="001F35A4"/>
    <w:p w:rsidR="001506C8" w:rsidRDefault="001506C8" w:rsidP="001F35A4"/>
    <w:p w:rsidR="001506C8" w:rsidRDefault="001506C8" w:rsidP="001F35A4"/>
    <w:p w:rsidR="00A24732" w:rsidRDefault="00A24732" w:rsidP="001F35A4"/>
    <w:p w:rsidR="00816464" w:rsidRDefault="00C8058B" w:rsidP="001F35A4">
      <w:r>
        <w:t xml:space="preserve">Figure 3.8: </w:t>
      </w:r>
      <w:r w:rsidR="00A24732">
        <w:t>The resu</w:t>
      </w:r>
      <w:r w:rsidR="00D83219">
        <w:t>lts of the three buttons being</w:t>
      </w:r>
      <w:r w:rsidR="00A24732">
        <w:t xml:space="preserve"> clicked for the place shown in figure 3.7. The singular place map view of </w:t>
      </w:r>
      <w:r w:rsidR="00D83219">
        <w:t>the places</w:t>
      </w:r>
      <w:r w:rsidR="00A24732">
        <w:t xml:space="preserve"> location (left), directions to the place from user’s location (centre)</w:t>
      </w:r>
      <w:r w:rsidR="00BF51BF">
        <w:t xml:space="preserve"> and the establishments website (right).</w:t>
      </w:r>
    </w:p>
    <w:p w:rsidR="001506C8" w:rsidRDefault="001506C8" w:rsidP="001F35A4"/>
    <w:p w:rsidR="00806CFF" w:rsidRPr="00D6742F" w:rsidRDefault="00711DBE" w:rsidP="00806CFF">
      <w:pPr>
        <w:pStyle w:val="Heading1"/>
        <w:rPr>
          <w:rFonts w:asciiTheme="minorHAnsi" w:hAnsiTheme="minorHAnsi"/>
        </w:rPr>
      </w:pPr>
      <w:bookmarkStart w:id="32" w:name="_Toc353978984"/>
      <w:r w:rsidRPr="00D6742F">
        <w:rPr>
          <w:rFonts w:asciiTheme="minorHAnsi" w:hAnsiTheme="minorHAnsi"/>
        </w:rPr>
        <w:lastRenderedPageBreak/>
        <w:t>Implementation</w:t>
      </w:r>
      <w:bookmarkEnd w:id="26"/>
      <w:bookmarkEnd w:id="32"/>
    </w:p>
    <w:p w:rsidR="001066DB" w:rsidRDefault="00617B4A" w:rsidP="00D812EF">
      <w:pPr>
        <w:tabs>
          <w:tab w:val="left" w:pos="3018"/>
        </w:tabs>
      </w:pPr>
      <w:bookmarkStart w:id="33" w:name="_Toc192777712"/>
      <w:r>
        <w:tab/>
      </w:r>
    </w:p>
    <w:p w:rsidR="005C3432" w:rsidRDefault="001066DB" w:rsidP="00273875">
      <w:r>
        <w:t xml:space="preserve">As described in section two earlier in the report the development process for the implementation of the application </w:t>
      </w:r>
      <w:r w:rsidR="0067795F">
        <w:t>developed into a hybrid process</w:t>
      </w:r>
      <w:r>
        <w:t xml:space="preserve"> between several different types of development process. </w:t>
      </w:r>
      <w:r w:rsidR="0067795F">
        <w:t xml:space="preserve">Originally it was anticipated that the waterfall model would </w:t>
      </w:r>
      <w:r w:rsidR="006C7175">
        <w:t>be used. S</w:t>
      </w:r>
      <w:r w:rsidR="0067795F">
        <w:t xml:space="preserve">ome elements of this </w:t>
      </w:r>
      <w:r w:rsidR="006C7175">
        <w:t xml:space="preserve">model </w:t>
      </w:r>
      <w:r w:rsidR="0067795F">
        <w:t xml:space="preserve">were </w:t>
      </w:r>
      <w:r w:rsidR="006C7175">
        <w:t>used</w:t>
      </w:r>
      <w:r w:rsidR="0067795F">
        <w:t xml:space="preserve"> as quite a lot of planning and design went into the project before the implementation started. However after it became clear that all parts of design and how the application would be tested could not be </w:t>
      </w:r>
      <w:r w:rsidR="005C3432">
        <w:t>premeditated before implementation, the process became closer to a prototyping model to start with. Once the initial platform of the application was created it could be said that a feature driven development (FDD) model was then used in order to build and develop the additional features needed in the application.</w:t>
      </w:r>
    </w:p>
    <w:p w:rsidR="005C3432" w:rsidRDefault="005C3432" w:rsidP="00273875"/>
    <w:p w:rsidR="00C949C6" w:rsidRDefault="00680877" w:rsidP="00273875">
      <w:r>
        <w:t>In S</w:t>
      </w:r>
      <w:r w:rsidR="005C3432">
        <w:t xml:space="preserve">ection 3.1 the overall architecture of the system is described. It states how that there are four major building blocks to the application, the GPS and Internet connection component, the graphical user interface elements, the Google Places search request modules and lastly the mapping elements. </w:t>
      </w:r>
      <w:r w:rsidR="00FA2D16">
        <w:t xml:space="preserve">The decision was therefore made to </w:t>
      </w:r>
      <w:r w:rsidR="006C7175">
        <w:t xml:space="preserve">research and where possible </w:t>
      </w:r>
      <w:r w:rsidR="00FA2D16">
        <w:t>create working prototype</w:t>
      </w:r>
      <w:r w:rsidR="00FB4B1E">
        <w:t>s</w:t>
      </w:r>
      <w:r w:rsidR="00FA2D16">
        <w:t xml:space="preserve"> of these four major elements and then to integrate them together </w:t>
      </w:r>
      <w:r w:rsidR="00C949C6">
        <w:t xml:space="preserve">and build on them </w:t>
      </w:r>
      <w:r w:rsidR="00FA2D16">
        <w:t>to give a completed application that met the project</w:t>
      </w:r>
      <w:r w:rsidR="006C7175">
        <w:t>s</w:t>
      </w:r>
      <w:r w:rsidR="00FA2D16">
        <w:t xml:space="preserve"> </w:t>
      </w:r>
      <w:r w:rsidR="006C7175">
        <w:t>aims and objectives</w:t>
      </w:r>
      <w:r w:rsidR="00FA2D16">
        <w:t xml:space="preserve">. </w:t>
      </w:r>
    </w:p>
    <w:p w:rsidR="00C949C6" w:rsidRDefault="00C949C6" w:rsidP="00273875"/>
    <w:p w:rsidR="006906A5" w:rsidRDefault="00F03EF7" w:rsidP="00273875">
      <w:r>
        <w:t xml:space="preserve">The first </w:t>
      </w:r>
      <w:r w:rsidR="006F02EE">
        <w:t xml:space="preserve">part of the application that was researched and targeted for development was the part that would make use of GPS </w:t>
      </w:r>
      <w:r w:rsidR="006C7175">
        <w:t xml:space="preserve">or other location services </w:t>
      </w:r>
      <w:r w:rsidR="006F02EE">
        <w:t xml:space="preserve">to find the users current location. This element of the application would need to be able to </w:t>
      </w:r>
      <w:r w:rsidR="00D244D6">
        <w:t>find a device</w:t>
      </w:r>
      <w:r w:rsidR="00680877">
        <w:t>’</w:t>
      </w:r>
      <w:r w:rsidR="00D244D6">
        <w:t xml:space="preserve">s location by </w:t>
      </w:r>
      <w:r w:rsidR="006F02EE">
        <w:t xml:space="preserve">using traditional GPS </w:t>
      </w:r>
      <w:r w:rsidR="006C7175">
        <w:t xml:space="preserve">built into the device </w:t>
      </w:r>
      <w:r w:rsidR="006F02EE">
        <w:t>or a mobile phones network p</w:t>
      </w:r>
      <w:r w:rsidR="006C7175">
        <w:t xml:space="preserve">rovider signal depending on which </w:t>
      </w:r>
      <w:r w:rsidR="006F02EE">
        <w:t xml:space="preserve">services were available on </w:t>
      </w:r>
      <w:r w:rsidR="00D244D6">
        <w:t>the device being used</w:t>
      </w:r>
      <w:r w:rsidR="006F02EE">
        <w:t>.</w:t>
      </w:r>
      <w:r w:rsidR="00FB4B1E">
        <w:t xml:space="preserve"> </w:t>
      </w:r>
      <w:r w:rsidR="00F7563D">
        <w:t>In Android terms GPS is described as a fine-grained location provider where as a phone network is known as a coarse grained location provider</w:t>
      </w:r>
      <w:r w:rsidR="006C7175">
        <w:t xml:space="preserve"> due to their accuracy</w:t>
      </w:r>
      <w:r w:rsidR="00F7563D">
        <w:t>.</w:t>
      </w:r>
      <w:r w:rsidR="0062388A">
        <w:t xml:space="preserve"> Firstly</w:t>
      </w:r>
      <w:r w:rsidR="006C7175">
        <w:t>,</w:t>
      </w:r>
      <w:r w:rsidR="0062388A">
        <w:t xml:space="preserve"> in order to start working on this part of the application</w:t>
      </w:r>
      <w:r w:rsidR="006C7175">
        <w:t>, S</w:t>
      </w:r>
      <w:r w:rsidR="0062388A">
        <w:t xml:space="preserve">ection 8.1 of the Hello, Android </w:t>
      </w:r>
      <w:r w:rsidR="006C7175">
        <w:t xml:space="preserve">text </w:t>
      </w:r>
      <w:r w:rsidR="0062388A">
        <w:t xml:space="preserve">book </w:t>
      </w:r>
      <w:r w:rsidR="000D2B49">
        <w:t>[</w:t>
      </w:r>
      <w:r w:rsidR="006C7175" w:rsidRPr="006C7175">
        <w:t>24</w:t>
      </w:r>
      <w:r w:rsidR="000D2B49">
        <w:t xml:space="preserve">] </w:t>
      </w:r>
      <w:r w:rsidR="0062388A">
        <w:t xml:space="preserve">was </w:t>
      </w:r>
      <w:r w:rsidR="00315795">
        <w:t xml:space="preserve">read and gave a good idea of what work </w:t>
      </w:r>
      <w:r w:rsidR="0062388A">
        <w:t>needed to be completed.</w:t>
      </w:r>
      <w:r w:rsidR="006C0C99">
        <w:t xml:space="preserve"> Following on from this it was though</w:t>
      </w:r>
      <w:r w:rsidR="00315795">
        <w:t>t</w:t>
      </w:r>
      <w:r w:rsidR="006C0C99">
        <w:t xml:space="preserve"> that it would be useful to find </w:t>
      </w:r>
      <w:r w:rsidR="00315795">
        <w:t xml:space="preserve">out </w:t>
      </w:r>
      <w:r w:rsidR="006C0C99">
        <w:t xml:space="preserve">more about using GPS and location services </w:t>
      </w:r>
      <w:r w:rsidR="00315795">
        <w:t xml:space="preserve">for Android </w:t>
      </w:r>
      <w:r w:rsidR="006C0C99">
        <w:t>on the Internet</w:t>
      </w:r>
      <w:r w:rsidR="00666F2C">
        <w:t xml:space="preserve"> where a guide was found on the Android </w:t>
      </w:r>
      <w:r w:rsidR="00315795">
        <w:t>developer’s</w:t>
      </w:r>
      <w:r w:rsidR="00B45AD5">
        <w:t xml:space="preserve"> site</w:t>
      </w:r>
      <w:r w:rsidR="00666F2C">
        <w:t xml:space="preserve"> </w:t>
      </w:r>
      <w:r w:rsidR="00666F2C" w:rsidRPr="00315795">
        <w:t>[</w:t>
      </w:r>
      <w:r w:rsidR="00315795" w:rsidRPr="00315795">
        <w:t>25</w:t>
      </w:r>
      <w:r w:rsidR="00666F2C" w:rsidRPr="00315795">
        <w:t>].</w:t>
      </w:r>
      <w:r w:rsidR="00B45AD5">
        <w:t xml:space="preserve"> </w:t>
      </w:r>
      <w:r w:rsidR="00D52978">
        <w:t>After reading t</w:t>
      </w:r>
      <w:r w:rsidR="007700F3">
        <w:t>his information a sample application for using GPS and Androids Location Manager was found in the Training section of the Android developer’s website</w:t>
      </w:r>
      <w:r w:rsidR="00315795">
        <w:t xml:space="preserve"> [26]</w:t>
      </w:r>
      <w:r w:rsidR="007700F3">
        <w:t xml:space="preserve">. This was downloaded and run to see </w:t>
      </w:r>
      <w:r w:rsidR="00F15DF5">
        <w:t>how it performed and was used. The source code was then analysed to see how it had been created and with what methods. From looking at the sample application</w:t>
      </w:r>
      <w:r w:rsidR="001B038F">
        <w:t xml:space="preserve">, what needed to be done for this part of the application became apparent and focus could be turned to </w:t>
      </w:r>
      <w:r w:rsidR="00315795">
        <w:t>creating the</w:t>
      </w:r>
      <w:r w:rsidR="001B038F">
        <w:t xml:space="preserve"> user interface due to confidence in being able to create the GPS module needed in the </w:t>
      </w:r>
      <w:proofErr w:type="gramStart"/>
      <w:r w:rsidR="001B038F">
        <w:t>application.</w:t>
      </w:r>
      <w:proofErr w:type="gramEnd"/>
      <w:r w:rsidR="001B038F">
        <w:t xml:space="preserve"> </w:t>
      </w:r>
    </w:p>
    <w:p w:rsidR="006906A5" w:rsidRDefault="006906A5" w:rsidP="00273875"/>
    <w:p w:rsidR="00066657" w:rsidRDefault="008307B4" w:rsidP="00273875">
      <w:r>
        <w:t xml:space="preserve">The first piece of graphical user interface that was </w:t>
      </w:r>
      <w:r w:rsidR="004A58B2">
        <w:t xml:space="preserve">designed and </w:t>
      </w:r>
      <w:r>
        <w:t xml:space="preserve">developed was the </w:t>
      </w:r>
      <w:r w:rsidR="00041FAF">
        <w:t>MainActivity, both the controller and the view</w:t>
      </w:r>
      <w:r w:rsidR="004A58B2">
        <w:t xml:space="preserve"> aspects </w:t>
      </w:r>
      <w:r w:rsidR="00D162ED">
        <w:t>were created i.e. the java file and the</w:t>
      </w:r>
      <w:r w:rsidR="00041FAF">
        <w:t xml:space="preserve"> XML layout file. </w:t>
      </w:r>
      <w:r>
        <w:t xml:space="preserve"> </w:t>
      </w:r>
      <w:r w:rsidR="004A58B2">
        <w:t>Due to the simplicity of the layout of this view</w:t>
      </w:r>
      <w:r w:rsidR="00D812EF">
        <w:t xml:space="preserve"> this wasn’t too difficult to complete alth</w:t>
      </w:r>
      <w:r w:rsidR="006C0C93">
        <w:t>ough A</w:t>
      </w:r>
      <w:r w:rsidR="00D812EF">
        <w:t>ndroid can be quite awkward i</w:t>
      </w:r>
      <w:r w:rsidR="006C0C93">
        <w:t>n allowing you to position things exactly as required</w:t>
      </w:r>
      <w:r w:rsidR="00D812EF">
        <w:t xml:space="preserve">. </w:t>
      </w:r>
      <w:r w:rsidR="00AB1B99">
        <w:t>D</w:t>
      </w:r>
      <w:r w:rsidR="00D812EF">
        <w:t>evelop</w:t>
      </w:r>
      <w:r w:rsidR="00566077">
        <w:t>ing the MainM</w:t>
      </w:r>
      <w:r w:rsidR="00D812EF">
        <w:t xml:space="preserve">enu </w:t>
      </w:r>
      <w:r w:rsidR="00566077">
        <w:t>activity</w:t>
      </w:r>
      <w:r w:rsidR="00AB1B99">
        <w:t>, however,</w:t>
      </w:r>
      <w:r w:rsidR="00566077">
        <w:t xml:space="preserve"> was a quit a lot more difficult</w:t>
      </w:r>
      <w:r w:rsidR="00AB1B99">
        <w:t>,</w:t>
      </w:r>
      <w:r w:rsidR="00566077">
        <w:t xml:space="preserve"> especially when the developer is new to developing for </w:t>
      </w:r>
      <w:proofErr w:type="gramStart"/>
      <w:r w:rsidR="00566077">
        <w:t>Android.</w:t>
      </w:r>
      <w:proofErr w:type="gramEnd"/>
      <w:r w:rsidR="00566077">
        <w:t xml:space="preserve"> </w:t>
      </w:r>
      <w:r w:rsidR="00441BFE">
        <w:t xml:space="preserve">Due to </w:t>
      </w:r>
      <w:r w:rsidR="007F132E">
        <w:t xml:space="preserve">the design incorporating an icon based main menu the application needed to use a grid view. </w:t>
      </w:r>
      <w:r w:rsidR="00AB1B99">
        <w:t>Although a</w:t>
      </w:r>
      <w:r w:rsidR="003A4AC1">
        <w:t xml:space="preserve"> layout file for the grid view </w:t>
      </w:r>
      <w:r w:rsidR="00AB1B99">
        <w:t>alone</w:t>
      </w:r>
      <w:r w:rsidR="003A4AC1">
        <w:t xml:space="preserve"> </w:t>
      </w:r>
      <w:r w:rsidR="00AB1B99">
        <w:t>wasn’t enough for this feature to be implemented, a custom</w:t>
      </w:r>
      <w:r w:rsidR="003A4AC1">
        <w:t xml:space="preserve"> adapter </w:t>
      </w:r>
      <w:r w:rsidR="00AB1B99">
        <w:t>had</w:t>
      </w:r>
      <w:r w:rsidR="003A4AC1">
        <w:t xml:space="preserve"> to be written in order to display images </w:t>
      </w:r>
      <w:r w:rsidR="00AB1B99">
        <w:t>and text within the grid view</w:t>
      </w:r>
      <w:r w:rsidR="003A4AC1">
        <w:t xml:space="preserve">. </w:t>
      </w:r>
      <w:r w:rsidR="00AB1B99">
        <w:t>T</w:t>
      </w:r>
      <w:r w:rsidR="006E0667">
        <w:t xml:space="preserve">he grid view guide on the Android development website was really useful </w:t>
      </w:r>
      <w:r w:rsidR="00AB1B99">
        <w:t xml:space="preserve">in initial understanding of how the view can be used </w:t>
      </w:r>
      <w:r w:rsidR="006E0667">
        <w:t>[</w:t>
      </w:r>
      <w:r w:rsidR="00AB1B99" w:rsidRPr="00AB1B99">
        <w:t>27</w:t>
      </w:r>
      <w:r w:rsidR="002C1BA8">
        <w:t xml:space="preserve">]. The example </w:t>
      </w:r>
      <w:r w:rsidR="00DC3DB5">
        <w:t>given on the site really helped in understanding how this type of view worked and formed the basis of the activity that was created.</w:t>
      </w:r>
      <w:r w:rsidR="00066657">
        <w:t xml:space="preserve"> Despite this, the basic activity created </w:t>
      </w:r>
      <w:r w:rsidR="002C1BA8">
        <w:lastRenderedPageBreak/>
        <w:t xml:space="preserve">from using the example as a basis </w:t>
      </w:r>
      <w:r w:rsidR="00066657">
        <w:t xml:space="preserve">needed to be modified to include text labels for each icon. </w:t>
      </w:r>
      <w:r w:rsidR="002C1BA8">
        <w:t>You would assume that</w:t>
      </w:r>
      <w:r w:rsidR="00E93D16">
        <w:t xml:space="preserve"> this would be a rather easy task</w:t>
      </w:r>
      <w:r w:rsidR="00066657">
        <w:t xml:space="preserve"> but it </w:t>
      </w:r>
      <w:r w:rsidR="00E93D16">
        <w:t>turned out this was not the case and it was</w:t>
      </w:r>
      <w:r w:rsidR="00066657">
        <w:t xml:space="preserve"> more difficult to do than </w:t>
      </w:r>
      <w:r w:rsidR="002C1BA8">
        <w:t xml:space="preserve">originally </w:t>
      </w:r>
      <w:r w:rsidR="00066657">
        <w:t>anticipated.</w:t>
      </w:r>
    </w:p>
    <w:p w:rsidR="00066657" w:rsidRDefault="00066657" w:rsidP="00273875"/>
    <w:p w:rsidR="000559BE" w:rsidRDefault="00066657" w:rsidP="00273875">
      <w:r>
        <w:t xml:space="preserve">In order to </w:t>
      </w:r>
      <w:r w:rsidR="00A11942">
        <w:t>display text underneath an</w:t>
      </w:r>
      <w:r>
        <w:t xml:space="preserve"> associate</w:t>
      </w:r>
      <w:r w:rsidR="00A11942">
        <w:t>d</w:t>
      </w:r>
      <w:r>
        <w:t xml:space="preserve"> </w:t>
      </w:r>
      <w:r w:rsidR="003A4AC1">
        <w:t>icon</w:t>
      </w:r>
      <w:r w:rsidR="00A11942">
        <w:t xml:space="preserve">, not only do you need to have a </w:t>
      </w:r>
      <w:r w:rsidR="00FE2B22">
        <w:t xml:space="preserve">customer adapter but it was discovered that you need the adapter to inflate yet another layout file. </w:t>
      </w:r>
      <w:r w:rsidR="002C1BA8">
        <w:t xml:space="preserve">Inflating a layout is when a layout is selected for use so components in the user interface can be used programmatically. </w:t>
      </w:r>
      <w:r w:rsidR="00FE2B22">
        <w:t>The additional layout file (</w:t>
      </w:r>
      <w:r w:rsidR="00BE1BEE">
        <w:t xml:space="preserve">gridview_row.xml) in the application is used to provide the layout for each individual tile in the grid (image and text). So effectively there is a layout file that is indirectly held inside another layout file to produce the final finished main menu </w:t>
      </w:r>
      <w:r w:rsidR="002C1BA8">
        <w:t xml:space="preserve">gird </w:t>
      </w:r>
      <w:r w:rsidR="00BE1BEE">
        <w:t xml:space="preserve">view. </w:t>
      </w:r>
      <w:r w:rsidR="00F90A64">
        <w:t xml:space="preserve">The procedure to evaluate how this could be designed and implemented proved to be more time consuming than initially </w:t>
      </w:r>
      <w:r w:rsidR="00E93D16">
        <w:t>thought</w:t>
      </w:r>
      <w:r w:rsidR="00A640E4">
        <w:t xml:space="preserve">. </w:t>
      </w:r>
      <w:r w:rsidR="009F6645">
        <w:t xml:space="preserve">Once the grid view had been successfully created the formatting of the grid also took some time to complete successfully. </w:t>
      </w:r>
      <w:r w:rsidR="001D09C5">
        <w:t xml:space="preserve">This is because the screen needs to display correctly on multiple screen sizes and devices. Therefore various column widths and vertical and horizontal </w:t>
      </w:r>
      <w:r w:rsidR="00765752">
        <w:t>spacing’s</w:t>
      </w:r>
      <w:r w:rsidR="001D09C5">
        <w:t xml:space="preserve"> had to be trialled on the two devices </w:t>
      </w:r>
      <w:r w:rsidR="002C1BA8">
        <w:t>that were used for testing</w:t>
      </w:r>
      <w:r w:rsidR="00CE6515">
        <w:t xml:space="preserve"> </w:t>
      </w:r>
      <w:r w:rsidR="001D09C5">
        <w:t>(</w:t>
      </w:r>
      <w:r w:rsidR="00CE6515">
        <w:t>S</w:t>
      </w:r>
      <w:r w:rsidR="001D09C5" w:rsidRPr="00CE6515">
        <w:t>ection 5.2</w:t>
      </w:r>
      <w:r w:rsidR="001D09C5">
        <w:t>)</w:t>
      </w:r>
      <w:r w:rsidR="00765752">
        <w:t xml:space="preserve"> to produce a layout that </w:t>
      </w:r>
      <w:r w:rsidR="002C1BA8">
        <w:t>displayed</w:t>
      </w:r>
      <w:r w:rsidR="00765752">
        <w:t xml:space="preserve"> appropriately on both devices</w:t>
      </w:r>
      <w:r w:rsidR="002C1BA8">
        <w:t>(and should on others)</w:t>
      </w:r>
      <w:r w:rsidR="00765752">
        <w:t>.</w:t>
      </w:r>
      <w:r w:rsidR="001D09C5">
        <w:t xml:space="preserve"> </w:t>
      </w:r>
      <w:r w:rsidR="00765752">
        <w:t xml:space="preserve">Despite </w:t>
      </w:r>
      <w:proofErr w:type="gramStart"/>
      <w:r w:rsidR="00765752">
        <w:t>these</w:t>
      </w:r>
      <w:r w:rsidR="00A640E4">
        <w:t xml:space="preserve"> </w:t>
      </w:r>
      <w:r w:rsidR="00765752">
        <w:t>time</w:t>
      </w:r>
      <w:proofErr w:type="gramEnd"/>
      <w:r w:rsidR="00765752">
        <w:t xml:space="preserve"> consuming issues </w:t>
      </w:r>
      <w:r w:rsidR="00A640E4">
        <w:t xml:space="preserve">the outcome produced was of a professional manner </w:t>
      </w:r>
      <w:r w:rsidR="00765752">
        <w:t>and created an</w:t>
      </w:r>
      <w:r w:rsidR="00A640E4">
        <w:t xml:space="preserve"> ae</w:t>
      </w:r>
      <w:r w:rsidR="00765752">
        <w:t>sthetically pleasing main menu</w:t>
      </w:r>
      <w:r w:rsidR="00D940FD">
        <w:t>,</w:t>
      </w:r>
      <w:r w:rsidR="00765752">
        <w:t xml:space="preserve"> independent of the device being used</w:t>
      </w:r>
      <w:r w:rsidR="00F7126D">
        <w:t>.</w:t>
      </w:r>
      <w:r w:rsidR="003576D8">
        <w:t xml:space="preserve"> </w:t>
      </w:r>
      <w:r w:rsidR="00F7126D">
        <w:t xml:space="preserve"> </w:t>
      </w:r>
      <w:r w:rsidR="00765752">
        <w:t xml:space="preserve">This meant that </w:t>
      </w:r>
      <w:r w:rsidR="00D940FD">
        <w:t>an</w:t>
      </w:r>
      <w:r w:rsidR="00765752">
        <w:t xml:space="preserve"> objective for the project was met</w:t>
      </w:r>
      <w:r w:rsidR="00D940FD">
        <w:t xml:space="preserve"> as the menu was easy to use and was compatible with multiple devices</w:t>
      </w:r>
      <w:r w:rsidR="00765752">
        <w:t xml:space="preserve">. </w:t>
      </w:r>
    </w:p>
    <w:p w:rsidR="00060B75" w:rsidRDefault="00060B75" w:rsidP="00273875"/>
    <w:p w:rsidR="00060B75" w:rsidRDefault="00060B75" w:rsidP="00273875">
      <w:r>
        <w:t>The next major segment that was researched and understood for development was the mapping aspect of the application.</w:t>
      </w:r>
      <w:r w:rsidR="00796485">
        <w:t xml:space="preserve"> Before starting t</w:t>
      </w:r>
      <w:r w:rsidR="00D940FD">
        <w:t>his part of the</w:t>
      </w:r>
      <w:r w:rsidR="00796485">
        <w:t xml:space="preserve"> implementation</w:t>
      </w:r>
      <w:r w:rsidR="00D940FD">
        <w:t>, S</w:t>
      </w:r>
      <w:r w:rsidR="00796485">
        <w:t>ection 8.3 of the Hello, Android textbook</w:t>
      </w:r>
      <w:r w:rsidR="000D2B49">
        <w:t xml:space="preserve"> [</w:t>
      </w:r>
      <w:r w:rsidR="00D940FD" w:rsidRPr="00D940FD">
        <w:t>24</w:t>
      </w:r>
      <w:r w:rsidR="000D2B49">
        <w:t>]</w:t>
      </w:r>
      <w:r w:rsidR="00796485">
        <w:t xml:space="preserve"> had been read</w:t>
      </w:r>
      <w:r w:rsidR="00D940FD">
        <w:t xml:space="preserve"> to get an understanding of what needed to be done and find out</w:t>
      </w:r>
      <w:r w:rsidR="00796485">
        <w:t xml:space="preserve"> </w:t>
      </w:r>
      <w:r w:rsidR="00D940FD">
        <w:t>how</w:t>
      </w:r>
      <w:r w:rsidR="00796485">
        <w:t xml:space="preserve"> maps </w:t>
      </w:r>
      <w:r w:rsidR="00D940FD">
        <w:t>could be embedded into Android applications.</w:t>
      </w:r>
      <w:r w:rsidR="00796485">
        <w:t xml:space="preserve"> To improve this understanding </w:t>
      </w:r>
      <w:r w:rsidR="006830EB">
        <w:t>the documentation for Google Maps</w:t>
      </w:r>
      <w:r w:rsidR="00D940FD">
        <w:t xml:space="preserve"> for</w:t>
      </w:r>
      <w:r w:rsidR="006830EB">
        <w:t xml:space="preserve"> Android was discovered and read</w:t>
      </w:r>
      <w:r w:rsidR="00CB72EB">
        <w:t xml:space="preserve"> [</w:t>
      </w:r>
      <w:r w:rsidR="00D940FD">
        <w:t>2</w:t>
      </w:r>
      <w:r w:rsidR="00CB72EB">
        <w:t>]</w:t>
      </w:r>
      <w:r w:rsidR="006830EB">
        <w:t xml:space="preserve">. </w:t>
      </w:r>
      <w:r w:rsidR="00CB72EB">
        <w:t xml:space="preserve">However, unfortunately this </w:t>
      </w:r>
      <w:r w:rsidR="0048263F">
        <w:t xml:space="preserve">aspect of the system </w:t>
      </w:r>
      <w:r w:rsidR="00D940FD">
        <w:t xml:space="preserve">then </w:t>
      </w:r>
      <w:r w:rsidR="00CB72EB">
        <w:t xml:space="preserve">became </w:t>
      </w:r>
      <w:r w:rsidR="0048263F">
        <w:t xml:space="preserve">a </w:t>
      </w:r>
      <w:r w:rsidR="00CB72EB">
        <w:t>setback in the project. It was discovered that version one of the Google Maps Android API had become officially deprecated on December the 3</w:t>
      </w:r>
      <w:r w:rsidR="00CB72EB" w:rsidRPr="00CB72EB">
        <w:rPr>
          <w:vertAlign w:val="superscript"/>
        </w:rPr>
        <w:t>rd</w:t>
      </w:r>
      <w:r w:rsidR="00CB72EB">
        <w:t xml:space="preserve"> 2012</w:t>
      </w:r>
      <w:r w:rsidR="00F8306A">
        <w:t xml:space="preserve"> [28]</w:t>
      </w:r>
      <w:r w:rsidR="00CB72EB">
        <w:t xml:space="preserve"> in the middle of the project .The API site also stated that ‘</w:t>
      </w:r>
      <w:r w:rsidR="00CB72EB" w:rsidRPr="00CB72EB">
        <w:t>No new features will be added</w:t>
      </w:r>
      <w:r w:rsidR="00971922">
        <w:t xml:space="preserve"> to Google Maps Android API v1’ and despite that apps using v1 will continue to work on device ‘</w:t>
      </w:r>
      <w:r w:rsidR="00CB72EB" w:rsidRPr="00CB72EB">
        <w:t>Existing and new developers are encouraged to use Google Maps Android API v2</w:t>
      </w:r>
      <w:r w:rsidR="00971922">
        <w:t>’</w:t>
      </w:r>
      <w:r w:rsidR="00CB72EB" w:rsidRPr="00CB72EB">
        <w:t>.</w:t>
      </w:r>
      <w:r w:rsidR="00CB72EB">
        <w:t xml:space="preserve"> </w:t>
      </w:r>
      <w:r w:rsidR="002E5BA5">
        <w:t xml:space="preserve"> This meant that most of the research and information </w:t>
      </w:r>
      <w:r w:rsidR="00F8306A">
        <w:t xml:space="preserve">already </w:t>
      </w:r>
      <w:r w:rsidR="002E5BA5">
        <w:t xml:space="preserve">gained about embedding maps in Android applications had become void. </w:t>
      </w:r>
      <w:r w:rsidR="00182A24">
        <w:t xml:space="preserve">This was especially apparent when research on version two of the API was </w:t>
      </w:r>
      <w:r w:rsidR="005C4729">
        <w:t>taking place</w:t>
      </w:r>
      <w:r w:rsidR="00182A24">
        <w:t>,</w:t>
      </w:r>
      <w:r w:rsidR="005C4729">
        <w:t xml:space="preserve"> the way in wh</w:t>
      </w:r>
      <w:r w:rsidR="00F8306A">
        <w:t>ich mapping works on Android had</w:t>
      </w:r>
      <w:r w:rsidR="00182A24">
        <w:t xml:space="preserve"> changed greatly</w:t>
      </w:r>
      <w:r w:rsidR="00F8306A">
        <w:t>,</w:t>
      </w:r>
      <w:r w:rsidR="00182A24">
        <w:t xml:space="preserve"> although for the better as it allows much better </w:t>
      </w:r>
      <w:r w:rsidR="005C4729">
        <w:t xml:space="preserve">and </w:t>
      </w:r>
      <w:r w:rsidR="00182A24">
        <w:t>more interactive maps to be created.</w:t>
      </w:r>
      <w:r w:rsidR="00B7761B">
        <w:t xml:space="preserve"> </w:t>
      </w:r>
    </w:p>
    <w:p w:rsidR="005C4729" w:rsidRDefault="005C4729" w:rsidP="00273875"/>
    <w:p w:rsidR="00F8306A" w:rsidRDefault="005C4729" w:rsidP="00273875">
      <w:r>
        <w:t xml:space="preserve">Being able to create an Android application </w:t>
      </w:r>
      <w:r w:rsidR="00F1729B">
        <w:t xml:space="preserve">that uses the new Android maps API unfortunately involves quite a number of steps, and </w:t>
      </w:r>
      <w:r w:rsidR="00524F11">
        <w:t>is</w:t>
      </w:r>
      <w:r w:rsidR="00F1729B">
        <w:t xml:space="preserve"> a lengthy setup procedure</w:t>
      </w:r>
      <w:r w:rsidR="00524F11">
        <w:t xml:space="preserve"> </w:t>
      </w:r>
      <w:r w:rsidR="00524F11" w:rsidRPr="00F8306A">
        <w:t>[</w:t>
      </w:r>
      <w:r w:rsidR="00F8306A" w:rsidRPr="00F8306A">
        <w:t>29</w:t>
      </w:r>
      <w:r w:rsidR="00524F11" w:rsidRPr="00F8306A">
        <w:t>]</w:t>
      </w:r>
      <w:r w:rsidR="00F1729B" w:rsidRPr="00F8306A">
        <w:t>.</w:t>
      </w:r>
      <w:r w:rsidR="00524F11">
        <w:t xml:space="preserve"> Firstly the Google Play Services software development kit had to be downloaded</w:t>
      </w:r>
      <w:r w:rsidR="00D333A7">
        <w:t>,</w:t>
      </w:r>
      <w:r w:rsidR="00524F11">
        <w:t xml:space="preserve"> </w:t>
      </w:r>
      <w:r w:rsidR="00F87EC1">
        <w:t>installed and</w:t>
      </w:r>
      <w:r w:rsidR="00524F11">
        <w:t xml:space="preserve"> configured for usage</w:t>
      </w:r>
      <w:r w:rsidR="00D333A7">
        <w:t xml:space="preserve"> on top of the Android SDK that had already been installed</w:t>
      </w:r>
      <w:r w:rsidR="00524F11">
        <w:t>.</w:t>
      </w:r>
      <w:r w:rsidR="00F87EC1">
        <w:t xml:space="preserve"> The library project then had to be put into the source tree where the TourInf Android app project was held.</w:t>
      </w:r>
      <w:r w:rsidR="00D333A7">
        <w:t xml:space="preserve"> This then allows </w:t>
      </w:r>
      <w:r w:rsidR="00073290">
        <w:t xml:space="preserve">the client library </w:t>
      </w:r>
      <w:r w:rsidR="00D333A7">
        <w:t xml:space="preserve">to be referenced </w:t>
      </w:r>
      <w:r w:rsidR="00073290">
        <w:t xml:space="preserve">for use in you Android project. </w:t>
      </w:r>
      <w:r w:rsidR="00F8306A">
        <w:t xml:space="preserve"> Luckily, a</w:t>
      </w:r>
      <w:r w:rsidR="00073290">
        <w:t xml:space="preserve">dding </w:t>
      </w:r>
      <w:r w:rsidR="00F8306A">
        <w:t xml:space="preserve">a library file to an Android </w:t>
      </w:r>
      <w:r w:rsidR="00073290">
        <w:t xml:space="preserve">project is easily done in the Eclipse </w:t>
      </w:r>
      <w:proofErr w:type="gramStart"/>
      <w:r w:rsidR="00073290">
        <w:t>IDE  where</w:t>
      </w:r>
      <w:proofErr w:type="gramEnd"/>
      <w:r w:rsidR="00073290">
        <w:t xml:space="preserve"> any </w:t>
      </w:r>
      <w:r w:rsidR="007331F6">
        <w:t>libraries</w:t>
      </w:r>
      <w:r w:rsidR="00073290">
        <w:t xml:space="preserve"> needed are simply added in the properties for the project.</w:t>
      </w:r>
    </w:p>
    <w:p w:rsidR="005C4729" w:rsidRDefault="00073290" w:rsidP="00273875">
      <w:r>
        <w:t xml:space="preserve"> </w:t>
      </w:r>
    </w:p>
    <w:p w:rsidR="00DC3775" w:rsidRDefault="00DC3775" w:rsidP="00273875">
      <w:r>
        <w:t xml:space="preserve">Once these stages have been completed then a Google Maps API Key has to be obtained in order to use the Google Maps servers. </w:t>
      </w:r>
      <w:r w:rsidR="008E6580">
        <w:t xml:space="preserve">This key is then used in your application so that when calls are made to the API that your credentials can then be approved. </w:t>
      </w:r>
      <w:r w:rsidR="00B85139">
        <w:t xml:space="preserve">Again the procedure to get an API key was a lengthy procedure and more difficult to obtain than </w:t>
      </w:r>
      <w:r w:rsidR="00B85139">
        <w:lastRenderedPageBreak/>
        <w:t>expected</w:t>
      </w:r>
      <w:r w:rsidR="008A2101">
        <w:t>.</w:t>
      </w:r>
      <w:r w:rsidR="00E76947">
        <w:t xml:space="preserve"> It also delayed making progress with the development and understanding of the mapping element of the application.</w:t>
      </w:r>
    </w:p>
    <w:p w:rsidR="00E76947" w:rsidRDefault="00E76947" w:rsidP="00273875"/>
    <w:p w:rsidR="00E76947" w:rsidRDefault="00E76947" w:rsidP="00273875">
      <w:r>
        <w:t>To get a map API key firstly you have to get your applications digital certificate known as its SHA-1 fingerprint. In order to do this you have to locate your keystore file and run a command in the command line to open the file and get the</w:t>
      </w:r>
      <w:r w:rsidRPr="00E76947">
        <w:t xml:space="preserve"> fingerprint </w:t>
      </w:r>
      <w:r>
        <w:t xml:space="preserve">which </w:t>
      </w:r>
      <w:r w:rsidRPr="00E76947">
        <w:t>is the sequence of 20 two-digit hexadecimal numbers separated by colons</w:t>
      </w:r>
      <w:r>
        <w:t xml:space="preserve"> that can be seen in the list</w:t>
      </w:r>
      <w:r w:rsidRPr="00E76947">
        <w:t>.</w:t>
      </w:r>
      <w:r w:rsidR="00233067">
        <w:t xml:space="preserve"> </w:t>
      </w:r>
      <w:proofErr w:type="gramStart"/>
      <w:r w:rsidR="00233067">
        <w:t xml:space="preserve">Once </w:t>
      </w:r>
      <w:r w:rsidR="005B480F">
        <w:t xml:space="preserve">the SHA-1 fingerprint has been obtained </w:t>
      </w:r>
      <w:r w:rsidR="00233067">
        <w:t xml:space="preserve">you can then resister </w:t>
      </w:r>
      <w:r w:rsidR="00656B05">
        <w:t>to use</w:t>
      </w:r>
      <w:r w:rsidR="00233067">
        <w:t xml:space="preserve"> the </w:t>
      </w:r>
      <w:r w:rsidR="005B480F">
        <w:t xml:space="preserve">Maps </w:t>
      </w:r>
      <w:r w:rsidR="00656B05">
        <w:t>API and other Google APIs in the Google API</w:t>
      </w:r>
      <w:r w:rsidR="00233067">
        <w:t xml:space="preserve"> Console found online [</w:t>
      </w:r>
      <w:r w:rsidR="00656B05" w:rsidRPr="00656B05">
        <w:t>30</w:t>
      </w:r>
      <w:r w:rsidR="005B480F">
        <w:t>]</w:t>
      </w:r>
      <w:r w:rsidR="00656B05">
        <w:t>.</w:t>
      </w:r>
      <w:proofErr w:type="gramEnd"/>
      <w:r w:rsidR="00656B05">
        <w:t xml:space="preserve"> A</w:t>
      </w:r>
      <w:r w:rsidR="005B480F">
        <w:t>lthough</w:t>
      </w:r>
      <w:r w:rsidR="00233067">
        <w:t xml:space="preserve"> </w:t>
      </w:r>
      <w:r w:rsidR="005B480F">
        <w:t xml:space="preserve">to sign in to the console you need to register for a Google account. Once you are logged in a new project has to be created for your application. </w:t>
      </w:r>
      <w:r w:rsidR="0000605E">
        <w:t xml:space="preserve">You can then go to the services page and switch the Google Maps Android API v2 on by clicking a switch indicator. </w:t>
      </w:r>
      <w:r w:rsidR="00060709">
        <w:t xml:space="preserve">The last process is then to actually obtain the </w:t>
      </w:r>
      <w:r w:rsidR="00230D8F">
        <w:t xml:space="preserve">map API </w:t>
      </w:r>
      <w:r w:rsidR="00060709">
        <w:t xml:space="preserve">key. To do this you have to visit the API access page and create a new key using your SHA-1 fingerprint and your application package name. </w:t>
      </w:r>
      <w:r w:rsidR="00E53078">
        <w:t xml:space="preserve">The API key is then returned and can then be used in your application where it needs to be declared in the AndroidManifest.xml file along with a number of permissions e.g. Internet, GPS, </w:t>
      </w:r>
      <w:proofErr w:type="gramStart"/>
      <w:r w:rsidR="00E53078">
        <w:t>OpenGL</w:t>
      </w:r>
      <w:proofErr w:type="gramEnd"/>
      <w:r w:rsidR="00E53078">
        <w:t xml:space="preserve"> etc. </w:t>
      </w:r>
    </w:p>
    <w:p w:rsidR="0033070C" w:rsidRDefault="0033070C" w:rsidP="00273875"/>
    <w:p w:rsidR="0033070C" w:rsidRDefault="0033070C" w:rsidP="00273875">
      <w:r>
        <w:t>After this process had been completed the sample app for the new API was imported into my Eclipse workspace from the Google Play Services SDK that it</w:t>
      </w:r>
      <w:r w:rsidR="0014563A">
        <w:t>’</w:t>
      </w:r>
      <w:r>
        <w:t xml:space="preserve">s bundled </w:t>
      </w:r>
      <w:r w:rsidR="00230D8F">
        <w:t>inside</w:t>
      </w:r>
      <w:r w:rsidR="0014563A">
        <w:t xml:space="preserve"> </w:t>
      </w:r>
      <w:r w:rsidR="0014563A" w:rsidRPr="00230D8F">
        <w:t>[</w:t>
      </w:r>
      <w:r w:rsidR="00230D8F" w:rsidRPr="00230D8F">
        <w:t>31</w:t>
      </w:r>
      <w:r w:rsidR="0014563A">
        <w:t>]</w:t>
      </w:r>
      <w:r>
        <w:t xml:space="preserve">. </w:t>
      </w:r>
      <w:r w:rsidR="00AD2A8E">
        <w:t xml:space="preserve"> The sample app demonstrates </w:t>
      </w:r>
      <w:r w:rsidR="00230D8F">
        <w:t xml:space="preserve">the use of </w:t>
      </w:r>
      <w:r w:rsidR="00AD2A8E">
        <w:t>a number of different maps, what can be done with them and their features. After analysing</w:t>
      </w:r>
      <w:r w:rsidR="0014563A">
        <w:t xml:space="preserve"> the source code of the sample project </w:t>
      </w:r>
      <w:r w:rsidR="00230D8F">
        <w:t xml:space="preserve">and being comfortable with what needed to be completed, </w:t>
      </w:r>
      <w:r w:rsidR="0014563A">
        <w:t xml:space="preserve">it was decided to move on </w:t>
      </w:r>
      <w:r w:rsidR="00230D8F">
        <w:t>and</w:t>
      </w:r>
      <w:r w:rsidR="0014563A">
        <w:t xml:space="preserve"> look at developing the part of the project that would use the Google Places API to </w:t>
      </w:r>
      <w:r w:rsidR="005E7E76">
        <w:t>obtain</w:t>
      </w:r>
      <w:r w:rsidR="0014563A">
        <w:t xml:space="preserve"> place information data </w:t>
      </w:r>
      <w:r w:rsidR="005E7E76">
        <w:t>for the application. The</w:t>
      </w:r>
      <w:r w:rsidR="0014563A">
        <w:t xml:space="preserve"> decision was made as it had been established how to create the maps needed and confidence had been accrued that this could be done at a later stage</w:t>
      </w:r>
      <w:r w:rsidR="005E7E76">
        <w:t xml:space="preserve"> after the complicated Google Places aspect of the application had been implemented</w:t>
      </w:r>
      <w:r w:rsidR="0014563A">
        <w:t xml:space="preserve">. </w:t>
      </w:r>
    </w:p>
    <w:p w:rsidR="00E7194E" w:rsidRDefault="00E7194E" w:rsidP="00273875"/>
    <w:p w:rsidR="00E7194E" w:rsidRDefault="00245929" w:rsidP="00273875">
      <w:r>
        <w:t xml:space="preserve">In the initial phase of research and development for the Google Places part of the application it was remembered that to use the API then this would also have to be switched on in the Google Developers console </w:t>
      </w:r>
      <w:r w:rsidR="003258F8">
        <w:t xml:space="preserve">[30] </w:t>
      </w:r>
      <w:r>
        <w:t>and a separate API key for Google Places obtained. Following on from this, research needed to be done on how the Google Places API was used. After reading the documentation for the API</w:t>
      </w:r>
      <w:r w:rsidR="00673FFB">
        <w:t xml:space="preserve"> [</w:t>
      </w:r>
      <w:r w:rsidR="003258F8" w:rsidRPr="003258F8">
        <w:t>1</w:t>
      </w:r>
      <w:r w:rsidR="00673FFB">
        <w:t>]</w:t>
      </w:r>
      <w:r>
        <w:t xml:space="preserve"> it became apparent how the web service provided worked and what web URL’s would need to be created in the application to request the data and </w:t>
      </w:r>
      <w:r w:rsidR="005B79A9">
        <w:t xml:space="preserve">be able to </w:t>
      </w:r>
      <w:r>
        <w:t xml:space="preserve">parse it back for usage and display in the app. </w:t>
      </w:r>
      <w:r w:rsidR="005B79A9">
        <w:t>However what wasn’</w:t>
      </w:r>
      <w:r w:rsidR="008729EC">
        <w:t>t clear</w:t>
      </w:r>
      <w:r w:rsidR="005B79A9">
        <w:t xml:space="preserve"> was the best method to make the connection and get at the data </w:t>
      </w:r>
      <w:r w:rsidR="003258F8">
        <w:t xml:space="preserve">returned </w:t>
      </w:r>
      <w:r w:rsidR="005B79A9">
        <w:t xml:space="preserve">in an efficient manner </w:t>
      </w:r>
      <w:r w:rsidR="003258F8">
        <w:t xml:space="preserve">and </w:t>
      </w:r>
      <w:r w:rsidR="005B79A9">
        <w:t xml:space="preserve">that could easily be reused. </w:t>
      </w:r>
      <w:r w:rsidR="008729EC">
        <w:t>To try and get some inspiration on how to go about the task, the web was searched for examples of using the Google Plac</w:t>
      </w:r>
      <w:r w:rsidR="00ED40D7">
        <w:t xml:space="preserve">es API </w:t>
      </w:r>
      <w:r w:rsidR="001B3343">
        <w:t>in an Android application</w:t>
      </w:r>
      <w:r w:rsidR="00ED40D7">
        <w:t>.</w:t>
      </w:r>
      <w:r w:rsidR="008729EC">
        <w:t xml:space="preserve"> </w:t>
      </w:r>
    </w:p>
    <w:p w:rsidR="001B3343" w:rsidRDefault="001B3343" w:rsidP="00273875"/>
    <w:p w:rsidR="00245341" w:rsidRDefault="00E60582" w:rsidP="00273875">
      <w:r>
        <w:t>A</w:t>
      </w:r>
      <w:r w:rsidR="001B3343">
        <w:t>fter quite a lot of searching an example of an Android application that used the Google Places API was found on the android hive website</w:t>
      </w:r>
      <w:r>
        <w:t xml:space="preserve"> [</w:t>
      </w:r>
      <w:r w:rsidR="00FB083E" w:rsidRPr="00FB083E">
        <w:t>32</w:t>
      </w:r>
      <w:r>
        <w:t>]</w:t>
      </w:r>
      <w:r w:rsidR="001B3343">
        <w:t xml:space="preserve">. </w:t>
      </w:r>
      <w:r>
        <w:t xml:space="preserve">The website gave a detailed step by step tutorial of how the app using the Places API </w:t>
      </w:r>
      <w:r w:rsidR="00FB083E">
        <w:t xml:space="preserve">shown in the video on the page </w:t>
      </w:r>
      <w:r>
        <w:t xml:space="preserve">could be made. </w:t>
      </w:r>
      <w:r w:rsidR="00FD101C">
        <w:t xml:space="preserve">The tutorial was read with great interest and was extremely useful and helpful in understanding how the Google Places API </w:t>
      </w:r>
      <w:r w:rsidR="001B4BFB">
        <w:t>would</w:t>
      </w:r>
      <w:r w:rsidR="00FD101C">
        <w:t xml:space="preserve"> be used in the project. In academia it is taught to make use of works that are particularly useful and already available as long as they are correctly referenced and not licensed. Therefore in this case it was decided there would be no point in recreating another version of the code that was found on the android hive site</w:t>
      </w:r>
      <w:r w:rsidR="001B4BFB">
        <w:t xml:space="preserve"> and referencing it as it would be almost identical to what was already provided and therefore pointless</w:t>
      </w:r>
      <w:r w:rsidR="00FD101C">
        <w:t xml:space="preserve">. </w:t>
      </w:r>
      <w:r w:rsidR="001B4BFB">
        <w:t>The</w:t>
      </w:r>
      <w:r w:rsidR="00B3028D">
        <w:t xml:space="preserve"> decision was ta</w:t>
      </w:r>
      <w:r w:rsidR="00FD101C">
        <w:t>k</w:t>
      </w:r>
      <w:r w:rsidR="00B3028D">
        <w:t>en</w:t>
      </w:r>
      <w:r w:rsidR="00FD101C">
        <w:t xml:space="preserve"> </w:t>
      </w:r>
      <w:r w:rsidR="001B4BFB">
        <w:t>to use this</w:t>
      </w:r>
      <w:r w:rsidR="008C78E7">
        <w:t xml:space="preserve"> tutorial to build the basis of the application</w:t>
      </w:r>
      <w:r w:rsidR="00B3028D">
        <w:t xml:space="preserve"> </w:t>
      </w:r>
      <w:r w:rsidR="00A12D09">
        <w:t>as it</w:t>
      </w:r>
      <w:r w:rsidR="0025500E">
        <w:t xml:space="preserve"> successfully allowed you to create an app that used the Google Places API</w:t>
      </w:r>
      <w:r w:rsidR="008C78E7">
        <w:t>.</w:t>
      </w:r>
      <w:r w:rsidR="00245341">
        <w:t xml:space="preserve"> </w:t>
      </w:r>
      <w:r w:rsidR="001B4BFB">
        <w:t>T</w:t>
      </w:r>
      <w:r w:rsidR="00245341">
        <w:t xml:space="preserve">o use the third party code provided by android hive, the code </w:t>
      </w:r>
      <w:r w:rsidR="001B4BFB">
        <w:t>had</w:t>
      </w:r>
      <w:r w:rsidR="00245341">
        <w:t xml:space="preserve"> to be thoroughly understood to make successful use of it and to be </w:t>
      </w:r>
      <w:r w:rsidR="00245341">
        <w:lastRenderedPageBreak/>
        <w:t xml:space="preserve">able to make the many modifications necessary to integrate the other components needed with it. </w:t>
      </w:r>
    </w:p>
    <w:p w:rsidR="00245341" w:rsidRDefault="00245341" w:rsidP="00273875"/>
    <w:p w:rsidR="00ED24DB" w:rsidRDefault="0025500E" w:rsidP="00273875">
      <w:r>
        <w:t xml:space="preserve">The </w:t>
      </w:r>
      <w:r w:rsidR="00625DB7">
        <w:t xml:space="preserve">tutorial was followed with the </w:t>
      </w:r>
      <w:r>
        <w:t xml:space="preserve">source code </w:t>
      </w:r>
      <w:r w:rsidR="00625DB7">
        <w:t>being</w:t>
      </w:r>
      <w:r>
        <w:t xml:space="preserve"> copied </w:t>
      </w:r>
      <w:r w:rsidR="00625DB7">
        <w:t xml:space="preserve">step by step </w:t>
      </w:r>
      <w:r>
        <w:t>into a new project that was set up in Eclipse and then run</w:t>
      </w:r>
      <w:r w:rsidR="00625DB7">
        <w:t xml:space="preserve"> once completed</w:t>
      </w:r>
      <w:r>
        <w:t xml:space="preserve">. </w:t>
      </w:r>
      <w:r w:rsidR="00245341">
        <w:t xml:space="preserve">The Android application ran with the Google Places search returning places in the local area, although this was only for </w:t>
      </w:r>
      <w:r w:rsidR="004526DE">
        <w:t>cafes</w:t>
      </w:r>
      <w:r w:rsidR="00245341">
        <w:t xml:space="preserve"> and restaurants a</w:t>
      </w:r>
      <w:r w:rsidR="004526DE">
        <w:t xml:space="preserve">s the type </w:t>
      </w:r>
      <w:r w:rsidR="007A7126">
        <w:t xml:space="preserve">of places </w:t>
      </w:r>
      <w:r w:rsidR="004526DE">
        <w:t xml:space="preserve">to be searched had been hard coded into the program. </w:t>
      </w:r>
      <w:r w:rsidR="00625DB7">
        <w:t xml:space="preserve">The application included a button that should have showed a map displaying the location of all the places that were listed. </w:t>
      </w:r>
      <w:r w:rsidR="006577A9">
        <w:t xml:space="preserve">This feature was not </w:t>
      </w:r>
      <w:r w:rsidR="00EA7BD8">
        <w:t xml:space="preserve">originally thought of being included, but after seeing the idea it was thought that it should now be incorporated. Unfortunately </w:t>
      </w:r>
      <w:r w:rsidR="00625DB7">
        <w:t xml:space="preserve">this element of the tutorial code did not work as </w:t>
      </w:r>
      <w:r w:rsidR="00714DB3">
        <w:t>the application made use of the old version of the Android Maps API which uses map view</w:t>
      </w:r>
      <w:r w:rsidR="006577A9">
        <w:t>s</w:t>
      </w:r>
      <w:r w:rsidR="00714DB3">
        <w:t>.</w:t>
      </w:r>
      <w:r w:rsidR="006577A9">
        <w:t xml:space="preserve"> Therefore the API key that had been obtained </w:t>
      </w:r>
      <w:r w:rsidR="00EA7BD8">
        <w:t xml:space="preserve">and input into the project </w:t>
      </w:r>
      <w:r w:rsidR="006577A9">
        <w:t>did not work as it could only be used with version two</w:t>
      </w:r>
      <w:r w:rsidR="00EA7BD8">
        <w:t xml:space="preserve"> of the API</w:t>
      </w:r>
      <w:r w:rsidR="006577A9">
        <w:t>. As stated at the start of the project, the project aimed to make use of the latest technologies</w:t>
      </w:r>
      <w:r w:rsidR="00EA7BD8">
        <w:t>. Also, earlier in the implementation the decision was made to use version two of the Android Maps API</w:t>
      </w:r>
      <w:r w:rsidR="006577A9">
        <w:t xml:space="preserve"> </w:t>
      </w:r>
      <w:r w:rsidR="007A7126">
        <w:t>as it was new and the old version had been deprecated. S</w:t>
      </w:r>
      <w:r w:rsidR="008A7B4C">
        <w:t>o consequently the mapping</w:t>
      </w:r>
      <w:r w:rsidR="00EA7BD8">
        <w:t xml:space="preserve"> aspect of the </w:t>
      </w:r>
      <w:r w:rsidR="008A7B4C">
        <w:t xml:space="preserve">tutorial </w:t>
      </w:r>
      <w:r w:rsidR="00EA7BD8">
        <w:t xml:space="preserve">application </w:t>
      </w:r>
      <w:r w:rsidR="007A7126">
        <w:t xml:space="preserve">that had been made </w:t>
      </w:r>
      <w:r w:rsidR="00EA7BD8">
        <w:t>would have to be redesigned and recreated to use the new version of the</w:t>
      </w:r>
      <w:r w:rsidR="008A7B4C">
        <w:t xml:space="preserve"> API so the app could be future-</w:t>
      </w:r>
      <w:r w:rsidR="00EA7BD8">
        <w:t>proof in the short term.</w:t>
      </w:r>
    </w:p>
    <w:p w:rsidR="00521D13" w:rsidRDefault="00521D13" w:rsidP="00273875"/>
    <w:p w:rsidR="00521D13" w:rsidRDefault="007A7126" w:rsidP="00273875">
      <w:r>
        <w:t>A</w:t>
      </w:r>
      <w:r w:rsidR="00FB62D1">
        <w:t xml:space="preserve">ll the major components had </w:t>
      </w:r>
      <w:r>
        <w:t xml:space="preserve">now </w:t>
      </w:r>
      <w:r w:rsidR="00FB62D1">
        <w:t xml:space="preserve">been covered by research </w:t>
      </w:r>
      <w:r>
        <w:t xml:space="preserve">completed </w:t>
      </w:r>
      <w:r w:rsidR="00FB62D1">
        <w:t>and source code had been written or understood for these components. However</w:t>
      </w:r>
      <w:r>
        <w:t>,</w:t>
      </w:r>
      <w:r w:rsidR="00FB62D1">
        <w:t xml:space="preserve"> all of these elements needed to be integrated together in order to create the application that had been designed. The first thing that needed to be done was to delete the classes and layout files that were not needed from the code produced from following the Google Places Tutorial </w:t>
      </w:r>
      <w:r>
        <w:t xml:space="preserve">detailed above </w:t>
      </w:r>
      <w:r w:rsidR="00FB62D1">
        <w:t xml:space="preserve">e.g. map classes and extra layouts. Once this had been done the first thing to be integrated with the Google Places module was the user interface activities that had been partly written already </w:t>
      </w:r>
      <w:r w:rsidR="00DC323C">
        <w:t>so that the screens had a layout and the home screen forwarded the user on to the main menu.</w:t>
      </w:r>
    </w:p>
    <w:p w:rsidR="00DC323C" w:rsidRDefault="00DC323C" w:rsidP="00273875"/>
    <w:p w:rsidR="00DC323C" w:rsidRDefault="00DC323C" w:rsidP="00273875">
      <w:r>
        <w:t>However to get the expected results from the application the user interface needed to be further developed to integrate and communicate with the Google Place</w:t>
      </w:r>
      <w:r w:rsidR="007A7126">
        <w:t>s part of the app</w:t>
      </w:r>
      <w:r>
        <w:t>.</w:t>
      </w:r>
      <w:r w:rsidR="00174472">
        <w:t xml:space="preserve"> The </w:t>
      </w:r>
      <w:r w:rsidR="007A7126">
        <w:t xml:space="preserve">functional </w:t>
      </w:r>
      <w:r w:rsidR="00174472">
        <w:t xml:space="preserve">requirements for the application </w:t>
      </w:r>
      <w:r w:rsidR="007A7126">
        <w:t>(</w:t>
      </w:r>
      <w:r w:rsidR="007A7126" w:rsidRPr="008E4C06">
        <w:rPr>
          <w:color w:val="FF0000"/>
        </w:rPr>
        <w:t>Appen</w:t>
      </w:r>
      <w:r w:rsidR="008E4C06" w:rsidRPr="008E4C06">
        <w:rPr>
          <w:color w:val="FF0000"/>
        </w:rPr>
        <w:t>dix X</w:t>
      </w:r>
      <w:r w:rsidR="008E4C06">
        <w:t xml:space="preserve">) </w:t>
      </w:r>
      <w:r w:rsidR="00174472">
        <w:t>stated a number of the items that needed to be fulfilled such as:</w:t>
      </w:r>
    </w:p>
    <w:p w:rsidR="00174472" w:rsidRDefault="00174472" w:rsidP="00273875"/>
    <w:p w:rsidR="00174472" w:rsidRDefault="00174472" w:rsidP="00174472">
      <w:pPr>
        <w:pStyle w:val="ListParagraph"/>
        <w:numPr>
          <w:ilvl w:val="0"/>
          <w:numId w:val="32"/>
        </w:numPr>
      </w:pPr>
      <w:r>
        <w:t>The user being able to use their current location</w:t>
      </w:r>
    </w:p>
    <w:p w:rsidR="00174472" w:rsidRDefault="00174472" w:rsidP="00174472">
      <w:pPr>
        <w:pStyle w:val="ListParagraph"/>
        <w:numPr>
          <w:ilvl w:val="0"/>
          <w:numId w:val="32"/>
        </w:numPr>
      </w:pPr>
      <w:r>
        <w:t>The user being able to enter a location to search from</w:t>
      </w:r>
    </w:p>
    <w:p w:rsidR="00174472" w:rsidRDefault="00174472" w:rsidP="00174472">
      <w:pPr>
        <w:pStyle w:val="ListParagraph"/>
        <w:numPr>
          <w:ilvl w:val="0"/>
          <w:numId w:val="32"/>
        </w:numPr>
      </w:pPr>
      <w:r>
        <w:t>The user should have a variety of categories to select from</w:t>
      </w:r>
    </w:p>
    <w:p w:rsidR="00174472" w:rsidRDefault="00174472" w:rsidP="00174472"/>
    <w:p w:rsidR="00174472" w:rsidRDefault="003C4648" w:rsidP="00174472">
      <w:r>
        <w:t>Being able to use your current location to get nearby places had already been implemented</w:t>
      </w:r>
      <w:r w:rsidR="008E4C06">
        <w:t>,</w:t>
      </w:r>
      <w:r>
        <w:t xml:space="preserve"> however the option for the Places code to use different categories </w:t>
      </w:r>
      <w:r w:rsidR="008E4C06">
        <w:t xml:space="preserve">and return different categories of places </w:t>
      </w:r>
      <w:r>
        <w:t>depending on what had been selected in the user interface was not catered for so this was then developed first.</w:t>
      </w:r>
      <w:r w:rsidR="00947AB2">
        <w:t xml:space="preserve"> The app</w:t>
      </w:r>
      <w:r w:rsidR="00FB7957">
        <w:t>lication needed a type of place</w:t>
      </w:r>
      <w:r w:rsidR="00947AB2">
        <w:t xml:space="preserve"> (from the allowed list</w:t>
      </w:r>
      <w:r w:rsidR="00FB7957">
        <w:t xml:space="preserve"> by Google [</w:t>
      </w:r>
      <w:r w:rsidR="008E4C06" w:rsidRPr="008E4C06">
        <w:t>33</w:t>
      </w:r>
      <w:r w:rsidR="00FB7957">
        <w:t>]</w:t>
      </w:r>
      <w:r w:rsidR="00947AB2">
        <w:t>)</w:t>
      </w:r>
      <w:r w:rsidR="00A754E8">
        <w:t xml:space="preserve"> </w:t>
      </w:r>
      <w:r w:rsidR="00947AB2">
        <w:t xml:space="preserve">to be associated with an icon image and </w:t>
      </w:r>
      <w:r w:rsidR="00FB7957">
        <w:t xml:space="preserve">its </w:t>
      </w:r>
      <w:r w:rsidR="00947AB2">
        <w:t xml:space="preserve">text. To do this a HashMap was used to hold a key value pair between the integer position of the image </w:t>
      </w:r>
      <w:r w:rsidR="008E4C06">
        <w:t xml:space="preserve">held in the main menu’s grid </w:t>
      </w:r>
      <w:r w:rsidR="00947AB2">
        <w:t xml:space="preserve">and the type </w:t>
      </w:r>
      <w:r w:rsidR="008E4C06">
        <w:t xml:space="preserve">string </w:t>
      </w:r>
      <w:r w:rsidR="00947AB2">
        <w:t xml:space="preserve">value. </w:t>
      </w:r>
      <w:r w:rsidR="00FB7957">
        <w:t xml:space="preserve">Therefore when an icon was clicked on screen, its int position in the grid was used to </w:t>
      </w:r>
      <w:r w:rsidR="004A5C8E">
        <w:t>obtain</w:t>
      </w:r>
      <w:r w:rsidR="00FB7957">
        <w:t xml:space="preserve"> the associated place type to the icon</w:t>
      </w:r>
      <w:r w:rsidR="004A5C8E">
        <w:t xml:space="preserve"> selected</w:t>
      </w:r>
      <w:r w:rsidR="00FB7957">
        <w:t>. The place type</w:t>
      </w:r>
      <w:r w:rsidR="00947AB2">
        <w:t xml:space="preserve"> then had to be sent in </w:t>
      </w:r>
      <w:proofErr w:type="gramStart"/>
      <w:r w:rsidR="00947AB2">
        <w:t>an intent</w:t>
      </w:r>
      <w:proofErr w:type="gramEnd"/>
      <w:r w:rsidR="00947AB2">
        <w:t xml:space="preserve"> to the MainPlacesActivity so that the type required could be used in the web service reques</w:t>
      </w:r>
      <w:r w:rsidR="00300F15">
        <w:t>t rather than a hard coded place type being used</w:t>
      </w:r>
      <w:r w:rsidR="00947AB2">
        <w:t xml:space="preserve">. </w:t>
      </w:r>
      <w:r w:rsidR="003552B4">
        <w:t xml:space="preserve">Once this code had been written, it was tested </w:t>
      </w:r>
      <w:r w:rsidR="006F0CFD">
        <w:t xml:space="preserve">manually on the device </w:t>
      </w:r>
      <w:r w:rsidR="003552B4">
        <w:t xml:space="preserve">to ensure it </w:t>
      </w:r>
      <w:r w:rsidR="006F0CFD">
        <w:t>performed correctly</w:t>
      </w:r>
      <w:r w:rsidR="003552B4">
        <w:t>.</w:t>
      </w:r>
    </w:p>
    <w:p w:rsidR="006F0CFD" w:rsidRDefault="006F0CFD" w:rsidP="00174472"/>
    <w:p w:rsidR="006F0CFD" w:rsidRDefault="006F0CFD" w:rsidP="00174472">
      <w:r>
        <w:t>The next item to be developed was for the user to be able to enter their location manually. For this to be able to work in the context of the app, the app would have to convert the location</w:t>
      </w:r>
      <w:r w:rsidR="00205161">
        <w:t xml:space="preserve"> </w:t>
      </w:r>
      <w:r>
        <w:t xml:space="preserve">entered </w:t>
      </w:r>
      <w:r w:rsidR="004A5C8E">
        <w:t xml:space="preserve">(town/city name or postcode) </w:t>
      </w:r>
      <w:r>
        <w:t xml:space="preserve">into a geographic lat/long </w:t>
      </w:r>
      <w:r>
        <w:lastRenderedPageBreak/>
        <w:t xml:space="preserve">value. </w:t>
      </w:r>
      <w:r w:rsidR="00205161">
        <w:t xml:space="preserve">Fortunately </w:t>
      </w:r>
      <w:r w:rsidR="003B5FB8">
        <w:t xml:space="preserve">earlier in the implementation when looking how to create the GPS module for the app an example of being able to do a similar </w:t>
      </w:r>
      <w:r w:rsidR="004A5C8E">
        <w:t>function</w:t>
      </w:r>
      <w:r w:rsidR="003B5FB8">
        <w:t xml:space="preserve"> but in reverse had been seen</w:t>
      </w:r>
      <w:r w:rsidR="004A5C8E">
        <w:t>(in the location example[26])</w:t>
      </w:r>
      <w:r w:rsidR="003B5FB8">
        <w:t>.</w:t>
      </w:r>
      <w:r w:rsidR="004A5C8E">
        <w:t xml:space="preserve"> The actual name of this</w:t>
      </w:r>
      <w:r w:rsidR="006C6F7A">
        <w:t xml:space="preserve"> process is called geocoding so the example that had already been seen made use of reverse geocoding. From this example it was </w:t>
      </w:r>
      <w:r w:rsidR="0077633D">
        <w:t>found that thankfully Google have</w:t>
      </w:r>
      <w:r w:rsidR="006C6F7A">
        <w:t xml:space="preserve"> an API </w:t>
      </w:r>
      <w:r w:rsidR="0077633D">
        <w:t xml:space="preserve">class </w:t>
      </w:r>
      <w:r w:rsidR="006C6F7A">
        <w:t>that can help perform geocoding operations</w:t>
      </w:r>
      <w:r w:rsidR="0077633D">
        <w:t xml:space="preserve"> [34]</w:t>
      </w:r>
      <w:r w:rsidR="006C6F7A">
        <w:t xml:space="preserve">. </w:t>
      </w:r>
    </w:p>
    <w:p w:rsidR="003E7F9A" w:rsidRDefault="003E7F9A" w:rsidP="00174472"/>
    <w:p w:rsidR="005D619D" w:rsidRDefault="003E7F9A" w:rsidP="00174472">
      <w:r>
        <w:t xml:space="preserve">It was decided that for design </w:t>
      </w:r>
      <w:r w:rsidR="0077633D">
        <w:t xml:space="preserve">purposes </w:t>
      </w:r>
      <w:r>
        <w:t xml:space="preserve">the geocoder should be implemented in the MainPlacesActivity as this is where the </w:t>
      </w:r>
      <w:r w:rsidR="00F03796">
        <w:t>initial requests to the Places web service is made</w:t>
      </w:r>
      <w:r w:rsidR="0077633D">
        <w:t xml:space="preserve"> through a call to the GooglePlaces class</w:t>
      </w:r>
      <w:r w:rsidR="00F03796">
        <w:t>.</w:t>
      </w:r>
      <w:r w:rsidR="00EB0100">
        <w:t xml:space="preserve"> In order to make use of the geocoder in that class </w:t>
      </w:r>
      <w:r w:rsidR="009E47D9">
        <w:t>any</w:t>
      </w:r>
      <w:r w:rsidR="00EB0100">
        <w:t xml:space="preserve"> location that was entered on the home screen needed to be forward in </w:t>
      </w:r>
      <w:proofErr w:type="gramStart"/>
      <w:r w:rsidR="00EB0100">
        <w:t>an intent</w:t>
      </w:r>
      <w:proofErr w:type="gramEnd"/>
      <w:r w:rsidR="00EB0100">
        <w:t xml:space="preserve"> to the MainPlacesActivity via the MainMenu activity. </w:t>
      </w:r>
      <w:r w:rsidR="001C4527">
        <w:t xml:space="preserve"> The asynchronous task that was being used in the load places class with</w:t>
      </w:r>
      <w:r w:rsidR="004F2C83">
        <w:t>in</w:t>
      </w:r>
      <w:r w:rsidR="001C4527">
        <w:t xml:space="preserve"> t</w:t>
      </w:r>
      <w:r w:rsidR="004F2C83">
        <w:t>he MainPlacesActivity then h</w:t>
      </w:r>
      <w:r w:rsidR="001C4527">
        <w:t xml:space="preserve">ad to be modified so that it </w:t>
      </w:r>
      <w:r w:rsidR="004F2C83">
        <w:t>could</w:t>
      </w:r>
      <w:r w:rsidR="001C4527">
        <w:t xml:space="preserve"> </w:t>
      </w:r>
      <w:r w:rsidR="004F2C83">
        <w:t xml:space="preserve">make </w:t>
      </w:r>
      <w:r w:rsidR="001C4527">
        <w:t xml:space="preserve">use </w:t>
      </w:r>
      <w:r w:rsidR="004F2C83">
        <w:t xml:space="preserve">of a location that had been entered manually, as well as </w:t>
      </w:r>
      <w:r w:rsidR="001C4527">
        <w:t>the user</w:t>
      </w:r>
      <w:r w:rsidR="004F2C83">
        <w:t>’</w:t>
      </w:r>
      <w:r w:rsidR="001C4527">
        <w:t>s current location</w:t>
      </w:r>
      <w:r w:rsidR="004F2C83">
        <w:t>,</w:t>
      </w:r>
      <w:r w:rsidR="001C4527">
        <w:t xml:space="preserve"> depending on which option had been chosen by the user. </w:t>
      </w:r>
      <w:r w:rsidR="008D4170">
        <w:t xml:space="preserve">If a location had been forwarded to the Activity in the intent to start the activity then the string location entered would be converted into a lat/long </w:t>
      </w:r>
      <w:r w:rsidR="004F2C83">
        <w:t xml:space="preserve">value </w:t>
      </w:r>
      <w:r w:rsidR="008D4170">
        <w:t>by the use of the geocoder</w:t>
      </w:r>
      <w:r w:rsidR="0097650A">
        <w:t>.</w:t>
      </w:r>
      <w:r w:rsidR="008D4170">
        <w:t xml:space="preserve"> </w:t>
      </w:r>
      <w:r w:rsidR="0097650A">
        <w:t>The</w:t>
      </w:r>
      <w:r w:rsidR="008D4170">
        <w:t xml:space="preserve"> values </w:t>
      </w:r>
      <w:r w:rsidR="0097650A">
        <w:t xml:space="preserve">that were returned </w:t>
      </w:r>
      <w:r w:rsidR="008D4170">
        <w:t xml:space="preserve">would </w:t>
      </w:r>
      <w:r w:rsidR="0097650A">
        <w:t xml:space="preserve">then </w:t>
      </w:r>
      <w:r w:rsidR="008D4170">
        <w:t xml:space="preserve">be used </w:t>
      </w:r>
      <w:r w:rsidR="00D30896">
        <w:t xml:space="preserve">in the parameters </w:t>
      </w:r>
      <w:r w:rsidR="008D4170">
        <w:t>to call the search method in the GooglePlaces class</w:t>
      </w:r>
      <w:r w:rsidR="0097650A">
        <w:t xml:space="preserve">. </w:t>
      </w:r>
      <w:r w:rsidR="00D30896">
        <w:t>Whereas i</w:t>
      </w:r>
      <w:r w:rsidR="0097650A">
        <w:t xml:space="preserve">f the current location option was chosen </w:t>
      </w:r>
      <w:r w:rsidR="00E13815">
        <w:t xml:space="preserve">from the home screen </w:t>
      </w:r>
      <w:r w:rsidR="0097650A">
        <w:t xml:space="preserve">then the activity would make a call to the GPSTracker service to get the devices lat/long location and use that in </w:t>
      </w:r>
      <w:r w:rsidR="00D30896">
        <w:t>a</w:t>
      </w:r>
      <w:r w:rsidR="0097650A">
        <w:t xml:space="preserve"> search request instead.</w:t>
      </w:r>
      <w:r w:rsidR="00731692">
        <w:t xml:space="preserve"> Again this was tested on </w:t>
      </w:r>
      <w:r w:rsidR="00685E81">
        <w:t xml:space="preserve">a </w:t>
      </w:r>
      <w:r w:rsidR="00731692">
        <w:t xml:space="preserve">device to ensure the changes </w:t>
      </w:r>
      <w:r w:rsidR="00685E81">
        <w:t xml:space="preserve">made to the program </w:t>
      </w:r>
      <w:r w:rsidR="00731692">
        <w:t xml:space="preserve">had been made successfully. </w:t>
      </w:r>
    </w:p>
    <w:p w:rsidR="00685E81" w:rsidRDefault="00685E81" w:rsidP="00174472"/>
    <w:p w:rsidR="00EB15C4" w:rsidRDefault="00A95BC9" w:rsidP="00174472">
      <w:r>
        <w:t xml:space="preserve">Now this had been completed the basis of a complete application </w:t>
      </w:r>
      <w:r w:rsidR="004F2C83">
        <w:t>had been made</w:t>
      </w:r>
      <w:r>
        <w:t xml:space="preserve">, the views </w:t>
      </w:r>
      <w:r w:rsidR="006160AD">
        <w:t xml:space="preserve">had been </w:t>
      </w:r>
      <w:r>
        <w:t>created for each activity screen</w:t>
      </w:r>
      <w:r w:rsidR="006160AD">
        <w:t>,</w:t>
      </w:r>
      <w:r>
        <w:t xml:space="preserve"> </w:t>
      </w:r>
      <w:r w:rsidR="001C27A3">
        <w:t xml:space="preserve">with a home screen, main menu, </w:t>
      </w:r>
      <w:r>
        <w:t>list of places and place details pages</w:t>
      </w:r>
      <w:r w:rsidR="001C27A3">
        <w:t xml:space="preserve"> all working and linked together</w:t>
      </w:r>
      <w:r>
        <w:t xml:space="preserve">. </w:t>
      </w:r>
      <w:r w:rsidR="009E4553">
        <w:t xml:space="preserve">Therefore it was time to develop some of the more advanced features of the application that needed to be included. The place list and place details views both required maps to be displayed on pressing a button in the view and as a major </w:t>
      </w:r>
      <w:r w:rsidR="006160AD">
        <w:t>part of the system</w:t>
      </w:r>
      <w:r w:rsidR="009E4553">
        <w:t xml:space="preserve"> this aspect was tackled first.</w:t>
      </w:r>
      <w:r w:rsidR="00E75071">
        <w:t xml:space="preserve"> The view that </w:t>
      </w:r>
      <w:r w:rsidR="006160AD">
        <w:t>would display</w:t>
      </w:r>
      <w:r w:rsidR="00E75071">
        <w:t xml:space="preserve"> all the places listed </w:t>
      </w:r>
      <w:r w:rsidR="006160AD">
        <w:t xml:space="preserve">for a category </w:t>
      </w:r>
      <w:r w:rsidR="00E75071">
        <w:t xml:space="preserve">on a map was developed first. </w:t>
      </w:r>
      <w:r w:rsidR="00176200">
        <w:t>Having an example of using the new API (sample provided with the SDK</w:t>
      </w:r>
      <w:r w:rsidR="006160AD">
        <w:t xml:space="preserve"> [31]</w:t>
      </w:r>
      <w:r w:rsidR="00176200">
        <w:t xml:space="preserve">) helped greatly with using the new fragment based map activities. </w:t>
      </w:r>
    </w:p>
    <w:p w:rsidR="00EB15C4" w:rsidRDefault="00EB15C4" w:rsidP="00174472"/>
    <w:p w:rsidR="00294080" w:rsidRDefault="00176200" w:rsidP="00174472">
      <w:r>
        <w:t xml:space="preserve">The map was created </w:t>
      </w:r>
      <w:r w:rsidR="00AC3F07">
        <w:t xml:space="preserve">using a map fragment (map component) being used in the layout file and </w:t>
      </w:r>
      <w:r>
        <w:t xml:space="preserve">with a loop being used to add a marker to the map at the location of each place </w:t>
      </w:r>
      <w:r w:rsidR="001F7471">
        <w:t>held in the serializable class</w:t>
      </w:r>
      <w:r>
        <w:t xml:space="preserve">. </w:t>
      </w:r>
      <w:r w:rsidR="00253D76">
        <w:t>When the map was tested on a list of places in Aberystwyth</w:t>
      </w:r>
      <w:r w:rsidR="00AC3F07">
        <w:t xml:space="preserve"> however,</w:t>
      </w:r>
      <w:r w:rsidR="00253D76">
        <w:t xml:space="preserve"> the result was not quite as desired. </w:t>
      </w:r>
      <w:r w:rsidR="00F43DC6">
        <w:t xml:space="preserve">The map had decided to centre over just one of the markers meaning that not all the markers and locations could be seen on the map at once, </w:t>
      </w:r>
      <w:r w:rsidR="00AC3F07">
        <w:t>this needed to be rectified</w:t>
      </w:r>
      <w:r w:rsidR="00F43DC6">
        <w:t xml:space="preserve">. </w:t>
      </w:r>
      <w:r w:rsidR="00816FDD">
        <w:t>In order to correct this</w:t>
      </w:r>
      <w:r w:rsidR="00011E4A">
        <w:t>,</w:t>
      </w:r>
      <w:r w:rsidR="00AC3F07">
        <w:t xml:space="preserve"> the map needed to </w:t>
      </w:r>
      <w:r w:rsidR="00816FDD">
        <w:t xml:space="preserve">centre </w:t>
      </w:r>
      <w:r w:rsidR="00AC3F07">
        <w:t>so that</w:t>
      </w:r>
      <w:r w:rsidR="00816FDD">
        <w:t xml:space="preserve"> </w:t>
      </w:r>
      <w:r w:rsidR="00AC3F07">
        <w:t>all the</w:t>
      </w:r>
      <w:r w:rsidR="00816FDD">
        <w:t xml:space="preserve"> places </w:t>
      </w:r>
      <w:r w:rsidR="00AC3F07">
        <w:t xml:space="preserve">could still be displayed </w:t>
      </w:r>
      <w:r w:rsidR="00816FDD">
        <w:t>and at an appropriate zoom level.</w:t>
      </w:r>
      <w:r w:rsidR="00011E4A">
        <w:t xml:space="preserve"> To resolve this issue the average latitude and longitude values from the places held in the list had to be calculated and then what is known as the camera </w:t>
      </w:r>
      <w:r w:rsidR="00AC3F07">
        <w:t xml:space="preserve">in the API, </w:t>
      </w:r>
      <w:r w:rsidR="00011E4A">
        <w:t>was zoomed in on this average lat/long value in order to centre the map around all the</w:t>
      </w:r>
      <w:r w:rsidR="00AC3F07">
        <w:t>se</w:t>
      </w:r>
      <w:r w:rsidR="00011E4A">
        <w:t xml:space="preserve"> markers and making as many as possible visible to the user. </w:t>
      </w:r>
    </w:p>
    <w:p w:rsidR="00294080" w:rsidRDefault="00294080" w:rsidP="00174472"/>
    <w:p w:rsidR="00685E81" w:rsidRDefault="00294080" w:rsidP="00D50484">
      <w:r>
        <w:t xml:space="preserve">The fragment class that would show the location of a single place and launched from the place details screen could then be developed. </w:t>
      </w:r>
      <w:r w:rsidR="00066359">
        <w:t>The MapActivity class was implemented a bit more quickly than expected after already creating a similar class to display a map for all the places</w:t>
      </w:r>
      <w:r w:rsidR="009646D1">
        <w:t xml:space="preserve"> and the fact that the map layout file </w:t>
      </w:r>
      <w:r w:rsidR="00AC3F07">
        <w:t xml:space="preserve">from the AllPlacesMapActivity </w:t>
      </w:r>
      <w:r w:rsidR="009646D1">
        <w:t>could be reused</w:t>
      </w:r>
      <w:r w:rsidR="00066359">
        <w:t xml:space="preserve">. </w:t>
      </w:r>
      <w:r w:rsidR="0032708A">
        <w:t xml:space="preserve">The map </w:t>
      </w:r>
      <w:r w:rsidR="009646D1">
        <w:t xml:space="preserve">to show a </w:t>
      </w:r>
      <w:r w:rsidR="0032708A">
        <w:t xml:space="preserve">single place was </w:t>
      </w:r>
      <w:r w:rsidR="009646D1">
        <w:t xml:space="preserve">also </w:t>
      </w:r>
      <w:r w:rsidR="0032708A">
        <w:t xml:space="preserve">a bit simpler </w:t>
      </w:r>
      <w:r w:rsidR="009646D1">
        <w:t xml:space="preserve">to create </w:t>
      </w:r>
      <w:r w:rsidR="0032708A">
        <w:t>as it just need</w:t>
      </w:r>
      <w:r w:rsidR="008242C5">
        <w:t>ed</w:t>
      </w:r>
      <w:r w:rsidR="0032708A">
        <w:t xml:space="preserve"> to set </w:t>
      </w:r>
      <w:r w:rsidR="008242C5">
        <w:t xml:space="preserve">up </w:t>
      </w:r>
      <w:r w:rsidR="0032708A">
        <w:t xml:space="preserve">and centre a marker </w:t>
      </w:r>
      <w:r w:rsidR="008242C5">
        <w:t xml:space="preserve">on the map </w:t>
      </w:r>
      <w:r w:rsidR="0032708A">
        <w:t>at the lat/long value that was passed to i</w:t>
      </w:r>
      <w:r w:rsidR="00D50484">
        <w:t xml:space="preserve">t from the SinglePlaceActivity. </w:t>
      </w:r>
      <w:r w:rsidR="008242C5">
        <w:t>Once this had been completed t</w:t>
      </w:r>
      <w:r w:rsidR="00D50484">
        <w:t xml:space="preserve">he application could </w:t>
      </w:r>
      <w:r w:rsidR="008242C5">
        <w:t>then</w:t>
      </w:r>
      <w:r w:rsidR="00D50484">
        <w:t xml:space="preserve"> show both singular places and lists of places for a place type on a map. </w:t>
      </w:r>
      <w:r w:rsidR="00D619CE">
        <w:t>Following on from</w:t>
      </w:r>
      <w:r w:rsidR="00D50484">
        <w:t xml:space="preserve"> </w:t>
      </w:r>
      <w:r w:rsidR="00D619CE">
        <w:t>these</w:t>
      </w:r>
      <w:r w:rsidR="00D50484">
        <w:t xml:space="preserve"> map </w:t>
      </w:r>
      <w:r w:rsidR="00D619CE">
        <w:t xml:space="preserve">classes </w:t>
      </w:r>
      <w:r w:rsidR="00CC1C2F">
        <w:t xml:space="preserve">being </w:t>
      </w:r>
      <w:r w:rsidR="00D619CE">
        <w:t>developed</w:t>
      </w:r>
      <w:r w:rsidR="00D50484">
        <w:t xml:space="preserve"> </w:t>
      </w:r>
      <w:r w:rsidR="00D619CE">
        <w:t>and</w:t>
      </w:r>
      <w:r w:rsidR="00D50484">
        <w:t xml:space="preserve"> completed it </w:t>
      </w:r>
      <w:r w:rsidR="00D619CE">
        <w:t xml:space="preserve">was natural and </w:t>
      </w:r>
      <w:r w:rsidR="00642A4D">
        <w:t>logical</w:t>
      </w:r>
      <w:r w:rsidR="00D619CE">
        <w:t xml:space="preserve"> to </w:t>
      </w:r>
      <w:r w:rsidR="00D619CE">
        <w:lastRenderedPageBreak/>
        <w:t>continue with this theme</w:t>
      </w:r>
      <w:r w:rsidR="00D50484">
        <w:t xml:space="preserve"> </w:t>
      </w:r>
      <w:r w:rsidR="00D619CE">
        <w:t xml:space="preserve">and start working on the </w:t>
      </w:r>
      <w:r w:rsidR="008242C5">
        <w:t>‘</w:t>
      </w:r>
      <w:r w:rsidR="00D619CE">
        <w:t>get direction</w:t>
      </w:r>
      <w:r w:rsidR="008242C5">
        <w:t>s’</w:t>
      </w:r>
      <w:r w:rsidR="00D619CE">
        <w:t xml:space="preserve"> function as the </w:t>
      </w:r>
      <w:r w:rsidR="00D50484">
        <w:t>next fea</w:t>
      </w:r>
      <w:r w:rsidR="00D619CE">
        <w:t xml:space="preserve">ture that should be </w:t>
      </w:r>
      <w:r w:rsidR="008242C5">
        <w:t xml:space="preserve">included and </w:t>
      </w:r>
      <w:r w:rsidR="00D619CE">
        <w:t xml:space="preserve">implemented. </w:t>
      </w:r>
    </w:p>
    <w:p w:rsidR="009646D1" w:rsidRDefault="009646D1" w:rsidP="00D50484"/>
    <w:p w:rsidR="009646D1" w:rsidRDefault="00975BAC" w:rsidP="00D50484">
      <w:r>
        <w:t xml:space="preserve">When trying to start implementing the directions feature to complement the maps already created </w:t>
      </w:r>
      <w:r w:rsidR="00213919">
        <w:t xml:space="preserve">another problem </w:t>
      </w:r>
      <w:r w:rsidR="00CC1C2F">
        <w:t xml:space="preserve">in the implementation </w:t>
      </w:r>
      <w:r w:rsidR="00213919">
        <w:t xml:space="preserve">arose.  It was found after more research that the new Google Maps API for Android did not include any built in methods to get directions between locations. </w:t>
      </w:r>
      <w:r w:rsidR="00CA3218">
        <w:t>In all honestly is must be admitted that this was slightly overlooked ea</w:t>
      </w:r>
      <w:r w:rsidR="00CC1C2F">
        <w:t>rlier in the project as it was</w:t>
      </w:r>
      <w:r w:rsidR="00CA3218">
        <w:t xml:space="preserve"> presumed that a method would be included for this, especially in the new API. An example had also been seen previously in research for the project showing directions working in version one of the API. </w:t>
      </w:r>
      <w:r w:rsidR="00FB2B98">
        <w:t xml:space="preserve">It transpired that there is a way to </w:t>
      </w:r>
      <w:r w:rsidR="008C1984">
        <w:t xml:space="preserve">still programmatically </w:t>
      </w:r>
      <w:r w:rsidR="00FB2B98">
        <w:t xml:space="preserve">get directions </w:t>
      </w:r>
      <w:r w:rsidR="00CC1C2F">
        <w:t>displayed on an Android Google M</w:t>
      </w:r>
      <w:r w:rsidR="00FB2B98">
        <w:t>ap although it is very complicated to implement in a professional manner. The method found</w:t>
      </w:r>
      <w:r w:rsidR="00CC1C2F">
        <w:t xml:space="preserve"> [</w:t>
      </w:r>
      <w:r w:rsidR="005802E6">
        <w:t>35</w:t>
      </w:r>
      <w:r w:rsidR="00CC1C2F">
        <w:t>]</w:t>
      </w:r>
      <w:r w:rsidR="00FB2B98">
        <w:t xml:space="preserve"> involved making a call to another Google API, Google Directions, </w:t>
      </w:r>
      <w:r w:rsidR="005802E6">
        <w:t xml:space="preserve">and </w:t>
      </w:r>
      <w:r w:rsidR="00FB2B98">
        <w:t xml:space="preserve">passing </w:t>
      </w:r>
      <w:r w:rsidR="005802E6">
        <w:t xml:space="preserve">it </w:t>
      </w:r>
      <w:r w:rsidR="00FB2B98">
        <w:t xml:space="preserve">the lat/long/values of the two points between which directions were needed. This would return yet another JSON query that would need to be parsed. For each direction entry </w:t>
      </w:r>
      <w:r w:rsidR="005925BC">
        <w:t>(node) in the JSON returned, what is known as a polyline</w:t>
      </w:r>
      <w:r w:rsidR="005802E6">
        <w:t xml:space="preserve"> (a line drawn on top of the map)</w:t>
      </w:r>
      <w:r w:rsidR="005925BC">
        <w:t xml:space="preserve"> would need to be added as an overlay to </w:t>
      </w:r>
      <w:r w:rsidR="005802E6">
        <w:t>a</w:t>
      </w:r>
      <w:r w:rsidR="005925BC">
        <w:t xml:space="preserve"> </w:t>
      </w:r>
      <w:proofErr w:type="gramStart"/>
      <w:r w:rsidR="005925BC">
        <w:t>map.</w:t>
      </w:r>
      <w:proofErr w:type="gramEnd"/>
      <w:r w:rsidR="005925BC">
        <w:t xml:space="preserve"> The text for each direction would also need to be received</w:t>
      </w:r>
      <w:r w:rsidR="005802E6">
        <w:t>, parsed</w:t>
      </w:r>
      <w:r w:rsidR="005925BC">
        <w:t xml:space="preserve"> and displayed. </w:t>
      </w:r>
    </w:p>
    <w:p w:rsidR="008C1984" w:rsidRDefault="008C1984" w:rsidP="00D50484"/>
    <w:p w:rsidR="000857E3" w:rsidRDefault="008C1984" w:rsidP="00D50484">
      <w:r>
        <w:t xml:space="preserve">Several </w:t>
      </w:r>
      <w:r w:rsidR="005802E6">
        <w:t xml:space="preserve">other </w:t>
      </w:r>
      <w:r>
        <w:t xml:space="preserve">examples </w:t>
      </w:r>
      <w:r w:rsidR="005802E6">
        <w:t xml:space="preserve">of getting directions </w:t>
      </w:r>
      <w:r>
        <w:t>were evaluated and it was felt the outcome</w:t>
      </w:r>
      <w:r w:rsidR="005802E6">
        <w:t>s</w:t>
      </w:r>
      <w:r>
        <w:t xml:space="preserve"> of other developers’ attempts to get this feature </w:t>
      </w:r>
      <w:r w:rsidR="005802E6">
        <w:t>working were</w:t>
      </w:r>
      <w:r>
        <w:t xml:space="preserve"> </w:t>
      </w:r>
      <w:r w:rsidR="005802E6">
        <w:t xml:space="preserve">again </w:t>
      </w:r>
      <w:r>
        <w:t xml:space="preserve">not particularly ideal. To get results to be presented in a well organised fashion </w:t>
      </w:r>
      <w:r w:rsidR="005802E6">
        <w:t xml:space="preserve">using this technique </w:t>
      </w:r>
      <w:r>
        <w:t>would have been extremely difficult</w:t>
      </w:r>
      <w:r w:rsidR="008703BB">
        <w:t xml:space="preserve"> and complicated</w:t>
      </w:r>
      <w:r>
        <w:t xml:space="preserve">. </w:t>
      </w:r>
      <w:r w:rsidR="007976B0">
        <w:t xml:space="preserve">Another problem was it looks likely </w:t>
      </w:r>
      <w:r w:rsidR="005802E6">
        <w:t xml:space="preserve">that </w:t>
      </w:r>
      <w:r w:rsidR="007976B0">
        <w:t xml:space="preserve">by implementing this </w:t>
      </w:r>
      <w:r w:rsidR="005802E6">
        <w:t xml:space="preserve">type of </w:t>
      </w:r>
      <w:r w:rsidR="007976B0">
        <w:t>solution</w:t>
      </w:r>
      <w:r w:rsidR="005802E6">
        <w:t>,</w:t>
      </w:r>
      <w:r w:rsidR="007976B0">
        <w:t xml:space="preserve"> </w:t>
      </w:r>
      <w:r w:rsidR="000857E3">
        <w:t>Google’s</w:t>
      </w:r>
      <w:r w:rsidR="007976B0">
        <w:t xml:space="preserve"> terms of service for using m</w:t>
      </w:r>
      <w:r w:rsidR="005802E6">
        <w:t>ap API</w:t>
      </w:r>
      <w:r w:rsidR="007976B0">
        <w:t>s maybe broken</w:t>
      </w:r>
      <w:r w:rsidR="00EE66D8">
        <w:t xml:space="preserve"> unless a paid for license agreement was made with Google</w:t>
      </w:r>
      <w:r w:rsidR="007976B0">
        <w:t xml:space="preserve">. </w:t>
      </w:r>
      <w:r w:rsidR="000857E3">
        <w:t>Section 10 [</w:t>
      </w:r>
      <w:r w:rsidR="000F5C59" w:rsidRPr="000F5C59">
        <w:t>36</w:t>
      </w:r>
      <w:r w:rsidR="000857E3">
        <w:t>] of Google’s Maps terms of service concerns licensing restrictions with section 10.2 being particularly relevant stating the following:</w:t>
      </w:r>
    </w:p>
    <w:p w:rsidR="000857E3" w:rsidRDefault="000857E3" w:rsidP="00D50484"/>
    <w:p w:rsidR="007976B0" w:rsidRDefault="000857E3" w:rsidP="000857E3">
      <w:pPr>
        <w:ind w:left="720"/>
      </w:pPr>
      <w:r>
        <w:t>‘</w:t>
      </w:r>
      <w:r w:rsidRPr="000857E3">
        <w:t xml:space="preserve">10.2 Restrictions on the Types of Applications that </w:t>
      </w:r>
      <w:proofErr w:type="gramStart"/>
      <w:r w:rsidRPr="000857E3">
        <w:t>You</w:t>
      </w:r>
      <w:proofErr w:type="gramEnd"/>
      <w:r w:rsidRPr="000857E3">
        <w:t xml:space="preserve"> are Permitted to Build with the Maps API(s). Except as explicitly permitted in Section 8 (Licenses from Google to You) or the Maps APIs Documentation, you must not (nor may you permit anyone else to) do any of the following:</w:t>
      </w:r>
      <w:r>
        <w:t xml:space="preserve"> </w:t>
      </w:r>
    </w:p>
    <w:p w:rsidR="007976B0" w:rsidRDefault="007976B0" w:rsidP="000857E3">
      <w:pPr>
        <w:ind w:left="720"/>
      </w:pPr>
    </w:p>
    <w:p w:rsidR="000857E3" w:rsidRDefault="000857E3" w:rsidP="000857E3">
      <w:pPr>
        <w:ind w:left="720"/>
      </w:pPr>
      <w:r>
        <w:t>(c) No Navigation, Autonomous Vehicle Control, or Enterprise Applications. You must not use the Service or Content with any products, systems, or applications for or in connection with any of the following:</w:t>
      </w:r>
    </w:p>
    <w:p w:rsidR="000857E3" w:rsidRDefault="000857E3" w:rsidP="000857E3">
      <w:pPr>
        <w:ind w:left="720"/>
      </w:pPr>
    </w:p>
    <w:p w:rsidR="000857E3" w:rsidRDefault="000857E3" w:rsidP="000857E3">
      <w:pPr>
        <w:ind w:left="1440"/>
      </w:pPr>
      <w:r>
        <w:t>(</w:t>
      </w:r>
      <w:proofErr w:type="spellStart"/>
      <w:proofErr w:type="gramStart"/>
      <w:r>
        <w:t>i</w:t>
      </w:r>
      <w:proofErr w:type="spellEnd"/>
      <w:proofErr w:type="gramEnd"/>
      <w:r>
        <w:t>) real time navigation or route guidance, including but not limited to turn-by-turn route guidance that is synchronized to the position of a user's sensor-enabled device.’</w:t>
      </w:r>
    </w:p>
    <w:p w:rsidR="000857E3" w:rsidRDefault="000857E3" w:rsidP="00D50484"/>
    <w:p w:rsidR="008C1984" w:rsidRDefault="008C1984" w:rsidP="00D50484">
      <w:r>
        <w:t>For this reason</w:t>
      </w:r>
      <w:r w:rsidR="007976B0">
        <w:t xml:space="preserve"> further</w:t>
      </w:r>
      <w:r w:rsidR="008703BB">
        <w:t xml:space="preserve"> research was completed to try and find another way of being able to </w:t>
      </w:r>
      <w:r w:rsidR="00E632A5">
        <w:t xml:space="preserve">include the </w:t>
      </w:r>
      <w:r w:rsidR="00A76C85">
        <w:t>‘</w:t>
      </w:r>
      <w:r w:rsidR="008703BB">
        <w:t>get directions</w:t>
      </w:r>
      <w:r w:rsidR="00A76C85">
        <w:t>’</w:t>
      </w:r>
      <w:r w:rsidR="00E632A5">
        <w:t xml:space="preserve"> feature in the application</w:t>
      </w:r>
      <w:r w:rsidR="008703BB">
        <w:t xml:space="preserve">. </w:t>
      </w:r>
      <w:r w:rsidR="000D7FDA">
        <w:t xml:space="preserve"> Eventually a solution was found</w:t>
      </w:r>
      <w:r w:rsidR="00C570FC">
        <w:t xml:space="preserve"> when looking at what could be done with done with Android intents [</w:t>
      </w:r>
      <w:r w:rsidR="00A76C85" w:rsidRPr="00A76C85">
        <w:t>37</w:t>
      </w:r>
      <w:r w:rsidR="00C570FC">
        <w:t>]</w:t>
      </w:r>
      <w:r w:rsidR="000D7FDA">
        <w:t xml:space="preserve">. </w:t>
      </w:r>
      <w:r>
        <w:t xml:space="preserve"> </w:t>
      </w:r>
      <w:r w:rsidR="00137FAB">
        <w:t>There are two methods in which directions can be obtained using intents. One way is to launch a VIEW Intent Action which launches a browser to a URL it is given</w:t>
      </w:r>
      <w:r w:rsidR="008D1FE9">
        <w:t xml:space="preserve">, (Google Maps website) with the lat/long values being passed in the URL. The other option was to use a geo URI which opens the maps application to </w:t>
      </w:r>
      <w:r w:rsidR="00D050D5">
        <w:t>a</w:t>
      </w:r>
      <w:r w:rsidR="008D1FE9">
        <w:t xml:space="preserve"> given location or query. </w:t>
      </w:r>
      <w:r w:rsidR="00D050D5">
        <w:t xml:space="preserve">It was decided to use the first option </w:t>
      </w:r>
      <w:r w:rsidR="00DD40B9">
        <w:t xml:space="preserve">for a number of reasons. Firstly the Geo URI scheme </w:t>
      </w:r>
      <w:r w:rsidR="00D050D5">
        <w:t>is not fully supported</w:t>
      </w:r>
      <w:r w:rsidR="00DD40B9">
        <w:t xml:space="preserve"> yet</w:t>
      </w:r>
      <w:r w:rsidR="00D050D5">
        <w:t xml:space="preserve"> and is still under development. </w:t>
      </w:r>
      <w:r w:rsidR="00DD40B9">
        <w:t xml:space="preserve">Therefore </w:t>
      </w:r>
      <w:r w:rsidR="00A76C85">
        <w:t>a</w:t>
      </w:r>
      <w:r w:rsidR="00DD40B9">
        <w:t xml:space="preserve"> benefit of using the browser intent method is that it should be supported on all devices</w:t>
      </w:r>
      <w:r w:rsidR="00A76C85">
        <w:t xml:space="preserve"> that can run the app</w:t>
      </w:r>
      <w:r w:rsidR="00DD40B9">
        <w:t xml:space="preserve">, </w:t>
      </w:r>
      <w:r w:rsidR="00A76C85">
        <w:t xml:space="preserve">including </w:t>
      </w:r>
      <w:r w:rsidR="00DD40B9">
        <w:t>the older devices that may not have a built in map application. This means that the directions fe</w:t>
      </w:r>
      <w:r w:rsidR="003919C1">
        <w:t>ature should always</w:t>
      </w:r>
      <w:r w:rsidR="00DD40B9">
        <w:t xml:space="preserve"> work.</w:t>
      </w:r>
      <w:r w:rsidR="003919C1">
        <w:t xml:space="preserve"> Another </w:t>
      </w:r>
      <w:r w:rsidR="00A76C85">
        <w:t>benefit to this method</w:t>
      </w:r>
      <w:r w:rsidR="003919C1">
        <w:t xml:space="preserve"> was also discovered. When this type of intent </w:t>
      </w:r>
      <w:r w:rsidR="0081747C">
        <w:t>is launched on a lot of devices</w:t>
      </w:r>
      <w:r w:rsidR="003919C1">
        <w:t xml:space="preserve"> they are intelligent enough to launch the </w:t>
      </w:r>
      <w:r w:rsidR="0081747C">
        <w:t xml:space="preserve">built in </w:t>
      </w:r>
      <w:r w:rsidR="003919C1">
        <w:t xml:space="preserve">map app </w:t>
      </w:r>
      <w:r w:rsidR="0081747C">
        <w:t xml:space="preserve">they have, </w:t>
      </w:r>
      <w:r w:rsidR="003919C1">
        <w:t xml:space="preserve">using the information </w:t>
      </w:r>
      <w:r w:rsidR="0081747C">
        <w:t xml:space="preserve">provided, </w:t>
      </w:r>
      <w:r w:rsidR="003919C1">
        <w:lastRenderedPageBreak/>
        <w:t xml:space="preserve">instead of the browser if the map app is installed on the device. </w:t>
      </w:r>
      <w:r w:rsidR="0081747C">
        <w:t xml:space="preserve">The results </w:t>
      </w:r>
      <w:r w:rsidR="003D4816">
        <w:t xml:space="preserve">of </w:t>
      </w:r>
      <w:r w:rsidR="0081747C">
        <w:t xml:space="preserve">using </w:t>
      </w:r>
      <w:r w:rsidR="003D4816">
        <w:t>this solution w</w:t>
      </w:r>
      <w:r w:rsidR="0081747C">
        <w:t>ere</w:t>
      </w:r>
      <w:r w:rsidR="003D4816">
        <w:t xml:space="preserve"> really pleasing </w:t>
      </w:r>
      <w:r w:rsidR="00DD19D1">
        <w:t xml:space="preserve">as the </w:t>
      </w:r>
      <w:r w:rsidR="0081747C">
        <w:t>directions feature</w:t>
      </w:r>
      <w:r w:rsidR="00DD19D1">
        <w:t xml:space="preserve"> that </w:t>
      </w:r>
      <w:r w:rsidR="0081747C">
        <w:t>launches from the application displays</w:t>
      </w:r>
      <w:r w:rsidR="00DD19D1">
        <w:t xml:space="preserve"> a</w:t>
      </w:r>
      <w:r w:rsidR="0081747C">
        <w:t xml:space="preserve"> really professional appearance, and were</w:t>
      </w:r>
      <w:r w:rsidR="00DD19D1">
        <w:t xml:space="preserve"> especially pleasing after the earlier setback</w:t>
      </w:r>
      <w:r w:rsidR="0081747C">
        <w:t>s in the implementation</w:t>
      </w:r>
      <w:r w:rsidR="00DD19D1">
        <w:t>.</w:t>
      </w:r>
    </w:p>
    <w:p w:rsidR="001C39EE" w:rsidRDefault="001C39EE" w:rsidP="00D50484"/>
    <w:p w:rsidR="00BB1285" w:rsidRDefault="003671A5" w:rsidP="00D50484">
      <w:r>
        <w:t xml:space="preserve">In order to meet the initial requirements for the project all that needed to be </w:t>
      </w:r>
      <w:r w:rsidR="0081747C">
        <w:t>completed</w:t>
      </w:r>
      <w:r w:rsidR="0030291A">
        <w:t xml:space="preserve"> now</w:t>
      </w:r>
      <w:r>
        <w:t xml:space="preserve"> was to include a button to launch a </w:t>
      </w:r>
      <w:r w:rsidR="007B0A99">
        <w:t xml:space="preserve">selected </w:t>
      </w:r>
      <w:r>
        <w:t xml:space="preserve">places website if the establishment selected had one. </w:t>
      </w:r>
      <w:r w:rsidR="0030291A">
        <w:t xml:space="preserve">To do this a modification was made to the place class to hold a key for a website if one was found in the JSON that </w:t>
      </w:r>
      <w:r w:rsidR="0081747C">
        <w:t>was</w:t>
      </w:r>
      <w:r w:rsidR="0030291A">
        <w:t xml:space="preserve"> parsed</w:t>
      </w:r>
      <w:r w:rsidR="007B0A99">
        <w:t xml:space="preserve"> in the Google Places request</w:t>
      </w:r>
      <w:r w:rsidR="0030291A">
        <w:t>.</w:t>
      </w:r>
      <w:r w:rsidR="007B0A99">
        <w:t xml:space="preserve"> This then allowed a button to be created in the SinglePlaceActivity that would be set to v</w:t>
      </w:r>
      <w:r w:rsidR="000A18A4">
        <w:t>isible if a website was present.</w:t>
      </w:r>
      <w:r w:rsidR="007B0A99">
        <w:t xml:space="preserve"> </w:t>
      </w:r>
      <w:r w:rsidR="000A18A4">
        <w:t>If the button</w:t>
      </w:r>
      <w:r w:rsidR="007B0A99">
        <w:t xml:space="preserve"> is </w:t>
      </w:r>
      <w:r w:rsidR="0081747C">
        <w:t xml:space="preserve">present and </w:t>
      </w:r>
      <w:r w:rsidR="007B0A99">
        <w:t xml:space="preserve">clicked, </w:t>
      </w:r>
      <w:proofErr w:type="gramStart"/>
      <w:r w:rsidR="007B0A99">
        <w:t>an intent</w:t>
      </w:r>
      <w:proofErr w:type="gramEnd"/>
      <w:r w:rsidR="007B0A99">
        <w:t xml:space="preserve"> is fired to launch the website in a web browser. </w:t>
      </w:r>
      <w:r w:rsidR="006F54BD">
        <w:t>Now this had been completed the functionality which had been originally set out for the application had been achieved.</w:t>
      </w:r>
      <w:r w:rsidR="00BB1285">
        <w:t xml:space="preserve"> Fortunately however, despite this being achieved</w:t>
      </w:r>
      <w:r w:rsidR="0081747C">
        <w:t>,</w:t>
      </w:r>
      <w:r w:rsidR="00BB1285">
        <w:t xml:space="preserve"> there was still some time left to continue enhancing the application before this final report needed to be started.</w:t>
      </w:r>
    </w:p>
    <w:p w:rsidR="0081747C" w:rsidRDefault="0081747C" w:rsidP="00D50484"/>
    <w:p w:rsidR="003E692D" w:rsidRDefault="00123F7E" w:rsidP="00D50484">
      <w:r>
        <w:t>There were a number of extra features that were considered for improvements and a select few</w:t>
      </w:r>
      <w:r w:rsidR="0081747C">
        <w:t xml:space="preserve"> were</w:t>
      </w:r>
      <w:r>
        <w:t xml:space="preserve"> chosen to be implemented. </w:t>
      </w:r>
      <w:r w:rsidR="00692171">
        <w:t>The first extra feature to be added was the ability to call the place shown in the place detail</w:t>
      </w:r>
      <w:r w:rsidR="006A2801">
        <w:t xml:space="preserve">s view if the establishment had a phone number. This feature was chosen as </w:t>
      </w:r>
      <w:r w:rsidR="000E04DF">
        <w:t>it’s</w:t>
      </w:r>
      <w:r w:rsidR="006A2801">
        <w:t xml:space="preserve"> likely to be useful to users as they may want to phone the place in question to get more information or make a reservation etc. </w:t>
      </w:r>
      <w:r w:rsidR="0081747C">
        <w:t>However</w:t>
      </w:r>
      <w:r w:rsidR="000E04DF">
        <w:t xml:space="preserve"> there was a slight </w:t>
      </w:r>
      <w:r w:rsidR="00BC4E2F">
        <w:t>obstacle</w:t>
      </w:r>
      <w:r w:rsidR="000E04DF">
        <w:t xml:space="preserve"> in implementing this feature, not all Android devices i.e. most tablet devices, have a sim card and can make phone calls. Therefore the feature should only be made available to devices with a phone enabled. How to </w:t>
      </w:r>
      <w:r w:rsidR="00CF7C1D">
        <w:t xml:space="preserve">detect this was researched on the internet </w:t>
      </w:r>
      <w:r w:rsidR="000E04DF">
        <w:t xml:space="preserve">and luckily a post on stack overflow was found </w:t>
      </w:r>
      <w:r w:rsidR="00CF7C1D">
        <w:t xml:space="preserve">that </w:t>
      </w:r>
      <w:r w:rsidR="00BC4E2F">
        <w:t>helped form a</w:t>
      </w:r>
      <w:r w:rsidR="000E04DF">
        <w:t xml:space="preserve"> solution [</w:t>
      </w:r>
      <w:r w:rsidR="00BC4E2F" w:rsidRPr="00BC4E2F">
        <w:t>38</w:t>
      </w:r>
      <w:r w:rsidR="000E04DF" w:rsidRPr="00BC4E2F">
        <w:t>]</w:t>
      </w:r>
      <w:r w:rsidR="00CF7C1D">
        <w:t xml:space="preserve">. Making this check </w:t>
      </w:r>
      <w:r w:rsidR="000E04DF">
        <w:t>meant that the button for the feature would only be made visible if the telephone feature</w:t>
      </w:r>
      <w:r w:rsidR="00CF7C1D">
        <w:t xml:space="preserve"> was found in the devices package</w:t>
      </w:r>
      <w:r w:rsidR="000E04DF">
        <w:t xml:space="preserve"> manager.</w:t>
      </w:r>
      <w:r w:rsidR="004C0FE6">
        <w:t xml:space="preserve"> The modified </w:t>
      </w:r>
      <w:r w:rsidR="00CF7C1D">
        <w:t xml:space="preserve">version of the application was </w:t>
      </w:r>
      <w:r w:rsidR="004C0FE6">
        <w:t xml:space="preserve">then </w:t>
      </w:r>
      <w:r w:rsidR="00CF7C1D">
        <w:t>run on both of the devices used for testing (</w:t>
      </w:r>
      <w:r w:rsidR="00CE6515" w:rsidRPr="00CE6515">
        <w:t>S</w:t>
      </w:r>
      <w:r w:rsidR="00CF7C1D" w:rsidRPr="00CE6515">
        <w:t>ection 5.2</w:t>
      </w:r>
      <w:r w:rsidR="00CF7C1D">
        <w:t xml:space="preserve">), with the button being displayed on the </w:t>
      </w:r>
      <w:r w:rsidR="004C0FE6">
        <w:t>phone but not the tablet device</w:t>
      </w:r>
      <w:r w:rsidR="00CF7C1D">
        <w:t xml:space="preserve"> as desired. </w:t>
      </w:r>
    </w:p>
    <w:p w:rsidR="002D5220" w:rsidRDefault="002D5220" w:rsidP="00D50484"/>
    <w:p w:rsidR="002D5220" w:rsidRDefault="004C0FE6" w:rsidP="00D50484">
      <w:r>
        <w:t>It was detailed in Section 1</w:t>
      </w:r>
      <w:r w:rsidR="002D5220">
        <w:t xml:space="preserve"> that originally it was stated that if there were time at the end of the project it would be great to include a rating for places listed in the Google Place results. For that reason, th</w:t>
      </w:r>
      <w:r>
        <w:t>is</w:t>
      </w:r>
      <w:r w:rsidR="002D5220">
        <w:t xml:space="preserve"> extra feature</w:t>
      </w:r>
      <w:r>
        <w:t xml:space="preserve"> was chosen</w:t>
      </w:r>
      <w:r w:rsidR="002D5220">
        <w:t xml:space="preserve"> to be included</w:t>
      </w:r>
      <w:r>
        <w:t xml:space="preserve"> next</w:t>
      </w:r>
      <w:r w:rsidR="002D5220">
        <w:t xml:space="preserve">. </w:t>
      </w:r>
      <w:r>
        <w:t>F</w:t>
      </w:r>
      <w:r w:rsidR="00B64EE7">
        <w:t xml:space="preserve">or this feature to be </w:t>
      </w:r>
      <w:r>
        <w:t>implemented</w:t>
      </w:r>
      <w:r w:rsidR="00B64EE7">
        <w:t xml:space="preserve"> anot</w:t>
      </w:r>
      <w:r w:rsidR="0018230A">
        <w:t>her key had to be added to the P</w:t>
      </w:r>
      <w:r w:rsidR="00B64EE7">
        <w:t>lace serializable class to hold the rating value for a listing</w:t>
      </w:r>
      <w:r w:rsidR="00801E31">
        <w:t xml:space="preserve"> if one were present in the JSON place information</w:t>
      </w:r>
      <w:r w:rsidR="00B64EE7">
        <w:t>.</w:t>
      </w:r>
      <w:r w:rsidR="00801E31">
        <w:t xml:space="preserve"> </w:t>
      </w:r>
      <w:r w:rsidR="009D6643">
        <w:t>Rather than just displaying a number on screen</w:t>
      </w:r>
      <w:r>
        <w:t xml:space="preserve"> for the rating</w:t>
      </w:r>
      <w:r w:rsidR="009D6643">
        <w:t>, it was though</w:t>
      </w:r>
      <w:r>
        <w:t>t</w:t>
      </w:r>
      <w:r w:rsidR="009D6643">
        <w:t xml:space="preserve"> that it would look more professional and pleasant if the app displayed the rating using stars in a rating bar. In Android there is a standard component for this and the rating could quite easily be set</w:t>
      </w:r>
      <w:r>
        <w:t xml:space="preserve"> on the rating bar</w:t>
      </w:r>
      <w:r w:rsidR="009D6643">
        <w:t xml:space="preserve">, if no rating was given, then simply no stars would be </w:t>
      </w:r>
      <w:r>
        <w:t>coloured in</w:t>
      </w:r>
      <w:r w:rsidR="009D6643">
        <w:t>. The rating</w:t>
      </w:r>
      <w:r>
        <w:t>s</w:t>
      </w:r>
      <w:r w:rsidR="009D6643">
        <w:t xml:space="preserve"> returned from the </w:t>
      </w:r>
      <w:r>
        <w:t xml:space="preserve">Places </w:t>
      </w:r>
      <w:r w:rsidR="009D6643">
        <w:t xml:space="preserve">API are the </w:t>
      </w:r>
      <w:r>
        <w:t xml:space="preserve">overall </w:t>
      </w:r>
      <w:r w:rsidR="009D6643">
        <w:t xml:space="preserve">average rating given to the establishments from users of Google +. </w:t>
      </w:r>
    </w:p>
    <w:p w:rsidR="00691B62" w:rsidRDefault="00691B62" w:rsidP="00D50484"/>
    <w:p w:rsidR="00691B62" w:rsidRDefault="00691B62" w:rsidP="00D50484">
      <w:r>
        <w:t>After completing the extra two feature</w:t>
      </w:r>
      <w:r w:rsidR="004C0FE6">
        <w:t>s detailed above there</w:t>
      </w:r>
      <w:r>
        <w:t xml:space="preserve"> was time to complete one more feature and the</w:t>
      </w:r>
      <w:r w:rsidR="004C0FE6">
        <w:t>re was a</w:t>
      </w:r>
      <w:r>
        <w:t xml:space="preserve"> feeling that it would be nice to include some more visual elements in the </w:t>
      </w:r>
      <w:r w:rsidR="004C0FE6">
        <w:t xml:space="preserve">TourInf </w:t>
      </w:r>
      <w:r>
        <w:t xml:space="preserve">application to split up the textual data. Whilst looking at the JSON returned </w:t>
      </w:r>
      <w:r w:rsidR="00680CD5">
        <w:t xml:space="preserve">for detailed place requests </w:t>
      </w:r>
      <w:r>
        <w:t>it was noticed that</w:t>
      </w:r>
      <w:r w:rsidR="004C0FE6">
        <w:t xml:space="preserve"> some places had</w:t>
      </w:r>
      <w:r w:rsidR="00680CD5">
        <w:t xml:space="preserve"> a photo reference available. This key could be </w:t>
      </w:r>
      <w:r w:rsidR="004C0FE6">
        <w:t xml:space="preserve">then be </w:t>
      </w:r>
      <w:r w:rsidR="00680CD5">
        <w:t xml:space="preserve">used to </w:t>
      </w:r>
      <w:r w:rsidR="004C0FE6">
        <w:t>access</w:t>
      </w:r>
      <w:r w:rsidR="00680CD5">
        <w:t xml:space="preserve"> a web address that contained a photo of the place selected. </w:t>
      </w:r>
      <w:r w:rsidR="00D81868">
        <w:t xml:space="preserve">It was thought that users would really appreciate being able to visually see what some of the establishments they are finding information about look like as it would perhaps help them make a verdict on whether to make a visit to the place listing. </w:t>
      </w:r>
      <w:r w:rsidR="007B5A7E">
        <w:t>For this reason it was decided that the ability to display a photo o</w:t>
      </w:r>
      <w:r w:rsidR="001F4E05">
        <w:t>f places should be implemented, although the implementation of the feature was quite difficult.</w:t>
      </w:r>
    </w:p>
    <w:p w:rsidR="00E21268" w:rsidRDefault="00E21268" w:rsidP="00D50484"/>
    <w:p w:rsidR="00E21268" w:rsidRDefault="002E4A7E" w:rsidP="00D50484">
      <w:r>
        <w:lastRenderedPageBreak/>
        <w:t>Firstly another static class had to be</w:t>
      </w:r>
      <w:r w:rsidR="0018230A">
        <w:t xml:space="preserve"> added inside the place class to handle photos, and a key in the main part of the class was added for an ArrayList of photos to be held. </w:t>
      </w:r>
      <w:r>
        <w:t>T</w:t>
      </w:r>
      <w:r w:rsidR="00336285">
        <w:t xml:space="preserve">he main coding </w:t>
      </w:r>
      <w:r>
        <w:t xml:space="preserve">then </w:t>
      </w:r>
      <w:r w:rsidR="00336285">
        <w:t xml:space="preserve">needed to be </w:t>
      </w:r>
      <w:r>
        <w:t>completed</w:t>
      </w:r>
      <w:r w:rsidR="00336285">
        <w:t xml:space="preserve"> within the SinglePlaceActivity. </w:t>
      </w:r>
      <w:r w:rsidR="002520F1">
        <w:t xml:space="preserve">To get a photo </w:t>
      </w:r>
      <w:r>
        <w:t>from the Places API another request was</w:t>
      </w:r>
      <w:r w:rsidR="002520F1">
        <w:t xml:space="preserve"> </w:t>
      </w:r>
      <w:r w:rsidR="008F69F4">
        <w:t>required</w:t>
      </w:r>
      <w:r w:rsidR="002520F1">
        <w:t xml:space="preserve"> to be made to the places API </w:t>
      </w:r>
      <w:r w:rsidR="008F69F4">
        <w:t xml:space="preserve">web service </w:t>
      </w:r>
      <w:r w:rsidR="002520F1">
        <w:t>as detailed in the API [</w:t>
      </w:r>
      <w:r w:rsidRPr="002E4A7E">
        <w:t>1</w:t>
      </w:r>
      <w:r w:rsidR="002520F1">
        <w:t xml:space="preserve">]. </w:t>
      </w:r>
      <w:r w:rsidR="000330B0">
        <w:t>The code to do this also needed to be written in another separate thread (</w:t>
      </w:r>
      <w:r w:rsidR="003641B2">
        <w:t xml:space="preserve">in the background in </w:t>
      </w:r>
      <w:r w:rsidR="000330B0">
        <w:t xml:space="preserve">another asynchronous task) </w:t>
      </w:r>
      <w:r w:rsidR="00D36DBA">
        <w:t xml:space="preserve">as </w:t>
      </w:r>
      <w:r w:rsidR="000330B0">
        <w:t xml:space="preserve">otherwise </w:t>
      </w:r>
      <w:r w:rsidR="003641B2">
        <w:t xml:space="preserve">if it was run on the user interface thread </w:t>
      </w:r>
      <w:r w:rsidR="000330B0">
        <w:t xml:space="preserve">it would </w:t>
      </w:r>
      <w:r w:rsidR="00CC127B">
        <w:t xml:space="preserve">be </w:t>
      </w:r>
      <w:r>
        <w:t>likely</w:t>
      </w:r>
      <w:r w:rsidR="003641B2">
        <w:t xml:space="preserve"> to</w:t>
      </w:r>
      <w:r>
        <w:t xml:space="preserve"> </w:t>
      </w:r>
      <w:r w:rsidR="000330B0">
        <w:t>ca</w:t>
      </w:r>
      <w:r>
        <w:t>u</w:t>
      </w:r>
      <w:r w:rsidR="00CC127B">
        <w:t>se the application to crash. T</w:t>
      </w:r>
      <w:r w:rsidR="003641B2">
        <w:t>he task is likely to block</w:t>
      </w:r>
      <w:r w:rsidR="000330B0">
        <w:t xml:space="preserve"> </w:t>
      </w:r>
      <w:r w:rsidR="00C076EB">
        <w:t xml:space="preserve">the </w:t>
      </w:r>
      <w:r w:rsidR="000330B0">
        <w:t xml:space="preserve">user interface </w:t>
      </w:r>
      <w:r w:rsidR="003641B2">
        <w:t>thread,</w:t>
      </w:r>
      <w:r w:rsidR="000330B0">
        <w:t xml:space="preserve"> </w:t>
      </w:r>
      <w:r w:rsidR="003641B2">
        <w:t xml:space="preserve">at which point the </w:t>
      </w:r>
      <w:r w:rsidR="00C076EB">
        <w:t xml:space="preserve">system </w:t>
      </w:r>
      <w:r w:rsidR="003641B2">
        <w:t xml:space="preserve">declares the </w:t>
      </w:r>
      <w:r w:rsidR="00C076EB">
        <w:t>application</w:t>
      </w:r>
      <w:r w:rsidR="003641B2">
        <w:t xml:space="preserve"> as non-responsive and has to be closed</w:t>
      </w:r>
      <w:r w:rsidR="000330B0">
        <w:t xml:space="preserve">. </w:t>
      </w:r>
      <w:r w:rsidR="00D36DBA">
        <w:t>Fortunately asynchronous tasks had already been used in the project to make other call</w:t>
      </w:r>
      <w:r w:rsidR="004A6C31">
        <w:t>s</w:t>
      </w:r>
      <w:r w:rsidR="00D36DBA">
        <w:t xml:space="preserve"> to different aspects of the Places API so background knowledge had already been learnt on how this would need </w:t>
      </w:r>
      <w:r w:rsidR="007F29E5">
        <w:t>to be implemented</w:t>
      </w:r>
      <w:r w:rsidR="00D36DBA">
        <w:t xml:space="preserve">. </w:t>
      </w:r>
    </w:p>
    <w:p w:rsidR="00CF7C1D" w:rsidRDefault="00CF7C1D" w:rsidP="00D50484"/>
    <w:p w:rsidR="00AE6FAF" w:rsidRDefault="0053218F" w:rsidP="00D50484">
      <w:r>
        <w:t xml:space="preserve">The use of another training guide on the Android </w:t>
      </w:r>
      <w:r w:rsidR="003641B2">
        <w:t>developer’s</w:t>
      </w:r>
      <w:r>
        <w:t xml:space="preserve"> site [</w:t>
      </w:r>
      <w:r w:rsidR="003641B2" w:rsidRPr="003641B2">
        <w:t>39</w:t>
      </w:r>
      <w:r>
        <w:t xml:space="preserve">] was again helpful in </w:t>
      </w:r>
      <w:r w:rsidR="00CC127B">
        <w:t>understanding</w:t>
      </w:r>
      <w:r>
        <w:t xml:space="preserve"> how </w:t>
      </w:r>
      <w:r w:rsidR="00CC127B">
        <w:t>this feature could be created</w:t>
      </w:r>
      <w:r w:rsidR="004A6C31">
        <w:t xml:space="preserve"> </w:t>
      </w:r>
      <w:r w:rsidR="0050300B">
        <w:t>by providing a similar example</w:t>
      </w:r>
      <w:r w:rsidR="00431A63">
        <w:t xml:space="preserve">. </w:t>
      </w:r>
      <w:r w:rsidR="0050300B">
        <w:t>After l</w:t>
      </w:r>
      <w:r w:rsidR="0035287F">
        <w:t>earning fr</w:t>
      </w:r>
      <w:r w:rsidR="0050300B">
        <w:t>om the</w:t>
      </w:r>
      <w:r w:rsidR="0035287F">
        <w:t xml:space="preserve"> example</w:t>
      </w:r>
      <w:r w:rsidR="0050300B">
        <w:t>,</w:t>
      </w:r>
      <w:r w:rsidR="0035287F">
        <w:t xml:space="preserve"> the code was then developed to get a places image. </w:t>
      </w:r>
      <w:r w:rsidR="00D522A5">
        <w:t xml:space="preserve"> However when the feature was tested it caused problems </w:t>
      </w:r>
      <w:r w:rsidR="00A646C9">
        <w:t>with</w:t>
      </w:r>
      <w:r w:rsidR="00D522A5">
        <w:t xml:space="preserve"> the layout of the user interface</w:t>
      </w:r>
      <w:r w:rsidR="00D86325">
        <w:t xml:space="preserve"> as the images returned </w:t>
      </w:r>
      <w:r w:rsidR="0050300B">
        <w:t>for different places were all different sizes. F</w:t>
      </w:r>
      <w:r w:rsidR="00A646C9">
        <w:t xml:space="preserve">urther </w:t>
      </w:r>
      <w:r w:rsidR="00D86325">
        <w:t xml:space="preserve">problems </w:t>
      </w:r>
      <w:r w:rsidR="00A646C9">
        <w:t>were</w:t>
      </w:r>
      <w:r w:rsidR="0050300B">
        <w:t xml:space="preserve"> also</w:t>
      </w:r>
      <w:r w:rsidR="00A646C9">
        <w:t xml:space="preserve"> </w:t>
      </w:r>
      <w:r w:rsidR="0050300B">
        <w:t>discovered</w:t>
      </w:r>
      <w:r w:rsidR="00A646C9">
        <w:t xml:space="preserve"> </w:t>
      </w:r>
      <w:r w:rsidR="00D86325">
        <w:t>when trying to correctly display the photos across multiple devices</w:t>
      </w:r>
      <w:r w:rsidR="0050300B">
        <w:t xml:space="preserve"> as the photos should be displayed in the same aspect across different screen </w:t>
      </w:r>
      <w:proofErr w:type="spellStart"/>
      <w:r w:rsidR="0050300B">
        <w:t>sizez</w:t>
      </w:r>
      <w:proofErr w:type="spellEnd"/>
      <w:r w:rsidR="00D522A5">
        <w:t>.</w:t>
      </w:r>
      <w:r w:rsidR="00A646C9">
        <w:t xml:space="preserve"> To resolve these issues the ImageView in the layout file for the SinglePlacesActivity had to be modified. To ensure that the photos were always displayed at the same size for each place and </w:t>
      </w:r>
      <w:r w:rsidR="00EC0EF0">
        <w:t xml:space="preserve">different </w:t>
      </w:r>
      <w:r w:rsidR="00A646C9">
        <w:t>screen resolution</w:t>
      </w:r>
      <w:r w:rsidR="00EC0EF0">
        <w:t>s</w:t>
      </w:r>
      <w:r w:rsidR="00A646C9">
        <w:t>, a height for the view was set at 300dp</w:t>
      </w:r>
      <w:r w:rsidR="00EC0EF0">
        <w:t xml:space="preserve"> </w:t>
      </w:r>
      <w:r w:rsidR="002F26B7">
        <w:t xml:space="preserve">(density independent pixels) and a ‘centerCrop’ scale type was set on the image as well </w:t>
      </w:r>
      <w:r w:rsidR="00EC0EF0">
        <w:t>as some</w:t>
      </w:r>
      <w:r w:rsidR="002F26B7">
        <w:t xml:space="preserve"> layout gravity properties and margins. </w:t>
      </w:r>
      <w:r w:rsidR="00EC0EF0">
        <w:t xml:space="preserve"> In addition, t</w:t>
      </w:r>
      <w:r w:rsidR="00351C61">
        <w:t>o get the images to display and fit correctly</w:t>
      </w:r>
      <w:r w:rsidR="00EC0EF0">
        <w:t>,</w:t>
      </w:r>
      <w:r w:rsidR="00351C61">
        <w:t xml:space="preserve"> the layout had to be embedded in a scroll view so that when the content was viewed on a phone the content </w:t>
      </w:r>
      <w:r w:rsidR="00EC0EF0">
        <w:t>could be</w:t>
      </w:r>
      <w:r w:rsidR="00351C61">
        <w:t xml:space="preserve"> scroll</w:t>
      </w:r>
      <w:r w:rsidR="00EC0EF0">
        <w:t>ed</w:t>
      </w:r>
      <w:r w:rsidR="00351C61">
        <w:t xml:space="preserve"> if need</w:t>
      </w:r>
      <w:r w:rsidR="00EC0EF0">
        <w:t>ed</w:t>
      </w:r>
      <w:r w:rsidR="00351C61">
        <w:t xml:space="preserve"> to</w:t>
      </w:r>
      <w:r w:rsidR="005A007F">
        <w:t>, to</w:t>
      </w:r>
      <w:r w:rsidR="00351C61">
        <w:t xml:space="preserve"> ensure access to all of the features</w:t>
      </w:r>
      <w:r w:rsidR="00AE6FAF">
        <w:t xml:space="preserve"> in the view</w:t>
      </w:r>
      <w:r w:rsidR="005A007F">
        <w:t xml:space="preserve"> produced</w:t>
      </w:r>
      <w:r w:rsidR="00351C61">
        <w:t>.</w:t>
      </w:r>
    </w:p>
    <w:p w:rsidR="00AE6FAF" w:rsidRDefault="00AE6FAF" w:rsidP="00D50484"/>
    <w:p w:rsidR="00710BA3" w:rsidRDefault="00AF1FDF" w:rsidP="00D50484">
      <w:r>
        <w:t>Now this extra feature had been implemented and with n</w:t>
      </w:r>
      <w:r w:rsidR="00467631">
        <w:t>ot much time left for implementing more new features,</w:t>
      </w:r>
      <w:r>
        <w:t xml:space="preserve"> it was decided that </w:t>
      </w:r>
      <w:r w:rsidR="00467631">
        <w:t>concentration would be</w:t>
      </w:r>
      <w:r>
        <w:t xml:space="preserve"> turned to neatening up the appearance of the application </w:t>
      </w:r>
      <w:r w:rsidR="00E8411D">
        <w:t xml:space="preserve">to make it look as professional and aesthetically pleasing as possible. </w:t>
      </w:r>
      <w:r>
        <w:t xml:space="preserve"> </w:t>
      </w:r>
      <w:r w:rsidR="00340EC4">
        <w:t>It is very difficult to display things</w:t>
      </w:r>
      <w:r w:rsidR="00467631">
        <w:t xml:space="preserve"> neatly and accurately in Android. M</w:t>
      </w:r>
      <w:r w:rsidR="00340EC4">
        <w:t>any addition</w:t>
      </w:r>
      <w:r w:rsidR="00467631">
        <w:t>al</w:t>
      </w:r>
      <w:r w:rsidR="00340EC4">
        <w:t xml:space="preserve"> layouts had to be embedded within other layouts to get rid of alignment issues</w:t>
      </w:r>
      <w:r w:rsidR="001B6BCE">
        <w:t xml:space="preserve"> and other formatting problems</w:t>
      </w:r>
      <w:r w:rsidR="00467631">
        <w:t>. This allowed</w:t>
      </w:r>
      <w:r w:rsidR="001B6BCE">
        <w:t xml:space="preserve"> views to be presented properly on different screen sizes, resolutions and orientations. </w:t>
      </w:r>
    </w:p>
    <w:p w:rsidR="00710BA3" w:rsidRDefault="00710BA3" w:rsidP="00D50484"/>
    <w:p w:rsidR="00CF7C1D" w:rsidRDefault="00710BA3" w:rsidP="00D50484">
      <w:r>
        <w:t>Some</w:t>
      </w:r>
      <w:r w:rsidR="005C5F16">
        <w:t xml:space="preserve"> </w:t>
      </w:r>
      <w:r w:rsidR="00467631">
        <w:t xml:space="preserve">other </w:t>
      </w:r>
      <w:r w:rsidR="008B17FB">
        <w:t xml:space="preserve">small </w:t>
      </w:r>
      <w:r w:rsidR="00467631">
        <w:t>changes</w:t>
      </w:r>
      <w:r w:rsidR="008B17FB">
        <w:t xml:space="preserve"> to the app</w:t>
      </w:r>
      <w:r w:rsidR="005C5F16">
        <w:t xml:space="preserve"> that were expected t</w:t>
      </w:r>
      <w:r w:rsidR="008B17FB">
        <w:t>o be rather trivial were not so. An</w:t>
      </w:r>
      <w:r w:rsidR="005C5F16">
        <w:t xml:space="preserve"> example </w:t>
      </w:r>
      <w:r w:rsidR="008B17FB">
        <w:t xml:space="preserve">was </w:t>
      </w:r>
      <w:r w:rsidR="005C5F16">
        <w:t xml:space="preserve">trying to change the </w:t>
      </w:r>
      <w:r w:rsidR="008B17FB">
        <w:t xml:space="preserve">background </w:t>
      </w:r>
      <w:r w:rsidR="005C5F16">
        <w:t xml:space="preserve">colour of a standard Android button. </w:t>
      </w:r>
      <w:r w:rsidR="006D6A10">
        <w:t>To do this you cannot just simp</w:t>
      </w:r>
      <w:r w:rsidR="008B17FB">
        <w:t>ly set a hexadecimal property on</w:t>
      </w:r>
      <w:r w:rsidR="006D6A10">
        <w:t xml:space="preserve"> the button as it loses </w:t>
      </w:r>
      <w:r w:rsidR="008B17FB">
        <w:t xml:space="preserve">all </w:t>
      </w:r>
      <w:r w:rsidR="006D6A10">
        <w:t>its</w:t>
      </w:r>
      <w:r w:rsidR="008B17FB">
        <w:t xml:space="preserve"> shape</w:t>
      </w:r>
      <w:r w:rsidR="006D6A10">
        <w:t xml:space="preserve"> properties and shadow. To implement </w:t>
      </w:r>
      <w:r w:rsidR="008B17FB">
        <w:t xml:space="preserve">the change of colour, </w:t>
      </w:r>
      <w:r w:rsidR="006D6A10">
        <w:t xml:space="preserve">the background has to be set to a 9 patch image </w:t>
      </w:r>
      <w:r w:rsidR="008B17FB">
        <w:t xml:space="preserve">which has to be created </w:t>
      </w:r>
      <w:r w:rsidR="006D6A10">
        <w:t>and a</w:t>
      </w:r>
      <w:r w:rsidR="008B17FB">
        <w:t>n</w:t>
      </w:r>
      <w:r w:rsidR="006D6A10">
        <w:t xml:space="preserve"> XML </w:t>
      </w:r>
      <w:r w:rsidR="008B17FB">
        <w:t>selector file has</w:t>
      </w:r>
      <w:r w:rsidR="006D6A10">
        <w:t xml:space="preserve"> to be written to determine what colour</w:t>
      </w:r>
      <w:r w:rsidR="008B17FB">
        <w:t xml:space="preserve"> the background of</w:t>
      </w:r>
      <w:r w:rsidR="006D6A10">
        <w:t xml:space="preserve"> the button should be when pressed and not pressed. </w:t>
      </w:r>
      <w:r w:rsidR="00E05DBA">
        <w:t>An article [</w:t>
      </w:r>
      <w:r w:rsidR="008B17FB">
        <w:t>40</w:t>
      </w:r>
      <w:r w:rsidR="00E05DBA">
        <w:t xml:space="preserve">] that was found </w:t>
      </w:r>
      <w:r w:rsidR="00BB6B53">
        <w:t xml:space="preserve">from searching the Internet </w:t>
      </w:r>
      <w:r w:rsidR="00E05DBA">
        <w:t xml:space="preserve">was used as a tutorial to implement these changes, with the blue and white images </w:t>
      </w:r>
      <w:r w:rsidR="003A73B4">
        <w:t xml:space="preserve">and XML selector file </w:t>
      </w:r>
      <w:r w:rsidR="00E05DBA">
        <w:t xml:space="preserve">being </w:t>
      </w:r>
      <w:r w:rsidR="003A73B4">
        <w:t>used from the article in the TourInf application</w:t>
      </w:r>
      <w:r w:rsidR="00E05DBA">
        <w:t xml:space="preserve">. </w:t>
      </w:r>
      <w:r w:rsidR="003A73B4">
        <w:t>T</w:t>
      </w:r>
      <w:r w:rsidR="00E05DBA">
        <w:t xml:space="preserve">he button style used in the tutorial was not </w:t>
      </w:r>
      <w:r w:rsidR="003A73B4">
        <w:t>used</w:t>
      </w:r>
      <w:r w:rsidR="00E05DBA">
        <w:t xml:space="preserve"> </w:t>
      </w:r>
      <w:r w:rsidR="003A73B4">
        <w:t>as creating one</w:t>
      </w:r>
      <w:r w:rsidR="00E05DBA">
        <w:t xml:space="preserve"> would </w:t>
      </w:r>
      <w:r w:rsidR="005E446C">
        <w:t>have</w:t>
      </w:r>
      <w:r w:rsidR="00E05DBA">
        <w:t xml:space="preserve"> been unnecessary. </w:t>
      </w:r>
      <w:r w:rsidR="00E55C2D">
        <w:t>The application</w:t>
      </w:r>
      <w:r w:rsidR="00E05DBA">
        <w:t xml:space="preserve"> had been re-evaluated </w:t>
      </w:r>
      <w:r w:rsidR="003A73B4">
        <w:t xml:space="preserve">after </w:t>
      </w:r>
      <w:r w:rsidR="00E55C2D">
        <w:t>the initial design had been</w:t>
      </w:r>
      <w:r w:rsidR="003A73B4">
        <w:t xml:space="preserve"> completed</w:t>
      </w:r>
      <w:r w:rsidR="00E55C2D">
        <w:t xml:space="preserve"> early</w:t>
      </w:r>
      <w:r w:rsidR="003A73B4">
        <w:t xml:space="preserve">, extra features </w:t>
      </w:r>
      <w:r w:rsidR="00E55C2D">
        <w:t xml:space="preserve">had been </w:t>
      </w:r>
      <w:r w:rsidR="003A73B4">
        <w:t xml:space="preserve">added </w:t>
      </w:r>
      <w:r w:rsidR="00E05DBA">
        <w:t>and its appearance enhanced</w:t>
      </w:r>
      <w:r w:rsidR="003A73B4">
        <w:t>, the TourI</w:t>
      </w:r>
      <w:r w:rsidR="00E05DBA">
        <w:t xml:space="preserve">nf </w:t>
      </w:r>
      <w:r w:rsidR="003A73B4">
        <w:t>Android a</w:t>
      </w:r>
      <w:r w:rsidR="00E05DBA">
        <w:t>pplicati</w:t>
      </w:r>
      <w:r w:rsidR="00664A27">
        <w:t xml:space="preserve">on was now complete and ready for </w:t>
      </w:r>
      <w:r w:rsidR="003A73B4">
        <w:t>extensive</w:t>
      </w:r>
      <w:r w:rsidR="00664A27">
        <w:t xml:space="preserve"> testing.</w:t>
      </w:r>
    </w:p>
    <w:p w:rsidR="005D619D" w:rsidRDefault="005D619D" w:rsidP="00174472"/>
    <w:p w:rsidR="00B710CB" w:rsidRDefault="00B710CB" w:rsidP="00174472"/>
    <w:p w:rsidR="003E7F9A" w:rsidRDefault="008D4170" w:rsidP="00174472">
      <w:r>
        <w:t xml:space="preserve">  </w:t>
      </w:r>
    </w:p>
    <w:p w:rsidR="00ED24DB" w:rsidRDefault="00ED24DB" w:rsidP="00273875"/>
    <w:p w:rsidR="001F35A4" w:rsidRPr="00E55C2D" w:rsidRDefault="00EA7BD8" w:rsidP="001F35A4">
      <w:r>
        <w:t xml:space="preserve"> </w:t>
      </w:r>
      <w:r w:rsidR="001B459E">
        <w:br w:type="page"/>
      </w:r>
    </w:p>
    <w:p w:rsidR="00462CC0" w:rsidRPr="009A2F40" w:rsidRDefault="00711DBE" w:rsidP="009A2F40">
      <w:pPr>
        <w:pStyle w:val="Heading1"/>
        <w:rPr>
          <w:rFonts w:asciiTheme="minorHAnsi" w:hAnsiTheme="minorHAnsi"/>
        </w:rPr>
      </w:pPr>
      <w:bookmarkStart w:id="34" w:name="_Toc353978985"/>
      <w:r w:rsidRPr="00D6742F">
        <w:rPr>
          <w:rFonts w:asciiTheme="minorHAnsi" w:hAnsiTheme="minorHAnsi"/>
        </w:rPr>
        <w:lastRenderedPageBreak/>
        <w:t>Testing</w:t>
      </w:r>
      <w:bookmarkEnd w:id="33"/>
      <w:bookmarkEnd w:id="34"/>
    </w:p>
    <w:p w:rsidR="00D0589B" w:rsidRPr="00D43F6B" w:rsidRDefault="00694611" w:rsidP="00D43F6B">
      <w:pPr>
        <w:pStyle w:val="Heading2"/>
        <w:rPr>
          <w:rFonts w:asciiTheme="minorHAnsi" w:hAnsiTheme="minorHAnsi"/>
          <w:lang w:val="en-US"/>
        </w:rPr>
      </w:pPr>
      <w:bookmarkStart w:id="35" w:name="_Toc353978986"/>
      <w:r w:rsidRPr="00D6742F">
        <w:rPr>
          <w:rFonts w:asciiTheme="minorHAnsi" w:hAnsiTheme="minorHAnsi"/>
          <w:lang w:val="en-US"/>
        </w:rPr>
        <w:t>Overall Approach to Testing</w:t>
      </w:r>
      <w:bookmarkEnd w:id="35"/>
      <w:r w:rsidRPr="00D6742F">
        <w:rPr>
          <w:rFonts w:asciiTheme="minorHAnsi" w:hAnsiTheme="minorHAnsi"/>
          <w:lang w:val="en-US"/>
        </w:rPr>
        <w:t xml:space="preserve"> </w:t>
      </w:r>
    </w:p>
    <w:p w:rsidR="00480D85" w:rsidRDefault="00480D85" w:rsidP="00480D85">
      <w:pPr>
        <w:rPr>
          <w:lang w:val="en-US"/>
        </w:rPr>
      </w:pPr>
    </w:p>
    <w:p w:rsidR="00694611" w:rsidRPr="00D6742F" w:rsidRDefault="001B074C" w:rsidP="00B42F69">
      <w:pPr>
        <w:rPr>
          <w:lang w:val="en-US"/>
        </w:rPr>
      </w:pPr>
      <w:r>
        <w:rPr>
          <w:lang w:val="en-US"/>
        </w:rPr>
        <w:t>To test the TourInf Android application comprehensively and extensively a number of testing methods have been used in an attempt to make sure the application should perform correctly and as required.</w:t>
      </w:r>
      <w:r w:rsidR="00B3374A">
        <w:rPr>
          <w:lang w:val="en-US"/>
        </w:rPr>
        <w:t xml:space="preserve"> Firstly as you would expect for an object orientated project unit testing has been applied where appropriate using Android own framework. Despite the application being tested through the user interface throughout the project, these tests needed to be done more thoroughly to make sure the application was </w:t>
      </w:r>
      <w:r w:rsidR="00760B29">
        <w:rPr>
          <w:lang w:val="en-US"/>
        </w:rPr>
        <w:t>function</w:t>
      </w:r>
      <w:r w:rsidR="00C0746E">
        <w:rPr>
          <w:lang w:val="en-US"/>
        </w:rPr>
        <w:t>ing</w:t>
      </w:r>
      <w:r w:rsidR="00760B29">
        <w:rPr>
          <w:lang w:val="en-US"/>
        </w:rPr>
        <w:t xml:space="preserve"> appropriately from a user’s perspective</w:t>
      </w:r>
      <w:r w:rsidR="00B3374A">
        <w:rPr>
          <w:lang w:val="en-US"/>
        </w:rPr>
        <w:t>. To do this</w:t>
      </w:r>
      <w:r w:rsidR="00621D0D">
        <w:rPr>
          <w:lang w:val="en-US"/>
        </w:rPr>
        <w:t>,</w:t>
      </w:r>
      <w:r w:rsidR="00B3374A">
        <w:rPr>
          <w:lang w:val="en-US"/>
        </w:rPr>
        <w:t xml:space="preserve"> two </w:t>
      </w:r>
      <w:r w:rsidR="00C0746E">
        <w:rPr>
          <w:lang w:val="en-US"/>
        </w:rPr>
        <w:t xml:space="preserve">different </w:t>
      </w:r>
      <w:r w:rsidR="00B3374A">
        <w:rPr>
          <w:lang w:val="en-US"/>
        </w:rPr>
        <w:t xml:space="preserve">methods </w:t>
      </w:r>
      <w:r w:rsidR="00760B29">
        <w:rPr>
          <w:lang w:val="en-US"/>
        </w:rPr>
        <w:t xml:space="preserve">of testing </w:t>
      </w:r>
      <w:r w:rsidR="00B3374A">
        <w:rPr>
          <w:lang w:val="en-US"/>
        </w:rPr>
        <w:t xml:space="preserve">were used. An expansive test table was created and tests </w:t>
      </w:r>
      <w:r w:rsidR="00760B29">
        <w:rPr>
          <w:lang w:val="en-US"/>
        </w:rPr>
        <w:t xml:space="preserve">were </w:t>
      </w:r>
      <w:r w:rsidR="00B3374A">
        <w:rPr>
          <w:lang w:val="en-US"/>
        </w:rPr>
        <w:t xml:space="preserve">run manually on the device. </w:t>
      </w:r>
      <w:r w:rsidR="00EB1EAD">
        <w:rPr>
          <w:lang w:val="en-US"/>
        </w:rPr>
        <w:t xml:space="preserve"> A</w:t>
      </w:r>
      <w:r w:rsidR="00B3374A">
        <w:rPr>
          <w:lang w:val="en-US"/>
        </w:rPr>
        <w:t>dditionally, an automated test tool was used</w:t>
      </w:r>
      <w:r w:rsidR="00760B29">
        <w:rPr>
          <w:lang w:val="en-US"/>
        </w:rPr>
        <w:t xml:space="preserve"> called Testdroid [REF] which uses a recording of user input </w:t>
      </w:r>
      <w:r w:rsidR="005F2F24">
        <w:rPr>
          <w:lang w:val="en-US"/>
        </w:rPr>
        <w:t>put in</w:t>
      </w:r>
      <w:r w:rsidR="00760B29">
        <w:rPr>
          <w:lang w:val="en-US"/>
        </w:rPr>
        <w:t xml:space="preserve"> the user interface to automatically</w:t>
      </w:r>
      <w:r w:rsidR="005F2F24">
        <w:rPr>
          <w:lang w:val="en-US"/>
        </w:rPr>
        <w:t xml:space="preserve"> navigate through the application</w:t>
      </w:r>
      <w:r w:rsidR="00760B29">
        <w:rPr>
          <w:lang w:val="en-US"/>
        </w:rPr>
        <w:t xml:space="preserve"> test</w:t>
      </w:r>
      <w:r w:rsidR="005F2F24">
        <w:rPr>
          <w:lang w:val="en-US"/>
        </w:rPr>
        <w:t>ing</w:t>
      </w:r>
      <w:r w:rsidR="00760B29">
        <w:rPr>
          <w:lang w:val="en-US"/>
        </w:rPr>
        <w:t xml:space="preserve"> all views, communication between activities and functionality.</w:t>
      </w:r>
      <w:r w:rsidR="00EB1EAD">
        <w:rPr>
          <w:lang w:val="en-US"/>
        </w:rPr>
        <w:t xml:space="preserve"> Finally some user testing was completed where random individuals were asked to have a go at using at using the TourInf application and fill in a questionnaire afterwards.</w:t>
      </w:r>
    </w:p>
    <w:p w:rsidR="00694611" w:rsidRPr="008A507C" w:rsidRDefault="007A6494" w:rsidP="008A507C">
      <w:pPr>
        <w:pStyle w:val="Heading2"/>
        <w:rPr>
          <w:rFonts w:asciiTheme="minorHAnsi" w:hAnsiTheme="minorHAnsi"/>
          <w:lang w:val="en-US"/>
        </w:rPr>
      </w:pPr>
      <w:bookmarkStart w:id="36" w:name="_Toc353978987"/>
      <w:r w:rsidRPr="008A507C">
        <w:rPr>
          <w:rFonts w:asciiTheme="minorHAnsi" w:hAnsiTheme="minorHAnsi"/>
          <w:lang w:val="en-US"/>
        </w:rPr>
        <w:t>Hardware</w:t>
      </w:r>
      <w:bookmarkEnd w:id="36"/>
    </w:p>
    <w:p w:rsidR="007A6494" w:rsidRDefault="007A6494" w:rsidP="007A6494">
      <w:pPr>
        <w:rPr>
          <w:lang w:val="en-US"/>
        </w:rPr>
      </w:pPr>
    </w:p>
    <w:p w:rsidR="007C06F0" w:rsidRDefault="007A6494" w:rsidP="007A6494">
      <w:pPr>
        <w:rPr>
          <w:lang w:val="en-US"/>
        </w:rPr>
      </w:pPr>
      <w:r>
        <w:rPr>
          <w:lang w:val="en-US"/>
        </w:rPr>
        <w:t xml:space="preserve">Being an Android Application, the application created should work on the large majority of devices that are capable or running apps. To test the app appropriately, it needed to be tested on the two major types of device; mobile phones/smart phones and also a tablet computing device. This needed to be done for </w:t>
      </w:r>
      <w:r w:rsidR="003A6364">
        <w:rPr>
          <w:lang w:val="en-US"/>
        </w:rPr>
        <w:t>s</w:t>
      </w:r>
      <w:r w:rsidR="00AC1EF8">
        <w:rPr>
          <w:lang w:val="en-US"/>
        </w:rPr>
        <w:t>everal</w:t>
      </w:r>
      <w:r>
        <w:rPr>
          <w:lang w:val="en-US"/>
        </w:rPr>
        <w:t xml:space="preserve"> reasons. The first instance that comes into mind when testing on two different devices is how the </w:t>
      </w:r>
      <w:r w:rsidR="003C5872">
        <w:rPr>
          <w:lang w:val="en-US"/>
        </w:rPr>
        <w:t xml:space="preserve">graphical user interface of the </w:t>
      </w:r>
      <w:r>
        <w:rPr>
          <w:lang w:val="en-US"/>
        </w:rPr>
        <w:t xml:space="preserve">application is going to be displayed and </w:t>
      </w:r>
      <w:r w:rsidR="008252B7">
        <w:rPr>
          <w:lang w:val="en-US"/>
        </w:rPr>
        <w:t>laid out. T</w:t>
      </w:r>
      <w:r w:rsidR="003C5872">
        <w:rPr>
          <w:lang w:val="en-US"/>
        </w:rPr>
        <w:t>he application should display appropriately on both devices despite the large difference in screen size and screen resolution. Although more importantly, it must</w:t>
      </w:r>
      <w:r w:rsidR="008252B7">
        <w:rPr>
          <w:lang w:val="en-US"/>
        </w:rPr>
        <w:t xml:space="preserve"> also </w:t>
      </w:r>
      <w:r w:rsidR="003C5872">
        <w:rPr>
          <w:lang w:val="en-US"/>
        </w:rPr>
        <w:t xml:space="preserve">be ensured that the functionality of the application is withheld on both devices. This was very important for the testing of the Tourinf application. </w:t>
      </w:r>
    </w:p>
    <w:p w:rsidR="007C06F0" w:rsidRDefault="007C06F0" w:rsidP="007A6494">
      <w:pPr>
        <w:rPr>
          <w:lang w:val="en-US"/>
        </w:rPr>
      </w:pPr>
    </w:p>
    <w:p w:rsidR="007A6494" w:rsidRDefault="003C5872" w:rsidP="007A6494">
      <w:pPr>
        <w:rPr>
          <w:lang w:val="en-US"/>
        </w:rPr>
      </w:pPr>
      <w:r>
        <w:rPr>
          <w:lang w:val="en-US"/>
        </w:rPr>
        <w:t xml:space="preserve">The application uses a connection to the internet in order to provide its features and many tablet devices are WIFI only whereas mobile phones </w:t>
      </w:r>
      <w:r w:rsidR="00F11347">
        <w:rPr>
          <w:lang w:val="en-US"/>
        </w:rPr>
        <w:t xml:space="preserve">and some tablets </w:t>
      </w:r>
      <w:r>
        <w:rPr>
          <w:lang w:val="en-US"/>
        </w:rPr>
        <w:t>need to be able to operate u</w:t>
      </w:r>
      <w:r w:rsidR="00F11347">
        <w:rPr>
          <w:lang w:val="en-US"/>
        </w:rPr>
        <w:t xml:space="preserve">sing only their network </w:t>
      </w:r>
      <w:r w:rsidR="00F01010">
        <w:rPr>
          <w:lang w:val="en-US"/>
        </w:rPr>
        <w:t>provider’s</w:t>
      </w:r>
      <w:r w:rsidR="00F11347">
        <w:rPr>
          <w:lang w:val="en-US"/>
        </w:rPr>
        <w:t xml:space="preserve"> phone signal as well as on a WIFI network.</w:t>
      </w:r>
      <w:r w:rsidR="00F01010">
        <w:rPr>
          <w:lang w:val="en-US"/>
        </w:rPr>
        <w:t xml:space="preserve"> Therefore in order to test the application appropriately</w:t>
      </w:r>
      <w:r w:rsidR="008252B7">
        <w:rPr>
          <w:lang w:val="en-US"/>
        </w:rPr>
        <w:t>,</w:t>
      </w:r>
      <w:r w:rsidR="00F01010">
        <w:rPr>
          <w:lang w:val="en-US"/>
        </w:rPr>
        <w:t xml:space="preserve"> testing was completed</w:t>
      </w:r>
      <w:r w:rsidR="00C93B24">
        <w:rPr>
          <w:lang w:val="en-US"/>
        </w:rPr>
        <w:t xml:space="preserve"> on a Google Nexus </w:t>
      </w:r>
      <w:r w:rsidR="00F01010">
        <w:rPr>
          <w:lang w:val="en-US"/>
        </w:rPr>
        <w:t>7 WIFI only tablet device with a 7” high resolution screen</w:t>
      </w:r>
      <w:r w:rsidR="008252B7">
        <w:rPr>
          <w:lang w:val="en-US"/>
        </w:rPr>
        <w:t xml:space="preserve"> and running the latest version of the Android operating system,</w:t>
      </w:r>
      <w:r w:rsidR="00F01010">
        <w:rPr>
          <w:lang w:val="en-US"/>
        </w:rPr>
        <w:t xml:space="preserve"> and also a Samsung Galaxy Ace mobile phone with a 3</w:t>
      </w:r>
      <w:r w:rsidR="00716B0E">
        <w:rPr>
          <w:lang w:val="en-US"/>
        </w:rPr>
        <w:t>.5</w:t>
      </w:r>
      <w:r w:rsidR="00F01010">
        <w:rPr>
          <w:lang w:val="en-US"/>
        </w:rPr>
        <w:t>” medium resolution screen</w:t>
      </w:r>
      <w:r w:rsidR="008252B7">
        <w:rPr>
          <w:lang w:val="en-US"/>
        </w:rPr>
        <w:t xml:space="preserve"> running a much older version of Android</w:t>
      </w:r>
      <w:r w:rsidR="00B42F69">
        <w:rPr>
          <w:lang w:val="en-US"/>
        </w:rPr>
        <w:t xml:space="preserve"> (2.3.6)</w:t>
      </w:r>
      <w:r w:rsidR="00F01010">
        <w:rPr>
          <w:lang w:val="en-US"/>
        </w:rPr>
        <w:t>.</w:t>
      </w:r>
    </w:p>
    <w:p w:rsidR="0024041E" w:rsidRPr="007A6494" w:rsidRDefault="0024041E" w:rsidP="007A6494">
      <w:pPr>
        <w:rPr>
          <w:lang w:val="en-US"/>
        </w:rPr>
      </w:pPr>
    </w:p>
    <w:p w:rsidR="00694611" w:rsidRPr="008A507C" w:rsidRDefault="00D43F6B" w:rsidP="008A507C">
      <w:pPr>
        <w:pStyle w:val="Heading2"/>
        <w:rPr>
          <w:rFonts w:asciiTheme="minorHAnsi" w:hAnsiTheme="minorHAnsi"/>
          <w:lang w:val="en-US"/>
        </w:rPr>
      </w:pPr>
      <w:bookmarkStart w:id="37" w:name="_Toc353978988"/>
      <w:r w:rsidRPr="008A507C">
        <w:rPr>
          <w:rFonts w:asciiTheme="minorHAnsi" w:hAnsiTheme="minorHAnsi"/>
          <w:lang w:val="en-US"/>
        </w:rPr>
        <w:t xml:space="preserve">Android </w:t>
      </w:r>
      <w:r w:rsidR="00694611" w:rsidRPr="008A507C">
        <w:rPr>
          <w:rFonts w:asciiTheme="minorHAnsi" w:hAnsiTheme="minorHAnsi"/>
          <w:lang w:val="en-US"/>
        </w:rPr>
        <w:t>Unit Tests</w:t>
      </w:r>
      <w:bookmarkEnd w:id="37"/>
    </w:p>
    <w:p w:rsidR="00694611" w:rsidRDefault="00694611">
      <w:pPr>
        <w:rPr>
          <w:lang w:val="en-US"/>
        </w:rPr>
      </w:pPr>
    </w:p>
    <w:p w:rsidR="0024041E" w:rsidRDefault="00D43F6B">
      <w:pPr>
        <w:rPr>
          <w:lang w:val="en-US"/>
        </w:rPr>
      </w:pPr>
      <w:r>
        <w:rPr>
          <w:lang w:val="en-US"/>
        </w:rPr>
        <w:t xml:space="preserve">Unit tests were written for the application </w:t>
      </w:r>
      <w:r w:rsidR="009A700C">
        <w:rPr>
          <w:lang w:val="en-US"/>
        </w:rPr>
        <w:t xml:space="preserve">where appropriate </w:t>
      </w:r>
      <w:r>
        <w:rPr>
          <w:lang w:val="en-US"/>
        </w:rPr>
        <w:t xml:space="preserve">to ensure that </w:t>
      </w:r>
      <w:r w:rsidR="009A700C">
        <w:rPr>
          <w:lang w:val="en-US"/>
        </w:rPr>
        <w:t xml:space="preserve">individual units of </w:t>
      </w:r>
      <w:r>
        <w:rPr>
          <w:lang w:val="en-US"/>
        </w:rPr>
        <w:t xml:space="preserve">source code </w:t>
      </w:r>
      <w:r w:rsidR="009A700C">
        <w:rPr>
          <w:lang w:val="en-US"/>
        </w:rPr>
        <w:t xml:space="preserve">written for activities </w:t>
      </w:r>
      <w:r>
        <w:rPr>
          <w:lang w:val="en-US"/>
        </w:rPr>
        <w:t xml:space="preserve">were fit for use. </w:t>
      </w:r>
      <w:r w:rsidR="00857FBF">
        <w:rPr>
          <w:lang w:val="en-US"/>
        </w:rPr>
        <w:t>The developer of the project had written unit test</w:t>
      </w:r>
      <w:r w:rsidR="004A5A34">
        <w:rPr>
          <w:lang w:val="en-US"/>
        </w:rPr>
        <w:t>s</w:t>
      </w:r>
      <w:r w:rsidR="00857FBF">
        <w:rPr>
          <w:lang w:val="en-US"/>
        </w:rPr>
        <w:t xml:space="preserve"> before in the form of JUnit. However this framework could not be used as </w:t>
      </w:r>
      <w:r w:rsidR="009B2CAD">
        <w:rPr>
          <w:lang w:val="en-US"/>
        </w:rPr>
        <w:t xml:space="preserve">despite </w:t>
      </w:r>
      <w:r w:rsidR="00857FBF">
        <w:rPr>
          <w:lang w:val="en-US"/>
        </w:rPr>
        <w:t xml:space="preserve">the source code </w:t>
      </w:r>
      <w:r w:rsidR="009B2CAD">
        <w:rPr>
          <w:lang w:val="en-US"/>
        </w:rPr>
        <w:t xml:space="preserve">being </w:t>
      </w:r>
      <w:r w:rsidR="00857FBF">
        <w:rPr>
          <w:lang w:val="en-US"/>
        </w:rPr>
        <w:t xml:space="preserve">written </w:t>
      </w:r>
      <w:r w:rsidR="009B2CAD">
        <w:rPr>
          <w:lang w:val="en-US"/>
        </w:rPr>
        <w:t xml:space="preserve">in Java it obviously </w:t>
      </w:r>
      <w:r w:rsidR="00857FBF">
        <w:rPr>
          <w:lang w:val="en-US"/>
        </w:rPr>
        <w:t>contained</w:t>
      </w:r>
      <w:r w:rsidR="009B2CAD">
        <w:rPr>
          <w:lang w:val="en-US"/>
        </w:rPr>
        <w:t xml:space="preserve"> Android specific </w:t>
      </w:r>
      <w:r w:rsidR="0071022F">
        <w:rPr>
          <w:lang w:val="en-US"/>
        </w:rPr>
        <w:t>methods and libraries</w:t>
      </w:r>
      <w:r w:rsidR="009B2CAD">
        <w:rPr>
          <w:lang w:val="en-US"/>
        </w:rPr>
        <w:t xml:space="preserve"> </w:t>
      </w:r>
      <w:r w:rsidR="0071022F">
        <w:rPr>
          <w:lang w:val="en-US"/>
        </w:rPr>
        <w:t xml:space="preserve">meaning </w:t>
      </w:r>
      <w:r w:rsidR="009B2CAD">
        <w:rPr>
          <w:lang w:val="en-US"/>
        </w:rPr>
        <w:t>that</w:t>
      </w:r>
      <w:r w:rsidR="0071022F">
        <w:rPr>
          <w:lang w:val="en-US"/>
        </w:rPr>
        <w:t xml:space="preserve"> it</w:t>
      </w:r>
      <w:r w:rsidR="009B2CAD">
        <w:rPr>
          <w:lang w:val="en-US"/>
        </w:rPr>
        <w:t xml:space="preserve"> could not be tested using </w:t>
      </w:r>
      <w:r w:rsidR="004D60CE">
        <w:rPr>
          <w:lang w:val="en-US"/>
        </w:rPr>
        <w:t xml:space="preserve">normal </w:t>
      </w:r>
      <w:r w:rsidR="009B2CAD">
        <w:rPr>
          <w:lang w:val="en-US"/>
        </w:rPr>
        <w:t>JUnit.</w:t>
      </w:r>
      <w:r w:rsidR="00857FBF">
        <w:rPr>
          <w:lang w:val="en-US"/>
        </w:rPr>
        <w:t xml:space="preserve"> </w:t>
      </w:r>
      <w:r w:rsidR="004A5A34">
        <w:rPr>
          <w:lang w:val="en-US"/>
        </w:rPr>
        <w:t>This meant that other forms of unit testing would need to be discovered that could work with Android source code.</w:t>
      </w:r>
      <w:r w:rsidR="00446F87">
        <w:rPr>
          <w:lang w:val="en-US"/>
        </w:rPr>
        <w:t xml:space="preserve"> Thankfully the Android </w:t>
      </w:r>
      <w:r w:rsidR="00D6472C">
        <w:rPr>
          <w:lang w:val="en-US"/>
        </w:rPr>
        <w:t>developers’</w:t>
      </w:r>
      <w:r w:rsidR="00446F87">
        <w:rPr>
          <w:lang w:val="en-US"/>
        </w:rPr>
        <w:t xml:space="preserve"> website offers a lot of advice on how this can be done with a testing fundamentals page being especially useful in initial understanding [</w:t>
      </w:r>
      <w:r w:rsidR="00446F87" w:rsidRPr="00BF46E7">
        <w:rPr>
          <w:color w:val="FF0000"/>
          <w:lang w:val="en-US"/>
        </w:rPr>
        <w:t>REF</w:t>
      </w:r>
      <w:r w:rsidR="00446F87">
        <w:rPr>
          <w:lang w:val="en-US"/>
        </w:rPr>
        <w:t xml:space="preserve">]. </w:t>
      </w:r>
    </w:p>
    <w:p w:rsidR="004D60CE" w:rsidRDefault="004D60CE">
      <w:pPr>
        <w:rPr>
          <w:lang w:val="en-US"/>
        </w:rPr>
      </w:pPr>
    </w:p>
    <w:p w:rsidR="004D60CE" w:rsidRDefault="004D60CE">
      <w:pPr>
        <w:rPr>
          <w:lang w:val="en-US"/>
        </w:rPr>
      </w:pPr>
      <w:r>
        <w:rPr>
          <w:lang w:val="en-US"/>
        </w:rPr>
        <w:lastRenderedPageBreak/>
        <w:t xml:space="preserve">The Android testing API </w:t>
      </w:r>
      <w:r w:rsidR="00E57177">
        <w:rPr>
          <w:lang w:val="en-US"/>
        </w:rPr>
        <w:t>is still based on the JUnit API but it has been extended with Android-specific testing classes.</w:t>
      </w:r>
      <w:r w:rsidR="00D605FB">
        <w:rPr>
          <w:lang w:val="en-US"/>
        </w:rPr>
        <w:t xml:space="preserve"> </w:t>
      </w:r>
      <w:r w:rsidR="00484363">
        <w:rPr>
          <w:lang w:val="en-US"/>
        </w:rPr>
        <w:t xml:space="preserve">However unlike normal JUnit test cases there are different categories of tests that have to be used in order to test different types of </w:t>
      </w:r>
      <w:r w:rsidR="00CA657A">
        <w:rPr>
          <w:lang w:val="en-US"/>
        </w:rPr>
        <w:t>components</w:t>
      </w:r>
      <w:r w:rsidR="00484363">
        <w:rPr>
          <w:lang w:val="en-US"/>
        </w:rPr>
        <w:t xml:space="preserve">. For example it has component specific test case classes for </w:t>
      </w:r>
      <w:r w:rsidR="00F7437E">
        <w:rPr>
          <w:lang w:val="en-US"/>
        </w:rPr>
        <w:t>activity testing, content provider testing and service testing.</w:t>
      </w:r>
    </w:p>
    <w:p w:rsidR="005B289A" w:rsidRDefault="005B289A">
      <w:pPr>
        <w:rPr>
          <w:lang w:val="en-US"/>
        </w:rPr>
      </w:pPr>
    </w:p>
    <w:p w:rsidR="005B289A" w:rsidRDefault="005B289A">
      <w:pPr>
        <w:rPr>
          <w:lang w:val="en-US"/>
        </w:rPr>
      </w:pPr>
      <w:r>
        <w:rPr>
          <w:lang w:val="en-US"/>
        </w:rPr>
        <w:t xml:space="preserve">It was discovered that the approach to testing was also slightly different to normal JUnit testing. In </w:t>
      </w:r>
      <w:proofErr w:type="gramStart"/>
      <w:r>
        <w:rPr>
          <w:lang w:val="en-US"/>
        </w:rPr>
        <w:t>Android</w:t>
      </w:r>
      <w:proofErr w:type="gramEnd"/>
      <w:r>
        <w:rPr>
          <w:lang w:val="en-US"/>
        </w:rPr>
        <w:t xml:space="preserve"> testing, a test project has to be set up which </w:t>
      </w:r>
      <w:r w:rsidR="00161C3B">
        <w:rPr>
          <w:lang w:val="en-US"/>
        </w:rPr>
        <w:t xml:space="preserve">links to the project being test and </w:t>
      </w:r>
      <w:r>
        <w:rPr>
          <w:lang w:val="en-US"/>
        </w:rPr>
        <w:t xml:space="preserve">has to contain a test package which holds individual test cases. </w:t>
      </w:r>
      <w:r w:rsidR="00C36FF4">
        <w:rPr>
          <w:lang w:val="en-US"/>
        </w:rPr>
        <w:t>The Android SDK</w:t>
      </w:r>
      <w:r w:rsidR="00C36FF4" w:rsidRPr="00C36FF4">
        <w:rPr>
          <w:lang w:val="en-US"/>
        </w:rPr>
        <w:t xml:space="preserve"> use</w:t>
      </w:r>
      <w:r w:rsidR="00C36FF4">
        <w:rPr>
          <w:lang w:val="en-US"/>
        </w:rPr>
        <w:t>s</w:t>
      </w:r>
      <w:r w:rsidR="00C36FF4" w:rsidRPr="00C36FF4">
        <w:rPr>
          <w:lang w:val="en-US"/>
        </w:rPr>
        <w:t xml:space="preserve"> test tools to load the test package and the appli</w:t>
      </w:r>
      <w:r w:rsidR="00C36FF4">
        <w:rPr>
          <w:lang w:val="en-US"/>
        </w:rPr>
        <w:t xml:space="preserve">cation </w:t>
      </w:r>
      <w:r w:rsidR="005B1990">
        <w:rPr>
          <w:lang w:val="en-US"/>
        </w:rPr>
        <w:t xml:space="preserve">project </w:t>
      </w:r>
      <w:r w:rsidR="00C36FF4">
        <w:rPr>
          <w:lang w:val="en-US"/>
        </w:rPr>
        <w:t>under test, and</w:t>
      </w:r>
      <w:r w:rsidR="00C36FF4" w:rsidRPr="00C36FF4">
        <w:rPr>
          <w:lang w:val="en-US"/>
        </w:rPr>
        <w:t xml:space="preserve"> then execute</w:t>
      </w:r>
      <w:r w:rsidR="005B1990">
        <w:rPr>
          <w:lang w:val="en-US"/>
        </w:rPr>
        <w:t>s</w:t>
      </w:r>
      <w:r w:rsidR="00C36FF4" w:rsidRPr="00C36FF4">
        <w:rPr>
          <w:lang w:val="en-US"/>
        </w:rPr>
        <w:t xml:space="preserve"> an Android-specific test runner</w:t>
      </w:r>
      <w:r w:rsidR="00C36FF4">
        <w:rPr>
          <w:lang w:val="en-US"/>
        </w:rPr>
        <w:t xml:space="preserve"> [</w:t>
      </w:r>
      <w:r w:rsidR="00C36FF4" w:rsidRPr="00C36FF4">
        <w:rPr>
          <w:color w:val="FF0000"/>
          <w:lang w:val="en-US"/>
        </w:rPr>
        <w:t>REF</w:t>
      </w:r>
      <w:r w:rsidR="00C36FF4">
        <w:rPr>
          <w:lang w:val="en-US"/>
        </w:rPr>
        <w:t>]</w:t>
      </w:r>
      <w:r w:rsidR="00C36FF4" w:rsidRPr="00C36FF4">
        <w:rPr>
          <w:lang w:val="en-US"/>
        </w:rPr>
        <w:t>.</w:t>
      </w:r>
    </w:p>
    <w:p w:rsidR="005B1990" w:rsidRDefault="005B1990">
      <w:pPr>
        <w:rPr>
          <w:lang w:val="en-US"/>
        </w:rPr>
      </w:pPr>
    </w:p>
    <w:p w:rsidR="005B1990" w:rsidRDefault="00621D0D">
      <w:pPr>
        <w:rPr>
          <w:lang w:val="en-US"/>
        </w:rPr>
      </w:pPr>
      <w:r>
        <w:rPr>
          <w:lang w:val="en-US"/>
        </w:rPr>
        <w:t xml:space="preserve">For this particular project the main concern </w:t>
      </w:r>
      <w:r w:rsidR="000723EC">
        <w:rPr>
          <w:lang w:val="en-US"/>
        </w:rPr>
        <w:t>was testing that activities implemented were fit for use from a system perspective.</w:t>
      </w:r>
      <w:r w:rsidR="00AF5C69">
        <w:rPr>
          <w:lang w:val="en-US"/>
        </w:rPr>
        <w:t xml:space="preserve"> However not all classes and activities were needed to be or could be tested. There are a few instances of this such as the map views/ fragments. There is no component specific test case in Android which could have tested these classes.</w:t>
      </w:r>
      <w:r w:rsidR="00E211D9">
        <w:rPr>
          <w:lang w:val="en-US"/>
        </w:rPr>
        <w:t xml:space="preserve"> There was also no point in testing the ConnectionDetector or GooglePlaces classes as their methods are called from other classes that </w:t>
      </w:r>
      <w:r w:rsidR="00C9028A">
        <w:rPr>
          <w:lang w:val="en-US"/>
        </w:rPr>
        <w:t>were</w:t>
      </w:r>
      <w:r w:rsidR="00E211D9">
        <w:rPr>
          <w:lang w:val="en-US"/>
        </w:rPr>
        <w:t xml:space="preserve"> to be tested. </w:t>
      </w:r>
      <w:r w:rsidR="00C9028A">
        <w:rPr>
          <w:lang w:val="en-US"/>
        </w:rPr>
        <w:t xml:space="preserve"> Again the ImageAdapter class didn’t need testing as it is an adapter and essentially just sets information. While the serializable classes (Place, PlaceDetails and PlacesList) were not tested individually as they just hold data and therefore need to be tested through another </w:t>
      </w:r>
      <w:r w:rsidR="00B62B19">
        <w:rPr>
          <w:lang w:val="en-US"/>
        </w:rPr>
        <w:t>a</w:t>
      </w:r>
      <w:r w:rsidR="00C9028A">
        <w:rPr>
          <w:lang w:val="en-US"/>
        </w:rPr>
        <w:t xml:space="preserve">ctivity as well. </w:t>
      </w:r>
    </w:p>
    <w:p w:rsidR="00CC12A6" w:rsidRDefault="00CC12A6">
      <w:pPr>
        <w:rPr>
          <w:lang w:val="en-US"/>
        </w:rPr>
      </w:pPr>
    </w:p>
    <w:p w:rsidR="0024041E" w:rsidRPr="00A20414" w:rsidRDefault="00CC12A6">
      <w:pPr>
        <w:rPr>
          <w:lang w:val="en-US"/>
        </w:rPr>
      </w:pPr>
      <w:r>
        <w:rPr>
          <w:lang w:val="en-US"/>
        </w:rPr>
        <w:t>In the end this meant that six unit test cases were created in the test package</w:t>
      </w:r>
      <w:r w:rsidR="00B62B19">
        <w:rPr>
          <w:lang w:val="en-US"/>
        </w:rPr>
        <w:t xml:space="preserve"> (Tourinf.test)</w:t>
      </w:r>
      <w:r>
        <w:rPr>
          <w:lang w:val="en-US"/>
        </w:rPr>
        <w:t xml:space="preserve">. </w:t>
      </w:r>
      <w:r w:rsidR="00B62B19">
        <w:rPr>
          <w:lang w:val="en-US"/>
        </w:rPr>
        <w:t xml:space="preserve">Five of these tests were </w:t>
      </w:r>
      <w:r w:rsidR="00E41493">
        <w:rPr>
          <w:lang w:val="en-US"/>
        </w:rPr>
        <w:t xml:space="preserve">for </w:t>
      </w:r>
      <w:r w:rsidR="00B62B19">
        <w:rPr>
          <w:lang w:val="en-US"/>
        </w:rPr>
        <w:t xml:space="preserve">activities </w:t>
      </w:r>
      <w:r w:rsidR="00E41493">
        <w:rPr>
          <w:lang w:val="en-US"/>
        </w:rPr>
        <w:t xml:space="preserve">whilst another tested a service (GPSTracker). The list of activities/services tested is as follows; AlertDialogManager, GPSTracker, MainActivity, MainMenu, MainPlacesActivity and SinglePlacesActivity. The last two tests in the above list are the most important as those </w:t>
      </w:r>
      <w:r w:rsidR="00A20414">
        <w:rPr>
          <w:lang w:val="en-US"/>
        </w:rPr>
        <w:t>activities</w:t>
      </w:r>
      <w:r w:rsidR="00E41493">
        <w:rPr>
          <w:lang w:val="en-US"/>
        </w:rPr>
        <w:t xml:space="preserve"> test the large majority of features and functionality.</w:t>
      </w:r>
      <w:r w:rsidR="00A20414">
        <w:rPr>
          <w:lang w:val="en-US"/>
        </w:rPr>
        <w:t xml:space="preserve"> The results of these tests can be seen in </w:t>
      </w:r>
      <w:r w:rsidR="00A20414" w:rsidRPr="00A20414">
        <w:rPr>
          <w:color w:val="FF0000"/>
          <w:lang w:val="en-US"/>
        </w:rPr>
        <w:t>appendix X</w:t>
      </w:r>
      <w:r w:rsidR="00A20414">
        <w:rPr>
          <w:color w:val="FF0000"/>
          <w:lang w:val="en-US"/>
        </w:rPr>
        <w:t xml:space="preserve"> </w:t>
      </w:r>
      <w:r w:rsidR="00A20414">
        <w:rPr>
          <w:lang w:val="en-US"/>
        </w:rPr>
        <w:t xml:space="preserve">where it is shown that all the tests </w:t>
      </w:r>
      <w:r w:rsidR="009B6609">
        <w:rPr>
          <w:lang w:val="en-US"/>
        </w:rPr>
        <w:t xml:space="preserve">that were </w:t>
      </w:r>
      <w:r w:rsidR="00A20414">
        <w:rPr>
          <w:lang w:val="en-US"/>
        </w:rPr>
        <w:t>written pass</w:t>
      </w:r>
      <w:r w:rsidR="009B6609">
        <w:rPr>
          <w:lang w:val="en-US"/>
        </w:rPr>
        <w:t xml:space="preserve"> successfully</w:t>
      </w:r>
      <w:r w:rsidR="00A20414">
        <w:rPr>
          <w:lang w:val="en-US"/>
        </w:rPr>
        <w:t>.</w:t>
      </w:r>
    </w:p>
    <w:p w:rsidR="00694611" w:rsidRPr="008A507C" w:rsidRDefault="004D60CE" w:rsidP="008A507C">
      <w:pPr>
        <w:pStyle w:val="Heading2"/>
        <w:rPr>
          <w:rFonts w:asciiTheme="minorHAnsi" w:hAnsiTheme="minorHAnsi"/>
          <w:lang w:val="en-US"/>
        </w:rPr>
      </w:pPr>
      <w:bookmarkStart w:id="38" w:name="_Toc353978989"/>
      <w:r w:rsidRPr="008A507C">
        <w:rPr>
          <w:rFonts w:asciiTheme="minorHAnsi" w:hAnsiTheme="minorHAnsi"/>
          <w:lang w:val="en-US"/>
        </w:rPr>
        <w:t xml:space="preserve">Manual </w:t>
      </w:r>
      <w:r w:rsidR="00694611" w:rsidRPr="008A507C">
        <w:rPr>
          <w:rFonts w:asciiTheme="minorHAnsi" w:hAnsiTheme="minorHAnsi"/>
          <w:lang w:val="en-US"/>
        </w:rPr>
        <w:t>User Interface Testing</w:t>
      </w:r>
      <w:bookmarkEnd w:id="38"/>
      <w:r w:rsidR="00694611" w:rsidRPr="008A507C">
        <w:rPr>
          <w:rFonts w:asciiTheme="minorHAnsi" w:hAnsiTheme="minorHAnsi"/>
          <w:lang w:val="en-US"/>
        </w:rPr>
        <w:t xml:space="preserve"> </w:t>
      </w:r>
    </w:p>
    <w:p w:rsidR="00D53CB8" w:rsidRDefault="00D53CB8" w:rsidP="00D53CB8">
      <w:pPr>
        <w:rPr>
          <w:lang w:val="en-US"/>
        </w:rPr>
      </w:pPr>
    </w:p>
    <w:p w:rsidR="004D60CE" w:rsidRDefault="00D53CB8" w:rsidP="004D60CE">
      <w:pPr>
        <w:rPr>
          <w:lang w:val="en-US"/>
        </w:rPr>
      </w:pPr>
      <w:r>
        <w:rPr>
          <w:lang w:val="en-US"/>
        </w:rPr>
        <w:t xml:space="preserve">Although the </w:t>
      </w:r>
      <w:r w:rsidR="003035E5">
        <w:rPr>
          <w:lang w:val="en-US"/>
        </w:rPr>
        <w:t xml:space="preserve">TourInf </w:t>
      </w:r>
      <w:r>
        <w:rPr>
          <w:lang w:val="en-US"/>
        </w:rPr>
        <w:t>application created was tested throughout the development cycle through the use of the user interface</w:t>
      </w:r>
      <w:r w:rsidR="003035E5">
        <w:rPr>
          <w:lang w:val="en-US"/>
        </w:rPr>
        <w:t xml:space="preserve">, to ensure the application </w:t>
      </w:r>
      <w:r w:rsidR="007D2133">
        <w:rPr>
          <w:lang w:val="en-US"/>
        </w:rPr>
        <w:t xml:space="preserve">was completely fit for purpose an extensive test table was created. </w:t>
      </w:r>
      <w:r w:rsidR="007C388D">
        <w:rPr>
          <w:lang w:val="en-US"/>
        </w:rPr>
        <w:t xml:space="preserve">The test table created tests every aspect of the application from a user perspective and details the actual and expected results of the tests </w:t>
      </w:r>
      <w:r w:rsidR="00485CEA">
        <w:rPr>
          <w:lang w:val="en-US"/>
        </w:rPr>
        <w:t>that were</w:t>
      </w:r>
      <w:r w:rsidR="007C388D">
        <w:rPr>
          <w:lang w:val="en-US"/>
        </w:rPr>
        <w:t xml:space="preserve"> carried out. </w:t>
      </w:r>
      <w:r w:rsidR="00485CEA">
        <w:rPr>
          <w:lang w:val="en-US"/>
        </w:rPr>
        <w:t xml:space="preserve">The full testing table with results can be found in </w:t>
      </w:r>
      <w:r w:rsidR="00485CEA" w:rsidRPr="00485CEA">
        <w:rPr>
          <w:color w:val="FF0000"/>
          <w:lang w:val="en-US"/>
        </w:rPr>
        <w:t>appendix x</w:t>
      </w:r>
      <w:r w:rsidR="00485CEA">
        <w:rPr>
          <w:lang w:val="en-US"/>
        </w:rPr>
        <w:t>.</w:t>
      </w:r>
      <w:r w:rsidR="007D2133">
        <w:rPr>
          <w:lang w:val="en-US"/>
        </w:rPr>
        <w:t xml:space="preserve"> </w:t>
      </w:r>
    </w:p>
    <w:p w:rsidR="00485CEA" w:rsidRDefault="00485CEA" w:rsidP="004D60CE">
      <w:pPr>
        <w:rPr>
          <w:lang w:val="en-US"/>
        </w:rPr>
      </w:pPr>
    </w:p>
    <w:p w:rsidR="004D60CE" w:rsidRPr="008A507C" w:rsidRDefault="004D60CE" w:rsidP="008A507C">
      <w:pPr>
        <w:pStyle w:val="Heading2"/>
        <w:rPr>
          <w:rFonts w:asciiTheme="minorHAnsi" w:hAnsiTheme="minorHAnsi"/>
          <w:lang w:val="en-US"/>
        </w:rPr>
      </w:pPr>
      <w:bookmarkStart w:id="39" w:name="_Toc353978990"/>
      <w:r w:rsidRPr="008A507C">
        <w:rPr>
          <w:rFonts w:asciiTheme="minorHAnsi" w:hAnsiTheme="minorHAnsi"/>
          <w:lang w:val="en-US"/>
        </w:rPr>
        <w:t>Automatic User Interface Testing</w:t>
      </w:r>
      <w:bookmarkEnd w:id="39"/>
    </w:p>
    <w:p w:rsidR="00694611" w:rsidRDefault="00694611">
      <w:pPr>
        <w:rPr>
          <w:lang w:val="en-US"/>
        </w:rPr>
      </w:pPr>
    </w:p>
    <w:p w:rsidR="00485CEA" w:rsidRDefault="00485CEA">
      <w:pPr>
        <w:rPr>
          <w:lang w:val="en-US"/>
        </w:rPr>
      </w:pPr>
      <w:r>
        <w:rPr>
          <w:lang w:val="en-US"/>
        </w:rPr>
        <w:t xml:space="preserve">To test the functionality of the user interface and the communication between activities it was felt that another method of user interface testing should be carried out. </w:t>
      </w:r>
      <w:r w:rsidR="003A6079">
        <w:rPr>
          <w:lang w:val="en-US"/>
        </w:rPr>
        <w:t xml:space="preserve">In order to do this effectively and in a manner </w:t>
      </w:r>
      <w:r w:rsidR="00116ECB">
        <w:rPr>
          <w:lang w:val="en-US"/>
        </w:rPr>
        <w:t xml:space="preserve">that was </w:t>
      </w:r>
      <w:r w:rsidR="003A6079">
        <w:rPr>
          <w:lang w:val="en-US"/>
        </w:rPr>
        <w:t xml:space="preserve">different </w:t>
      </w:r>
      <w:r w:rsidR="00931A6F">
        <w:rPr>
          <w:lang w:val="en-US"/>
        </w:rPr>
        <w:t xml:space="preserve">and complimentary </w:t>
      </w:r>
      <w:r w:rsidR="003A6079">
        <w:rPr>
          <w:lang w:val="en-US"/>
        </w:rPr>
        <w:t xml:space="preserve">to the user interface testing </w:t>
      </w:r>
      <w:r w:rsidR="00116ECB">
        <w:rPr>
          <w:lang w:val="en-US"/>
        </w:rPr>
        <w:t xml:space="preserve">that had </w:t>
      </w:r>
      <w:r w:rsidR="003A6079">
        <w:rPr>
          <w:lang w:val="en-US"/>
        </w:rPr>
        <w:t xml:space="preserve">already </w:t>
      </w:r>
      <w:r w:rsidR="00116ECB">
        <w:rPr>
          <w:lang w:val="en-US"/>
        </w:rPr>
        <w:t>been completed</w:t>
      </w:r>
      <w:r w:rsidR="003A6079">
        <w:rPr>
          <w:lang w:val="en-US"/>
        </w:rPr>
        <w:t>, these tests would be done automatically.</w:t>
      </w:r>
      <w:r w:rsidR="00116ECB">
        <w:rPr>
          <w:lang w:val="en-US"/>
        </w:rPr>
        <w:t xml:space="preserve"> </w:t>
      </w:r>
    </w:p>
    <w:p w:rsidR="006F5D58" w:rsidRDefault="006F5D58">
      <w:pPr>
        <w:rPr>
          <w:lang w:val="en-US"/>
        </w:rPr>
      </w:pPr>
    </w:p>
    <w:p w:rsidR="00F57505" w:rsidRDefault="006F5D58">
      <w:pPr>
        <w:rPr>
          <w:lang w:val="en-US"/>
        </w:rPr>
      </w:pPr>
      <w:r>
        <w:rPr>
          <w:lang w:val="en-US"/>
        </w:rPr>
        <w:t xml:space="preserve">There were a number of different automated testing tools that were evaluated for the testing of the project. </w:t>
      </w:r>
      <w:r w:rsidR="001E5CCA">
        <w:rPr>
          <w:lang w:val="en-US"/>
        </w:rPr>
        <w:t>These tools were the MonkeyTalk tool from Gorilla Logic</w:t>
      </w:r>
      <w:r w:rsidR="00FE2A55">
        <w:rPr>
          <w:lang w:val="en-US"/>
        </w:rPr>
        <w:t xml:space="preserve"> [</w:t>
      </w:r>
      <w:r w:rsidR="00FE2A55" w:rsidRPr="00FE2A55">
        <w:rPr>
          <w:color w:val="FF0000"/>
          <w:lang w:val="en-US"/>
        </w:rPr>
        <w:t>REF</w:t>
      </w:r>
      <w:r w:rsidR="00FE2A55">
        <w:rPr>
          <w:lang w:val="en-US"/>
        </w:rPr>
        <w:t>]</w:t>
      </w:r>
      <w:r w:rsidR="001E5CCA">
        <w:rPr>
          <w:lang w:val="en-US"/>
        </w:rPr>
        <w:t>, Testdroid</w:t>
      </w:r>
      <w:r w:rsidR="00FE2A55">
        <w:rPr>
          <w:lang w:val="en-US"/>
        </w:rPr>
        <w:t xml:space="preserve"> [</w:t>
      </w:r>
      <w:r w:rsidR="00FE2A55" w:rsidRPr="00FE2A55">
        <w:rPr>
          <w:color w:val="FF0000"/>
          <w:lang w:val="en-US"/>
        </w:rPr>
        <w:t>REF</w:t>
      </w:r>
      <w:r w:rsidR="00FE2A55">
        <w:rPr>
          <w:lang w:val="en-US"/>
        </w:rPr>
        <w:t>]</w:t>
      </w:r>
      <w:r w:rsidR="001E5CCA">
        <w:rPr>
          <w:lang w:val="en-US"/>
        </w:rPr>
        <w:t>, its recorder and cloud service, and lastly Androids own monkeyrunner tool</w:t>
      </w:r>
      <w:r w:rsidR="00FE2A55">
        <w:rPr>
          <w:lang w:val="en-US"/>
        </w:rPr>
        <w:t xml:space="preserve"> [</w:t>
      </w:r>
      <w:r w:rsidR="00FE2A55" w:rsidRPr="00FE2A55">
        <w:rPr>
          <w:color w:val="FF0000"/>
          <w:lang w:val="en-US"/>
        </w:rPr>
        <w:t>REF</w:t>
      </w:r>
      <w:r w:rsidR="00FE2A55">
        <w:rPr>
          <w:lang w:val="en-US"/>
        </w:rPr>
        <w:t>]</w:t>
      </w:r>
      <w:r w:rsidR="001E5CCA">
        <w:rPr>
          <w:lang w:val="en-US"/>
        </w:rPr>
        <w:t>.</w:t>
      </w:r>
      <w:r w:rsidR="00E632EB">
        <w:rPr>
          <w:lang w:val="en-US"/>
        </w:rPr>
        <w:t xml:space="preserve"> All the automatic testing tools </w:t>
      </w:r>
      <w:r w:rsidR="00D904EB">
        <w:rPr>
          <w:lang w:val="en-US"/>
        </w:rPr>
        <w:t xml:space="preserve">that were evaluated </w:t>
      </w:r>
      <w:r w:rsidR="00E632EB">
        <w:rPr>
          <w:lang w:val="en-US"/>
        </w:rPr>
        <w:t>appeared to be useful tools but after readi</w:t>
      </w:r>
      <w:r w:rsidR="00FE2A55">
        <w:rPr>
          <w:lang w:val="en-US"/>
        </w:rPr>
        <w:t>ng and analysing</w:t>
      </w:r>
      <w:r w:rsidR="00E632EB">
        <w:rPr>
          <w:lang w:val="en-US"/>
        </w:rPr>
        <w:t xml:space="preserve"> what all the tools could offer, the Testdroid tool was selected to be used for the project.</w:t>
      </w:r>
      <w:r w:rsidR="001E5CCA">
        <w:rPr>
          <w:lang w:val="en-US"/>
        </w:rPr>
        <w:t xml:space="preserve"> </w:t>
      </w:r>
    </w:p>
    <w:p w:rsidR="0094276C" w:rsidRDefault="00FE2A55">
      <w:pPr>
        <w:rPr>
          <w:lang w:val="en-US"/>
        </w:rPr>
      </w:pPr>
      <w:r>
        <w:rPr>
          <w:lang w:val="en-US"/>
        </w:rPr>
        <w:lastRenderedPageBreak/>
        <w:t xml:space="preserve">The monkey runner tool </w:t>
      </w:r>
      <w:r w:rsidRPr="00FE2A55">
        <w:rPr>
          <w:lang w:val="en-US"/>
        </w:rPr>
        <w:t xml:space="preserve">provides an API for writing programs that control an Android device from outside of Android code. </w:t>
      </w:r>
      <w:r w:rsidR="00F57505">
        <w:rPr>
          <w:lang w:val="en-US"/>
        </w:rPr>
        <w:t>M</w:t>
      </w:r>
      <w:r w:rsidRPr="00FE2A55">
        <w:rPr>
          <w:lang w:val="en-US"/>
        </w:rPr>
        <w:t>onkeyrunner</w:t>
      </w:r>
      <w:r w:rsidR="00F57505">
        <w:rPr>
          <w:lang w:val="en-US"/>
        </w:rPr>
        <w:t xml:space="preserve"> lets</w:t>
      </w:r>
      <w:r w:rsidRPr="00FE2A55">
        <w:rPr>
          <w:lang w:val="en-US"/>
        </w:rPr>
        <w:t xml:space="preserve"> </w:t>
      </w:r>
      <w:r w:rsidR="00F57505">
        <w:rPr>
          <w:lang w:val="en-US"/>
        </w:rPr>
        <w:t xml:space="preserve">you </w:t>
      </w:r>
      <w:r w:rsidRPr="00FE2A55">
        <w:rPr>
          <w:lang w:val="en-US"/>
        </w:rPr>
        <w:t>write a Python program that installs an Android application or test package, runs it, sends keystrokes to it, takes screenshots of its user interface, and stores screenshots on the workstation</w:t>
      </w:r>
      <w:r w:rsidR="00F57505">
        <w:rPr>
          <w:lang w:val="en-US"/>
        </w:rPr>
        <w:t xml:space="preserve"> used [</w:t>
      </w:r>
      <w:r w:rsidR="00F57505" w:rsidRPr="006D35B9">
        <w:rPr>
          <w:color w:val="FF0000"/>
          <w:lang w:val="en-US"/>
        </w:rPr>
        <w:t>REF</w:t>
      </w:r>
      <w:r w:rsidR="00F57505">
        <w:rPr>
          <w:lang w:val="en-US"/>
        </w:rPr>
        <w:t>]</w:t>
      </w:r>
      <w:r w:rsidRPr="00FE2A55">
        <w:rPr>
          <w:lang w:val="en-US"/>
        </w:rPr>
        <w:t>.</w:t>
      </w:r>
      <w:r w:rsidR="00AC4FA7">
        <w:rPr>
          <w:lang w:val="en-US"/>
        </w:rPr>
        <w:t xml:space="preserve"> </w:t>
      </w:r>
      <w:r w:rsidR="00837923">
        <w:rPr>
          <w:lang w:val="en-US"/>
        </w:rPr>
        <w:t xml:space="preserve">The monkeyrunner tool was not used for the project as it seemed much more difficult to use than the other tools on offer, having to write Python programs to run the tests. To do this the Python language would have to </w:t>
      </w:r>
      <w:r w:rsidR="002F62DB">
        <w:rPr>
          <w:lang w:val="en-US"/>
        </w:rPr>
        <w:t>have</w:t>
      </w:r>
      <w:r w:rsidR="00837923">
        <w:rPr>
          <w:lang w:val="en-US"/>
        </w:rPr>
        <w:t xml:space="preserve"> been learned. In addition to this the only evidence of a test </w:t>
      </w:r>
      <w:r w:rsidR="002F62DB">
        <w:rPr>
          <w:lang w:val="en-US"/>
        </w:rPr>
        <w:t>passing successfully is screenshot</w:t>
      </w:r>
      <w:r w:rsidR="00D06456">
        <w:rPr>
          <w:lang w:val="en-US"/>
        </w:rPr>
        <w:t>s</w:t>
      </w:r>
      <w:r w:rsidR="002F62DB">
        <w:rPr>
          <w:lang w:val="en-US"/>
        </w:rPr>
        <w:t xml:space="preserve"> which </w:t>
      </w:r>
      <w:r w:rsidR="00D06456">
        <w:rPr>
          <w:lang w:val="en-US"/>
        </w:rPr>
        <w:t>can</w:t>
      </w:r>
      <w:r w:rsidR="002F62DB">
        <w:rPr>
          <w:lang w:val="en-US"/>
        </w:rPr>
        <w:t xml:space="preserve"> be taken. </w:t>
      </w:r>
      <w:r w:rsidR="00A342F4">
        <w:rPr>
          <w:lang w:val="en-US"/>
        </w:rPr>
        <w:t xml:space="preserve">Screenshots would </w:t>
      </w:r>
      <w:r w:rsidR="002F62DB">
        <w:rPr>
          <w:lang w:val="en-US"/>
        </w:rPr>
        <w:t xml:space="preserve">not </w:t>
      </w:r>
      <w:r w:rsidR="00A342F4">
        <w:rPr>
          <w:lang w:val="en-US"/>
        </w:rPr>
        <w:t>necessarily prove that the application is performing acceptably</w:t>
      </w:r>
      <w:r w:rsidR="00D06456">
        <w:rPr>
          <w:lang w:val="en-US"/>
        </w:rPr>
        <w:t xml:space="preserve"> and all functionality working as desired</w:t>
      </w:r>
      <w:r w:rsidR="00A342F4">
        <w:rPr>
          <w:lang w:val="en-US"/>
        </w:rPr>
        <w:t xml:space="preserve">. </w:t>
      </w:r>
    </w:p>
    <w:p w:rsidR="0094276C" w:rsidRDefault="0094276C">
      <w:pPr>
        <w:rPr>
          <w:lang w:val="en-US"/>
        </w:rPr>
      </w:pPr>
    </w:p>
    <w:p w:rsidR="00F54778" w:rsidRDefault="0094276C">
      <w:pPr>
        <w:rPr>
          <w:lang w:val="en-US"/>
        </w:rPr>
      </w:pPr>
      <w:r>
        <w:rPr>
          <w:lang w:val="en-US"/>
        </w:rPr>
        <w:t xml:space="preserve">The MonkeyTalk automatic testing tool </w:t>
      </w:r>
      <w:r w:rsidR="00F54778">
        <w:rPr>
          <w:lang w:val="en-US"/>
        </w:rPr>
        <w:t xml:space="preserve">uses a graphical user interface to allow the user to write tests almost in a spreadsheet test table manner using their own simple scripting language statements or JavaScript. </w:t>
      </w:r>
      <w:r w:rsidR="00A342F4">
        <w:rPr>
          <w:lang w:val="en-US"/>
        </w:rPr>
        <w:t xml:space="preserve"> </w:t>
      </w:r>
      <w:r w:rsidR="00F54778">
        <w:rPr>
          <w:lang w:val="en-US"/>
        </w:rPr>
        <w:t>The program looked quite easy to use however the more advanced features didn’t seem very well documented on their website or demonstration video. The website also didn’t display in detail what conformation you get returned about a test that has passed. These details being missing helped make the decision to use Testdroid.</w:t>
      </w:r>
    </w:p>
    <w:p w:rsidR="00F54778" w:rsidRDefault="00F54778">
      <w:pPr>
        <w:rPr>
          <w:lang w:val="en-US"/>
        </w:rPr>
      </w:pPr>
    </w:p>
    <w:p w:rsidR="006F5D58" w:rsidRDefault="00F54778">
      <w:pPr>
        <w:rPr>
          <w:lang w:val="en-US"/>
        </w:rPr>
      </w:pPr>
      <w:r>
        <w:rPr>
          <w:lang w:val="en-US"/>
        </w:rPr>
        <w:t>Testdroid</w:t>
      </w:r>
      <w:r w:rsidR="00ED27F4">
        <w:rPr>
          <w:lang w:val="en-US"/>
        </w:rPr>
        <w:t xml:space="preserve"> was the automated tool selected for usage. The software on offer was far easier to use than both the competitors described above. Test cases were created simply by recording user input and keystrokes in the application itself. No programming or scripting was required as the software automatically reverse engineers the recordings </w:t>
      </w:r>
      <w:r w:rsidR="00FD291C">
        <w:rPr>
          <w:lang w:val="en-US"/>
        </w:rPr>
        <w:t>created</w:t>
      </w:r>
      <w:r w:rsidR="00ED27F4">
        <w:rPr>
          <w:lang w:val="en-US"/>
        </w:rPr>
        <w:t xml:space="preserve"> to </w:t>
      </w:r>
      <w:r w:rsidR="00FD291C">
        <w:rPr>
          <w:lang w:val="en-US"/>
        </w:rPr>
        <w:t xml:space="preserve">then </w:t>
      </w:r>
      <w:r w:rsidR="00ED27F4">
        <w:rPr>
          <w:lang w:val="en-US"/>
        </w:rPr>
        <w:t>create JUnit test code by using the Robotium framework.</w:t>
      </w:r>
      <w:r w:rsidR="00040F4E">
        <w:rPr>
          <w:lang w:val="en-US"/>
        </w:rPr>
        <w:t xml:space="preserve"> Robotium is an open source test framework for creating automatic test cases for Android applications</w:t>
      </w:r>
      <w:r w:rsidR="00FD291C">
        <w:rPr>
          <w:lang w:val="en-US"/>
        </w:rPr>
        <w:t>.</w:t>
      </w:r>
      <w:r w:rsidR="00040F4E">
        <w:rPr>
          <w:lang w:val="en-US"/>
        </w:rPr>
        <w:t xml:space="preserve"> </w:t>
      </w:r>
      <w:r w:rsidR="00FD291C">
        <w:rPr>
          <w:lang w:val="en-US"/>
        </w:rPr>
        <w:t xml:space="preserve">It </w:t>
      </w:r>
      <w:r w:rsidR="0053796A">
        <w:rPr>
          <w:lang w:val="en-US"/>
        </w:rPr>
        <w:t>uses</w:t>
      </w:r>
      <w:r w:rsidR="00040F4E">
        <w:rPr>
          <w:lang w:val="en-US"/>
        </w:rPr>
        <w:t xml:space="preserve"> </w:t>
      </w:r>
      <w:r w:rsidR="00A7522D">
        <w:rPr>
          <w:lang w:val="en-US"/>
        </w:rPr>
        <w:t xml:space="preserve">code similar to Androids </w:t>
      </w:r>
      <w:r w:rsidR="00FD291C">
        <w:rPr>
          <w:lang w:val="en-US"/>
        </w:rPr>
        <w:t xml:space="preserve">own for </w:t>
      </w:r>
      <w:r w:rsidR="00A7522D">
        <w:rPr>
          <w:lang w:val="en-US"/>
        </w:rPr>
        <w:t>unit testing</w:t>
      </w:r>
      <w:r w:rsidR="0053796A">
        <w:rPr>
          <w:lang w:val="en-US"/>
        </w:rPr>
        <w:t xml:space="preserve"> but with extra functions for user interface testing</w:t>
      </w:r>
      <w:r w:rsidR="00A7522D">
        <w:rPr>
          <w:lang w:val="en-US"/>
        </w:rPr>
        <w:t>.</w:t>
      </w:r>
      <w:r w:rsidR="005E5561">
        <w:rPr>
          <w:lang w:val="en-US"/>
        </w:rPr>
        <w:t xml:space="preserve"> These benefits were extremely useful in testing as because the tool was easy to use, it was easily understood and tests were created with few problems.  Furthermore the program produced source code tests of the official standard, JUnit, which is the test framework that had been used earlier in the project </w:t>
      </w:r>
      <w:r w:rsidR="00E814E3">
        <w:rPr>
          <w:lang w:val="en-US"/>
        </w:rPr>
        <w:t xml:space="preserve">for unit testing albeit in an Android specific version. </w:t>
      </w:r>
      <w:r w:rsidR="00CF3269">
        <w:rPr>
          <w:lang w:val="en-US"/>
        </w:rPr>
        <w:t xml:space="preserve"> The results of the tests created in Testdroid using the Testdroid recorder can be seen in </w:t>
      </w:r>
      <w:r w:rsidR="00CF3269" w:rsidRPr="00CF3269">
        <w:rPr>
          <w:color w:val="FF0000"/>
          <w:lang w:val="en-US"/>
        </w:rPr>
        <w:t>Appendix X</w:t>
      </w:r>
      <w:r w:rsidR="00CF3269">
        <w:rPr>
          <w:lang w:val="en-US"/>
        </w:rPr>
        <w:t>.</w:t>
      </w:r>
    </w:p>
    <w:p w:rsidR="00885660" w:rsidRDefault="00885660">
      <w:pPr>
        <w:rPr>
          <w:lang w:val="en-US"/>
        </w:rPr>
      </w:pPr>
    </w:p>
    <w:p w:rsidR="00116ECB" w:rsidRPr="00D6742F" w:rsidRDefault="00885660">
      <w:pPr>
        <w:rPr>
          <w:lang w:val="en-US"/>
        </w:rPr>
      </w:pPr>
      <w:r>
        <w:rPr>
          <w:lang w:val="en-US"/>
        </w:rPr>
        <w:t xml:space="preserve">Testdroid also lets you try using one of their complementary products to the Testdroid recorder, Testdroid Cloud when taking out a free trial. </w:t>
      </w:r>
      <w:r w:rsidR="00457814">
        <w:rPr>
          <w:lang w:val="en-US"/>
        </w:rPr>
        <w:t>Testdroid cloud</w:t>
      </w:r>
      <w:r w:rsidR="006D35B9">
        <w:rPr>
          <w:lang w:val="en-US"/>
        </w:rPr>
        <w:t xml:space="preserve"> [</w:t>
      </w:r>
      <w:r w:rsidR="006D35B9" w:rsidRPr="006D35B9">
        <w:rPr>
          <w:color w:val="FF0000"/>
          <w:lang w:val="en-US"/>
        </w:rPr>
        <w:t>REF</w:t>
      </w:r>
      <w:r w:rsidR="006D35B9">
        <w:rPr>
          <w:lang w:val="en-US"/>
        </w:rPr>
        <w:t>]</w:t>
      </w:r>
      <w:r w:rsidR="00457814">
        <w:rPr>
          <w:lang w:val="en-US"/>
        </w:rPr>
        <w:t xml:space="preserve"> is another really helpful </w:t>
      </w:r>
      <w:r w:rsidR="00DF5C12">
        <w:rPr>
          <w:lang w:val="en-US"/>
        </w:rPr>
        <w:t>tool/service in automated testing. It allows you to upload your test package online to their website where you can then select a range of devices for w</w:t>
      </w:r>
      <w:r w:rsidR="009D7F15">
        <w:rPr>
          <w:lang w:val="en-US"/>
        </w:rPr>
        <w:t>hich the test cases uploaded</w:t>
      </w:r>
      <w:r w:rsidR="00DF5C12">
        <w:rPr>
          <w:lang w:val="en-US"/>
        </w:rPr>
        <w:t xml:space="preserve"> will be run on</w:t>
      </w:r>
      <w:r w:rsidR="009D7F15">
        <w:rPr>
          <w:lang w:val="en-US"/>
        </w:rPr>
        <w:t>. This allows you to</w:t>
      </w:r>
      <w:r w:rsidR="00DF5C12">
        <w:rPr>
          <w:lang w:val="en-US"/>
        </w:rPr>
        <w:t xml:space="preserve"> test the application across multiple types of devices and API levels</w:t>
      </w:r>
      <w:r w:rsidR="009D7F15">
        <w:rPr>
          <w:lang w:val="en-US"/>
        </w:rPr>
        <w:t xml:space="preserve"> quickly and easily, and most importantly without needed to have or own the devices</w:t>
      </w:r>
      <w:r w:rsidR="00DF5C12">
        <w:rPr>
          <w:lang w:val="en-US"/>
        </w:rPr>
        <w:t xml:space="preserve">. </w:t>
      </w:r>
      <w:r w:rsidR="00491E54">
        <w:rPr>
          <w:lang w:val="en-US"/>
        </w:rPr>
        <w:t xml:space="preserve">The Testdroid cloud also lets you use its ‘App Crawler’ service. </w:t>
      </w:r>
      <w:r w:rsidR="006D35B9">
        <w:rPr>
          <w:lang w:val="en-US"/>
        </w:rPr>
        <w:t xml:space="preserve">This type of test exercises the application </w:t>
      </w:r>
      <w:r w:rsidR="00123041">
        <w:rPr>
          <w:lang w:val="en-US"/>
        </w:rPr>
        <w:t>systematically</w:t>
      </w:r>
      <w:r w:rsidR="00B535BA">
        <w:rPr>
          <w:lang w:val="en-US"/>
        </w:rPr>
        <w:t xml:space="preserve"> by advancing</w:t>
      </w:r>
      <w:r w:rsidR="00123041">
        <w:rPr>
          <w:lang w:val="en-US"/>
        </w:rPr>
        <w:t xml:space="preserve"> the application through each of </w:t>
      </w:r>
      <w:r w:rsidR="00B535BA">
        <w:rPr>
          <w:lang w:val="en-US"/>
        </w:rPr>
        <w:t>its</w:t>
      </w:r>
      <w:r w:rsidR="00123041">
        <w:rPr>
          <w:lang w:val="en-US"/>
        </w:rPr>
        <w:t xml:space="preserve"> views </w:t>
      </w:r>
      <w:r w:rsidR="00B535BA">
        <w:rPr>
          <w:lang w:val="en-US"/>
        </w:rPr>
        <w:t xml:space="preserve">held </w:t>
      </w:r>
      <w:r w:rsidR="00123041">
        <w:rPr>
          <w:lang w:val="en-US"/>
        </w:rPr>
        <w:t xml:space="preserve">in the view hierarchy. </w:t>
      </w:r>
      <w:r w:rsidR="00B535BA">
        <w:rPr>
          <w:lang w:val="en-US"/>
        </w:rPr>
        <w:t xml:space="preserve">The test results from the Testdroid Cloud and its App Crawler test can also be seen in </w:t>
      </w:r>
      <w:r w:rsidR="00B535BA" w:rsidRPr="00B535BA">
        <w:rPr>
          <w:color w:val="FF0000"/>
          <w:lang w:val="en-US"/>
        </w:rPr>
        <w:t>Appendix X</w:t>
      </w:r>
      <w:r w:rsidR="00B535BA">
        <w:rPr>
          <w:lang w:val="en-US"/>
        </w:rPr>
        <w:t>.</w:t>
      </w:r>
    </w:p>
    <w:p w:rsidR="00694611" w:rsidRPr="008A507C" w:rsidRDefault="00694611" w:rsidP="008A507C">
      <w:pPr>
        <w:pStyle w:val="Heading2"/>
        <w:rPr>
          <w:rFonts w:asciiTheme="minorHAnsi" w:hAnsiTheme="minorHAnsi"/>
          <w:lang w:val="en-US"/>
        </w:rPr>
      </w:pPr>
      <w:bookmarkStart w:id="40" w:name="_Toc353978991"/>
      <w:r w:rsidRPr="008A507C">
        <w:rPr>
          <w:rFonts w:asciiTheme="minorHAnsi" w:hAnsiTheme="minorHAnsi"/>
          <w:lang w:val="en-US"/>
        </w:rPr>
        <w:t>User Testing</w:t>
      </w:r>
      <w:bookmarkEnd w:id="40"/>
    </w:p>
    <w:p w:rsidR="00B535BA" w:rsidRDefault="00B535BA">
      <w:pPr>
        <w:rPr>
          <w:lang w:val="en-US"/>
        </w:rPr>
      </w:pPr>
    </w:p>
    <w:p w:rsidR="00462CC0" w:rsidRDefault="00B11920">
      <w:pPr>
        <w:rPr>
          <w:lang w:val="en-US"/>
        </w:rPr>
      </w:pPr>
      <w:r>
        <w:rPr>
          <w:lang w:val="en-US"/>
        </w:rPr>
        <w:t xml:space="preserve">To ensure that the application developed was fit for use and met potential user’s needs and expectations, some user testing was completed. </w:t>
      </w:r>
      <w:r w:rsidR="00AE2B2E">
        <w:rPr>
          <w:lang w:val="en-US"/>
        </w:rPr>
        <w:t xml:space="preserve">To do this a questionnaire was created which asked the users simple questions about what they thought of the application, </w:t>
      </w:r>
      <w:r w:rsidR="00FA2DCE">
        <w:rPr>
          <w:lang w:val="en-US"/>
        </w:rPr>
        <w:t xml:space="preserve">what comments they had about it, and how it could be improved. </w:t>
      </w:r>
      <w:r w:rsidR="009A0514">
        <w:rPr>
          <w:lang w:val="en-US"/>
        </w:rPr>
        <w:t xml:space="preserve">The questionnaire was given </w:t>
      </w:r>
      <w:proofErr w:type="gramStart"/>
      <w:r w:rsidR="009A0514">
        <w:rPr>
          <w:lang w:val="en-US"/>
        </w:rPr>
        <w:t>to</w:t>
      </w:r>
      <w:proofErr w:type="gramEnd"/>
      <w:r w:rsidR="009A0514">
        <w:rPr>
          <w:lang w:val="en-US"/>
        </w:rPr>
        <w:t xml:space="preserve"> many different types of user e.g. different ages, computer competency, genders etc to try and get an unbiased view point. The questionnaire created and its results can be viewed in </w:t>
      </w:r>
      <w:r w:rsidR="009A0514" w:rsidRPr="000F3BE0">
        <w:rPr>
          <w:color w:val="FF0000"/>
          <w:lang w:val="en-US"/>
        </w:rPr>
        <w:t>Appendix X</w:t>
      </w:r>
      <w:r w:rsidR="009A0514">
        <w:rPr>
          <w:lang w:val="en-US"/>
        </w:rPr>
        <w:t xml:space="preserve">. </w:t>
      </w:r>
      <w:r w:rsidR="001B459E">
        <w:rPr>
          <w:lang w:val="en-US"/>
        </w:rPr>
        <w:br w:type="page"/>
      </w:r>
    </w:p>
    <w:p w:rsidR="001F35A4" w:rsidRDefault="001F35A4" w:rsidP="001F35A4">
      <w:bookmarkStart w:id="41" w:name="_Toc192777716"/>
    </w:p>
    <w:p w:rsidR="007A3E41" w:rsidRPr="00D6742F" w:rsidRDefault="00711DBE" w:rsidP="007A3E41">
      <w:pPr>
        <w:pStyle w:val="Heading1"/>
        <w:rPr>
          <w:rFonts w:asciiTheme="minorHAnsi" w:hAnsiTheme="minorHAnsi"/>
        </w:rPr>
      </w:pPr>
      <w:bookmarkStart w:id="42" w:name="_Toc353978992"/>
      <w:r w:rsidRPr="00D6742F">
        <w:rPr>
          <w:rFonts w:asciiTheme="minorHAnsi" w:hAnsiTheme="minorHAnsi"/>
        </w:rPr>
        <w:t>Evaluation</w:t>
      </w:r>
      <w:bookmarkEnd w:id="41"/>
      <w:bookmarkEnd w:id="42"/>
    </w:p>
    <w:p w:rsidR="0027226C" w:rsidRPr="00AE4F85" w:rsidRDefault="0027226C" w:rsidP="00AE4F85">
      <w:pPr>
        <w:rPr>
          <w:lang w:val="en-US"/>
        </w:rPr>
      </w:pPr>
    </w:p>
    <w:p w:rsidR="00AE4F85" w:rsidRDefault="00AE4F85" w:rsidP="002763DB">
      <w:pPr>
        <w:pStyle w:val="ListParagraph"/>
        <w:numPr>
          <w:ilvl w:val="0"/>
          <w:numId w:val="8"/>
        </w:numPr>
        <w:ind w:left="714" w:hanging="357"/>
        <w:contextualSpacing w:val="0"/>
        <w:rPr>
          <w:lang w:val="en-US"/>
        </w:rPr>
      </w:pPr>
      <w:r w:rsidRPr="00AE4F85">
        <w:rPr>
          <w:lang w:val="en-US"/>
        </w:rPr>
        <w:t>Were the requi</w:t>
      </w:r>
      <w:r w:rsidR="00A10C24">
        <w:rPr>
          <w:lang w:val="en-US"/>
        </w:rPr>
        <w:t>rements correctly identified?</w:t>
      </w:r>
    </w:p>
    <w:p w:rsidR="002763DB" w:rsidRPr="002763DB" w:rsidRDefault="002763DB" w:rsidP="002763DB">
      <w:pPr>
        <w:rPr>
          <w:lang w:val="en-US"/>
        </w:rPr>
      </w:pPr>
    </w:p>
    <w:p w:rsidR="00FC7DA6" w:rsidRDefault="00A95F03" w:rsidP="00FC7DA6">
      <w:pPr>
        <w:spacing w:after="120"/>
        <w:rPr>
          <w:lang w:val="en-US"/>
        </w:rPr>
      </w:pPr>
      <w:r>
        <w:rPr>
          <w:lang w:val="en-US"/>
        </w:rPr>
        <w:t>N</w:t>
      </w:r>
      <w:r w:rsidR="008078B9">
        <w:rPr>
          <w:lang w:val="en-US"/>
        </w:rPr>
        <w:t xml:space="preserve">ow the project has been completed we can now assess whether the requirements of the application were correctly identified at the beginning of the project. Looking at the original list of requirements it appears that in the large majority </w:t>
      </w:r>
      <w:r w:rsidR="00CE0ABE">
        <w:rPr>
          <w:lang w:val="en-US"/>
        </w:rPr>
        <w:t xml:space="preserve">of cases that they </w:t>
      </w:r>
      <w:r w:rsidR="00892A5D">
        <w:rPr>
          <w:lang w:val="en-US"/>
        </w:rPr>
        <w:t xml:space="preserve">were indeed correctly identified. This is due to the fact that the requirements for the project stayed stable throughout the </w:t>
      </w:r>
      <w:r w:rsidR="00A529F0">
        <w:rPr>
          <w:lang w:val="en-US"/>
        </w:rPr>
        <w:t xml:space="preserve">project as the functionality laid out for the application was accurate </w:t>
      </w:r>
      <w:r w:rsidR="00607CB0">
        <w:rPr>
          <w:lang w:val="en-US"/>
        </w:rPr>
        <w:t>and meant</w:t>
      </w:r>
      <w:r w:rsidR="00A529F0">
        <w:rPr>
          <w:lang w:val="en-US"/>
        </w:rPr>
        <w:t xml:space="preserve"> that</w:t>
      </w:r>
      <w:r w:rsidR="00607CB0">
        <w:rPr>
          <w:lang w:val="en-US"/>
        </w:rPr>
        <w:t xml:space="preserve"> the</w:t>
      </w:r>
      <w:r w:rsidR="00A529F0">
        <w:rPr>
          <w:lang w:val="en-US"/>
        </w:rPr>
        <w:t xml:space="preserve"> require</w:t>
      </w:r>
      <w:r w:rsidR="00607CB0">
        <w:rPr>
          <w:lang w:val="en-US"/>
        </w:rPr>
        <w:t xml:space="preserve">ments didn’t need to be changed, being </w:t>
      </w:r>
      <w:r w:rsidR="00A529F0">
        <w:rPr>
          <w:lang w:val="en-US"/>
        </w:rPr>
        <w:t>as expected.</w:t>
      </w:r>
    </w:p>
    <w:p w:rsidR="00FC7DA6" w:rsidRDefault="00615441" w:rsidP="002763DB">
      <w:pPr>
        <w:rPr>
          <w:lang w:val="en-US"/>
        </w:rPr>
      </w:pPr>
      <w:r>
        <w:rPr>
          <w:lang w:val="en-US"/>
        </w:rPr>
        <w:t>However on the other hand there was a requirement that was incorrectly identified. The requirement that was set out stated that ‘</w:t>
      </w:r>
      <w:r w:rsidR="008311B6">
        <w:rPr>
          <w:rFonts w:ascii="Calibri" w:eastAsia="Times New Roman" w:hAnsi="Calibri" w:cs="Times New Roman"/>
        </w:rPr>
        <w:t>e</w:t>
      </w:r>
      <w:r w:rsidRPr="002844B4">
        <w:rPr>
          <w:rFonts w:ascii="Calibri" w:eastAsia="Times New Roman" w:hAnsi="Calibri" w:cs="Times New Roman"/>
        </w:rPr>
        <w:t xml:space="preserve">ach category of tourist information will have a sub category if </w:t>
      </w:r>
      <w:r>
        <w:rPr>
          <w:rFonts w:ascii="Calibri" w:eastAsia="Times New Roman" w:hAnsi="Calibri" w:cs="Times New Roman"/>
        </w:rPr>
        <w:t>app</w:t>
      </w:r>
      <w:r w:rsidRPr="002844B4">
        <w:rPr>
          <w:rFonts w:ascii="Calibri" w:eastAsia="Times New Roman" w:hAnsi="Calibri" w:cs="Times New Roman"/>
        </w:rPr>
        <w:t>licable e.g. for food; Chinese, Indian, Thai, Japanese</w:t>
      </w:r>
      <w:r>
        <w:rPr>
          <w:rFonts w:ascii="Calibri" w:eastAsia="Times New Roman" w:hAnsi="Calibri" w:cs="Times New Roman"/>
        </w:rPr>
        <w:t>’.</w:t>
      </w:r>
      <w:r w:rsidR="006A1515">
        <w:rPr>
          <w:rFonts w:ascii="Calibri" w:eastAsia="Times New Roman" w:hAnsi="Calibri" w:cs="Times New Roman"/>
        </w:rPr>
        <w:t xml:space="preserve"> Unfortunately after doing some more in depth research on the Google Places API after the requirements for the project were set, it became apparent that </w:t>
      </w:r>
      <w:r w:rsidR="00836E51">
        <w:rPr>
          <w:rFonts w:ascii="Calibri" w:eastAsia="Times New Roman" w:hAnsi="Calibri" w:cs="Times New Roman"/>
        </w:rPr>
        <w:t>implementing this sub category feature would not be possible</w:t>
      </w:r>
      <w:r w:rsidR="00AD25E7">
        <w:rPr>
          <w:rFonts w:ascii="Calibri" w:eastAsia="Times New Roman" w:hAnsi="Calibri" w:cs="Times New Roman"/>
        </w:rPr>
        <w:t xml:space="preserve"> using the clean design </w:t>
      </w:r>
      <w:r w:rsidR="0053787C">
        <w:rPr>
          <w:rFonts w:ascii="Calibri" w:eastAsia="Times New Roman" w:hAnsi="Calibri" w:cs="Times New Roman"/>
        </w:rPr>
        <w:t>of</w:t>
      </w:r>
      <w:r w:rsidR="00AD25E7">
        <w:rPr>
          <w:rFonts w:ascii="Calibri" w:eastAsia="Times New Roman" w:hAnsi="Calibri" w:cs="Times New Roman"/>
        </w:rPr>
        <w:t xml:space="preserve"> the system. </w:t>
      </w:r>
      <w:r w:rsidR="009B605C">
        <w:rPr>
          <w:rFonts w:ascii="Calibri" w:eastAsia="Times New Roman" w:hAnsi="Calibri" w:cs="Times New Roman"/>
        </w:rPr>
        <w:t xml:space="preserve">The Google Places API has a list of supported types for place searches and this list does not include any of the sub category’s that we had hoped would be used in the application, such as those listed in the food example above. </w:t>
      </w:r>
      <w:r w:rsidR="00747B05">
        <w:rPr>
          <w:rFonts w:ascii="Calibri" w:eastAsia="Times New Roman" w:hAnsi="Calibri" w:cs="Times New Roman"/>
        </w:rPr>
        <w:t xml:space="preserve">There is a workaround for this to create a solution however it involves keeping a search category for each subcategory. Unfortunately there was not enough time for this to be researched </w:t>
      </w:r>
      <w:r w:rsidR="00CE3179">
        <w:rPr>
          <w:rFonts w:ascii="Calibri" w:eastAsia="Times New Roman" w:hAnsi="Calibri" w:cs="Times New Roman"/>
        </w:rPr>
        <w:t xml:space="preserve">in any detail </w:t>
      </w:r>
      <w:r w:rsidR="00747B05">
        <w:rPr>
          <w:rFonts w:ascii="Calibri" w:eastAsia="Times New Roman" w:hAnsi="Calibri" w:cs="Times New Roman"/>
        </w:rPr>
        <w:t xml:space="preserve">or implemented. </w:t>
      </w:r>
    </w:p>
    <w:p w:rsidR="002763DB" w:rsidRPr="00FC7DA6" w:rsidRDefault="002763DB" w:rsidP="002763DB">
      <w:pPr>
        <w:rPr>
          <w:lang w:val="en-US"/>
        </w:rPr>
      </w:pPr>
    </w:p>
    <w:p w:rsidR="00AE4F85" w:rsidRDefault="00AE4F85" w:rsidP="002763DB">
      <w:pPr>
        <w:pStyle w:val="ListParagraph"/>
        <w:numPr>
          <w:ilvl w:val="0"/>
          <w:numId w:val="8"/>
        </w:numPr>
        <w:ind w:left="714" w:hanging="357"/>
        <w:contextualSpacing w:val="0"/>
        <w:rPr>
          <w:lang w:val="en-US"/>
        </w:rPr>
      </w:pPr>
      <w:r w:rsidRPr="00AE4F85">
        <w:rPr>
          <w:lang w:val="en-US"/>
        </w:rPr>
        <w:t>Were the design decisions correct?</w:t>
      </w:r>
    </w:p>
    <w:p w:rsidR="006E004B" w:rsidRPr="006E004B" w:rsidRDefault="006E004B" w:rsidP="002763DB">
      <w:pPr>
        <w:rPr>
          <w:lang w:val="en-US"/>
        </w:rPr>
      </w:pPr>
    </w:p>
    <w:p w:rsidR="007B1574" w:rsidRDefault="007B1574" w:rsidP="00377D4E">
      <w:pPr>
        <w:rPr>
          <w:color w:val="FF0000"/>
          <w:u w:val="single"/>
          <w:lang w:val="en-US"/>
        </w:rPr>
      </w:pPr>
      <w:r w:rsidRPr="00A95F03">
        <w:rPr>
          <w:color w:val="FF0000"/>
          <w:u w:val="single"/>
          <w:lang w:val="en-US"/>
        </w:rPr>
        <w:t>System Design</w:t>
      </w:r>
    </w:p>
    <w:p w:rsidR="00377D4E" w:rsidRPr="00377D4E" w:rsidRDefault="00377D4E" w:rsidP="00377D4E">
      <w:pPr>
        <w:rPr>
          <w:color w:val="FF0000"/>
          <w:u w:val="single"/>
          <w:lang w:val="en-US"/>
        </w:rPr>
      </w:pPr>
    </w:p>
    <w:p w:rsidR="007B1574" w:rsidRPr="007B1574" w:rsidRDefault="007B1574" w:rsidP="002763DB">
      <w:pPr>
        <w:rPr>
          <w:u w:val="single"/>
          <w:lang w:val="en-US"/>
        </w:rPr>
      </w:pPr>
      <w:r w:rsidRPr="007B1574">
        <w:rPr>
          <w:u w:val="single"/>
          <w:lang w:val="en-US"/>
        </w:rPr>
        <w:t>User Interface design</w:t>
      </w:r>
    </w:p>
    <w:p w:rsidR="00505C8A" w:rsidRDefault="00505C8A" w:rsidP="002763DB">
      <w:pPr>
        <w:rPr>
          <w:lang w:val="en-US"/>
        </w:rPr>
      </w:pPr>
    </w:p>
    <w:p w:rsidR="007F6464" w:rsidRDefault="00505C8A" w:rsidP="007F6464">
      <w:pPr>
        <w:rPr>
          <w:lang w:val="en-US"/>
        </w:rPr>
      </w:pPr>
      <w:r>
        <w:rPr>
          <w:lang w:val="en-US"/>
        </w:rPr>
        <w:t xml:space="preserve">Reflecting back on the user interface design it appears that most of the design decisions were correct. In order to achieve the aims and objectives of the project, the application needed to be easy and simple to use for the user. Ultimately the design that was created has ensured that this objective was met </w:t>
      </w:r>
      <w:r w:rsidR="007F6464">
        <w:rPr>
          <w:lang w:val="en-US"/>
        </w:rPr>
        <w:t>and making the app fit for purpose. The decision to use an icon based menu was particularly appreciated by users of the system in testing as they stated that it was a lot quicker to use because of this feature and also more aesthetically pleasing. This confirms the feeling that good decisions were made in the design of the user interface.</w:t>
      </w:r>
    </w:p>
    <w:p w:rsidR="007F6464" w:rsidRDefault="007F6464" w:rsidP="007F6464">
      <w:pPr>
        <w:rPr>
          <w:lang w:val="en-US"/>
        </w:rPr>
      </w:pPr>
    </w:p>
    <w:p w:rsidR="00FC7DA6" w:rsidRDefault="007F6464" w:rsidP="00C01799">
      <w:pPr>
        <w:rPr>
          <w:lang w:val="en-US"/>
        </w:rPr>
      </w:pPr>
      <w:r>
        <w:rPr>
          <w:lang w:val="en-US"/>
        </w:rPr>
        <w:t>However despite this, the user interface</w:t>
      </w:r>
      <w:r w:rsidR="00B000DF">
        <w:rPr>
          <w:lang w:val="en-US"/>
        </w:rPr>
        <w:t xml:space="preserve"> design could still be improved from the good basis </w:t>
      </w:r>
      <w:r w:rsidR="00256078">
        <w:rPr>
          <w:lang w:val="en-US"/>
        </w:rPr>
        <w:t>that’s already been built</w:t>
      </w:r>
      <w:r w:rsidR="00B000DF">
        <w:rPr>
          <w:lang w:val="en-US"/>
        </w:rPr>
        <w:t>.</w:t>
      </w:r>
      <w:r w:rsidR="00256078">
        <w:rPr>
          <w:lang w:val="en-US"/>
        </w:rPr>
        <w:t xml:space="preserve"> Without the time constraints to complete the project it would have been nice to have gone ahead with the original list item designs developed earlier in the </w:t>
      </w:r>
      <w:r w:rsidR="00CE6515">
        <w:rPr>
          <w:lang w:val="en-US"/>
        </w:rPr>
        <w:t xml:space="preserve">initial research of the </w:t>
      </w:r>
      <w:r w:rsidR="00256078">
        <w:rPr>
          <w:lang w:val="en-US"/>
        </w:rPr>
        <w:t>project (</w:t>
      </w:r>
      <w:r w:rsidR="00CE6515">
        <w:rPr>
          <w:color w:val="FF0000"/>
          <w:lang w:val="en-US"/>
        </w:rPr>
        <w:t>Appendix X</w:t>
      </w:r>
      <w:r w:rsidR="00256078">
        <w:rPr>
          <w:lang w:val="en-US"/>
        </w:rPr>
        <w:t xml:space="preserve">) where the list has expandable icons to show place details. Unfortunately being able to display the information in this way is very complicated. The ability to show an icon image of the place </w:t>
      </w:r>
      <w:r w:rsidR="006642F4">
        <w:rPr>
          <w:lang w:val="en-US"/>
        </w:rPr>
        <w:t xml:space="preserve">to the side of the list </w:t>
      </w:r>
      <w:r w:rsidR="00256078">
        <w:rPr>
          <w:lang w:val="en-US"/>
        </w:rPr>
        <w:t xml:space="preserve">which could be clicked on </w:t>
      </w:r>
      <w:r w:rsidR="006642F4">
        <w:rPr>
          <w:lang w:val="en-US"/>
        </w:rPr>
        <w:t xml:space="preserve">and </w:t>
      </w:r>
      <w:r w:rsidR="00256078">
        <w:rPr>
          <w:lang w:val="en-US"/>
        </w:rPr>
        <w:t>enlarge</w:t>
      </w:r>
      <w:r w:rsidR="006642F4">
        <w:rPr>
          <w:lang w:val="en-US"/>
        </w:rPr>
        <w:t>d</w:t>
      </w:r>
      <w:r w:rsidR="00256078">
        <w:rPr>
          <w:lang w:val="en-US"/>
        </w:rPr>
        <w:t xml:space="preserve"> would</w:t>
      </w:r>
      <w:r w:rsidR="006642F4">
        <w:rPr>
          <w:lang w:val="en-US"/>
        </w:rPr>
        <w:t xml:space="preserve"> be another great feature that could be added to the existing interface.</w:t>
      </w:r>
    </w:p>
    <w:p w:rsidR="00C01799" w:rsidRPr="00FC7DA6" w:rsidRDefault="00C01799" w:rsidP="00C01799">
      <w:pPr>
        <w:rPr>
          <w:lang w:val="en-US"/>
        </w:rPr>
      </w:pPr>
    </w:p>
    <w:p w:rsidR="00AE4F85" w:rsidRDefault="00AE4F85" w:rsidP="002763DB">
      <w:pPr>
        <w:pStyle w:val="ListParagraph"/>
        <w:numPr>
          <w:ilvl w:val="0"/>
          <w:numId w:val="8"/>
        </w:numPr>
        <w:ind w:left="714" w:hanging="357"/>
        <w:contextualSpacing w:val="0"/>
        <w:rPr>
          <w:lang w:val="en-US"/>
        </w:rPr>
      </w:pPr>
      <w:r w:rsidRPr="00AE4F85">
        <w:rPr>
          <w:lang w:val="en-US"/>
        </w:rPr>
        <w:t>Could a more suitable set of tools have been chosen?</w:t>
      </w:r>
    </w:p>
    <w:p w:rsidR="002763DB" w:rsidRPr="002763DB" w:rsidRDefault="002763DB" w:rsidP="002763DB">
      <w:pPr>
        <w:rPr>
          <w:lang w:val="en-US"/>
        </w:rPr>
      </w:pPr>
    </w:p>
    <w:p w:rsidR="0075688E" w:rsidRDefault="00B97A77" w:rsidP="00343547">
      <w:pPr>
        <w:rPr>
          <w:lang w:val="en-US"/>
        </w:rPr>
      </w:pPr>
      <w:r>
        <w:rPr>
          <w:lang w:val="en-US"/>
        </w:rPr>
        <w:t>In general the tools that were sel</w:t>
      </w:r>
      <w:r w:rsidR="0075688E">
        <w:rPr>
          <w:lang w:val="en-US"/>
        </w:rPr>
        <w:t xml:space="preserve">ected to complete the project were well suited to what the project was aiming to achieve and were fit for purpose. </w:t>
      </w:r>
      <w:r w:rsidR="00850E39">
        <w:rPr>
          <w:lang w:val="en-US"/>
        </w:rPr>
        <w:t xml:space="preserve">The tools used were extremely useful in the development of the application. The Eclipse IDE with </w:t>
      </w:r>
      <w:r w:rsidR="008E62D1">
        <w:rPr>
          <w:lang w:val="en-US"/>
        </w:rPr>
        <w:t xml:space="preserve">the ADT </w:t>
      </w:r>
      <w:r w:rsidR="008E62D1">
        <w:rPr>
          <w:lang w:val="en-US"/>
        </w:rPr>
        <w:lastRenderedPageBreak/>
        <w:t xml:space="preserve">plugin installed </w:t>
      </w:r>
      <w:r w:rsidR="00850E39">
        <w:rPr>
          <w:lang w:val="en-US"/>
        </w:rPr>
        <w:t>was especially helpful and useful throughout the development process as it has been designed to be able to handle the development of Android applications. The user interface part of the development environment was extremely helpful as it allowed you to preview what the XML layout file</w:t>
      </w:r>
      <w:r w:rsidR="008E62D1">
        <w:rPr>
          <w:lang w:val="en-US"/>
        </w:rPr>
        <w:t>s</w:t>
      </w:r>
      <w:r w:rsidR="00850E39">
        <w:rPr>
          <w:lang w:val="en-US"/>
        </w:rPr>
        <w:t xml:space="preserve"> would look like when the application was launched without </w:t>
      </w:r>
      <w:r w:rsidR="008E62D1">
        <w:rPr>
          <w:lang w:val="en-US"/>
        </w:rPr>
        <w:t>actually having to launch</w:t>
      </w:r>
      <w:r w:rsidR="00850E39">
        <w:rPr>
          <w:lang w:val="en-US"/>
        </w:rPr>
        <w:t xml:space="preserve"> it. This meant </w:t>
      </w:r>
      <w:r w:rsidR="008E62D1">
        <w:rPr>
          <w:lang w:val="en-US"/>
        </w:rPr>
        <w:t xml:space="preserve">that </w:t>
      </w:r>
      <w:r w:rsidR="00850E39">
        <w:rPr>
          <w:lang w:val="en-US"/>
        </w:rPr>
        <w:t>changes could be made and the results of these changes seen much quicker, allowing for more efficient development.</w:t>
      </w:r>
      <w:r w:rsidR="00343547">
        <w:rPr>
          <w:lang w:val="en-US"/>
        </w:rPr>
        <w:t xml:space="preserve"> In this instance I don’t feel that any other development environment could have offered as much to the project as the Eclipse package.</w:t>
      </w:r>
    </w:p>
    <w:p w:rsidR="00343547" w:rsidRDefault="00343547" w:rsidP="00343547">
      <w:pPr>
        <w:rPr>
          <w:lang w:val="en-US"/>
        </w:rPr>
      </w:pPr>
    </w:p>
    <w:p w:rsidR="00B55DD6" w:rsidRDefault="00343547" w:rsidP="00343547">
      <w:pPr>
        <w:rPr>
          <w:lang w:val="en-US"/>
        </w:rPr>
      </w:pPr>
      <w:r>
        <w:rPr>
          <w:lang w:val="en-US"/>
        </w:rPr>
        <w:t xml:space="preserve">The choice to use GitHub to backup the project was also a successful one. Again the support tool saved time and effort by making the development process faster. </w:t>
      </w:r>
      <w:r w:rsidR="003459E0">
        <w:rPr>
          <w:lang w:val="en-US"/>
        </w:rPr>
        <w:t xml:space="preserve">The GitHub for Windows application is a great extra add-on to help keep your repository in sync. </w:t>
      </w:r>
      <w:r w:rsidR="00B55DD6">
        <w:rPr>
          <w:lang w:val="en-US"/>
        </w:rPr>
        <w:t>I could have used another subversion product however it is unlikely that any other service would have offered anything with any additional benefits, whilst the bonus of having the Windows application suggests it was the best choice in the context although</w:t>
      </w:r>
      <w:r w:rsidR="004D14AE">
        <w:rPr>
          <w:lang w:val="en-US"/>
        </w:rPr>
        <w:t xml:space="preserve"> it is understandable that some developers are put off by their repository’s been displayed publicly.</w:t>
      </w:r>
    </w:p>
    <w:p w:rsidR="00FC7DA6" w:rsidRPr="00FC7DA6" w:rsidRDefault="00FC7DA6" w:rsidP="002763DB">
      <w:pPr>
        <w:rPr>
          <w:lang w:val="en-US"/>
        </w:rPr>
      </w:pPr>
    </w:p>
    <w:p w:rsidR="002763DB" w:rsidRDefault="00AE4F85" w:rsidP="002763DB">
      <w:pPr>
        <w:pStyle w:val="ListParagraph"/>
        <w:numPr>
          <w:ilvl w:val="0"/>
          <w:numId w:val="8"/>
        </w:numPr>
        <w:ind w:left="714" w:hanging="357"/>
        <w:contextualSpacing w:val="0"/>
        <w:rPr>
          <w:lang w:val="en-US"/>
        </w:rPr>
      </w:pPr>
      <w:r w:rsidRPr="00AE4F85">
        <w:rPr>
          <w:lang w:val="en-US"/>
        </w:rPr>
        <w:t xml:space="preserve">How well did the software meet the needs of those who were expecting to use it? </w:t>
      </w:r>
    </w:p>
    <w:p w:rsidR="002763DB" w:rsidRPr="002763DB" w:rsidRDefault="002763DB" w:rsidP="002763DB">
      <w:pPr>
        <w:rPr>
          <w:lang w:val="en-US"/>
        </w:rPr>
      </w:pPr>
    </w:p>
    <w:p w:rsidR="002311BB" w:rsidRDefault="0069298E" w:rsidP="002763DB">
      <w:pPr>
        <w:rPr>
          <w:lang w:val="en-US"/>
        </w:rPr>
      </w:pPr>
      <w:r>
        <w:rPr>
          <w:lang w:val="en-US"/>
        </w:rPr>
        <w:t xml:space="preserve">After analysing the responses of users in the acceptance testing of the application it became clear that in most cases the software met the needs of those that would be interested in using such an application. In general the users were impressed with how quickly they could operate the application and find the essential information about local and distant places. They liked the general layout and organization of the application and how the process </w:t>
      </w:r>
      <w:r w:rsidR="00CA6DCE">
        <w:rPr>
          <w:lang w:val="en-US"/>
        </w:rPr>
        <w:t xml:space="preserve">of finding different places </w:t>
      </w:r>
      <w:r>
        <w:rPr>
          <w:lang w:val="en-US"/>
        </w:rPr>
        <w:t xml:space="preserve">was logical and allowed them to </w:t>
      </w:r>
      <w:r w:rsidR="00CA6DCE">
        <w:rPr>
          <w:lang w:val="en-US"/>
        </w:rPr>
        <w:t xml:space="preserve">easily </w:t>
      </w:r>
      <w:r>
        <w:rPr>
          <w:lang w:val="en-US"/>
        </w:rPr>
        <w:t xml:space="preserve">drill down through different screens to get more detail on the </w:t>
      </w:r>
      <w:r w:rsidR="00CA6DCE">
        <w:rPr>
          <w:lang w:val="en-US"/>
        </w:rPr>
        <w:t>items they had selected</w:t>
      </w:r>
      <w:r>
        <w:rPr>
          <w:lang w:val="en-US"/>
        </w:rPr>
        <w:t xml:space="preserve">. </w:t>
      </w:r>
      <w:r w:rsidR="00CA6DCE">
        <w:rPr>
          <w:lang w:val="en-US"/>
        </w:rPr>
        <w:t xml:space="preserve">The large majority of users also expressed that they thought that the mapping features of the application were highly impressive and </w:t>
      </w:r>
      <w:r w:rsidR="0059799D">
        <w:rPr>
          <w:lang w:val="en-US"/>
        </w:rPr>
        <w:t>were very useful in operation du</w:t>
      </w:r>
      <w:r w:rsidR="00CA6DCE">
        <w:rPr>
          <w:lang w:val="en-US"/>
        </w:rPr>
        <w:t>e to them being highly int</w:t>
      </w:r>
      <w:r w:rsidR="0059799D">
        <w:rPr>
          <w:lang w:val="en-US"/>
        </w:rPr>
        <w:t>eractive</w:t>
      </w:r>
      <w:r w:rsidR="006810F7">
        <w:rPr>
          <w:lang w:val="en-US"/>
        </w:rPr>
        <w:t xml:space="preserve"> allowing them to use gestures to manipulate the map how they wanted to</w:t>
      </w:r>
      <w:r w:rsidR="00CA6DCE">
        <w:rPr>
          <w:lang w:val="en-US"/>
        </w:rPr>
        <w:t>.</w:t>
      </w:r>
    </w:p>
    <w:p w:rsidR="002311BB" w:rsidRDefault="002311BB" w:rsidP="002763DB">
      <w:pPr>
        <w:rPr>
          <w:lang w:val="en-US"/>
        </w:rPr>
      </w:pPr>
    </w:p>
    <w:p w:rsidR="00AE2DC9" w:rsidRDefault="002311BB" w:rsidP="002763DB">
      <w:pPr>
        <w:rPr>
          <w:lang w:val="en-US"/>
        </w:rPr>
      </w:pPr>
      <w:r>
        <w:rPr>
          <w:lang w:val="en-US"/>
        </w:rPr>
        <w:t xml:space="preserve">Then again the users of the application did comment that the application could </w:t>
      </w:r>
      <w:r w:rsidR="00B84D08">
        <w:rPr>
          <w:lang w:val="en-US"/>
        </w:rPr>
        <w:t>look</w:t>
      </w:r>
      <w:r>
        <w:rPr>
          <w:lang w:val="en-US"/>
        </w:rPr>
        <w:t xml:space="preserve"> more aesthetically pleasing to </w:t>
      </w:r>
      <w:r w:rsidR="00B84D08">
        <w:rPr>
          <w:lang w:val="en-US"/>
        </w:rPr>
        <w:t>the eye</w:t>
      </w:r>
      <w:r>
        <w:rPr>
          <w:lang w:val="en-US"/>
        </w:rPr>
        <w:t xml:space="preserve">. Whilst they liked the simplistic nature of the app and the clean minimalistic design, they also felt that more </w:t>
      </w:r>
      <w:r w:rsidRPr="00A539D2">
        <w:t>colour</w:t>
      </w:r>
      <w:r>
        <w:rPr>
          <w:lang w:val="en-US"/>
        </w:rPr>
        <w:t xml:space="preserve"> could have been used throughout the application.</w:t>
      </w:r>
      <w:r w:rsidR="005E2320">
        <w:rPr>
          <w:lang w:val="en-US"/>
        </w:rPr>
        <w:t xml:space="preserve"> Another feeling was perhaps the application had too much white space available that could have been taken up with additional content or a layout that </w:t>
      </w:r>
      <w:r w:rsidR="009F4466">
        <w:rPr>
          <w:lang w:val="en-US"/>
        </w:rPr>
        <w:t>made better use of</w:t>
      </w:r>
      <w:r w:rsidR="005E2320">
        <w:rPr>
          <w:lang w:val="en-US"/>
        </w:rPr>
        <w:t xml:space="preserve"> the additional space.</w:t>
      </w:r>
      <w:r w:rsidR="009F4466">
        <w:rPr>
          <w:lang w:val="en-US"/>
        </w:rPr>
        <w:t xml:space="preserve"> The main observation made though was regarding the appearance of the icons. The view was that the users </w:t>
      </w:r>
      <w:r w:rsidR="00D55876">
        <w:rPr>
          <w:lang w:val="en-US"/>
        </w:rPr>
        <w:t xml:space="preserve">liked their simplicity and the fact that they could easily identify different categories through the use of the icon images. However again the opinion was that perhaps the icons could have been different </w:t>
      </w:r>
      <w:r w:rsidR="00D55876" w:rsidRPr="00D55876">
        <w:t>colours</w:t>
      </w:r>
      <w:r w:rsidR="00A7190E">
        <w:rPr>
          <w:lang w:val="en-US"/>
        </w:rPr>
        <w:t>,</w:t>
      </w:r>
      <w:r w:rsidR="00D55876">
        <w:rPr>
          <w:lang w:val="en-US"/>
        </w:rPr>
        <w:t xml:space="preserve"> </w:t>
      </w:r>
      <w:r w:rsidR="00A7190E">
        <w:rPr>
          <w:lang w:val="en-US"/>
        </w:rPr>
        <w:t xml:space="preserve">contained </w:t>
      </w:r>
      <w:r w:rsidR="00D55876" w:rsidRPr="00D55876">
        <w:t>colour</w:t>
      </w:r>
      <w:r w:rsidR="00D55876">
        <w:rPr>
          <w:lang w:val="en-US"/>
        </w:rPr>
        <w:t xml:space="preserve"> </w:t>
      </w:r>
      <w:r w:rsidR="00A7190E">
        <w:rPr>
          <w:lang w:val="en-US"/>
        </w:rPr>
        <w:t>or had</w:t>
      </w:r>
      <w:r w:rsidR="00D55876">
        <w:rPr>
          <w:lang w:val="en-US"/>
        </w:rPr>
        <w:t xml:space="preserve"> different</w:t>
      </w:r>
      <w:r w:rsidR="00A7190E">
        <w:rPr>
          <w:lang w:val="en-US"/>
        </w:rPr>
        <w:t xml:space="preserve"> colour</w:t>
      </w:r>
      <w:r w:rsidR="00D55876">
        <w:rPr>
          <w:lang w:val="en-US"/>
        </w:rPr>
        <w:t xml:space="preserve"> backgrounds. </w:t>
      </w:r>
    </w:p>
    <w:p w:rsidR="002763DB" w:rsidRPr="00FC7DA6" w:rsidRDefault="002763DB" w:rsidP="002763DB">
      <w:pPr>
        <w:rPr>
          <w:lang w:val="en-US"/>
        </w:rPr>
      </w:pPr>
    </w:p>
    <w:p w:rsidR="00C4659E" w:rsidRDefault="00AE4F85" w:rsidP="00AE4F85">
      <w:pPr>
        <w:pStyle w:val="ListParagraph"/>
        <w:numPr>
          <w:ilvl w:val="0"/>
          <w:numId w:val="8"/>
        </w:numPr>
        <w:spacing w:after="120"/>
        <w:ind w:left="714" w:hanging="357"/>
        <w:contextualSpacing w:val="0"/>
        <w:rPr>
          <w:lang w:val="en-US"/>
        </w:rPr>
      </w:pPr>
      <w:r w:rsidRPr="00AE4F85">
        <w:rPr>
          <w:lang w:val="en-US"/>
        </w:rPr>
        <w:t>How well were a</w:t>
      </w:r>
      <w:r w:rsidR="00792F45">
        <w:rPr>
          <w:lang w:val="en-US"/>
        </w:rPr>
        <w:t xml:space="preserve">ny other project aims achieved? </w:t>
      </w:r>
    </w:p>
    <w:p w:rsidR="00FC7DA6" w:rsidRDefault="00646AA6" w:rsidP="00FC7DA6">
      <w:pPr>
        <w:spacing w:after="120"/>
        <w:rPr>
          <w:lang w:val="en-US"/>
        </w:rPr>
      </w:pPr>
      <w:r>
        <w:rPr>
          <w:lang w:val="en-US"/>
        </w:rPr>
        <w:t>For this project not only did I wish to create an application but I also wanted to learn about developing for Android and mobile devices in general. Gladly after completing this project I feel that I have learnt a great deal about developing for Android and how it differs from a usual software project. I feel that I have a good understanding of how the</w:t>
      </w:r>
      <w:r w:rsidR="00537DD5">
        <w:rPr>
          <w:lang w:val="en-US"/>
        </w:rPr>
        <w:t>se</w:t>
      </w:r>
      <w:r>
        <w:rPr>
          <w:lang w:val="en-US"/>
        </w:rPr>
        <w:t xml:space="preserve"> types of applications are built and how my own project can be improved. I have enjoyed completing the project and plan to continue developing the application </w:t>
      </w:r>
      <w:r w:rsidR="00537DD5">
        <w:rPr>
          <w:lang w:val="en-US"/>
        </w:rPr>
        <w:t xml:space="preserve">that has been </w:t>
      </w:r>
      <w:r>
        <w:rPr>
          <w:lang w:val="en-US"/>
        </w:rPr>
        <w:t>created in my own time to include the extra features I would have liked to have added and continuing to improve the skills that I have gained throughout the project.</w:t>
      </w:r>
    </w:p>
    <w:p w:rsidR="00FC7DA6" w:rsidRPr="00FC7DA6" w:rsidRDefault="00FC7DA6" w:rsidP="00FC7DA6">
      <w:pPr>
        <w:spacing w:after="120"/>
        <w:rPr>
          <w:lang w:val="en-US"/>
        </w:rPr>
      </w:pPr>
    </w:p>
    <w:p w:rsidR="008612AB" w:rsidRDefault="00AE4F85" w:rsidP="00C552A9">
      <w:pPr>
        <w:pStyle w:val="ListParagraph"/>
        <w:numPr>
          <w:ilvl w:val="0"/>
          <w:numId w:val="8"/>
        </w:numPr>
        <w:ind w:left="714" w:hanging="357"/>
        <w:contextualSpacing w:val="0"/>
        <w:rPr>
          <w:lang w:val="en-US"/>
        </w:rPr>
      </w:pPr>
      <w:r w:rsidRPr="00AE4F85">
        <w:rPr>
          <w:lang w:val="en-US"/>
        </w:rPr>
        <w:lastRenderedPageBreak/>
        <w:t>If you were starting again, what would you do differently?</w:t>
      </w:r>
    </w:p>
    <w:p w:rsidR="00C552A9" w:rsidRPr="00C552A9" w:rsidRDefault="00C552A9" w:rsidP="00C552A9">
      <w:pPr>
        <w:rPr>
          <w:lang w:val="en-US"/>
        </w:rPr>
      </w:pPr>
    </w:p>
    <w:p w:rsidR="00ED5D4B" w:rsidRDefault="00537DD5" w:rsidP="008612AB">
      <w:pPr>
        <w:spacing w:after="120"/>
        <w:rPr>
          <w:lang w:val="en-US"/>
        </w:rPr>
      </w:pPr>
      <w:r>
        <w:rPr>
          <w:lang w:val="en-US"/>
        </w:rPr>
        <w:t xml:space="preserve">If I were to start the project again I would do a number of things differently. </w:t>
      </w:r>
      <w:r w:rsidR="00C552A9">
        <w:rPr>
          <w:lang w:val="en-US"/>
        </w:rPr>
        <w:t>One of things that I would change is my approach to the project. At the start of the project I spent quite a lot of time researching about Android apps and how they are structures and developed. The knowledge that I gained was rather useful throughout the project, however looking back to that time, I was perhaps looking at the area in to</w:t>
      </w:r>
      <w:r w:rsidR="00BF72C5">
        <w:rPr>
          <w:lang w:val="en-US"/>
        </w:rPr>
        <w:t>o</w:t>
      </w:r>
      <w:r w:rsidR="00C552A9">
        <w:rPr>
          <w:lang w:val="en-US"/>
        </w:rPr>
        <w:t xml:space="preserve"> broad a perspective. </w:t>
      </w:r>
      <w:r w:rsidR="00BF72C5">
        <w:rPr>
          <w:lang w:val="en-US"/>
        </w:rPr>
        <w:t xml:space="preserve">In the end a few of </w:t>
      </w:r>
      <w:r w:rsidR="00C552A9">
        <w:rPr>
          <w:lang w:val="en-US"/>
        </w:rPr>
        <w:t xml:space="preserve">the </w:t>
      </w:r>
      <w:r w:rsidR="00BF72C5">
        <w:rPr>
          <w:lang w:val="en-US"/>
        </w:rPr>
        <w:t xml:space="preserve">topics and </w:t>
      </w:r>
      <w:r w:rsidR="00C552A9">
        <w:rPr>
          <w:lang w:val="en-US"/>
        </w:rPr>
        <w:t>things</w:t>
      </w:r>
      <w:r w:rsidR="00BF72C5">
        <w:rPr>
          <w:lang w:val="en-US"/>
        </w:rPr>
        <w:t xml:space="preserve"> that were</w:t>
      </w:r>
      <w:r w:rsidR="00C552A9">
        <w:rPr>
          <w:lang w:val="en-US"/>
        </w:rPr>
        <w:t xml:space="preserve"> learnt </w:t>
      </w:r>
      <w:r w:rsidR="00BF72C5">
        <w:rPr>
          <w:lang w:val="en-US"/>
        </w:rPr>
        <w:t xml:space="preserve">initially </w:t>
      </w:r>
      <w:r w:rsidR="00C552A9">
        <w:rPr>
          <w:lang w:val="en-US"/>
        </w:rPr>
        <w:t>we</w:t>
      </w:r>
      <w:r w:rsidR="00D4547E">
        <w:rPr>
          <w:lang w:val="en-US"/>
        </w:rPr>
        <w:t>re</w:t>
      </w:r>
      <w:r w:rsidR="00C552A9">
        <w:rPr>
          <w:lang w:val="en-US"/>
        </w:rPr>
        <w:t xml:space="preserve"> </w:t>
      </w:r>
      <w:r w:rsidR="00D4547E">
        <w:rPr>
          <w:lang w:val="en-US"/>
        </w:rPr>
        <w:t xml:space="preserve">not needed for the project or not needed until much further down the development cycle. </w:t>
      </w:r>
      <w:r w:rsidR="003D7C17">
        <w:rPr>
          <w:lang w:val="en-US"/>
        </w:rPr>
        <w:t xml:space="preserve">This meant that unfortunately my time was not used as efficiently as it could have been to create the app on the project. It meant that some of the things I researched and read about at the beginning of the project I had to revisit and go over when I was developing those particular parts of the application to remind myself about certain aspects of design and implementation. </w:t>
      </w:r>
    </w:p>
    <w:p w:rsidR="00847CE8" w:rsidRDefault="003D7C17" w:rsidP="00952A5D">
      <w:r>
        <w:rPr>
          <w:lang w:val="en-US"/>
        </w:rPr>
        <w:t xml:space="preserve">If were to start again I would have spent less time doing my initial research and I would have started developing parts of the application earlier. In most cases things would only </w:t>
      </w:r>
      <w:r w:rsidR="00847CE8">
        <w:rPr>
          <w:lang w:val="en-US"/>
        </w:rPr>
        <w:t>be</w:t>
      </w:r>
      <w:r>
        <w:rPr>
          <w:lang w:val="en-US"/>
        </w:rPr>
        <w:t xml:space="preserve"> researched when the need to</w:t>
      </w:r>
      <w:r w:rsidR="00847CE8">
        <w:rPr>
          <w:lang w:val="en-US"/>
        </w:rPr>
        <w:t xml:space="preserve"> use a particular item or tool was indentified and when any errors occurred within the application that could not be resolved</w:t>
      </w:r>
      <w:r w:rsidR="006C73BD">
        <w:rPr>
          <w:lang w:val="en-US"/>
        </w:rPr>
        <w:t xml:space="preserve"> reasonably quickly</w:t>
      </w:r>
      <w:r w:rsidR="00847CE8">
        <w:rPr>
          <w:lang w:val="en-US"/>
        </w:rPr>
        <w:t>.</w:t>
      </w:r>
      <w:r w:rsidR="00ED5D4B">
        <w:rPr>
          <w:lang w:val="en-US"/>
        </w:rPr>
        <w:t xml:space="preserve">  Ultimately the time spent doing research could have been </w:t>
      </w:r>
      <w:r w:rsidR="00ED5D4B" w:rsidRPr="00ED5D4B">
        <w:t>utilised</w:t>
      </w:r>
      <w:r w:rsidR="00ED5D4B">
        <w:t xml:space="preserve"> better and may have enabled me to add some of the extra features that I would have liked to have included in the completed application.</w:t>
      </w:r>
    </w:p>
    <w:p w:rsidR="009F2E4B" w:rsidRDefault="009F2E4B" w:rsidP="00952A5D"/>
    <w:p w:rsidR="009D30F1" w:rsidRPr="00BC2AA6" w:rsidRDefault="00BC2AA6" w:rsidP="009D30F1">
      <w:r>
        <w:t>I am very pleased with the outcome of the application that has been developed and what I have achieved. However a</w:t>
      </w:r>
      <w:r w:rsidR="006C3167">
        <w:t xml:space="preserve">fter completing the application </w:t>
      </w:r>
      <w:r w:rsidR="002C2B7B">
        <w:t xml:space="preserve">I have </w:t>
      </w:r>
      <w:r w:rsidR="006C3167">
        <w:t>a thought of</w:t>
      </w:r>
      <w:r w:rsidR="002C2B7B">
        <w:t xml:space="preserve"> </w:t>
      </w:r>
      <w:r w:rsidR="006C3167">
        <w:t xml:space="preserve">quite a few </w:t>
      </w:r>
      <w:r w:rsidR="002C2B7B">
        <w:t>ideas for how the app</w:t>
      </w:r>
      <w:r>
        <w:t xml:space="preserve"> that has been</w:t>
      </w:r>
      <w:r w:rsidR="002C2B7B">
        <w:t xml:space="preserve"> created could be improved in the future </w:t>
      </w:r>
      <w:r w:rsidR="00A95F03">
        <w:rPr>
          <w:lang w:val="en-US"/>
        </w:rPr>
        <w:t xml:space="preserve">with a number of features that I would have liked to have included in the </w:t>
      </w:r>
      <w:r w:rsidR="00952A5D">
        <w:rPr>
          <w:lang w:val="en-US"/>
        </w:rPr>
        <w:t>application</w:t>
      </w:r>
      <w:r w:rsidR="006C3167">
        <w:rPr>
          <w:lang w:val="en-US"/>
        </w:rPr>
        <w:t xml:space="preserve"> but sadly did not have time to complete</w:t>
      </w:r>
      <w:r w:rsidR="00952A5D">
        <w:rPr>
          <w:lang w:val="en-US"/>
        </w:rPr>
        <w:t xml:space="preserve">. </w:t>
      </w:r>
      <w:r w:rsidR="006C3167">
        <w:rPr>
          <w:lang w:val="en-US"/>
        </w:rPr>
        <w:t xml:space="preserve">One such feature would be for the app to display the opening hours/times of </w:t>
      </w:r>
      <w:r w:rsidR="009D30F1">
        <w:rPr>
          <w:lang w:val="en-US"/>
        </w:rPr>
        <w:t xml:space="preserve">any </w:t>
      </w:r>
      <w:r w:rsidR="006C3167">
        <w:rPr>
          <w:lang w:val="en-US"/>
        </w:rPr>
        <w:t>shops and business</w:t>
      </w:r>
      <w:r w:rsidR="009D30F1">
        <w:rPr>
          <w:lang w:val="en-US"/>
        </w:rPr>
        <w:t>’</w:t>
      </w:r>
      <w:r w:rsidR="006C3167">
        <w:rPr>
          <w:lang w:val="en-US"/>
        </w:rPr>
        <w:t xml:space="preserve"> which had them readily available on their Google Places listing.</w:t>
      </w:r>
      <w:r w:rsidR="009D30F1">
        <w:rPr>
          <w:lang w:val="en-US"/>
        </w:rPr>
        <w:t xml:space="preserve"> I would have also have liked to display a simple indicator on the user interface to show whether the establishment is open at the time the user looks at the item. I think this would have been another good feature and would have enhanced the functionality of the app. Users would have found this useful as they do not want to make a trip to visit any of the listings that are not open at an appropriate time.</w:t>
      </w:r>
    </w:p>
    <w:p w:rsidR="009D30F1" w:rsidRDefault="009D30F1" w:rsidP="009D30F1">
      <w:pPr>
        <w:rPr>
          <w:lang w:val="en-US"/>
        </w:rPr>
      </w:pPr>
    </w:p>
    <w:p w:rsidR="00A32756" w:rsidRDefault="00440D93" w:rsidP="009D30F1">
      <w:pPr>
        <w:rPr>
          <w:lang w:val="en-US"/>
        </w:rPr>
      </w:pPr>
      <w:r>
        <w:rPr>
          <w:lang w:val="en-US"/>
        </w:rPr>
        <w:t xml:space="preserve">Another more advanced feature that I would have like to have developed is the inclusion of reviews in the app. </w:t>
      </w:r>
      <w:r w:rsidR="006E2426">
        <w:rPr>
          <w:lang w:val="en-US"/>
        </w:rPr>
        <w:t xml:space="preserve">Some listings have been reviewed on Google Plus and this information is returned in the data that is returned by the Google Places web service. It would have been nice to of been able to </w:t>
      </w:r>
      <w:r w:rsidR="00A32756">
        <w:rPr>
          <w:lang w:val="en-US"/>
        </w:rPr>
        <w:t xml:space="preserve">pull out and display this information in the app to the user to give them an indication on what the respective place is like and let them get a clearer indication on whether they would like to visit the establishment. In addition to this it would have been really good for users of the app to have been able to add reviews of the places listed themselves so other users of the app could read their feedback. This would have been quite </w:t>
      </w:r>
      <w:r w:rsidR="00FA119E">
        <w:rPr>
          <w:lang w:val="en-US"/>
        </w:rPr>
        <w:t xml:space="preserve">a </w:t>
      </w:r>
      <w:r w:rsidR="00A32756">
        <w:rPr>
          <w:lang w:val="en-US"/>
        </w:rPr>
        <w:t xml:space="preserve">complicated </w:t>
      </w:r>
      <w:r w:rsidR="00FA119E">
        <w:rPr>
          <w:lang w:val="en-US"/>
        </w:rPr>
        <w:t xml:space="preserve">feature to implement as it would require </w:t>
      </w:r>
      <w:r w:rsidR="00001774">
        <w:rPr>
          <w:lang w:val="en-US"/>
        </w:rPr>
        <w:t>the use of a database for storage</w:t>
      </w:r>
      <w:r w:rsidR="00346C0D">
        <w:rPr>
          <w:lang w:val="en-US"/>
        </w:rPr>
        <w:t xml:space="preserve"> that would also need to be hosted</w:t>
      </w:r>
      <w:r w:rsidR="00001774">
        <w:rPr>
          <w:lang w:val="en-US"/>
        </w:rPr>
        <w:t>.</w:t>
      </w:r>
    </w:p>
    <w:p w:rsidR="00346C0D" w:rsidRDefault="00346C0D" w:rsidP="009D30F1">
      <w:pPr>
        <w:rPr>
          <w:lang w:val="en-US"/>
        </w:rPr>
      </w:pPr>
    </w:p>
    <w:p w:rsidR="00346C0D" w:rsidRDefault="00346C0D" w:rsidP="009D30F1">
      <w:pPr>
        <w:rPr>
          <w:lang w:val="en-US"/>
        </w:rPr>
      </w:pPr>
      <w:r>
        <w:rPr>
          <w:lang w:val="en-US"/>
        </w:rPr>
        <w:t xml:space="preserve">The ability to </w:t>
      </w:r>
      <w:r w:rsidR="0071356B">
        <w:rPr>
          <w:lang w:val="en-US"/>
        </w:rPr>
        <w:t xml:space="preserve">upload photos is another feature that I would have liked to have added to the application. Recently users of applications are not just using them to access </w:t>
      </w:r>
      <w:proofErr w:type="gramStart"/>
      <w:r w:rsidR="00BC2AA6">
        <w:rPr>
          <w:lang w:val="en-US"/>
        </w:rPr>
        <w:t>information,</w:t>
      </w:r>
      <w:proofErr w:type="gramEnd"/>
      <w:r w:rsidR="0071356B">
        <w:rPr>
          <w:lang w:val="en-US"/>
        </w:rPr>
        <w:t xml:space="preserve"> they </w:t>
      </w:r>
      <w:r w:rsidR="007E432A">
        <w:rPr>
          <w:lang w:val="en-US"/>
        </w:rPr>
        <w:t>also enjoy</w:t>
      </w:r>
      <w:r w:rsidR="0071356B">
        <w:rPr>
          <w:lang w:val="en-US"/>
        </w:rPr>
        <w:t xml:space="preserve"> </w:t>
      </w:r>
      <w:r w:rsidR="007E432A">
        <w:rPr>
          <w:lang w:val="en-US"/>
        </w:rPr>
        <w:t>returning</w:t>
      </w:r>
      <w:r w:rsidR="0071356B">
        <w:rPr>
          <w:lang w:val="en-US"/>
        </w:rPr>
        <w:t xml:space="preserve"> information </w:t>
      </w:r>
      <w:r w:rsidR="007E432A">
        <w:rPr>
          <w:lang w:val="en-US"/>
        </w:rPr>
        <w:t>back to the application or to somewhere else on the Internet</w:t>
      </w:r>
      <w:r w:rsidR="0071356B">
        <w:rPr>
          <w:lang w:val="en-US"/>
        </w:rPr>
        <w:t xml:space="preserve">. Apps and social network sites such as Instagram and Twitter have made uploading images of places popular in our society and day to day lives. This makes me think that the ability to upload </w:t>
      </w:r>
      <w:r w:rsidR="006577BF">
        <w:rPr>
          <w:lang w:val="en-US"/>
        </w:rPr>
        <w:t>photos</w:t>
      </w:r>
      <w:r w:rsidR="0071356B">
        <w:rPr>
          <w:lang w:val="en-US"/>
        </w:rPr>
        <w:t xml:space="preserve"> on the app would be </w:t>
      </w:r>
      <w:r w:rsidR="00BC2AA6">
        <w:rPr>
          <w:lang w:val="en-US"/>
        </w:rPr>
        <w:t>appealing to</w:t>
      </w:r>
      <w:r w:rsidR="0071356B">
        <w:rPr>
          <w:lang w:val="en-US"/>
        </w:rPr>
        <w:t xml:space="preserve"> a large number of users.</w:t>
      </w:r>
      <w:r w:rsidR="00BC2AA6">
        <w:rPr>
          <w:lang w:val="en-US"/>
        </w:rPr>
        <w:t xml:space="preserve"> It would allow users to take photos of the places and business’ that the app lists and also of any of their products or services if applicable, for example someone could take a photo of the exterior of a restaurant and also the food </w:t>
      </w:r>
      <w:r w:rsidR="00BC2AA6">
        <w:rPr>
          <w:lang w:val="en-US"/>
        </w:rPr>
        <w:lastRenderedPageBreak/>
        <w:t xml:space="preserve">that is available. </w:t>
      </w:r>
      <w:r w:rsidR="008969F1">
        <w:rPr>
          <w:lang w:val="en-US"/>
        </w:rPr>
        <w:t xml:space="preserve">Such items would be useful to other users of the app, again helping them make a better judgment on making a visit to an establishment or </w:t>
      </w:r>
      <w:r w:rsidR="008969F1" w:rsidRPr="008969F1">
        <w:t>organisation</w:t>
      </w:r>
      <w:r w:rsidR="008969F1">
        <w:rPr>
          <w:lang w:val="en-US"/>
        </w:rPr>
        <w:t xml:space="preserve">. </w:t>
      </w:r>
    </w:p>
    <w:p w:rsidR="00E84EE7" w:rsidRDefault="00E84EE7" w:rsidP="009D30F1">
      <w:pPr>
        <w:rPr>
          <w:lang w:val="en-US"/>
        </w:rPr>
      </w:pPr>
    </w:p>
    <w:p w:rsidR="00E84EE7" w:rsidRDefault="00E84EE7" w:rsidP="009D30F1">
      <w:pPr>
        <w:rPr>
          <w:lang w:val="en-US"/>
        </w:rPr>
      </w:pPr>
      <w:r>
        <w:rPr>
          <w:lang w:val="en-US"/>
        </w:rPr>
        <w:t xml:space="preserve">This brings me on to the link with social media. It would be fantastic if the application could be linked into users’ social networking profiles to </w:t>
      </w:r>
      <w:r w:rsidR="00B63CEE">
        <w:rPr>
          <w:lang w:val="en-US"/>
        </w:rPr>
        <w:t xml:space="preserve">allow the application to fully integrate social network features as these sites are increasingly being used by the general public and commercially by companies. </w:t>
      </w:r>
      <w:r w:rsidR="00B97DA3">
        <w:rPr>
          <w:lang w:val="en-US"/>
        </w:rPr>
        <w:t xml:space="preserve">When a user is placed within the vicinity of a place or uploads a photo or review of a listing this information could be displayed on social network sites. Not only would this be a good feature for application users to make use of, but it would also help promote the app and its brand. </w:t>
      </w:r>
    </w:p>
    <w:p w:rsidR="006E2426" w:rsidRDefault="006E2426" w:rsidP="009D30F1">
      <w:pPr>
        <w:rPr>
          <w:lang w:val="en-US"/>
        </w:rPr>
      </w:pPr>
    </w:p>
    <w:p w:rsidR="00F073BB" w:rsidRDefault="00987E6F" w:rsidP="009D30F1">
      <w:pPr>
        <w:rPr>
          <w:lang w:val="en-US"/>
        </w:rPr>
      </w:pPr>
      <w:r>
        <w:rPr>
          <w:lang w:val="en-US"/>
        </w:rPr>
        <w:t xml:space="preserve">Lastly I have also thought about how I could make the application commercially viable and how the app could be </w:t>
      </w:r>
      <w:r w:rsidR="00072FA2">
        <w:rPr>
          <w:lang w:val="en-US"/>
        </w:rPr>
        <w:t>monetis</w:t>
      </w:r>
      <w:r>
        <w:rPr>
          <w:lang w:val="en-US"/>
        </w:rPr>
        <w:t>ed.</w:t>
      </w:r>
      <w:r w:rsidR="00682A28">
        <w:rPr>
          <w:lang w:val="en-US"/>
        </w:rPr>
        <w:t xml:space="preserve"> One obvious way of generating money from the application is uploading the application to the Google Play Store and charging users to download and use the application. This </w:t>
      </w:r>
      <w:r w:rsidR="005B33C2">
        <w:rPr>
          <w:lang w:val="en-US"/>
        </w:rPr>
        <w:t>is unlikely to</w:t>
      </w:r>
      <w:r w:rsidR="00682A28">
        <w:rPr>
          <w:lang w:val="en-US"/>
        </w:rPr>
        <w:t xml:space="preserve"> be </w:t>
      </w:r>
      <w:r w:rsidR="00B42EC6">
        <w:rPr>
          <w:lang w:val="en-US"/>
        </w:rPr>
        <w:t xml:space="preserve">a </w:t>
      </w:r>
      <w:r w:rsidR="00682A28">
        <w:rPr>
          <w:lang w:val="en-US"/>
        </w:rPr>
        <w:t xml:space="preserve">popular </w:t>
      </w:r>
      <w:r w:rsidR="00B42EC6">
        <w:rPr>
          <w:lang w:val="en-US"/>
        </w:rPr>
        <w:t>decision with most users as currently</w:t>
      </w:r>
      <w:r w:rsidR="00682A28">
        <w:rPr>
          <w:lang w:val="en-US"/>
        </w:rPr>
        <w:t xml:space="preserve"> the majority of apps </w:t>
      </w:r>
      <w:r w:rsidR="00B42EC6">
        <w:rPr>
          <w:lang w:val="en-US"/>
        </w:rPr>
        <w:t>on the Play Store</w:t>
      </w:r>
      <w:r w:rsidR="005B33C2">
        <w:rPr>
          <w:lang w:val="en-US"/>
        </w:rPr>
        <w:t xml:space="preserve"> (especially utility apps)</w:t>
      </w:r>
      <w:r w:rsidR="00B42EC6">
        <w:rPr>
          <w:lang w:val="en-US"/>
        </w:rPr>
        <w:t xml:space="preserve"> </w:t>
      </w:r>
      <w:r w:rsidR="00682A28">
        <w:rPr>
          <w:lang w:val="en-US"/>
        </w:rPr>
        <w:t>are free to download and use.</w:t>
      </w:r>
      <w:r w:rsidR="00FB7B4F">
        <w:rPr>
          <w:lang w:val="en-US"/>
        </w:rPr>
        <w:t xml:space="preserve"> It is worth </w:t>
      </w:r>
      <w:r w:rsidR="00563AC5">
        <w:rPr>
          <w:lang w:val="en-US"/>
        </w:rPr>
        <w:t>notin</w:t>
      </w:r>
      <w:r w:rsidR="00FB7B4F">
        <w:rPr>
          <w:lang w:val="en-US"/>
        </w:rPr>
        <w:t>g that to release the application on to the play store a lot more work would need to be completed, notably more testing</w:t>
      </w:r>
      <w:r w:rsidR="005B33C2">
        <w:rPr>
          <w:lang w:val="en-US"/>
        </w:rPr>
        <w:t xml:space="preserve"> e.g. different Android API versions and </w:t>
      </w:r>
      <w:r w:rsidR="00563AC5">
        <w:rPr>
          <w:lang w:val="en-US"/>
        </w:rPr>
        <w:t xml:space="preserve">a greater range of different sized </w:t>
      </w:r>
      <w:r w:rsidR="005B33C2">
        <w:rPr>
          <w:lang w:val="en-US"/>
        </w:rPr>
        <w:t>displays</w:t>
      </w:r>
      <w:r w:rsidR="00FB7B4F">
        <w:rPr>
          <w:lang w:val="en-US"/>
        </w:rPr>
        <w:t>.</w:t>
      </w:r>
      <w:r w:rsidR="0011016F">
        <w:rPr>
          <w:lang w:val="en-US"/>
        </w:rPr>
        <w:t xml:space="preserve"> The usage agreements of the Google Places web service and Google Maps API would also need researching </w:t>
      </w:r>
      <w:r w:rsidR="00563AC5">
        <w:rPr>
          <w:lang w:val="en-US"/>
        </w:rPr>
        <w:t>i</w:t>
      </w:r>
      <w:r w:rsidR="0011016F">
        <w:rPr>
          <w:lang w:val="en-US"/>
        </w:rPr>
        <w:t xml:space="preserve">n much more detail. Google do have usage limits for </w:t>
      </w:r>
      <w:r w:rsidR="009446A0">
        <w:rPr>
          <w:lang w:val="en-US"/>
        </w:rPr>
        <w:t>obtaining</w:t>
      </w:r>
      <w:r w:rsidR="0011016F">
        <w:rPr>
          <w:lang w:val="en-US"/>
        </w:rPr>
        <w:t xml:space="preserve"> the data </w:t>
      </w:r>
      <w:r w:rsidR="009446A0">
        <w:rPr>
          <w:lang w:val="en-US"/>
        </w:rPr>
        <w:t xml:space="preserve">that has been </w:t>
      </w:r>
      <w:r w:rsidR="0011016F">
        <w:rPr>
          <w:lang w:val="en-US"/>
        </w:rPr>
        <w:t xml:space="preserve">used and these limits are likely to be exceeded if </w:t>
      </w:r>
      <w:r w:rsidR="009446A0">
        <w:rPr>
          <w:lang w:val="en-US"/>
        </w:rPr>
        <w:t xml:space="preserve">the app was being used by </w:t>
      </w:r>
      <w:r w:rsidR="0011016F">
        <w:rPr>
          <w:lang w:val="en-US"/>
        </w:rPr>
        <w:t xml:space="preserve">many </w:t>
      </w:r>
      <w:r w:rsidR="009446A0">
        <w:rPr>
          <w:lang w:val="en-US"/>
        </w:rPr>
        <w:t>individuals after being made available to download on the play store</w:t>
      </w:r>
      <w:r w:rsidR="0011016F">
        <w:rPr>
          <w:lang w:val="en-US"/>
        </w:rPr>
        <w:t xml:space="preserve">. Google are also likely to charge </w:t>
      </w:r>
      <w:r w:rsidR="009446A0">
        <w:rPr>
          <w:lang w:val="en-US"/>
        </w:rPr>
        <w:t>for this data due to the large amount of usage.</w:t>
      </w:r>
      <w:r w:rsidR="00341986">
        <w:rPr>
          <w:lang w:val="en-US"/>
        </w:rPr>
        <w:t xml:space="preserve"> Despite this, once these things had been fully analysed and evaluated it would be great to get the Tourinf app on the Google Play Store for Android users to download and make use of. </w:t>
      </w:r>
    </w:p>
    <w:p w:rsidR="00F073BB" w:rsidRDefault="00F073BB" w:rsidP="009D30F1">
      <w:pPr>
        <w:rPr>
          <w:lang w:val="en-US"/>
        </w:rPr>
      </w:pPr>
    </w:p>
    <w:p w:rsidR="007E432A" w:rsidRDefault="003F60D1" w:rsidP="009D30F1">
      <w:pPr>
        <w:rPr>
          <w:lang w:val="en-US"/>
        </w:rPr>
      </w:pPr>
      <w:r>
        <w:rPr>
          <w:lang w:val="en-US"/>
        </w:rPr>
        <w:t>Additionally, w</w:t>
      </w:r>
      <w:r w:rsidR="00F073BB">
        <w:rPr>
          <w:lang w:val="en-US"/>
        </w:rPr>
        <w:t xml:space="preserve">hat I </w:t>
      </w:r>
      <w:r>
        <w:rPr>
          <w:lang w:val="en-US"/>
        </w:rPr>
        <w:t xml:space="preserve">also </w:t>
      </w:r>
      <w:r w:rsidR="00F073BB">
        <w:rPr>
          <w:lang w:val="en-US"/>
        </w:rPr>
        <w:t>would have liked to have implemented to bring in revenue for the application is the ability to show advertisements in the application. These adverts could have perhaps been shown before the app has launched and also displayed along the bottom of the screen</w:t>
      </w:r>
      <w:r w:rsidR="00E36866">
        <w:rPr>
          <w:lang w:val="en-US"/>
        </w:rPr>
        <w:t xml:space="preserve"> or elsewhere</w:t>
      </w:r>
      <w:r w:rsidR="00F073BB">
        <w:rPr>
          <w:lang w:val="en-US"/>
        </w:rPr>
        <w:t>.</w:t>
      </w:r>
      <w:r w:rsidR="00BC62F5">
        <w:rPr>
          <w:lang w:val="en-US"/>
        </w:rPr>
        <w:t xml:space="preserve"> Google </w:t>
      </w:r>
      <w:r>
        <w:rPr>
          <w:lang w:val="en-US"/>
        </w:rPr>
        <w:t xml:space="preserve">have </w:t>
      </w:r>
      <w:r w:rsidR="00BC62F5">
        <w:rPr>
          <w:lang w:val="en-US"/>
        </w:rPr>
        <w:t xml:space="preserve">already </w:t>
      </w:r>
      <w:r>
        <w:rPr>
          <w:lang w:val="en-US"/>
        </w:rPr>
        <w:t>created</w:t>
      </w:r>
      <w:r w:rsidR="00BC62F5">
        <w:rPr>
          <w:lang w:val="en-US"/>
        </w:rPr>
        <w:t xml:space="preserve"> a tool available on the market that allows mobile app developers to easily add advertisements into their application</w:t>
      </w:r>
      <w:r>
        <w:rPr>
          <w:lang w:val="en-US"/>
        </w:rPr>
        <w:t>.</w:t>
      </w:r>
      <w:r w:rsidR="00BC62F5">
        <w:rPr>
          <w:lang w:val="en-US"/>
        </w:rPr>
        <w:t xml:space="preserve"> </w:t>
      </w:r>
      <w:r>
        <w:rPr>
          <w:lang w:val="en-US"/>
        </w:rPr>
        <w:t>This tool</w:t>
      </w:r>
      <w:r w:rsidR="00BC62F5">
        <w:rPr>
          <w:lang w:val="en-US"/>
        </w:rPr>
        <w:t xml:space="preserve"> is called the Google AdMob Ads SDK.</w:t>
      </w:r>
      <w:r w:rsidR="00965CA4">
        <w:rPr>
          <w:lang w:val="en-US"/>
        </w:rPr>
        <w:t xml:space="preserve"> This kit allows the app to show readymade advertisements to the user with very little code needed to be written by the developer</w:t>
      </w:r>
      <w:r>
        <w:rPr>
          <w:lang w:val="en-US"/>
        </w:rPr>
        <w:t xml:space="preserve"> and embedded in the app</w:t>
      </w:r>
      <w:r w:rsidR="00965CA4">
        <w:rPr>
          <w:lang w:val="en-US"/>
        </w:rPr>
        <w:t>. The owner of the application will then receive revenue when the adverts are clicked on and visited.</w:t>
      </w:r>
      <w:r w:rsidR="00726A94">
        <w:rPr>
          <w:lang w:val="en-US"/>
        </w:rPr>
        <w:t xml:space="preserve"> I feel that using this tool/kit </w:t>
      </w:r>
      <w:r>
        <w:rPr>
          <w:lang w:val="en-US"/>
        </w:rPr>
        <w:t xml:space="preserve">from Google </w:t>
      </w:r>
      <w:r w:rsidR="00726A94">
        <w:rPr>
          <w:lang w:val="en-US"/>
        </w:rPr>
        <w:t>would have been a great way to quickly and efficiently monetise the application in a professional manner</w:t>
      </w:r>
      <w:r>
        <w:rPr>
          <w:lang w:val="en-US"/>
        </w:rPr>
        <w:t>.</w:t>
      </w:r>
      <w:r w:rsidR="00726A94">
        <w:rPr>
          <w:lang w:val="en-US"/>
        </w:rPr>
        <w:t xml:space="preserve"> </w:t>
      </w:r>
      <w:r>
        <w:rPr>
          <w:lang w:val="en-US"/>
        </w:rPr>
        <w:t xml:space="preserve">It is also a method </w:t>
      </w:r>
      <w:r w:rsidR="00726A94">
        <w:rPr>
          <w:lang w:val="en-US"/>
        </w:rPr>
        <w:t xml:space="preserve">that would </w:t>
      </w:r>
      <w:r w:rsidR="00FE4EE7">
        <w:rPr>
          <w:lang w:val="en-US"/>
        </w:rPr>
        <w:t xml:space="preserve">be </w:t>
      </w:r>
      <w:r>
        <w:rPr>
          <w:lang w:val="en-US"/>
        </w:rPr>
        <w:t>un</w:t>
      </w:r>
      <w:r w:rsidR="00FE4EE7">
        <w:rPr>
          <w:lang w:val="en-US"/>
        </w:rPr>
        <w:t xml:space="preserve">likely to </w:t>
      </w:r>
      <w:r w:rsidR="00726A94">
        <w:rPr>
          <w:lang w:val="en-US"/>
        </w:rPr>
        <w:t xml:space="preserve">cause users to stop using the app or not download it in the first </w:t>
      </w:r>
      <w:proofErr w:type="gramStart"/>
      <w:r w:rsidR="00726A94">
        <w:rPr>
          <w:lang w:val="en-US"/>
        </w:rPr>
        <w:t>place</w:t>
      </w:r>
      <w:r w:rsidR="00FE4EE7">
        <w:rPr>
          <w:lang w:val="en-US"/>
        </w:rPr>
        <w:t>,</w:t>
      </w:r>
      <w:proofErr w:type="gramEnd"/>
      <w:r w:rsidR="00FE4EE7">
        <w:rPr>
          <w:lang w:val="en-US"/>
        </w:rPr>
        <w:t xml:space="preserve"> unlike making them pay for </w:t>
      </w:r>
      <w:r w:rsidR="00D3078F">
        <w:rPr>
          <w:lang w:val="en-US"/>
        </w:rPr>
        <w:t>the application initially which often puts potential users off</w:t>
      </w:r>
      <w:r w:rsidR="00726A94">
        <w:rPr>
          <w:lang w:val="en-US"/>
        </w:rPr>
        <w:t>.</w:t>
      </w:r>
      <w:r w:rsidR="00D3078F">
        <w:rPr>
          <w:lang w:val="en-US"/>
        </w:rPr>
        <w:t xml:space="preserve"> In most cases I feel that users aren’t too concerned about having advertisements inside their apps as long as the app is free to download and they aren’t too annoying and take up a large proportion of the screen.</w:t>
      </w:r>
      <w:r w:rsidR="001D6291">
        <w:rPr>
          <w:lang w:val="en-US"/>
        </w:rPr>
        <w:t xml:space="preserve"> I therefore believe that using the AdMob Ads SDK would be a very good way to monetise the application developed and would have liked to have integrated it into the application had the development phase been longer.</w:t>
      </w:r>
    </w:p>
    <w:p w:rsidR="00D3078F" w:rsidRDefault="00D3078F" w:rsidP="009D30F1">
      <w:pPr>
        <w:rPr>
          <w:lang w:val="en-US"/>
        </w:rPr>
      </w:pPr>
    </w:p>
    <w:p w:rsidR="00D3078F" w:rsidRPr="00646AA6" w:rsidRDefault="00D3078F" w:rsidP="009D30F1">
      <w:pPr>
        <w:rPr>
          <w:lang w:val="en-US"/>
        </w:rPr>
      </w:pPr>
    </w:p>
    <w:p w:rsidR="008867DB" w:rsidRDefault="008867DB" w:rsidP="008867DB">
      <w:pPr>
        <w:pStyle w:val="ListParagraph"/>
        <w:numPr>
          <w:ilvl w:val="0"/>
          <w:numId w:val="8"/>
        </w:numPr>
        <w:spacing w:after="120"/>
        <w:ind w:left="714" w:hanging="357"/>
        <w:contextualSpacing w:val="0"/>
        <w:rPr>
          <w:lang w:val="en-US"/>
        </w:rPr>
      </w:pPr>
      <w:r>
        <w:rPr>
          <w:lang w:val="en-US"/>
        </w:rPr>
        <w:t>Improvements</w:t>
      </w:r>
    </w:p>
    <w:p w:rsidR="008867DB" w:rsidRPr="00E84EE7" w:rsidRDefault="008867DB" w:rsidP="008867DB">
      <w:pPr>
        <w:pStyle w:val="ListParagraph"/>
        <w:numPr>
          <w:ilvl w:val="1"/>
          <w:numId w:val="8"/>
        </w:numPr>
        <w:spacing w:after="120"/>
        <w:rPr>
          <w:color w:val="00B050"/>
          <w:lang w:val="en-US"/>
        </w:rPr>
      </w:pPr>
      <w:r w:rsidRPr="00E84EE7">
        <w:rPr>
          <w:color w:val="00B050"/>
          <w:lang w:val="en-US"/>
        </w:rPr>
        <w:t>Opening hours</w:t>
      </w:r>
    </w:p>
    <w:p w:rsidR="008867DB" w:rsidRPr="00E84EE7" w:rsidRDefault="008867DB" w:rsidP="008867DB">
      <w:pPr>
        <w:pStyle w:val="ListParagraph"/>
        <w:numPr>
          <w:ilvl w:val="1"/>
          <w:numId w:val="8"/>
        </w:numPr>
        <w:spacing w:after="120"/>
        <w:rPr>
          <w:color w:val="00B050"/>
          <w:lang w:val="en-US"/>
        </w:rPr>
      </w:pPr>
      <w:r w:rsidRPr="00E84EE7">
        <w:rPr>
          <w:color w:val="00B050"/>
          <w:lang w:val="en-US"/>
        </w:rPr>
        <w:t>Photo’s</w:t>
      </w:r>
      <w:r w:rsidR="00014D23">
        <w:rPr>
          <w:color w:val="00B050"/>
          <w:lang w:val="en-US"/>
        </w:rPr>
        <w:t>- got from places API but not from User</w:t>
      </w:r>
    </w:p>
    <w:p w:rsidR="008867DB" w:rsidRPr="00E84EE7" w:rsidRDefault="008867DB" w:rsidP="008867DB">
      <w:pPr>
        <w:pStyle w:val="ListParagraph"/>
        <w:numPr>
          <w:ilvl w:val="1"/>
          <w:numId w:val="8"/>
        </w:numPr>
        <w:spacing w:after="120"/>
        <w:rPr>
          <w:color w:val="00B050"/>
          <w:lang w:val="en-US"/>
        </w:rPr>
      </w:pPr>
      <w:r w:rsidRPr="00E84EE7">
        <w:rPr>
          <w:color w:val="00B050"/>
          <w:lang w:val="en-US"/>
        </w:rPr>
        <w:t>Reviews</w:t>
      </w:r>
      <w:r w:rsidR="007B54A9" w:rsidRPr="00E84EE7">
        <w:rPr>
          <w:color w:val="00B050"/>
          <w:lang w:val="en-US"/>
        </w:rPr>
        <w:t>- Textual</w:t>
      </w:r>
    </w:p>
    <w:p w:rsidR="007B54A9" w:rsidRPr="00B42EC6" w:rsidRDefault="007B54A9" w:rsidP="008867DB">
      <w:pPr>
        <w:pStyle w:val="ListParagraph"/>
        <w:numPr>
          <w:ilvl w:val="1"/>
          <w:numId w:val="8"/>
        </w:numPr>
        <w:spacing w:after="120"/>
        <w:rPr>
          <w:color w:val="00B050"/>
          <w:lang w:val="en-US"/>
        </w:rPr>
      </w:pPr>
      <w:r w:rsidRPr="00B42EC6">
        <w:rPr>
          <w:color w:val="00B050"/>
          <w:lang w:val="en-US"/>
        </w:rPr>
        <w:t>Call- Know whether</w:t>
      </w:r>
      <w:r w:rsidR="00B97A77" w:rsidRPr="00B42EC6">
        <w:rPr>
          <w:color w:val="00B050"/>
          <w:lang w:val="en-US"/>
        </w:rPr>
        <w:t xml:space="preserve"> the</w:t>
      </w:r>
      <w:r w:rsidRPr="00B42EC6">
        <w:rPr>
          <w:color w:val="00B050"/>
          <w:lang w:val="en-US"/>
        </w:rPr>
        <w:t xml:space="preserve"> device has </w:t>
      </w:r>
      <w:r w:rsidR="00B97A77" w:rsidRPr="00B42EC6">
        <w:rPr>
          <w:color w:val="00B050"/>
          <w:lang w:val="en-US"/>
        </w:rPr>
        <w:t xml:space="preserve">a </w:t>
      </w:r>
      <w:r w:rsidR="007B5395">
        <w:rPr>
          <w:color w:val="00B050"/>
          <w:lang w:val="en-US"/>
        </w:rPr>
        <w:t>phone enabled</w:t>
      </w:r>
    </w:p>
    <w:p w:rsidR="0071356B" w:rsidRPr="00987E6F" w:rsidRDefault="00A954E2" w:rsidP="008867DB">
      <w:pPr>
        <w:pStyle w:val="ListParagraph"/>
        <w:numPr>
          <w:ilvl w:val="1"/>
          <w:numId w:val="8"/>
        </w:numPr>
        <w:spacing w:after="120"/>
        <w:rPr>
          <w:color w:val="00B050"/>
          <w:lang w:val="en-US"/>
        </w:rPr>
      </w:pPr>
      <w:r>
        <w:rPr>
          <w:color w:val="00B050"/>
          <w:lang w:val="en-US"/>
        </w:rPr>
        <w:t>Social network integration</w:t>
      </w:r>
    </w:p>
    <w:p w:rsidR="007E432A" w:rsidRPr="005C0C0A" w:rsidRDefault="007E432A" w:rsidP="008867DB">
      <w:pPr>
        <w:pStyle w:val="ListParagraph"/>
        <w:numPr>
          <w:ilvl w:val="1"/>
          <w:numId w:val="8"/>
        </w:numPr>
        <w:spacing w:after="120"/>
        <w:rPr>
          <w:color w:val="00B050"/>
          <w:lang w:val="en-US"/>
        </w:rPr>
      </w:pPr>
      <w:r w:rsidRPr="005C0C0A">
        <w:rPr>
          <w:color w:val="00B050"/>
          <w:lang w:val="en-US"/>
        </w:rPr>
        <w:lastRenderedPageBreak/>
        <w:t xml:space="preserve">Commercial-App store, Adverts-Google </w:t>
      </w:r>
      <w:proofErr w:type="spellStart"/>
      <w:r w:rsidRPr="005C0C0A">
        <w:rPr>
          <w:color w:val="00B050"/>
          <w:lang w:val="en-US"/>
        </w:rPr>
        <w:t>Adsense</w:t>
      </w:r>
      <w:proofErr w:type="spellEnd"/>
      <w:r w:rsidR="005C0DD7" w:rsidRPr="005C0C0A">
        <w:rPr>
          <w:color w:val="00B050"/>
          <w:lang w:val="en-US"/>
        </w:rPr>
        <w:t xml:space="preserve"> or Google AdMob Ads SDK</w:t>
      </w:r>
    </w:p>
    <w:p w:rsidR="00C60D6C" w:rsidRPr="008867DB" w:rsidRDefault="00C60D6C" w:rsidP="008867DB">
      <w:pPr>
        <w:pStyle w:val="ListParagraph"/>
        <w:numPr>
          <w:ilvl w:val="1"/>
          <w:numId w:val="8"/>
        </w:numPr>
        <w:spacing w:after="120"/>
        <w:rPr>
          <w:lang w:val="en-US"/>
        </w:rPr>
      </w:pPr>
      <w:r>
        <w:rPr>
          <w:lang w:val="en-US"/>
        </w:rPr>
        <w:t>Remember to say that I’m pleased with the outcome and happy that I managed to add some extra features to what was originally planned.</w:t>
      </w:r>
    </w:p>
    <w:p w:rsidR="00FC7DA6" w:rsidRDefault="00FC7DA6" w:rsidP="00FC7DA6">
      <w:pPr>
        <w:spacing w:after="120"/>
        <w:rPr>
          <w:lang w:val="en-US"/>
        </w:rPr>
      </w:pPr>
    </w:p>
    <w:p w:rsidR="00FC7DA6" w:rsidRPr="00FC7DA6" w:rsidRDefault="00FC7DA6" w:rsidP="00FC7DA6">
      <w:pPr>
        <w:spacing w:after="120"/>
        <w:rPr>
          <w:lang w:val="en-US"/>
        </w:rPr>
      </w:pPr>
    </w:p>
    <w:p w:rsidR="00AE4F85" w:rsidRPr="00AE4F85" w:rsidRDefault="00AE4F85" w:rsidP="00AE4F85">
      <w:pPr>
        <w:rPr>
          <w:lang w:val="en-US"/>
        </w:rPr>
      </w:pPr>
    </w:p>
    <w:p w:rsidR="00711DBE" w:rsidRDefault="00711DBE" w:rsidP="007A3E41"/>
    <w:p w:rsidR="00711DBE" w:rsidRDefault="00711DBE" w:rsidP="007A3E41"/>
    <w:p w:rsidR="009B764F" w:rsidRDefault="009B764F">
      <w:pPr>
        <w:rPr>
          <w:rFonts w:asciiTheme="majorHAnsi" w:eastAsiaTheme="majorEastAsia" w:hAnsiTheme="majorHAnsi" w:cstheme="majorBidi"/>
          <w:b/>
          <w:bCs/>
          <w:sz w:val="32"/>
          <w:szCs w:val="32"/>
        </w:rPr>
      </w:pPr>
      <w:bookmarkStart w:id="43" w:name="_Toc192777717"/>
      <w:r>
        <w:br w:type="page"/>
      </w:r>
    </w:p>
    <w:p w:rsidR="00932C40" w:rsidRPr="00D6742F" w:rsidRDefault="00711DBE" w:rsidP="002E3E4F">
      <w:pPr>
        <w:pStyle w:val="Heading1"/>
        <w:numPr>
          <w:ilvl w:val="0"/>
          <w:numId w:val="0"/>
        </w:numPr>
        <w:rPr>
          <w:rFonts w:asciiTheme="minorHAnsi" w:hAnsiTheme="minorHAnsi"/>
        </w:rPr>
      </w:pPr>
      <w:bookmarkStart w:id="44" w:name="_Toc353978993"/>
      <w:r w:rsidRPr="00D6742F">
        <w:rPr>
          <w:rFonts w:asciiTheme="minorHAnsi" w:hAnsiTheme="minorHAnsi"/>
        </w:rPr>
        <w:lastRenderedPageBreak/>
        <w:t>Appendices</w:t>
      </w:r>
      <w:bookmarkEnd w:id="43"/>
      <w:bookmarkEnd w:id="44"/>
    </w:p>
    <w:p w:rsidR="002B67EA" w:rsidRPr="00D6742F" w:rsidRDefault="002B67EA"/>
    <w:p w:rsidR="00511E03" w:rsidRDefault="002B67EA" w:rsidP="00511E03">
      <w:pPr>
        <w:pStyle w:val="AppendixSection"/>
        <w:rPr>
          <w:rFonts w:asciiTheme="minorHAnsi" w:hAnsiTheme="minorHAnsi"/>
        </w:rPr>
      </w:pPr>
      <w:bookmarkStart w:id="45" w:name="_Toc353978994"/>
      <w:r w:rsidRPr="00D6742F">
        <w:rPr>
          <w:rFonts w:asciiTheme="minorHAnsi" w:hAnsiTheme="minorHAnsi"/>
        </w:rPr>
        <w:t>Thi</w:t>
      </w:r>
      <w:r w:rsidR="00031FBA" w:rsidRPr="00D6742F">
        <w:rPr>
          <w:rFonts w:asciiTheme="minorHAnsi" w:hAnsiTheme="minorHAnsi"/>
        </w:rPr>
        <w:t>rd</w:t>
      </w:r>
      <w:r w:rsidR="00F56705" w:rsidRPr="00D6742F">
        <w:rPr>
          <w:rFonts w:asciiTheme="minorHAnsi" w:hAnsiTheme="minorHAnsi"/>
        </w:rPr>
        <w:t>-</w:t>
      </w:r>
      <w:r w:rsidRPr="00D6742F">
        <w:rPr>
          <w:rFonts w:asciiTheme="minorHAnsi" w:hAnsiTheme="minorHAnsi"/>
        </w:rPr>
        <w:t>Party Code</w:t>
      </w:r>
      <w:r w:rsidR="0042405C" w:rsidRPr="00D6742F">
        <w:rPr>
          <w:rFonts w:asciiTheme="minorHAnsi" w:hAnsiTheme="minorHAnsi"/>
        </w:rPr>
        <w:t xml:space="preserve"> and Libraries</w:t>
      </w:r>
      <w:bookmarkEnd w:id="45"/>
    </w:p>
    <w:p w:rsidR="004E72C7" w:rsidRDefault="004E72C7" w:rsidP="00511E03">
      <w:pPr>
        <w:rPr>
          <w:rFonts w:eastAsiaTheme="majorEastAsia" w:cstheme="majorBidi"/>
          <w:b/>
          <w:bCs/>
          <w:sz w:val="26"/>
          <w:szCs w:val="26"/>
        </w:rPr>
      </w:pPr>
    </w:p>
    <w:p w:rsidR="002518BA" w:rsidRDefault="00511E03" w:rsidP="00511E03">
      <w:pPr>
        <w:rPr>
          <w:szCs w:val="22"/>
        </w:rPr>
      </w:pPr>
      <w:r>
        <w:rPr>
          <w:szCs w:val="22"/>
        </w:rPr>
        <w:t>It has been stated throughout the implementation section</w:t>
      </w:r>
      <w:r w:rsidR="001C0904">
        <w:rPr>
          <w:szCs w:val="22"/>
        </w:rPr>
        <w:t xml:space="preserve"> (4)</w:t>
      </w:r>
      <w:r>
        <w:rPr>
          <w:szCs w:val="22"/>
        </w:rPr>
        <w:t xml:space="preserve"> what third party code has been used, </w:t>
      </w:r>
      <w:r w:rsidR="001C0904">
        <w:rPr>
          <w:szCs w:val="22"/>
        </w:rPr>
        <w:t xml:space="preserve">where and </w:t>
      </w:r>
      <w:r>
        <w:rPr>
          <w:szCs w:val="22"/>
        </w:rPr>
        <w:t>how it has been used and for what reason</w:t>
      </w:r>
      <w:r w:rsidR="001C0904">
        <w:rPr>
          <w:szCs w:val="22"/>
        </w:rPr>
        <w:t xml:space="preserve">. </w:t>
      </w:r>
      <w:r w:rsidR="00CB5272">
        <w:rPr>
          <w:szCs w:val="22"/>
        </w:rPr>
        <w:t xml:space="preserve">The source code for the project has also been commented with Javadoc author tags in each Java file which details the main author of the code and any modification that have been made to the source provided for the project.  </w:t>
      </w:r>
      <w:r w:rsidR="002518BA">
        <w:rPr>
          <w:szCs w:val="22"/>
        </w:rPr>
        <w:t>However to reiterate this information the following sources have been used in the project in a way detailed below:</w:t>
      </w:r>
    </w:p>
    <w:p w:rsidR="002518BA" w:rsidRDefault="002518BA" w:rsidP="00511E03">
      <w:pPr>
        <w:rPr>
          <w:szCs w:val="22"/>
        </w:rPr>
      </w:pPr>
    </w:p>
    <w:p w:rsidR="00CB5272" w:rsidRDefault="0046447C" w:rsidP="00511E03">
      <w:pPr>
        <w:rPr>
          <w:szCs w:val="22"/>
        </w:rPr>
      </w:pPr>
      <w:r>
        <w:rPr>
          <w:szCs w:val="22"/>
        </w:rPr>
        <w:t xml:space="preserve">An Android tutorial for creating an Android application that uses the Google Places API. </w:t>
      </w:r>
    </w:p>
    <w:p w:rsidR="00511E03" w:rsidRPr="00511E03" w:rsidRDefault="00597063" w:rsidP="00511E03">
      <w:pPr>
        <w:rPr>
          <w:szCs w:val="22"/>
        </w:rPr>
      </w:pPr>
      <w:hyperlink r:id="rId30" w:history="1">
        <w:r w:rsidR="00CB5272">
          <w:rPr>
            <w:rStyle w:val="Hyperlink"/>
          </w:rPr>
          <w:t>http://www.androidhive.info/2012/08/android-working-with-google-places-and-maps-tutorial/</w:t>
        </w:r>
      </w:hyperlink>
      <w:r w:rsidR="002518BA">
        <w:rPr>
          <w:szCs w:val="22"/>
        </w:rPr>
        <w:t xml:space="preserve">  </w:t>
      </w:r>
    </w:p>
    <w:p w:rsidR="00CB5272" w:rsidRDefault="004474C9" w:rsidP="00CB5272">
      <w:pPr>
        <w:jc w:val="both"/>
      </w:pPr>
      <w:r>
        <w:t xml:space="preserve">This tutorial </w:t>
      </w:r>
      <w:r w:rsidR="003C05E3">
        <w:t xml:space="preserve">listed above </w:t>
      </w:r>
      <w:r>
        <w:t xml:space="preserve">was completed and the majority of the code provided </w:t>
      </w:r>
      <w:r w:rsidR="00370294">
        <w:t xml:space="preserve">in the tutorial </w:t>
      </w:r>
      <w:r>
        <w:t>was</w:t>
      </w:r>
      <w:r w:rsidR="00370294">
        <w:t xml:space="preserve"> </w:t>
      </w:r>
      <w:r>
        <w:t xml:space="preserve">used. </w:t>
      </w:r>
      <w:r w:rsidR="003C05E3">
        <w:t xml:space="preserve">The classes and view that produced maps were discarded to create new versions using the new Android Maps API. </w:t>
      </w:r>
      <w:r>
        <w:t xml:space="preserve">Some Java files </w:t>
      </w:r>
      <w:r w:rsidR="003C05E3">
        <w:t xml:space="preserve">provided </w:t>
      </w:r>
      <w:r>
        <w:t>were used</w:t>
      </w:r>
      <w:r w:rsidR="003C05E3">
        <w:t xml:space="preserve"> with no modification, whilst others</w:t>
      </w:r>
      <w:r>
        <w:t xml:space="preserve"> were modified to varying extents. More details </w:t>
      </w:r>
      <w:r w:rsidR="003C05E3">
        <w:t xml:space="preserve">of what has been used and what has been modified </w:t>
      </w:r>
      <w:r>
        <w:t>can be seen in the Javadoc of the source code.</w:t>
      </w:r>
    </w:p>
    <w:p w:rsidR="00CB5272" w:rsidRDefault="00CB5272" w:rsidP="00CB5272">
      <w:pPr>
        <w:jc w:val="both"/>
      </w:pPr>
    </w:p>
    <w:p w:rsidR="00CB5272" w:rsidRDefault="00CB5272" w:rsidP="00CB5272">
      <w:pPr>
        <w:jc w:val="both"/>
      </w:pPr>
      <w:r>
        <w:t>The following libraries files were used in the project:</w:t>
      </w:r>
    </w:p>
    <w:p w:rsidR="00CB5272" w:rsidRDefault="00CB5272" w:rsidP="00CB5272">
      <w:pPr>
        <w:jc w:val="both"/>
      </w:pPr>
    </w:p>
    <w:p w:rsidR="00CB5272" w:rsidRPr="004E72C7" w:rsidRDefault="00CB5272" w:rsidP="004E72C7">
      <w:pPr>
        <w:pStyle w:val="ListParagraph"/>
        <w:numPr>
          <w:ilvl w:val="0"/>
          <w:numId w:val="34"/>
        </w:numPr>
        <w:spacing w:line="165" w:lineRule="atLeast"/>
        <w:rPr>
          <w:rFonts w:eastAsia="Times New Roman" w:cs="Times New Roman"/>
          <w:color w:val="000000"/>
          <w:szCs w:val="22"/>
          <w:lang w:eastAsia="en-GB"/>
        </w:rPr>
      </w:pPr>
      <w:r w:rsidRPr="004E72C7">
        <w:rPr>
          <w:rFonts w:eastAsia="Times New Roman" w:cs="Courier New"/>
          <w:color w:val="000000"/>
          <w:szCs w:val="22"/>
          <w:lang w:eastAsia="en-GB"/>
        </w:rPr>
        <w:t>google-api-client-1.10.3-beta.jar</w:t>
      </w:r>
    </w:p>
    <w:p w:rsidR="00CB5272" w:rsidRPr="004E72C7" w:rsidRDefault="00CB5272" w:rsidP="004E72C7">
      <w:pPr>
        <w:pStyle w:val="ListParagraph"/>
        <w:numPr>
          <w:ilvl w:val="0"/>
          <w:numId w:val="34"/>
        </w:numPr>
        <w:spacing w:line="165" w:lineRule="atLeast"/>
        <w:rPr>
          <w:rFonts w:eastAsia="Times New Roman" w:cs="Times New Roman"/>
          <w:color w:val="000000"/>
          <w:szCs w:val="22"/>
          <w:lang w:eastAsia="en-GB"/>
        </w:rPr>
      </w:pPr>
      <w:r w:rsidRPr="004E72C7">
        <w:rPr>
          <w:rFonts w:eastAsia="Times New Roman" w:cs="Courier New"/>
          <w:color w:val="000000"/>
          <w:szCs w:val="22"/>
          <w:lang w:eastAsia="en-GB"/>
        </w:rPr>
        <w:t xml:space="preserve">google-api-client-android2-1.10.3-beta.jar </w:t>
      </w:r>
    </w:p>
    <w:p w:rsidR="00CB5272" w:rsidRPr="004E72C7" w:rsidRDefault="00CB5272" w:rsidP="004E72C7">
      <w:pPr>
        <w:pStyle w:val="ListParagraph"/>
        <w:numPr>
          <w:ilvl w:val="0"/>
          <w:numId w:val="34"/>
        </w:numPr>
        <w:spacing w:line="165" w:lineRule="atLeast"/>
        <w:rPr>
          <w:rFonts w:eastAsia="Times New Roman" w:cs="Times New Roman"/>
          <w:color w:val="000000"/>
          <w:szCs w:val="22"/>
          <w:lang w:eastAsia="en-GB"/>
        </w:rPr>
      </w:pPr>
      <w:r w:rsidRPr="004E72C7">
        <w:rPr>
          <w:rFonts w:eastAsia="Times New Roman" w:cs="Courier New"/>
          <w:color w:val="000000"/>
          <w:szCs w:val="22"/>
          <w:lang w:eastAsia="en-GB"/>
        </w:rPr>
        <w:t>google-oauth-client-1.10.3-beta.jar</w:t>
      </w:r>
    </w:p>
    <w:p w:rsidR="00CB5272" w:rsidRPr="004E72C7" w:rsidRDefault="00CB5272" w:rsidP="004E72C7">
      <w:pPr>
        <w:pStyle w:val="ListParagraph"/>
        <w:numPr>
          <w:ilvl w:val="0"/>
          <w:numId w:val="34"/>
        </w:numPr>
        <w:spacing w:line="165" w:lineRule="atLeast"/>
        <w:rPr>
          <w:rFonts w:eastAsia="Times New Roman" w:cs="Times New Roman"/>
          <w:color w:val="000000"/>
          <w:szCs w:val="22"/>
          <w:lang w:eastAsia="en-GB"/>
        </w:rPr>
      </w:pPr>
      <w:r w:rsidRPr="004E72C7">
        <w:rPr>
          <w:rFonts w:eastAsia="Times New Roman" w:cs="Courier New"/>
          <w:color w:val="000000"/>
          <w:szCs w:val="22"/>
          <w:lang w:eastAsia="en-GB"/>
        </w:rPr>
        <w:t>google-http-client-1.10.3-beta.jar</w:t>
      </w:r>
    </w:p>
    <w:p w:rsidR="00CB5272" w:rsidRPr="004E72C7" w:rsidRDefault="00CB5272" w:rsidP="004E72C7">
      <w:pPr>
        <w:pStyle w:val="ListParagraph"/>
        <w:numPr>
          <w:ilvl w:val="0"/>
          <w:numId w:val="34"/>
        </w:numPr>
        <w:spacing w:line="165" w:lineRule="atLeast"/>
        <w:rPr>
          <w:rFonts w:eastAsia="Times New Roman" w:cs="Times New Roman"/>
          <w:color w:val="000000"/>
          <w:szCs w:val="22"/>
          <w:lang w:eastAsia="en-GB"/>
        </w:rPr>
      </w:pPr>
      <w:r w:rsidRPr="004E72C7">
        <w:rPr>
          <w:rFonts w:eastAsia="Times New Roman" w:cs="Courier New"/>
          <w:color w:val="000000"/>
          <w:szCs w:val="22"/>
          <w:lang w:eastAsia="en-GB"/>
        </w:rPr>
        <w:t xml:space="preserve">google-http-client-android2-1.10.3-beta.jar </w:t>
      </w:r>
    </w:p>
    <w:p w:rsidR="00CB5272" w:rsidRPr="004E72C7" w:rsidRDefault="00CB5272" w:rsidP="004E72C7">
      <w:pPr>
        <w:pStyle w:val="ListParagraph"/>
        <w:numPr>
          <w:ilvl w:val="0"/>
          <w:numId w:val="34"/>
        </w:numPr>
        <w:spacing w:line="165" w:lineRule="atLeast"/>
        <w:rPr>
          <w:rFonts w:eastAsia="Times New Roman" w:cs="Times New Roman"/>
          <w:color w:val="000000"/>
          <w:szCs w:val="22"/>
          <w:lang w:eastAsia="en-GB"/>
        </w:rPr>
      </w:pPr>
      <w:r w:rsidRPr="004E72C7">
        <w:rPr>
          <w:rFonts w:eastAsia="Times New Roman" w:cs="Courier New"/>
          <w:color w:val="000000"/>
          <w:szCs w:val="22"/>
          <w:lang w:eastAsia="en-GB"/>
        </w:rPr>
        <w:t xml:space="preserve">google-http-client-android3-1.10.3-beta.jar </w:t>
      </w:r>
    </w:p>
    <w:p w:rsidR="00CB5272" w:rsidRPr="004E72C7" w:rsidRDefault="00CB5272" w:rsidP="004E72C7">
      <w:pPr>
        <w:pStyle w:val="ListParagraph"/>
        <w:numPr>
          <w:ilvl w:val="0"/>
          <w:numId w:val="34"/>
        </w:numPr>
        <w:spacing w:line="165" w:lineRule="atLeast"/>
        <w:rPr>
          <w:rFonts w:eastAsia="Times New Roman" w:cs="Times New Roman"/>
          <w:color w:val="000000"/>
          <w:szCs w:val="22"/>
          <w:lang w:eastAsia="en-GB"/>
        </w:rPr>
      </w:pPr>
      <w:r w:rsidRPr="004E72C7">
        <w:rPr>
          <w:rFonts w:eastAsia="Times New Roman" w:cs="Courier New"/>
          <w:color w:val="000000"/>
          <w:szCs w:val="22"/>
          <w:lang w:eastAsia="en-GB"/>
        </w:rPr>
        <w:t>gson-2.1.jar</w:t>
      </w:r>
    </w:p>
    <w:p w:rsidR="00CB5272" w:rsidRPr="004E72C7" w:rsidRDefault="00CB5272" w:rsidP="004E72C7">
      <w:pPr>
        <w:pStyle w:val="ListParagraph"/>
        <w:numPr>
          <w:ilvl w:val="0"/>
          <w:numId w:val="34"/>
        </w:numPr>
        <w:spacing w:line="165" w:lineRule="atLeast"/>
        <w:rPr>
          <w:rFonts w:eastAsia="Times New Roman" w:cs="Times New Roman"/>
          <w:color w:val="000000"/>
          <w:szCs w:val="22"/>
          <w:lang w:eastAsia="en-GB"/>
        </w:rPr>
      </w:pPr>
      <w:r w:rsidRPr="004E72C7">
        <w:rPr>
          <w:rFonts w:eastAsia="Times New Roman" w:cs="Courier New"/>
          <w:color w:val="000000"/>
          <w:szCs w:val="22"/>
          <w:lang w:eastAsia="en-GB"/>
        </w:rPr>
        <w:t>guava-11.0.1.jar</w:t>
      </w:r>
    </w:p>
    <w:p w:rsidR="00CB5272" w:rsidRPr="004E72C7" w:rsidRDefault="00CB5272" w:rsidP="004E72C7">
      <w:pPr>
        <w:pStyle w:val="ListParagraph"/>
        <w:numPr>
          <w:ilvl w:val="0"/>
          <w:numId w:val="34"/>
        </w:numPr>
        <w:spacing w:line="165" w:lineRule="atLeast"/>
        <w:rPr>
          <w:rFonts w:eastAsia="Times New Roman" w:cs="Times New Roman"/>
          <w:color w:val="000000"/>
          <w:szCs w:val="22"/>
          <w:lang w:eastAsia="en-GB"/>
        </w:rPr>
      </w:pPr>
      <w:r w:rsidRPr="004E72C7">
        <w:rPr>
          <w:rFonts w:eastAsia="Times New Roman" w:cs="Courier New"/>
          <w:color w:val="000000"/>
          <w:szCs w:val="22"/>
          <w:lang w:eastAsia="en-GB"/>
        </w:rPr>
        <w:t>jackson-core-asl-1.9.4.jar</w:t>
      </w:r>
    </w:p>
    <w:p w:rsidR="00CB5272" w:rsidRPr="004E72C7" w:rsidRDefault="00CB5272" w:rsidP="004E72C7">
      <w:pPr>
        <w:pStyle w:val="ListParagraph"/>
        <w:numPr>
          <w:ilvl w:val="0"/>
          <w:numId w:val="34"/>
        </w:numPr>
        <w:spacing w:line="165" w:lineRule="atLeast"/>
        <w:rPr>
          <w:rFonts w:eastAsia="Times New Roman" w:cs="Times New Roman"/>
          <w:color w:val="000000"/>
          <w:szCs w:val="22"/>
          <w:lang w:eastAsia="en-GB"/>
        </w:rPr>
      </w:pPr>
      <w:r w:rsidRPr="004E72C7">
        <w:rPr>
          <w:rFonts w:eastAsia="Times New Roman" w:cs="Courier New"/>
          <w:color w:val="000000"/>
          <w:szCs w:val="22"/>
          <w:lang w:eastAsia="en-GB"/>
        </w:rPr>
        <w:t>jsr305-1.3.9.jar</w:t>
      </w:r>
    </w:p>
    <w:p w:rsidR="00CB5272" w:rsidRPr="004E72C7" w:rsidRDefault="00CB5272" w:rsidP="004E72C7">
      <w:pPr>
        <w:pStyle w:val="ListParagraph"/>
        <w:numPr>
          <w:ilvl w:val="0"/>
          <w:numId w:val="34"/>
        </w:numPr>
        <w:spacing w:line="165" w:lineRule="atLeast"/>
        <w:rPr>
          <w:rFonts w:eastAsia="Times New Roman" w:cs="Times New Roman"/>
          <w:color w:val="000000"/>
          <w:szCs w:val="22"/>
          <w:lang w:eastAsia="en-GB"/>
        </w:rPr>
      </w:pPr>
      <w:r w:rsidRPr="004E72C7">
        <w:rPr>
          <w:rFonts w:eastAsia="Times New Roman" w:cs="Courier New"/>
          <w:color w:val="000000"/>
          <w:szCs w:val="22"/>
          <w:lang w:eastAsia="en-GB"/>
        </w:rPr>
        <w:t>protobuf-java-2.2.0.jar</w:t>
      </w:r>
    </w:p>
    <w:p w:rsidR="008D784F" w:rsidRDefault="008D784F" w:rsidP="00CB5272">
      <w:pPr>
        <w:jc w:val="both"/>
      </w:pPr>
    </w:p>
    <w:p w:rsidR="00742ADD" w:rsidRDefault="008D784F" w:rsidP="008D784F">
      <w:pPr>
        <w:jc w:val="both"/>
      </w:pPr>
      <w:r>
        <w:t xml:space="preserve">These libraries are part of Google APIs Client Library for Java. The Java client library is used in the application created for accessing Google APIs using JSON. The client library files work on the android platform </w:t>
      </w:r>
      <w:r w:rsidR="00E92E42">
        <w:t>as it’s</w:t>
      </w:r>
      <w:r>
        <w:t xml:space="preserve"> support</w:t>
      </w:r>
      <w:r w:rsidR="00E92E42">
        <w:t xml:space="preserve">ed by the Java language. The </w:t>
      </w:r>
      <w:r w:rsidR="00194765">
        <w:t xml:space="preserve">latest version of the </w:t>
      </w:r>
      <w:r w:rsidR="00742ADD">
        <w:t xml:space="preserve">Google APIs Client Library for Java can be </w:t>
      </w:r>
      <w:r w:rsidR="00194765">
        <w:t xml:space="preserve">researched and </w:t>
      </w:r>
      <w:r w:rsidR="00742ADD">
        <w:t>downloaded here:</w:t>
      </w:r>
      <w:r w:rsidR="00194765">
        <w:t xml:space="preserve"> </w:t>
      </w:r>
      <w:hyperlink r:id="rId31" w:history="1">
        <w:r w:rsidR="00742ADD">
          <w:rPr>
            <w:rStyle w:val="Hyperlink"/>
          </w:rPr>
          <w:t>https://code.google.com/p/google-api-java-client/wiki/Setup</w:t>
        </w:r>
      </w:hyperlink>
    </w:p>
    <w:p w:rsidR="00742ADD" w:rsidRDefault="00742ADD" w:rsidP="008D784F">
      <w:pPr>
        <w:jc w:val="both"/>
      </w:pPr>
    </w:p>
    <w:p w:rsidR="00742ADD" w:rsidRDefault="00742ADD" w:rsidP="008D784F">
      <w:pPr>
        <w:jc w:val="both"/>
      </w:pPr>
    </w:p>
    <w:p w:rsidR="00742ADD" w:rsidRDefault="00742ADD" w:rsidP="008D784F">
      <w:pPr>
        <w:jc w:val="both"/>
      </w:pPr>
    </w:p>
    <w:p w:rsidR="008D784F" w:rsidRDefault="008D784F" w:rsidP="008D784F">
      <w:pPr>
        <w:jc w:val="both"/>
      </w:pPr>
    </w:p>
    <w:p w:rsidR="00E92E42" w:rsidRDefault="00E92E42" w:rsidP="008D784F">
      <w:pPr>
        <w:jc w:val="both"/>
      </w:pPr>
    </w:p>
    <w:p w:rsidR="00E92E42" w:rsidRDefault="00E92E42" w:rsidP="008D784F">
      <w:pPr>
        <w:jc w:val="both"/>
      </w:pPr>
    </w:p>
    <w:p w:rsidR="00E92E42" w:rsidRDefault="00E92E42" w:rsidP="008D784F">
      <w:pPr>
        <w:jc w:val="both"/>
      </w:pPr>
    </w:p>
    <w:p w:rsidR="00E92E42" w:rsidRDefault="00E92E42" w:rsidP="008D784F">
      <w:pPr>
        <w:jc w:val="both"/>
      </w:pPr>
    </w:p>
    <w:p w:rsidR="00E92E42" w:rsidRDefault="00E92E42" w:rsidP="008D784F">
      <w:pPr>
        <w:jc w:val="both"/>
      </w:pPr>
    </w:p>
    <w:p w:rsidR="00E92E42" w:rsidRDefault="00E92E42" w:rsidP="008D784F">
      <w:pPr>
        <w:jc w:val="both"/>
      </w:pPr>
    </w:p>
    <w:p w:rsidR="00E92E42" w:rsidRDefault="00E92E42" w:rsidP="008D784F">
      <w:pPr>
        <w:jc w:val="both"/>
      </w:pPr>
    </w:p>
    <w:p w:rsidR="00E92E42" w:rsidRDefault="00E92E42" w:rsidP="008D784F">
      <w:pPr>
        <w:jc w:val="both"/>
      </w:pPr>
    </w:p>
    <w:p w:rsidR="00E92E42" w:rsidRDefault="00E92E42" w:rsidP="008D784F">
      <w:pPr>
        <w:jc w:val="both"/>
      </w:pPr>
    </w:p>
    <w:p w:rsidR="00E92E42" w:rsidRDefault="00E92E42" w:rsidP="008D784F">
      <w:pPr>
        <w:jc w:val="both"/>
      </w:pPr>
    </w:p>
    <w:p w:rsidR="002B0070" w:rsidRDefault="009F31F3" w:rsidP="004F1DC9">
      <w:pPr>
        <w:pStyle w:val="AppendixSection"/>
        <w:rPr>
          <w:rFonts w:asciiTheme="minorHAnsi" w:hAnsiTheme="minorHAnsi"/>
        </w:rPr>
      </w:pPr>
      <w:bookmarkStart w:id="46" w:name="_Toc353978995"/>
      <w:r>
        <w:rPr>
          <w:rFonts w:asciiTheme="minorHAnsi" w:hAnsiTheme="minorHAnsi"/>
        </w:rPr>
        <w:lastRenderedPageBreak/>
        <w:t>Original Graphical User Interface Design</w:t>
      </w:r>
      <w:bookmarkEnd w:id="46"/>
    </w:p>
    <w:p w:rsidR="009F31F3" w:rsidRPr="002844B4" w:rsidRDefault="00597063" w:rsidP="009F31F3">
      <w:pPr>
        <w:tabs>
          <w:tab w:val="right" w:pos="8300"/>
        </w:tabs>
        <w:spacing w:after="200" w:line="276" w:lineRule="auto"/>
        <w:rPr>
          <w:rFonts w:ascii="Calibri" w:eastAsia="Times New Roman" w:hAnsi="Calibri" w:cs="Times New Roman"/>
          <w:szCs w:val="22"/>
          <w:lang w:eastAsia="zh-CN" w:bidi="ta-IN"/>
        </w:rPr>
      </w:pPr>
      <w:r>
        <w:rPr>
          <w:rFonts w:ascii="Calibri" w:eastAsia="Times New Roman" w:hAnsi="Calibri" w:cs="Times New Roman"/>
          <w:noProof/>
          <w:szCs w:val="22"/>
          <w:lang w:eastAsia="en-GB"/>
        </w:rPr>
        <w:pict>
          <v:group id="_x0000_s1525" style="position:absolute;margin-left:-77.05pt;margin-top:20pt;width:169.65pt;height:284pt;z-index:252289024" coordorigin="259,2360" coordsize="3393,5680">
            <v:group id="_x0000_s1526" style="position:absolute;left:259;top:2360;width:3393;height:5680" coordorigin="3750,1924" coordsize="3393,5680">
              <v:group id="_x0000_s1527" style="position:absolute;left:3750;top:1924;width:3393;height:5680" coordorigin="3750,1924" coordsize="3393,5680">
                <v:roundrect id="AutoShape 11" o:spid="_x0000_s1528" style="position:absolute;left:3750;top:1924;width:3190;height:568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LHRtMIA&#10;AADcAAAADwAAAGRycy9kb3ducmV2LnhtbERP24rCMBB9F/yHMAu+yDZVWF26RhFREBTEyweMzfSy&#10;20xKE7Xu1xtB8G0O5zqTWWsqcaXGlZYVDKIYBHFqdcm5gtNx9fkNwnlkjZVlUnAnB7NptzPBRNsb&#10;7+l68LkIIewSVFB4XydSurQggy6yNXHgMtsY9AE2udQN3kK4qeQwjkfSYMmhocCaFgWlf4eLUaD5&#10;9+tytFmfz/l2fFq6s//fbZTqfbTzHxCeWv8Wv9xrHeaPBvB8Jlwgp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UsdG0wgAAANwAAAAPAAAAAAAAAAAAAAAAAJgCAABkcnMvZG93&#10;bnJldi54bWxQSwUGAAAAAAQABAD1AAAAhwMAAAAA&#10;" fillcolor="#bfbfbf" strokeweight="2.5pt">
                  <v:shadow color="#868686"/>
                </v:roundrect>
                <v:roundrect id="AutoShape 13" o:spid="_x0000_s1529" style="position:absolute;left:3940;top:2094;width:2830;height:496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YVjcIA&#10;AADcAAAADwAAAGRycy9kb3ducmV2LnhtbERPS4vCMBC+C/6HMIIX0XRFqlajiMvCInvxdR+bsa02&#10;k9JErf76zcKCt/n4njNfNqYUd6pdYVnBxyACQZxaXXCm4LD/6k9AOI+ssbRMCp7kYLlot+aYaPvg&#10;Ld13PhMhhF2CCnLvq0RKl+Zk0A1sRRy4s60N+gDrTOoaHyHclHIYRbE0WHBoyLGidU7pdXczCnrx&#10;xNF6c3Wn06X5GU9Hryo6firV7TSrGQhPjX+L/93fOsyPh/D3TLhAL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dhWNwgAAANwAAAAPAAAAAAAAAAAAAAAAAJgCAABkcnMvZG93&#10;bnJldi54bWxQSwUGAAAAAAQABAD1AAAAhwMAAAAA&#10;" strokeweight="1pt">
                  <v:stroke dashstyle="dash"/>
                  <v:shadow color="#868686"/>
                </v:roundrect>
                <v:roundrect id="AutoShape 14" o:spid="_x0000_s1530" style="position:absolute;left:4012;top:7144;width:739;height:3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ttVK8AA&#10;AADcAAAADwAAAGRycy9kb3ducmV2LnhtbERPy6rCMBDdC/5DGMGdplYQqUYRQRAvePGB66EZ22Iz&#10;KUmuVr/+RhDczeE8Z75sTS3u5HxlWcFomIAgzq2uuFBwPm0GUxA+IGusLZOCJ3lYLrqdOWbaPvhA&#10;92MoRAxhn6GCMoQmk9LnJRn0Q9sQR+5qncEQoSukdviI4aaWaZJMpMGKY0OJDa1Lym/HP6Ngt90/&#10;8ZfTWla7tfu5vS6n6zRVqt9rVzMQgdrwFX/cWx3nT8bwfiZeIB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2ttVK8AAAADcAAAADwAAAAAAAAAAAAAAAACYAgAAZHJzL2Rvd25y&#10;ZXYueG1sUEsFBgAAAAAEAAQA9QAAAIUDAAAAAA==&#10;" strokeweight="1.5pt">
                  <v:shadow color="#868686"/>
                </v:roundrect>
                <v:roundrect id="AutoShape 15" o:spid="_x0000_s1531" style="position:absolute;left:4971;top:7144;width:739;height:3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LNX8AA&#10;AADcAAAADwAAAGRycy9kb3ducmV2LnhtbERPy6rCMBDdC/5DGMGdphYRqUYRQRAvePGB66EZ22Iz&#10;KUmuVr/+RhDczeE8Z75sTS3u5HxlWcFomIAgzq2uuFBwPm0GUxA+IGusLZOCJ3lYLrqdOWbaPvhA&#10;92MoRAxhn6GCMoQmk9LnJRn0Q9sQR+5qncEQoSukdviI4aaWaZJMpMGKY0OJDa1Lym/HP6Ngt90/&#10;8ZfTWla7tfu5vS6n6zRVqt9rVzMQgdrwFX/cWx3nT8bwfiZeIB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VTLNX8AAAADcAAAADwAAAAAAAAAAAAAAAACYAgAAZHJzL2Rvd25y&#10;ZXYueG1sUEsFBgAAAAAEAAQA9QAAAIUDAAAAAA==&#10;" strokeweight="1.5pt">
                  <v:shadow color="#868686"/>
                </v:roundrect>
                <v:roundrect id="AutoShape 16" o:spid="_x0000_s1532" style="position:absolute;left:5941;top:7144;width:739;height:3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n5oxMAA&#10;AADcAAAADwAAAGRycy9kb3ducmV2LnhtbERPy6rCMBDdC/5DGMGdphYUqUYRQRAvePGB66EZ22Iz&#10;KUmuVr/+RhDczeE8Z75sTS3u5HxlWcFomIAgzq2uuFBwPm0GUxA+IGusLZOCJ3lYLrqdOWbaPvhA&#10;92MoRAxhn6GCMoQmk9LnJRn0Q9sQR+5qncEQoSukdviI4aaWaZJMpMGKY0OJDa1Lym/HP6Ngt90/&#10;8ZfTWla7tfu5vS6n6zRVqt9rVzMQgdrwFX/cWx3nT8bwfiZeIB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n5oxMAAAADcAAAADwAAAAAAAAAAAAAAAACYAgAAZHJzL2Rvd25y&#10;ZXYueG1sUEsFBgAAAAAEAAQA9QAAAIUDAAAAAA==&#10;" strokeweight="1.5pt">
                  <v:shadow color="#868686"/>
                </v:roundrect>
                <v:roundrect id="AutoShape 19" o:spid="_x0000_s1533" style="position:absolute;left:4121;top:4937;width:2439;height:4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mnsIA&#10;AADcAAAADwAAAGRycy9kb3ducmV2LnhtbERPTYvCMBC9L/gfwgheFk11oWg1ioiKe9zugtehGdti&#10;M6lNNPXfm4WFvc3jfc5q05tGPKhztWUF00kCgriwuuZSwc/3YTwH4TyyxsYyKXiSg8168LbCTNvA&#10;X/TIfSliCLsMFVTet5mUrqjIoJvYljhyF9sZ9BF2pdQdhhhuGjlLklQarDk2VNjSrqLimt+NgkWY&#10;b3fnxfv59tzfb599HpKPY1BqNOy3SxCeev8v/nOfdJyfpvD7TLxAr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5KeaewgAAANwAAAAPAAAAAAAAAAAAAAAAAJgCAABkcnMvZG93&#10;bnJldi54bWxQSwUGAAAAAAQABAD1AAAAhwMAAAAA&#10;" fillcolor="#c6d9f1" strokecolor="#548dd4" strokeweight="1.5pt"/>
                <v:roundrect id="AutoShape 21" o:spid="_x0000_s1534" style="position:absolute;left:4121;top:5697;width:2440;height:4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VDBcMA&#10;AADcAAAADwAAAGRycy9kb3ducmV2LnhtbERPTWvCQBC9C/6HZQq9lGZjCxpjVhFpS3s0FrwO2TEJ&#10;zc7G7OrGf98tFLzN431OsRlNJ640uNayglmSgiCurG65VvB9eH/OQDiPrLGzTApu5GCznk4KzLUN&#10;vKdr6WsRQ9jlqKDxvs+ldFVDBl1ie+LInexg0Ec41FIPGGK46eRLms6lwZZjQ4M97RqqfsqLUbAM&#10;2XZ3XD4dz7e3y/lrLEP6+hGUenwYtysQnkZ/F/+7P3WcP1/A3zPxArn+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mVDBcMAAADcAAAADwAAAAAAAAAAAAAAAACYAgAAZHJzL2Rv&#10;d25yZXYueG1sUEsFBgAAAAAEAAQA9QAAAIgDAAAAAA==&#10;" fillcolor="#c6d9f1" strokecolor="#548dd4" strokeweight="1.5pt"/>
                <v:group id="Group 28" o:spid="_x0000_s1535" style="position:absolute;left:4174;top:4949;width:307;height:378" coordorigin="6320,8996" coordsize="700,66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obXP6xgAAANwA&#10;AAAPAAAAAAAAAAAAAAAAAKoCAABkcnMvZG93bnJldi54bWxQSwUGAAAAAAQABAD6AAAAnQMAAAAA&#10;">
                  <v:oval id="Oval 23" o:spid="_x0000_s1536" style="position:absolute;left:6440;top:9110;width:470;height:43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OEGMIA&#10;AADcAAAADwAAAGRycy9kb3ducmV2LnhtbERPTWvCQBC9F/oflin0VjeRNq3RVUQsCL3UjXgesmMS&#10;zM6G7Jqk/94tFHqbx/uc1WayrRio941jBeksAUFcOtNwpeBUfL58gPAB2WDrmBT8kIfN+vFhhblx&#10;Ix9p0KESMYR9jgrqELpcSl/WZNHPXEccuYvrLYYI+0qaHscYbls5T5JMWmw4NtTY0a6m8qpvVsFX&#10;od9fT9k53X+P2zTwpBdvg1bq+WnaLkEEmsK/+M99MHF+toDfZ+IFcn0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1A4QYwgAAANwAAAAPAAAAAAAAAAAAAAAAAJgCAABkcnMvZG93&#10;bnJldi54bWxQSwUGAAAAAAQABAD1AAAAhwMAAAAA&#10;" strokeweight="1pt">
                    <v:shadow color="#868686"/>
                  </v:oval>
                  <v:shape id="AutoShape 24" o:spid="_x0000_s1537" type="#_x0000_t32" style="position:absolute;left:6670;top:8996;width:0;height:261;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TRU4sUAAADcAAAADwAAAGRycy9kb3ducmV2LnhtbESPT2sCMRDF70K/Q5hCb5ptkVq2RpFC&#10;QVsq+Oegt2Ez7i4mkyWJun77zqHQ2wzvzXu/mc5779SVYmoDG3geFaCIq2Bbrg3sd5/DN1ApI1t0&#10;gcnAnRLMZw+DKZY23HhD122ulYRwKtFAk3NXap2qhjymUeiIRTuF6DHLGmttI94k3Dv9UhSv2mPL&#10;0tBgRx8NVeftxRtY778dfd1j5w7u+HOOhyOOdytjnh77xTuoTH3+N/9dL63gTwRfnpEJ9Ow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TRU4sUAAADcAAAADwAAAAAAAAAA&#10;AAAAAAChAgAAZHJzL2Rvd25yZXYueG1sUEsFBgAAAAAEAAQA+QAAAJMDAAAAAA==&#10;" strokeweight="1pt">
                    <v:shadow color="#868686"/>
                  </v:shape>
                  <v:shape id="AutoShape 25" o:spid="_x0000_s1538" type="#_x0000_t32" style="position:absolute;left:6670;top:9396;width:0;height:261;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njxecIAAADcAAAADwAAAGRycy9kb3ducmV2LnhtbERPS2sCMRC+F/wPYQRvNWspKqtRRCi0&#10;ioKPg96Gzbi7mEyWJNX135tCwdt8fM+ZzltrxI18qB0rGPQzEMSF0zWXCo6Hr/cxiBCRNRrHpOBB&#10;AeazztsUc+3uvKPbPpYihXDIUUEVY5NLGYqKLIa+a4gTd3HeYkzQl1J7vKdwa+RHlg2lxZpTQ4UN&#10;LSsqrvtfq2B7XBtaPXxjTua8ufrTGT8PP0r1uu1iAiJSG1/if/e3TvNHA/h7Jl0gZ0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njxecIAAADcAAAADwAAAAAAAAAAAAAA&#10;AAChAgAAZHJzL2Rvd25yZXYueG1sUEsFBgAAAAAEAAQA+QAAAJADAAAAAA==&#10;" strokeweight="1pt">
                    <v:shadow color="#868686"/>
                  </v:shape>
                  <v:shape id="AutoShape 26" o:spid="_x0000_s1539" type="#_x0000_t32" style="position:absolute;left:6320;top:9337;width:270;height:0;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XdoiMUAAADcAAAADwAAAGRycy9kb3ducmV2LnhtbERPS2vCQBC+F/oflhF6kbqJB1uiqwSx&#10;D/SiqUW8DdkxCc3OhuzWRH+9WxB6m4/vObNFb2pxptZVlhXEowgEcW51xYWC/dfb8ysI55E11pZJ&#10;wYUcLOaPDzNMtO14R+fMFyKEsEtQQel9k0jp8pIMupFtiAN3sq1BH2BbSN1iF8JNLcdRNJEGKw4N&#10;JTa0LCn/yX6NguNwv9peu+shnny8p5vDd7zO0lipp0GfTkF46v2/+O7+1GH+yxj+ngkXyPkN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XdoiMUAAADcAAAADwAAAAAAAAAA&#10;AAAAAAChAgAAZHJzL2Rvd25yZXYueG1sUEsFBgAAAAAEAAQA+QAAAJMDAAAAAA==&#10;" strokeweight="1pt">
                    <v:shadow color="#868686"/>
                  </v:shape>
                  <v:shape id="AutoShape 27" o:spid="_x0000_s1540" type="#_x0000_t32" style="position:absolute;left:6750;top:9337;width:270;height:0;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jvNE8YAAADcAAAADwAAAGRycy9kb3ducmV2LnhtbERPTWvCQBC9F/wPywi9lLqJBS2pq4RS&#10;a7GXGhXpbciOSTA7G7KrSf31XaHQ2zze58wWvanFhVpXWVYQjyIQxLnVFRcKdtvl4zMI55E11pZJ&#10;wQ85WMwHdzNMtO14Q5fMFyKEsEtQQel9k0jp8pIMupFtiAN3tK1BH2BbSN1iF8JNLcdRNJEGKw4N&#10;JTb0WlJ+ys5GwffD7u3r2l0P8WT1nn4e9vE6S2Ol7od9+gLCU+//xX/uDx3mT5/g9ky4QM5/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o7zRPGAAAA3AAAAA8AAAAAAAAA&#10;AAAAAAAAoQIAAGRycy9kb3ducmV2LnhtbFBLBQYAAAAABAAEAPkAAACUAwAAAAA=&#10;" strokeweight="1pt">
                    <v:shadow color="#868686"/>
                  </v:shape>
                </v:group>
                <v:shape id="Text Box 30" o:spid="_x0000_s1541" type="#_x0000_t202" style="position:absolute;left:4363;top:4924;width:2574;height:43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21qnsEA&#10;AADcAAAADwAAAGRycy9kb3ducmV2LnhtbERPS4vCMBC+C/sfwix402QXH7vVKMuK4ElRV2FvQzO2&#10;xWZSmmjrvzeC4G0+vudM560txZVqXzjW8NFXIIhTZwrONPztl70vED4gGywdk4YbeZjP3jpTTIxr&#10;eEvXXchEDGGfoIY8hCqR0qc5WfR9VxFH7uRqiyHCOpOmxiaG21J+KjWSFguODTlW9JtTet5drIbD&#10;+vR/HKhNtrDDqnGtkmy/pdbd9/ZnAiJQG17ip3tl4vzxAB7PxAvk7A4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ttap7BAAAA3AAAAA8AAAAAAAAAAAAAAAAAmAIAAGRycy9kb3du&#10;cmV2LnhtbFBLBQYAAAAABAAEAPUAAACGAwAAAAA=&#10;" filled="f" stroked="f">
                  <v:textbox style="mso-next-textbox:#Text Box 30">
                    <w:txbxContent>
                      <w:p w:rsidR="005802E6" w:rsidRPr="004B60B0" w:rsidRDefault="005802E6" w:rsidP="009F31F3">
                        <w:pPr>
                          <w:rPr>
                            <w:b/>
                            <w:sz w:val="20"/>
                            <w:szCs w:val="20"/>
                          </w:rPr>
                        </w:pPr>
                        <w:r w:rsidRPr="004B60B0">
                          <w:rPr>
                            <w:b/>
                            <w:sz w:val="20"/>
                            <w:szCs w:val="20"/>
                          </w:rPr>
                          <w:t>Use Current Location</w:t>
                        </w:r>
                      </w:p>
                    </w:txbxContent>
                  </v:textbox>
                </v:shape>
                <v:roundrect id="AutoShape 31" o:spid="_x0000_s1542" style="position:absolute;left:4174;top:5767;width:2336;height:27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70YcQA&#10;AADcAAAADwAAAGRycy9kb3ducmV2LnhtbERPS2vCQBC+F/oflin0Vjct1Ed0FQlt9KJibMHjkJ0m&#10;wexsyG6T+O9dodDbfHzPWawGU4uOWldZVvA6ikAQ51ZXXCj4On2+TEE4j6yxtkwKruRgtXx8WGCs&#10;bc9H6jJfiBDCLkYFpfdNLKXLSzLoRrYhDtyPbQ36ANtC6hb7EG5q+RZFY2mw4tBQYkNJSfkl+zUK&#10;9tmuGE7pbLbJ9udEfhzS72OSKvX8NKznIDwN/l/8597qMH/yDvdnwgVye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ke9GHEAAAA3AAAAA8AAAAAAAAAAAAAAAAAmAIAAGRycy9k&#10;b3ducmV2LnhtbFBLBQYAAAAABAAEAPUAAACJAwAAAAA=&#10;" strokeweight="1pt">
                  <v:shadow color="#868686"/>
                </v:roundrect>
                <v:shape id="Text Box 32" o:spid="_x0000_s1543" type="#_x0000_t202" style="position:absolute;left:4120;top:5704;width:3023;height:38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NRcsIA&#10;AADcAAAADwAAAGRycy9kb3ducmV2LnhtbERPS2vCQBC+C/0PyxR6092Kjza6SlEKPSnGKvQ2ZMck&#10;mJ0N2a2J/94VBG/z8T1nvuxsJS7U+NKxhveBAkGcOVNyruF3/93/AOEDssHKMWm4kofl4qU3x8S4&#10;lnd0SUMuYgj7BDUUIdSJlD4ryKIfuJo4cifXWAwRNrk0DbYx3FZyqNREWiw5NhRY06qg7Jz+Ww2H&#10;zenvOFLbfG3Hdes6Jdl+Sq3fXruvGYhAXXiKH+4fE+dPJ3B/Jl4gFz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U81FywgAAANwAAAAPAAAAAAAAAAAAAAAAAJgCAABkcnMvZG93&#10;bnJldi54bWxQSwUGAAAAAAQABAD1AAAAhwMAAAAA&#10;" filled="f" stroked="f">
                  <v:textbox style="mso-next-textbox:#Text Box 32">
                    <w:txbxContent>
                      <w:p w:rsidR="005802E6" w:rsidRPr="002844B4" w:rsidRDefault="005802E6" w:rsidP="009F31F3">
                        <w:pPr>
                          <w:rPr>
                            <w:color w:val="404040"/>
                            <w:sz w:val="18"/>
                            <w:szCs w:val="18"/>
                          </w:rPr>
                        </w:pPr>
                        <w:r w:rsidRPr="002844B4">
                          <w:rPr>
                            <w:color w:val="404040"/>
                            <w:sz w:val="18"/>
                            <w:szCs w:val="18"/>
                          </w:rPr>
                          <w:t>Enter City, Town, Post Code...</w:t>
                        </w:r>
                      </w:p>
                    </w:txbxContent>
                  </v:textbox>
                </v:shape>
                <v:shape id="AutoShape 33" o:spid="_x0000_s1544" type="#_x0000_t32" style="position:absolute;left:4227;top:5817;width:0;height:198;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t3MlsMAAADcAAAADwAAAGRycy9kb3ducmV2LnhtbERP32vCMBB+H/g/hBP2NtONMUfXVIYg&#10;zA2FVR/07WhubTG5lCRq/e8XQfDtPr6fV8wGa8SJfOgcK3ieZCCIa6c7bhRsN4undxAhIms0jknB&#10;hQLMytFDgbl2Z/6lUxUbkUI45KigjbHPpQx1SxbDxPXEiftz3mJM0DdSezyncGvkS5a9SYsdp4YW&#10;e5q3VB+qo1Ww3v4Y+r743uzMfnXwuz2+bpZKPY6Hzw8QkYZ4F9/cXzrNn07h+ky6QJb/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7dzJbDAAAA3AAAAA8AAAAAAAAAAAAA&#10;AAAAoQIAAGRycy9kb3ducmV2LnhtbFBLBQYAAAAABAAEAPkAAACRAwAAAAA=&#10;" strokeweight="1pt">
                  <v:shadow color="#868686"/>
                </v:shape>
              </v:group>
              <v:shape id="Text Box 17" o:spid="_x0000_s1545" type="#_x0000_t202" style="position:absolute;left:4292;top:3244;width:2578;height:68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" filled="f" stroked="f">
                <v:textbox style="mso-next-textbox:#Text Box 17">
                  <w:txbxContent>
                    <w:p w:rsidR="005802E6" w:rsidRPr="00D931A1" w:rsidRDefault="005802E6" w:rsidP="009F31F3">
                      <w:pPr>
                        <w:rPr>
                          <w:b/>
                          <w:sz w:val="52"/>
                          <w:szCs w:val="52"/>
                        </w:rPr>
                      </w:pPr>
                      <w:r w:rsidRPr="002844B4">
                        <w:rPr>
                          <w:b/>
                          <w:color w:val="4F81BD"/>
                          <w:sz w:val="52"/>
                          <w:szCs w:val="52"/>
                        </w:rPr>
                        <w:t>Tour</w:t>
                      </w:r>
                      <w:r w:rsidRPr="002844B4">
                        <w:rPr>
                          <w:b/>
                          <w:color w:val="1F497D"/>
                          <w:sz w:val="52"/>
                          <w:szCs w:val="52"/>
                        </w:rPr>
                        <w:t>Inf</w:t>
                      </w:r>
                    </w:p>
                  </w:txbxContent>
                </v:textbox>
              </v:shape>
            </v:group>
            <v:group id="Group 136" o:spid="_x0000_s1546" style="position:absolute;left:730;top:7620;width:2250;height:233" coordorigin="660,12646" coordsize="2250,2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">
              <v:shapetype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AutoShape 137" o:spid="_x0000_s1547" type="#_x0000_t68" style="position:absolute;left:1660;top:12646;width:230;height:21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3uwd8QA&#10;AADcAAAADwAAAGRycy9kb3ducmV2LnhtbERPS2vCQBC+F/wPyxR6kWZjCkVTVwmC2EMvjSLpbchO&#10;HiQ7G7KrSf99t1DobT6+52z3s+nFnUbXWlawimIQxKXVLdcKLufj8xqE88gae8uk4Jsc7HeLhy2m&#10;2k78Sffc1yKEsEtRQeP9kErpyoYMusgOxIGr7GjQBzjWUo84hXDTyySOX6XBlkNDgwMdGiq7/GYU&#10;XIustbrqZFJ/nPqy2Cy/umyp1NPjnL2B8DT7f/Gf+12H+S8J/D4TLpC7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d7sHfEAAAA3AAAAA8AAAAAAAAAAAAAAAAAmAIAAGRycy9k&#10;b3ducmV2LnhtbFBLBQYAAAAABAAEAPUAAACJAwAAAAA=&#10;" adj="10343,0" strokeweight="1.5pt">
                <v:shadow color="#868686"/>
                <v:textbox style="layout-flow:vertical-ideographic"/>
              </v:shape>
              <v:shapetyp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AutoShape 138" o:spid="_x0000_s1548" type="#_x0000_t66" style="position:absolute;left:660;top:12660;width:300;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1tB2MQA&#10;AADcAAAADwAAAGRycy9kb3ducmV2LnhtbERPTWsCMRC9F/wPYQq91Wy12LIaRYWCB4XWSulxuhk3&#10;i5vJmmTd7b83BaG3ebzPmS16W4sL+VA5VvA0zEAQF05XXCo4fL49voIIEVlj7ZgU/FKAxXxwN8Nc&#10;u44/6LKPpUghHHJUYGJscilDYchiGLqGOHFH5y3GBH0ptccuhdtajrJsIi1WnBoMNrQ2VJz2rVUQ&#10;Dl/LbvX9XK9Offt+3rb+x+xelHq475dTEJH6+C++uTc6zR+P4e+ZdIGcX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tbQdjEAAAA3AAAAA8AAAAAAAAAAAAAAAAAmAIAAGRycy9k&#10;b3ducmV2LnhtbFBLBQYAAAAABAAEAPUAAACJAwAAAAA=&#10;" adj="9656,6890" strokeweight="1.5pt">
                <v:shadow color="#868686"/>
              </v:shape>
              <v:group id="Group 139" o:spid="_x0000_s1549" style="position:absolute;left:2640;top:12646;width:270;height:233" coordorigin="1410,5150" coordsize="651,55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pNW4sQAAADcAAAA&#10;DwAAAAAAAAAAAAAAAACqAgAAZHJzL2Rvd25yZXYueG1sUEsFBgAAAAAEAAQA+gAAAJsDAAAAAA==&#10;">
                <v:rect id="Rectangle 140" o:spid="_x0000_s1550" style="position:absolute;left:1410;top:5288;width:550;height:42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H9vsEA&#10;AADcAAAADwAAAGRycy9kb3ducmV2LnhtbERPS2vCQBC+F/wPywi9NRsbDRJdxRYEb8XYeh6ykwdm&#10;Z9PsNsZ/7xYEb/PxPWe9HU0rBupdY1nBLIpBEBdWN1wp+D7t35YgnEfW2FomBTdysN1MXtaYaXvl&#10;Iw25r0QIYZehgtr7LpPSFTUZdJHtiANX2t6gD7CvpO7xGsJNK9/jOJUGGw4NNXb0WVNxyf+Mgg+6&#10;pUVsrcmTbv77g+dyXu2/lHqdjrsVCE+jf4of7oMO85MF/D8TLpCbO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UB/b7BAAAA3AAAAA8AAAAAAAAAAAAAAAAAmAIAAGRycy9kb3du&#10;cmV2LnhtbFBLBQYAAAAABAAEAPUAAACGAwAAAAA=&#10;" strokeweight="1.5pt">
                  <v:shadow color="#868686"/>
                </v:rect>
                <v:shape id="AutoShape 141" o:spid="_x0000_s1551" type="#_x0000_t32" style="position:absolute;left:1460;top:5180;width:60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vhPVcIAAADcAAAADwAAAGRycy9kb3ducmV2LnhtbERPTWvCQBC9C/0PyxR6qxvTIjZmFREL&#10;CgVRezC3ITsmwexs3N1q+u+7QsHbPN7n5PPetOJKzjeWFYyGCQji0uqGKwXfh8/XCQgfkDW2lknB&#10;L3mYz54GOWba3nhH132oRAxhn6GCOoQuk9KXNRn0Q9sRR+5kncEQoaukdniL4aaVaZKMpcGGY0ON&#10;HS1rKs/7H6Pga/u+oZJdkfLqovvjMRSp+1Dq5blfTEEE6sND/O9e6zj/bQz3Z+IFcvY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0vhPVcIAAADcAAAADwAAAAAAAAAAAAAA&#10;AAChAgAAZHJzL2Rvd25yZXYueG1sUEsFBgAAAAAEAAQA+QAAAJADAAAAAA==&#10;" strokeweight="1.5pt">
                  <v:shadow color="#868686"/>
                </v:shape>
                <v:shape id="AutoShape 142" o:spid="_x0000_s1552" type="#_x0000_t32" style="position:absolute;left:2060;top:5150;width:1;height:558;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bTqzsIAAADcAAAADwAAAGRycy9kb3ducmV2LnhtbERPS2sCMRC+C/6HMEJvNeu2+FiNIqVC&#10;CwXxcdDbsBl3FzeTNYm6/feNUPA2H99zZovW1OJGzleWFQz6CQji3OqKCwX73ep1DMIHZI21ZVLw&#10;Sx4W825nhpm2d97QbRsKEUPYZ6igDKHJpPR5SQZ93zbEkTtZZzBE6AqpHd5juKllmiRDabDi2FBi&#10;Qx8l5eft1Sj4Wb9/U87umPLnRbeHQzimbqLUS69dTkEEasNT/O/+0nH+2wgez8QL5Pw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bTqzsIAAADcAAAADwAAAAAAAAAAAAAA&#10;AAChAgAAZHJzL2Rvd25yZXYueG1sUEsFBgAAAAAEAAQA+QAAAJADAAAAAA==&#10;" strokeweight="1.5pt">
                  <v:shadow color="#868686"/>
                </v:shape>
              </v:group>
            </v:group>
          </v:group>
        </w:pict>
      </w:r>
      <w:r>
        <w:rPr>
          <w:rFonts w:ascii="Calibri" w:eastAsia="Times New Roman" w:hAnsi="Calibri" w:cs="Times New Roman"/>
          <w:noProof/>
          <w:szCs w:val="22"/>
          <w:lang w:eastAsia="en-GB"/>
        </w:rPr>
        <w:pict>
          <v:group id="_x0000_s1486" style="position:absolute;margin-left:325.3pt;margin-top:20.05pt;width:159.5pt;height:284pt;z-index:252288000" coordorigin="4816,2191" coordsize="3190,5680">
            <v:group id="Group 203" o:spid="_x0000_s1487" style="position:absolute;left:4816;top:2191;width:3190;height:5680" coordorigin="8259,9422" coordsize="3190,56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">
              <v:group id="Group 204" o:spid="_x0000_s1488" style="position:absolute;left:8259;top:9422;width:3190;height:5680" coordorigin="5510,10207" coordsize="3190,56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gvhAvMQAAADcAAAA&#10;DwAAAAAAAAAAAAAAAACqAgAAZHJzL2Rvd25yZXYueG1sUEsFBgAAAAAEAAQA+gAAAJsDAAAAAA==&#10;">
                <v:roundrect id="AutoShape 205" o:spid="_x0000_s1489" style="position:absolute;left:5510;top:10207;width:3190;height:568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S1cUA&#10;AADcAAAADwAAAGRycy9kb3ducmV2LnhtbESP0WrCQBBF3wX/YRmhL0U3FVoluopIhUILYvQDxuyY&#10;RLOzIbtq2q/vPAi+zXDv3HtmvuxcrW7UhsqzgbdRAoo497biwsBhvxlOQYWIbLH2TAZ+KcBy0e/N&#10;MbX+zju6ZbFQEsIhRQNljE2qdchLchhGviEW7eRbh1HWttC2xbuEu1qPk+RDO6xYGkpsaF1Sfsmu&#10;zoDl8/t170+vfCx+JofPcIx/229jXgbdagYqUhef5sf1lxX8qeDLMzKBXv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8ZLVxQAAANwAAAAPAAAAAAAAAAAAAAAAAJgCAABkcnMv&#10;ZG93bnJldi54bWxQSwUGAAAAAAQABAD1AAAAigMAAAAA&#10;" fillcolor="#bfbfbf" strokeweight="2.5pt">
                  <v:shadow color="#868686"/>
                </v:roundrect>
                <v:roundrect id="AutoShape 206" o:spid="_x0000_s1490" style="position:absolute;left:5700;top:10377;width:2830;height:496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htAMIA&#10;AADcAAAADwAAAGRycy9kb3ducmV2LnhtbERPS4vCMBC+C/6HMIIX0dRl0VqNIi6CyF583cdmbKvN&#10;pDRRu/76zcKCt/n4njNbNKYUD6pdYVnBcBCBIE6tLjhTcDys+zEI55E1lpZJwQ85WMzbrRkm2j55&#10;R4+9z0QIYZeggtz7KpHSpTkZdANbEQfuYmuDPsA6k7rGZwg3pfyIopE0WHBoyLGiVU7pbX83Cnqj&#10;2NFqe3Pn87X5Hk8+X1V0+lKq22mWUxCeGv8W/7s3OsyPh/D3TLhAzn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qG0AwgAAANwAAAAPAAAAAAAAAAAAAAAAAJgCAABkcnMvZG93&#10;bnJldi54bWxQSwUGAAAAAAQABAD1AAAAhwMAAAAA&#10;" strokeweight="1pt">
                  <v:stroke dashstyle="dash"/>
                  <v:shadow color="#868686"/>
                </v:roundrect>
                <v:roundrect id="AutoShape 207" o:spid="_x0000_s1491" style="position:absolute;left:5772;top:15427;width:739;height:3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ZsWSsEA&#10;AADcAAAADwAAAGRycy9kb3ducmV2LnhtbERPS4vCMBC+C/sfwizsTVN7kFKNRQRBXFB84Hloxra0&#10;mZQkq3V/vREW9jYf33MWxWA6cSfnG8sKppMEBHFpdcOVgst5M85A+ICssbNMCp7koVh+jBaYa/vg&#10;I91PoRIxhH2OCuoQ+lxKX9Zk0E9sTxy5m3UGQ4SuktrhI4abTqZJMpMGG44NNfa0rqlsTz9GwW67&#10;f+KB0042u7X7bn+v51uWKvX1OazmIAIN4V/8597qOD9L4f1MvEAu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WbFkrBAAAA3AAAAA8AAAAAAAAAAAAAAAAAmAIAAGRycy9kb3du&#10;cmV2LnhtbFBLBQYAAAAABAAEAPUAAACGAwAAAAA=&#10;" strokeweight="1.5pt">
                  <v:shadow color="#868686"/>
                </v:roundrect>
                <v:roundrect id="AutoShape 208" o:spid="_x0000_s1492" style="position:absolute;left:6731;top:15427;width:739;height:3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ez0cIA&#10;AADcAAAADwAAAGRycy9kb3ducmV2LnhtbERP32vCMBB+H+x/CDfY20xXYZRqLKMgFAXHVHw+mrMt&#10;bS4liVr315vBYG/38f28ZTGZQVzJ+c6ygvdZAoK4trrjRsHxsH7LQPiArHGwTAru5KFYPT8tMdf2&#10;xt903YdGxBD2OSpoQxhzKX3dkkE/syNx5M7WGQwRukZqh7cYbgaZJsmHNNhxbGhxpLKlut9fjIJN&#10;tbvjF6eD7Dal2/Y/p8M5S5V6fZk+FyACTeFf/OeudJyfzeH3mXiBXD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q17PRwgAAANwAAAAPAAAAAAAAAAAAAAAAAJgCAABkcnMvZG93&#10;bnJldi54bWxQSwUGAAAAAAQABAD1AAAAhwMAAAAA&#10;" strokeweight="1.5pt">
                  <v:shadow color="#868686"/>
                </v:roundrect>
                <v:roundrect id="AutoShape 209" o:spid="_x0000_s1493" style="position:absolute;left:7701;top:15427;width:739;height:3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T4rpcIA&#10;AADcAAAADwAAAGRycy9kb3ducmV2LnhtbERP32vCMBB+H+x/CDfY20xXZJRqLKMgFAXHVHw+mrMt&#10;bS4liVr315vBYG/38f28ZTGZQVzJ+c6ygvdZAoK4trrjRsHxsH7LQPiArHGwTAru5KFYPT8tMdf2&#10;xt903YdGxBD2OSpoQxhzKX3dkkE/syNx5M7WGQwRukZqh7cYbgaZJsmHNNhxbGhxpLKlut9fjIJN&#10;tbvjF6eD7Dal2/Y/p8M5S5V6fZk+FyACTeFf/OeudJyfzeH3mXiBXD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PiulwgAAANwAAAAPAAAAAAAAAAAAAAAAAJgCAABkcnMvZG93&#10;bnJldi54bWxQSwUGAAAAAAQABAD1AAAAhwMAAAAA&#10;" strokeweight="1.5pt">
                  <v:shadow color="#868686"/>
                </v:roundrect>
              </v:group>
              <v:group id="Group 210" o:spid="_x0000_s1494" style="position:absolute;left:8740;top:14681;width:2250;height:233" coordorigin="660,12646" coordsize="2250,2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NmA6nsQAAADcAAAA&#10;DwAAAAAAAAAAAAAAAACqAgAAZHJzL2Rvd25yZXYueG1sUEsFBgAAAAAEAAQA+gAAAJsDAAAAAA==&#10;">
                <v:shape id="AutoShape 211" o:spid="_x0000_s1495" type="#_x0000_t68" style="position:absolute;left:1660;top:12646;width:230;height:21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9/k8MA&#10;AADcAAAADwAAAGRycy9kb3ducmV2LnhtbERPTYvCMBC9L/gfwgh7EU3tQbQapQiiBy/rLovehmRs&#10;S5tJaaLt/nuzsLC3ebzP2ewG24gndb5yrGA+S0AQa2cqLhR8fR6mSxA+IBtsHJOCH/Kw247eNpgZ&#10;1/MHPS+hEDGEfYYKyhDaTEqvS7LoZ64ljtzddRZDhF0hTYd9DLeNTJNkIS1WHBtKbGlfkq4vD6vg&#10;+5pXztxrmRbnY6Ovq8mtzidKvY+HfA0i0BD+xX/uk4nzlwv4fSZeIL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9/k8MAAADcAAAADwAAAAAAAAAAAAAAAACYAgAAZHJzL2Rv&#10;d25yZXYueG1sUEsFBgAAAAAEAAQA9QAAAIgDAAAAAA==&#10;" adj="10343,0" strokeweight="1.5pt">
                  <v:shadow color="#868686"/>
                  <v:textbox style="layout-flow:vertical-ideographic"/>
                </v:shape>
                <v:shape id="AutoShape 212" o:spid="_x0000_s1496" type="#_x0000_t66" style="position:absolute;left:660;top:12660;width:300;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9+OPMQA&#10;AADcAAAADwAAAGRycy9kb3ducmV2LnhtbERPS2sCMRC+C/0PYQq9adZSqqxG0UKhhxbqA/E4bsbN&#10;4mayTbLu9t83BcHbfHzPmS97W4sr+VA5VjAeZSCIC6crLhXsd+/DKYgQkTXWjknBLwVYLh4Gc8y1&#10;63hD120sRQrhkKMCE2OTSxkKQxbDyDXEiTs7bzEm6EupPXYp3NbyOctepcWKU4PBht4MFZdtaxWE&#10;/WHVrY8v9frSt98/n60/ma+JUk+P/WoGIlIf7+Kb+0On+dMJ/D+TLpC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ffjjzEAAAA3AAAAA8AAAAAAAAAAAAAAAAAmAIAAGRycy9k&#10;b3ducmV2LnhtbFBLBQYAAAAABAAEAPUAAACJAwAAAAA=&#10;" adj="9656,6890" strokeweight="1.5pt">
                  <v:shadow color="#868686"/>
                </v:shape>
                <v:group id="Group 213" o:spid="_x0000_s1497" style="position:absolute;left:2640;top:12646;width:270;height:233" coordorigin="1410,5150" coordsize="651,55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hhlQDFAAAA3AAA&#10;AA8AAAAAAAAAAAAAAAAAqgIAAGRycy9kb3ducmV2LnhtbFBLBQYAAAAABAAEAPoAAACcAwAAAAA=&#10;">
                  <v:rect id="Rectangle 214" o:spid="_x0000_s1498" style="position:absolute;left:1410;top:5288;width:550;height:42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XMAA&#10;AADcAAAADwAAAGRycy9kb3ducmV2LnhtbERPS4vCMBC+C/sfwgh709QH0q1NZRWEvYl1d89DM7bF&#10;ZlKbqPXfG0HwNh/fc9JVbxpxpc7VlhVMxhEI4sLqmksFv4ftKAbhPLLGxjIpuJODVfYxSDHR9sZ7&#10;uua+FCGEXYIKKu/bREpXVGTQjW1LHLij7Qz6ALtS6g5vIdw0chpFC2mw5tBQYUubiopTfjEK1nRf&#10;FJG1Jp+18/Mf/h/n5Xan1Oew/16C8NT7t/jl/tFhfvwFz2fCBTJ7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M+XMAAAADcAAAADwAAAAAAAAAAAAAAAACYAgAAZHJzL2Rvd25y&#10;ZXYueG1sUEsFBgAAAAAEAAQA9QAAAIUDAAAAAA==&#10;" strokeweight="1.5pt">
                    <v:shadow color="#868686"/>
                  </v:rect>
                  <v:shape id="AutoShape 215" o:spid="_x0000_s1499" type="#_x0000_t32" style="position:absolute;left:1460;top:5180;width:60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DstgMQAAADcAAAADwAAAGRycy9kb3ducmV2LnhtbESPQWvCQBCF7wX/wzJCb3VjKKVGVxFp&#10;wUJBqh70NmTHJJidjburpv/eORR6m+G9ee+b2aJ3rbpRiI1nA+NRBoq49LbhysB+9/nyDiomZIut&#10;ZzLwSxEW88HTDAvr7/xDt22qlIRwLNBAnVJXaB3LmhzGke+IRTv54DDJGiptA94l3LU6z7I37bBh&#10;aaixo1VN5Xl7dQa+N69fVHI45vxxsf3hkI55mBjzPOyXU1CJ+vRv/rteW8GfCL48IxPo+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UOy2AxAAAANwAAAAPAAAAAAAAAAAA&#10;AAAAAKECAABkcnMvZG93bnJldi54bWxQSwUGAAAAAAQABAD5AAAAkgMAAAAA&#10;" strokeweight="1.5pt">
                    <v:shadow color="#868686"/>
                  </v:shape>
                  <v:shape id="AutoShape 216" o:spid="_x0000_s1500" type="#_x0000_t32" style="position:absolute;left:2060;top:5150;width:1;height:558;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3eIG8MAAADcAAAADwAAAGRycy9kb3ducmV2LnhtbERPTWvCQBC9F/wPywi91U1CKRpdg0gL&#10;LRSKtge9DdkxCWZn4+42Sf99VxC8zeN9zqoYTSt6cr6xrCCdJSCIS6sbrhT8fL89zUH4gKyxtUwK&#10;/shDsZ48rDDXduAd9ftQiRjCPkcFdQhdLqUvazLoZ7YjjtzJOoMhQldJ7XCI4aaVWZK8SIMNx4Ya&#10;O9rWVJ73v0bB59fzB5Xsjhm/XvR4OIRj5hZKPU7HzRJEoDHcxTf3u47zFylcn4kXyP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t3iBvDAAAA3AAAAA8AAAAAAAAAAAAA&#10;AAAAoQIAAGRycy9kb3ducmV2LnhtbFBLBQYAAAAABAAEAPkAAACRAwAAAAA=&#10;" strokeweight="1.5pt">
                    <v:shadow color="#868686"/>
                  </v:shape>
                </v:group>
              </v:group>
            </v:group>
            <v:shape id="Text Box 240" o:spid="_x0000_s1501" type="#_x0000_t202" style="position:absolute;left:5354;top:2284;width:2578;height:68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" filled="f" stroked="f">
              <v:textbox style="mso-next-textbox:#Text Box 240">
                <w:txbxContent>
                  <w:p w:rsidR="005802E6" w:rsidRPr="00D931A1" w:rsidRDefault="005802E6" w:rsidP="009F31F3">
                    <w:pPr>
                      <w:rPr>
                        <w:b/>
                        <w:sz w:val="52"/>
                        <w:szCs w:val="52"/>
                      </w:rPr>
                    </w:pPr>
                    <w:r w:rsidRPr="002844B4">
                      <w:rPr>
                        <w:b/>
                        <w:color w:val="4F81BD"/>
                        <w:sz w:val="52"/>
                        <w:szCs w:val="52"/>
                      </w:rPr>
                      <w:t>Tour</w:t>
                    </w:r>
                    <w:r w:rsidRPr="002844B4">
                      <w:rPr>
                        <w:b/>
                        <w:color w:val="1F497D"/>
                        <w:sz w:val="52"/>
                        <w:szCs w:val="52"/>
                      </w:rPr>
                      <w:t>Inf</w:t>
                    </w:r>
                  </w:p>
                </w:txbxContent>
              </v:textbox>
            </v:shape>
            <v:group id="_x0000_s1502" style="position:absolute;left:5006;top:2761;width:2783;height:4478" coordorigin="8716,2836" coordsize="2783,4478">
              <v:shape id="AutoShape 239" o:spid="_x0000_s1503" type="#_x0000_t32" style="position:absolute;left:11499;top:2836;width:0;height:16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" strokeweight="2.25pt">
                <v:shadow color="#868686"/>
              </v:shape>
              <v:shape id="AutoShape 218" o:spid="_x0000_s1504" type="#_x0000_t32" style="position:absolute;left:8913;top:5358;width:2335;height: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" strokecolor="#548dd4"/>
              <v:shape id="Text Box 2" o:spid="_x0000_s1505" type="#_x0000_t202" style="position:absolute;left:9127;top:2856;width:1930;height:128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" filled="f" stroked="f">
                <v:textbox style="mso-next-textbox:#Text Box 2">
                  <w:txbxContent>
                    <w:p w:rsidR="005802E6" w:rsidRDefault="005802E6" w:rsidP="009F31F3">
                      <w:r>
                        <w:t>Honoured Guest</w:t>
                      </w:r>
                    </w:p>
                    <w:p w:rsidR="005802E6" w:rsidRDefault="005802E6" w:rsidP="009F31F3">
                      <w:r>
                        <w:t xml:space="preserve">Address Lines </w:t>
                      </w:r>
                    </w:p>
                    <w:p w:rsidR="005802E6" w:rsidRDefault="005802E6" w:rsidP="009F31F3">
                      <w:r>
                        <w:t xml:space="preserve">Address Lines </w:t>
                      </w:r>
                    </w:p>
                    <w:p w:rsidR="005802E6" w:rsidRDefault="005802E6" w:rsidP="009F31F3">
                      <w:r>
                        <w:t>01970 123 456</w:t>
                      </w:r>
                    </w:p>
                  </w:txbxContent>
                </v:textbox>
              </v:shape>
              <v:group id="Group 269" o:spid="_x0000_s1506" style="position:absolute;left:8716;top:3249;width:315;height:499" coordorigin="7586,3877" coordsize="315,4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">
                <v:roundrect id="AutoShape 223" o:spid="_x0000_s1507" style="position:absolute;left:7662;top:4026;width:239;height:35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KiecEA&#10;AADcAAAADwAAAGRycy9kb3ducmV2LnhtbERPTYvCMBC9C/6HMII3TS24SDUVEQRxwWVVPA/N2JY2&#10;k5JktfrrzcLC3ubxPme17k0r7uR8bVnBbJqAIC6srrlUcDnvJgsQPiBrbC2Tgid5WOfDwQozbR/8&#10;TfdTKEUMYZ+hgiqELpPSFxUZ9FPbEUfuZp3BEKErpXb4iOGmlWmSfEiDNceGCjvaVlQ0px+j4LA/&#10;PvGL01bWh637bF7X822RKjUe9ZsliEB9+Bf/ufc6zp/P4feZeIHM3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QSonnBAAAA3AAAAA8AAAAAAAAAAAAAAAAAmAIAAGRycy9kb3du&#10;cmV2LnhtbFBLBQYAAAAABAAEAPUAAACGAwAAAAA=&#10;" strokeweight="1.5pt">
                  <v:shadow color="#868686"/>
                </v:roundrect>
                <v:shape id="Text Box 224" o:spid="_x0000_s1508" type="#_x0000_t202" style="position:absolute;left:7586;top:3877;width:300;height:49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0YNEsAA&#10;AADcAAAADwAAAGRycy9kb3ducmV2LnhtbERPS4vCMBC+C/6HMMLeNFFW0WoUUYQ9uawv8DY0Y1ts&#10;JqWJtvvvzcKCt/n4nrNYtbYUT6p94VjDcKBAEKfOFJxpOB13/SkIH5ANlo5Jwy95WC27nQUmxjX8&#10;Q89DyEQMYZ+ghjyEKpHSpzlZ9ANXEUfu5mqLIcI6k6bGJobbUo6UmkiLBceGHCva5JTeDw+r4by/&#10;XS+f6jvb2nHVuFZJtjOp9UevXc9BBGrDW/zv/jJx/ngCf8/EC+Ty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0YNEsAAAADcAAAADwAAAAAAAAAAAAAAAACYAgAAZHJzL2Rvd25y&#10;ZXYueG1sUEsFBgAAAAAEAAQA9QAAAIUDAAAAAA==&#10;" filled="f" stroked="f">
                  <v:textbox style="mso-next-textbox:#Text Box 224">
                    <w:txbxContent>
                      <w:p w:rsidR="005802E6" w:rsidRPr="00B94757" w:rsidRDefault="005802E6" w:rsidP="009F31F3">
                        <w:pPr>
                          <w:rPr>
                            <w:b/>
                            <w:bCs/>
                            <w:sz w:val="40"/>
                            <w:szCs w:val="40"/>
                          </w:rPr>
                        </w:pPr>
                        <w:r w:rsidRPr="00B94757">
                          <w:rPr>
                            <w:b/>
                            <w:bCs/>
                            <w:sz w:val="40"/>
                            <w:szCs w:val="40"/>
                          </w:rPr>
                          <w:t>-</w:t>
                        </w:r>
                      </w:p>
                    </w:txbxContent>
                  </v:textbox>
                </v:shape>
              </v:group>
              <v:shape id="AutoShape 246" o:spid="_x0000_s1509" type="#_x0000_t32" style="position:absolute;left:8973;top:6371;width:2335;height: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" strokecolor="#548dd4"/>
              <v:shape id="Text Box 253" o:spid="_x0000_s1510" type="#_x0000_t202" style="position:absolute;left:9248;top:5392;width:1930;height:99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" filled="f" stroked="f">
                <v:textbox style="mso-next-textbox:#Text Box 253">
                  <w:txbxContent>
                    <w:p w:rsidR="005802E6" w:rsidRDefault="005802E6" w:rsidP="009F31F3">
                      <w:r>
                        <w:t>Hot Dumplings</w:t>
                      </w:r>
                    </w:p>
                    <w:p w:rsidR="005802E6" w:rsidRDefault="005802E6" w:rsidP="009F31F3">
                      <w:r>
                        <w:t>Address Lines 01970 123 456</w:t>
                      </w:r>
                    </w:p>
                  </w:txbxContent>
                </v:textbox>
              </v:shape>
              <v:shape id="Text Box 254" o:spid="_x0000_s1511" type="#_x0000_t202" style="position:absolute;left:9267;top:6324;width:1930;height:99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" filled="f" stroked="f">
                <v:textbox style="mso-next-textbox:#Text Box 254">
                  <w:txbxContent>
                    <w:p w:rsidR="005802E6" w:rsidRDefault="005802E6" w:rsidP="009F31F3">
                      <w:r>
                        <w:t>Kam Sing</w:t>
                      </w:r>
                    </w:p>
                    <w:p w:rsidR="005802E6" w:rsidRDefault="005802E6" w:rsidP="009F31F3">
                      <w:r>
                        <w:t>Address Lines 01970 123 456</w:t>
                      </w:r>
                    </w:p>
                  </w:txbxContent>
                </v:textbox>
              </v:shape>
              <v:group id="Group 256" o:spid="_x0000_s1512" style="position:absolute;left:8898;top:5814;width:345;height:499" coordorigin="9859,7224" coordsize="345,4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">
                <v:roundrect id="AutoShape 257" o:spid="_x0000_s1513" style="position:absolute;left:9965;top:7330;width:239;height:35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eRP8EA&#10;AADcAAAADwAAAGRycy9kb3ducmV2LnhtbERPTYvCMBC9C/6HMII3TS2ySDUVEQRxwWVVPA/N2JY2&#10;k5JktfrrzcLC3ubxPme17k0r7uR8bVnBbJqAIC6srrlUcDnvJgsQPiBrbC2Tgid5WOfDwQozbR/8&#10;TfdTKEUMYZ+hgiqELpPSFxUZ9FPbEUfuZp3BEKErpXb4iOGmlWmSfEiDNceGCjvaVlQ0px+j4LA/&#10;PvGL01bWh637bF7X822RKjUe9ZsliEB9+Bf/ufc6zp/P4feZeIHM3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6HkT/BAAAA3AAAAA8AAAAAAAAAAAAAAAAAmAIAAGRycy9kb3du&#10;cmV2LnhtbFBLBQYAAAAABAAEAPUAAACGAwAAAAA=&#10;" strokeweight="1.5pt">
                  <v:shadow color="#868686"/>
                </v:roundrect>
                <v:shape id="Text Box 258" o:spid="_x0000_s1514" type="#_x0000_t202" style="position:absolute;left:9859;top:7224;width:300;height:49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0FuMIA&#10;AADcAAAADwAAAGRycy9kb3ducmV2LnhtbERPTWvCQBC9C/6HZQRvZtdipKZZpbQUPLVoW6G3ITsm&#10;wexsyG6T9N93BcHbPN7n5LvRNqKnzteONSwTBYK4cKbmUsPX59viEYQPyAYbx6ThjzzsttNJjplx&#10;Ax+oP4ZSxBD2GWqoQmgzKX1RkUWfuJY4cmfXWQwRdqU0HQ4x3DbyQam1tFhzbKiwpZeKisvx12r4&#10;fj//nFbqo3y1aTu4UUm2G6n1fDY+P4EINIa7+Obemzh/lcL1mXiB3P4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qTQW4wgAAANwAAAAPAAAAAAAAAAAAAAAAAJgCAABkcnMvZG93&#10;bnJldi54bWxQSwUGAAAAAAQABAD1AAAAhwMAAAAA&#10;" filled="f" stroked="f">
                  <v:textbox style="mso-next-textbox:#Text Box 258">
                    <w:txbxContent>
                      <w:p w:rsidR="005802E6" w:rsidRPr="00AA435B" w:rsidRDefault="005802E6" w:rsidP="009F31F3">
                        <w:pPr>
                          <w:rPr>
                            <w:b/>
                            <w:bCs/>
                            <w:sz w:val="32"/>
                            <w:szCs w:val="32"/>
                          </w:rPr>
                        </w:pPr>
                        <w:r w:rsidRPr="00AA435B">
                          <w:rPr>
                            <w:b/>
                            <w:bCs/>
                            <w:sz w:val="32"/>
                            <w:szCs w:val="32"/>
                          </w:rPr>
                          <w:t>+</w:t>
                        </w:r>
                      </w:p>
                    </w:txbxContent>
                  </v:textbox>
                </v:shape>
              </v:group>
              <v:group id="Group 259" o:spid="_x0000_s1515" style="position:absolute;left:8908;top:6740;width:345;height:499" coordorigin="9859,7224" coordsize="345,4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">
                <v:roundrect id="AutoShape 260" o:spid="_x0000_s1516" style="position:absolute;left:9965;top:7330;width:239;height:35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BN3MIA&#10;AADcAAAADwAAAGRycy9kb3ducmV2LnhtbERP32vCMBB+H/g/hBP2tqZ2IK4zigiCVNiYHXs+mrMt&#10;NpeSRFv96xdhsLf7+H7ecj2aTlzJ+dayglmSgiCurG65VvBd7l4WIHxA1thZJgU38rBeTZ6WmGs7&#10;8Bddj6EWMYR9jgqaEPpcSl81ZNAntieO3Mk6gyFCV0vtcIjhppNZms6lwZZjQ4M9bRuqzseLUVDs&#10;P274yVkn22LrDuf7T3laZEo9T8fNO4hAY/gX/7n3Os5/fYPHM/ECufo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ogE3cwgAAANwAAAAPAAAAAAAAAAAAAAAAAJgCAABkcnMvZG93&#10;bnJldi54bWxQSwUGAAAAAAQABAD1AAAAhwMAAAAA&#10;" strokeweight="1.5pt">
                  <v:shadow color="#868686"/>
                </v:roundrect>
                <v:shape id="Text Box 261" o:spid="_x0000_s1517" type="#_x0000_t202" style="position:absolute;left:9859;top:7224;width:300;height:49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qmIMQA&#10;AADcAAAADwAAAGRycy9kb3ducmV2LnhtbESPQWvCQBCF70L/wzIFb7rbotJGVykVoSeL2grehuyY&#10;BLOzIbua9N93DoK3Gd6b975ZrHpfqxu1sQps4WVsQBHnwVVcWPg5bEZvoGJCdlgHJgt/FGG1fBos&#10;MHOh4x3d9qlQEsIxQwtlSk2mdcxL8hjHoSEW7Rxaj0nWttCuxU7Cfa1fjZlpjxVLQ4kNfZaUX/ZX&#10;b+F3ez4dJ+a7WPtp04XeaPbv2trhc/8xB5WoTw/z/frLCf5E8OUZmUAv/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o6piDEAAAA3AAAAA8AAAAAAAAAAAAAAAAAmAIAAGRycy9k&#10;b3ducmV2LnhtbFBLBQYAAAAABAAEAPUAAACJAwAAAAA=&#10;" filled="f" stroked="f">
                  <v:textbox style="mso-next-textbox:#Text Box 261">
                    <w:txbxContent>
                      <w:p w:rsidR="005802E6" w:rsidRPr="00AA435B" w:rsidRDefault="005802E6" w:rsidP="009F31F3">
                        <w:pPr>
                          <w:rPr>
                            <w:b/>
                            <w:bCs/>
                            <w:sz w:val="32"/>
                            <w:szCs w:val="32"/>
                          </w:rPr>
                        </w:pPr>
                        <w:r w:rsidRPr="00AA435B">
                          <w:rPr>
                            <w:b/>
                            <w:bCs/>
                            <w:sz w:val="32"/>
                            <w:szCs w:val="32"/>
                          </w:rPr>
                          <w:t>+</w:t>
                        </w:r>
                      </w:p>
                    </w:txbxContent>
                  </v:textbox>
                </v:shape>
              </v:group>
            </v:group>
            <v:group id="_x0000_s1518" style="position:absolute;left:5254;top:4334;width:2362;height:882" coordorigin="5331,4334" coordsize="2362,882">
              <v:roundrect id="AutoShape 241" o:spid="_x0000_s1519" style="position:absolute;left:5331;top:4359;width:1154;height:365;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" fillcolor="#c6d9f1" strokecolor="#548dd4" strokeweight="1.5pt">
                <v:shadow color="#868686"/>
              </v:roundrect>
              <v:roundrect id="AutoShape 242" o:spid="_x0000_s1520" style="position:absolute;left:6539;top:4359;width:1154;height:365;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" fillcolor="#c6d9f1" strokecolor="#4f81bd" strokeweight="1.5pt">
                <v:shadow color="#868686"/>
              </v:roundrect>
              <v:roundrect id="AutoShape 243" o:spid="_x0000_s1521" style="position:absolute;left:5953;top:4828;width:1154;height:365;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" fillcolor="#c6d9f1" strokecolor="#4f81bd" strokeweight="1.5pt">
                <v:shadow color="#868686"/>
              </v:roundrect>
              <v:shape id="Text Box 270" o:spid="_x0000_s1522" type="#_x0000_t202" style="position:absolute;left:5386;top:4334;width:1208;height:405;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" filled="f" stroked="f">
                <v:textbox style="mso-next-textbox:#Text Box 270">
                  <w:txbxContent>
                    <w:p w:rsidR="005802E6" w:rsidRDefault="005802E6" w:rsidP="009F31F3">
                      <w:r>
                        <w:t>Website</w:t>
                      </w:r>
                    </w:p>
                  </w:txbxContent>
                </v:textbox>
              </v:shape>
              <v:shape id="Text Box 271" o:spid="_x0000_s1523" type="#_x0000_t202" style="position:absolute;left:6774;top:4334;width:778;height:405;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" filled="f" stroked="f">
                <v:textbox style="mso-next-textbox:#Text Box 271">
                  <w:txbxContent>
                    <w:p w:rsidR="005802E6" w:rsidRDefault="005802E6" w:rsidP="009F31F3">
                      <w:r>
                        <w:t>Map</w:t>
                      </w:r>
                    </w:p>
                  </w:txbxContent>
                </v:textbox>
              </v:shape>
              <v:shape id="Text Box 272" o:spid="_x0000_s1524" type="#_x0000_t202" style="position:absolute;left:5959;top:4813;width:1278;height:403;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" filled="f" stroked="f">
                <v:textbox style="mso-next-textbox:#Text Box 272">
                  <w:txbxContent>
                    <w:p w:rsidR="005802E6" w:rsidRDefault="005802E6" w:rsidP="009F31F3">
                      <w:r>
                        <w:t>Directions</w:t>
                      </w:r>
                    </w:p>
                  </w:txbxContent>
                </v:textbox>
              </v:shape>
            </v:group>
          </v:group>
        </w:pict>
      </w:r>
      <w:r w:rsidR="009F31F3">
        <w:rPr>
          <w:rFonts w:ascii="Calibri" w:eastAsia="Times New Roman" w:hAnsi="Calibri" w:cs="Times New Roman"/>
          <w:szCs w:val="22"/>
          <w:lang w:eastAsia="zh-CN" w:bidi="ta-IN"/>
        </w:rPr>
        <w:t>1.</w:t>
      </w:r>
      <w:r w:rsidR="009F31F3">
        <w:rPr>
          <w:rFonts w:ascii="Calibri" w:eastAsia="Times New Roman" w:hAnsi="Calibri" w:cs="Times New Roman"/>
          <w:szCs w:val="22"/>
          <w:lang w:eastAsia="zh-CN" w:bidi="ta-IN"/>
        </w:rPr>
        <w:tab/>
        <w:t>5.</w:t>
      </w:r>
    </w:p>
    <w:p w:rsidR="009F31F3" w:rsidRPr="002844B4" w:rsidRDefault="009F31F3" w:rsidP="009F31F3">
      <w:pPr>
        <w:tabs>
          <w:tab w:val="left" w:pos="2179"/>
          <w:tab w:val="left" w:pos="6374"/>
        </w:tabs>
        <w:spacing w:after="200" w:line="276" w:lineRule="auto"/>
        <w:rPr>
          <w:rFonts w:ascii="Calibri" w:eastAsia="Times New Roman" w:hAnsi="Calibri" w:cs="Times New Roman"/>
          <w:b/>
          <w:szCs w:val="22"/>
          <w:lang w:eastAsia="zh-CN" w:bidi="ta-IN"/>
        </w:rPr>
      </w:pPr>
      <w:r w:rsidRPr="002844B4">
        <w:rPr>
          <w:rFonts w:ascii="Calibri" w:eastAsia="Times New Roman" w:hAnsi="Calibri" w:cs="Times New Roman"/>
          <w:b/>
          <w:szCs w:val="22"/>
          <w:lang w:eastAsia="zh-CN" w:bidi="ta-IN"/>
        </w:rPr>
        <w:tab/>
      </w:r>
    </w:p>
    <w:p w:rsidR="009F31F3" w:rsidRPr="002844B4" w:rsidRDefault="009F31F3" w:rsidP="009F31F3">
      <w:pPr>
        <w:spacing w:after="200" w:line="276" w:lineRule="auto"/>
        <w:rPr>
          <w:rFonts w:ascii="Calibri" w:eastAsia="Times New Roman" w:hAnsi="Calibri" w:cs="Times New Roman"/>
          <w:szCs w:val="22"/>
          <w:lang w:eastAsia="zh-CN" w:bidi="ta-IN"/>
        </w:rPr>
      </w:pPr>
    </w:p>
    <w:p w:rsidR="009F31F3" w:rsidRPr="002844B4" w:rsidRDefault="009F31F3" w:rsidP="009F31F3">
      <w:pPr>
        <w:spacing w:after="200" w:line="276" w:lineRule="auto"/>
        <w:rPr>
          <w:rFonts w:ascii="Calibri" w:eastAsia="Times New Roman" w:hAnsi="Calibri" w:cs="Times New Roman"/>
          <w:szCs w:val="22"/>
          <w:lang w:eastAsia="zh-CN" w:bidi="ta-IN"/>
        </w:rPr>
      </w:pPr>
    </w:p>
    <w:p w:rsidR="009F31F3" w:rsidRPr="002844B4" w:rsidRDefault="009F31F3" w:rsidP="009F31F3">
      <w:pPr>
        <w:spacing w:after="200" w:line="276" w:lineRule="auto"/>
        <w:rPr>
          <w:rFonts w:ascii="Calibri" w:eastAsia="Times New Roman" w:hAnsi="Calibri" w:cs="Times New Roman"/>
          <w:szCs w:val="22"/>
          <w:lang w:eastAsia="zh-CN" w:bidi="ta-IN"/>
        </w:rPr>
      </w:pPr>
    </w:p>
    <w:p w:rsidR="009F31F3" w:rsidRPr="002844B4" w:rsidRDefault="009F31F3" w:rsidP="009F31F3">
      <w:pPr>
        <w:spacing w:after="200" w:line="276" w:lineRule="auto"/>
        <w:rPr>
          <w:rFonts w:ascii="Calibri" w:eastAsia="Times New Roman" w:hAnsi="Calibri" w:cs="Times New Roman"/>
          <w:szCs w:val="22"/>
          <w:lang w:eastAsia="zh-CN" w:bidi="ta-IN"/>
        </w:rPr>
      </w:pPr>
    </w:p>
    <w:p w:rsidR="009F31F3" w:rsidRPr="002844B4" w:rsidRDefault="009F31F3" w:rsidP="009F31F3">
      <w:pPr>
        <w:spacing w:after="200" w:line="276" w:lineRule="auto"/>
        <w:rPr>
          <w:rFonts w:ascii="Calibri" w:eastAsia="Times New Roman" w:hAnsi="Calibri" w:cs="Times New Roman"/>
          <w:szCs w:val="22"/>
          <w:lang w:eastAsia="zh-CN" w:bidi="ta-IN"/>
        </w:rPr>
      </w:pPr>
    </w:p>
    <w:p w:rsidR="009F31F3" w:rsidRPr="002844B4" w:rsidRDefault="009F31F3" w:rsidP="009F31F3">
      <w:pPr>
        <w:spacing w:after="200" w:line="276" w:lineRule="auto"/>
        <w:rPr>
          <w:rFonts w:ascii="Calibri" w:eastAsia="Times New Roman" w:hAnsi="Calibri" w:cs="Times New Roman"/>
          <w:szCs w:val="22"/>
          <w:lang w:eastAsia="zh-CN" w:bidi="ta-IN"/>
        </w:rPr>
      </w:pPr>
    </w:p>
    <w:p w:rsidR="009F31F3" w:rsidRPr="002844B4" w:rsidRDefault="009F31F3" w:rsidP="009F31F3">
      <w:pPr>
        <w:spacing w:after="200" w:line="276" w:lineRule="auto"/>
        <w:rPr>
          <w:rFonts w:ascii="Calibri" w:eastAsia="Times New Roman" w:hAnsi="Calibri" w:cs="Times New Roman"/>
          <w:szCs w:val="22"/>
          <w:lang w:eastAsia="zh-CN" w:bidi="ta-IN"/>
        </w:rPr>
      </w:pPr>
    </w:p>
    <w:p w:rsidR="009F31F3" w:rsidRPr="002844B4" w:rsidRDefault="009F31F3" w:rsidP="009F31F3">
      <w:pPr>
        <w:spacing w:after="200" w:line="276" w:lineRule="auto"/>
        <w:rPr>
          <w:rFonts w:ascii="Calibri" w:eastAsia="Times New Roman" w:hAnsi="Calibri" w:cs="Times New Roman"/>
          <w:szCs w:val="22"/>
          <w:lang w:eastAsia="zh-CN" w:bidi="ta-IN"/>
        </w:rPr>
      </w:pPr>
    </w:p>
    <w:p w:rsidR="009F31F3" w:rsidRPr="002844B4" w:rsidRDefault="009F31F3" w:rsidP="009F31F3">
      <w:pPr>
        <w:spacing w:after="200" w:line="276" w:lineRule="auto"/>
        <w:rPr>
          <w:rFonts w:ascii="Calibri" w:eastAsia="Times New Roman" w:hAnsi="Calibri" w:cs="Times New Roman"/>
          <w:color w:val="404040"/>
          <w:szCs w:val="22"/>
          <w:lang w:eastAsia="zh-CN" w:bidi="ta-IN"/>
        </w:rPr>
      </w:pPr>
    </w:p>
    <w:p w:rsidR="009F31F3" w:rsidRPr="002844B4" w:rsidRDefault="00597063" w:rsidP="009F31F3">
      <w:pPr>
        <w:spacing w:after="200" w:line="276" w:lineRule="auto"/>
        <w:rPr>
          <w:rFonts w:ascii="Calibri" w:eastAsia="Times New Roman" w:hAnsi="Calibri" w:cs="Times New Roman"/>
          <w:szCs w:val="22"/>
          <w:lang w:eastAsia="zh-CN" w:bidi="ta-IN"/>
        </w:rPr>
      </w:pPr>
      <w:r>
        <w:rPr>
          <w:rFonts w:ascii="Calibri" w:eastAsia="Times New Roman" w:hAnsi="Calibri" w:cs="Times New Roman"/>
          <w:noProof/>
          <w:szCs w:val="22"/>
          <w:lang w:eastAsia="zh-CN" w:bidi="ta-IN"/>
        </w:rPr>
        <w:pict>
          <v:shape id="AutoShape 143" o:spid="_x0000_s1351" type="#_x0000_t32" style="position:absolute;margin-left:-8.7pt;margin-top:36.35pt;width:24.35pt;height:0;rotation:90;z-index:2522818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" adj="-82940,-1,-82940" strokeweight="4.5pt">
            <v:stroke endarrow="block"/>
          </v:shape>
        </w:pict>
      </w:r>
    </w:p>
    <w:p w:rsidR="009F31F3" w:rsidRPr="002844B4" w:rsidRDefault="00597063" w:rsidP="009F31F3">
      <w:pPr>
        <w:spacing w:after="200" w:line="276" w:lineRule="auto"/>
        <w:rPr>
          <w:rFonts w:ascii="Calibri" w:eastAsia="Times New Roman" w:hAnsi="Calibri" w:cs="Times New Roman"/>
          <w:szCs w:val="22"/>
          <w:lang w:eastAsia="zh-CN" w:bidi="ta-IN"/>
        </w:rPr>
      </w:pPr>
      <w:r>
        <w:rPr>
          <w:rFonts w:ascii="Calibri" w:eastAsia="Times New Roman" w:hAnsi="Calibri" w:cs="Times New Roman"/>
          <w:noProof/>
          <w:szCs w:val="22"/>
          <w:lang w:eastAsia="zh-CN" w:bidi="ta-IN"/>
        </w:rPr>
        <w:pict>
          <v:shape id="AutoShape 268" o:spid="_x0000_s1417" type="#_x0000_t32" style="position:absolute;margin-left:410.2pt;margin-top:4.65pt;width:0;height:27.7pt;flip:y;z-index:2522859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" strokeweight="4.5pt">
            <v:stroke endarrow="block"/>
          </v:shape>
        </w:pict>
      </w:r>
    </w:p>
    <w:p w:rsidR="009F31F3" w:rsidRPr="002844B4" w:rsidRDefault="00597063" w:rsidP="009F31F3">
      <w:pPr>
        <w:tabs>
          <w:tab w:val="center" w:pos="4513"/>
          <w:tab w:val="left" w:pos="8227"/>
        </w:tabs>
        <w:spacing w:after="200" w:line="276" w:lineRule="auto"/>
        <w:rPr>
          <w:rFonts w:ascii="Calibri" w:eastAsia="Times New Roman" w:hAnsi="Calibri" w:cs="Times New Roman"/>
          <w:b/>
          <w:szCs w:val="22"/>
          <w:lang w:eastAsia="zh-CN" w:bidi="ta-IN"/>
        </w:rPr>
      </w:pPr>
      <w:r w:rsidRPr="00597063">
        <w:rPr>
          <w:rFonts w:ascii="Calibri" w:eastAsia="Times New Roman" w:hAnsi="Calibri" w:cs="Times New Roman"/>
          <w:noProof/>
          <w:szCs w:val="22"/>
          <w:lang w:eastAsia="en-GB"/>
        </w:rPr>
        <w:pict>
          <v:group id="_x0000_s1556" style="position:absolute;margin-left:329.45pt;margin-top:17.3pt;width:159.5pt;height:284pt;z-index:252293120" coordorigin="8389,8905" coordsize="3190,5680">
            <v:group id="_x0000_s1379" style="position:absolute;left:8389;top:8905;width:3190;height:5680" coordorigin="8389,8921" coordsize="3190,5680">
              <v:group id="Group 175" o:spid="_x0000_s1380" style="position:absolute;left:8389;top:8921;width:3190;height:5680" coordorigin="8259,9422" coordsize="3190,56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">
                <v:group id="Group 48" o:spid="_x0000_s1381" style="position:absolute;left:8259;top:9422;width:3190;height:5680" coordorigin="5510,10207" coordsize="3190,56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it7P6cQAAADbAAAA&#10;DwAAAAAAAAAAAAAAAACqAgAAZHJzL2Rvd25yZXYueG1sUEsFBgAAAAAEAAQA+gAAAJsDAAAAAA==&#10;">
                  <v:roundrect id="AutoShape 49" o:spid="_x0000_s1382" style="position:absolute;left:5510;top:10207;width:3190;height:568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dJRsEA&#10;AADbAAAADwAAAGRycy9kb3ducmV2LnhtbERP3WrCMBS+H/gO4QjeDE0V3KQai4iCMGHM9gGOzbGt&#10;NielSbXz6c3FYJcf3/8q6U0t7tS6yrKC6SQCQZxbXXGhIEv34wUI55E11pZJwS85SNaDtxXG2j74&#10;h+4nX4gQwi5GBaX3TSyly0sy6Ca2IQ7cxbYGfYBtIXWLjxBuajmLog9psOLQUGJD25Ly26kzCjRf&#10;511qL+98Lo6f2c6d/fP7S6nRsN8sQXjq/b/4z33QChZhbPgSfoBc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yXSUbBAAAA2wAAAA8AAAAAAAAAAAAAAAAAmAIAAGRycy9kb3du&#10;cmV2LnhtbFBLBQYAAAAABAAEAPUAAACGAwAAAAA=&#10;" fillcolor="#bfbfbf" strokeweight="2.5pt">
                    <v:shadow color="#868686"/>
                  </v:roundrect>
                  <v:roundrect id="AutoShape 50" o:spid="_x0000_s1383" style="position:absolute;left:5700;top:10377;width:2830;height:496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d6g8QA&#10;AADbAAAADwAAAGRycy9kb3ducmV2LnhtbESPT4vCMBTE74LfITzBi2iqLFqrUUQRRPay/rk/m2db&#10;bV5KE7Xrp98sLOxxmJnfMPNlY0rxpNoVlhUMBxEI4tTqgjMFp+O2H4NwHlljaZkUfJOD5aLdmmOi&#10;7Yu/6HnwmQgQdgkqyL2vEildmpNBN7AVcfCutjbog6wzqWt8Bbgp5SiKxtJgwWEhx4rWOaX3w8Mo&#10;6I1jR+v93V0ut+ZzMv14V9F5o1S306xmIDw1/j/8195pBfEUfr+EHyAX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FneoPEAAAA2wAAAA8AAAAAAAAAAAAAAAAAmAIAAGRycy9k&#10;b3ducmV2LnhtbFBLBQYAAAAABAAEAPUAAACJAwAAAAA=&#10;" strokeweight="1pt">
                    <v:stroke dashstyle="dash"/>
                    <v:shadow color="#868686"/>
                  </v:roundrect>
                  <v:roundrect id="AutoShape 51" o:spid="_x0000_s1384" style="position:absolute;left:5772;top:15427;width:739;height:3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ox/r8A&#10;AADbAAAADwAAAGRycy9kb3ducmV2LnhtbERPy4rCMBTdC/5DuII7Te1CnGoqIgjigMOouL40tw9s&#10;bkqS0erXTxaCy8N5r9a9acWdnG8sK5hNExDEhdUNVwou591kAcIHZI2tZVLwJA/rfDhYYabtg3/p&#10;fgqViCHsM1RQh9BlUvqiJoN+ajviyJXWGQwRukpqh48YblqZJslcGmw4NtTY0bam4nb6MwoO++MT&#10;fzhtZXPYuu/b63ouF6lS41G/WYII1IeP+O3eawVfcX38En+AzP8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gKjH+vwAAANsAAAAPAAAAAAAAAAAAAAAAAJgCAABkcnMvZG93bnJl&#10;di54bWxQSwUGAAAAAAQABAD1AAAAhAMAAAAA&#10;" strokeweight="1.5pt">
                    <v:shadow color="#868686"/>
                  </v:roundrect>
                  <v:roundrect id="AutoShape 52" o:spid="_x0000_s1385" style="position:absolute;left:6731;top:15427;width:739;height:3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2aUZcMA&#10;AADbAAAADwAAAGRycy9kb3ducmV2LnhtbESPQWvCQBSE7wX/w/IEb3WTHCSNrkGEgii0GEvPj+wz&#10;CWbfht2tRn99tyD0OMzMN8yqHE0vruR8Z1lBOk9AENdWd9wo+Dq9v+YgfEDW2FsmBXfyUK4nLyss&#10;tL3xka5VaESEsC9QQRvCUEjp65YM+rkdiKN3ts5giNI1Uju8RbjpZZYkC2mw47jQ4kDblupL9WMU&#10;7Hcfd/zkrJfdfusOl8f36ZxnSs2m42YJItAY/sPP9k4reEvh70v8AXL9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2aUZcMAAADbAAAADwAAAAAAAAAAAAAAAACYAgAAZHJzL2Rv&#10;d25yZXYueG1sUEsFBgAAAAAEAAQA9QAAAIgDAAAAAA==&#10;" strokeweight="1.5pt">
                    <v:shadow color="#868686"/>
                  </v:roundrect>
                  <v:roundrect id="AutoShape 53" o:spid="_x0000_s1386" style="position:absolute;left:7701;top:15427;width:739;height:3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QKEsEA&#10;AADbAAAADwAAAGRycy9kb3ducmV2LnhtbESPzarCMBSE94LvEI7gTlO7EO01iggXREHxh7s+NMe2&#10;2JyUJFerT28EweUwM98ws0VranEj5yvLCkbDBARxbnXFhYLz6XcwAeEDssbaMil4kIfFvNuZYabt&#10;nQ90O4ZCRAj7DBWUITSZlD4vyaAf2oY4ehfrDIYoXSG1w3uEm1qmSTKWBiuOCyU2tCopvx7/jYLN&#10;evfAPae1rDYrt70+/06XSapUv9cuf0AEasM3/GmvtYJpCu8v8QfI+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0ChLBAAAA2wAAAA8AAAAAAAAAAAAAAAAAmAIAAGRycy9kb3du&#10;cmV2LnhtbFBLBQYAAAAABAAEAPUAAACGAwAAAAA=&#10;" strokeweight="1.5pt">
                    <v:shadow color="#868686"/>
                  </v:roundrect>
                </v:group>
                <v:group id="Group 129" o:spid="_x0000_s1387" style="position:absolute;left:8740;top:14681;width:2250;height:233" coordorigin="660,12646" coordsize="2250,2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DxfN8QAAADbAAAADwAAAGRycy9kb3ducmV2LnhtbESPT4vCMBTE7wt+h/AE&#10;b2taxUWrUURc8SCCf0C8PZpnW2xeSpNt67ffLAh7HGbmN8xi1ZlSNFS7wrKCeBiBIE6tLjhTcL18&#10;f05BOI+ssbRMCl7kYLXsfSww0bblEzVnn4kAYZeggtz7KpHSpTkZdENbEQfvYWuDPsg6k7rGNsBN&#10;KUdR9CUNFhwWcqxok1P6PP8YBbsW2/U43jaH52Pzul8mx9shJqUG/W49B+Gp8//hd3uvFczG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cDxfN8QAAADbAAAA&#10;DwAAAAAAAAAAAAAAAACqAgAAZHJzL2Rvd25yZXYueG1sUEsFBgAAAAAEAAQA+gAAAJsDAAAAAA==&#10;">
                  <v:shape id="AutoShape 130" o:spid="_x0000_s1388" type="#_x0000_t68" style="position:absolute;left:1660;top:12646;width:230;height:21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DQ8sQA&#10;AADbAAAADwAAAGRycy9kb3ducmV2LnhtbESPT4vCMBTE78J+h/CEvciaKiJrbSplQdyDF/+wuLdH&#10;82xLm5fSRK3f3giCx2FmfsMkq9404kqdqywrmIwjEMS51RUXCo6H9dc3COeRNTaWScGdHKzSj0GC&#10;sbY33tF17wsRIOxiVFB638ZSurwkg25sW+LgnW1n0AfZFVJ3eAtw08hpFM2lwYrDQokt/ZSU1/uL&#10;UfB3yiqrz7WcFttNk58Wo/86Gyn1OeyzJQhPvX+HX+1frWAxg+eX8ANk+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Rw0PLEAAAA2wAAAA8AAAAAAAAAAAAAAAAAmAIAAGRycy9k&#10;b3ducmV2LnhtbFBLBQYAAAAABAAEAPUAAACJAwAAAAA=&#10;" adj="10343,0" strokeweight="1.5pt">
                    <v:shadow color="#868686"/>
                    <v:textbox style="layout-flow:vertical-ideographic"/>
                  </v:shape>
                  <v:shape id="AutoShape 131" o:spid="_x0000_s1389" type="#_x0000_t66" style="position:absolute;left:660;top:12660;width:300;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qPAU8YA&#10;AADbAAAADwAAAGRycy9kb3ducmV2LnhtbESPT2sCMRTE7wW/Q3iCt5qtaP9sjaKC4KFCa6X0+Lp5&#10;3SxuXtYk626/vSkUehxm5jfMfNnbWlzIh8qxgrtxBoK4cLriUsHxfXv7CCJEZI21Y1LwQwGWi8HN&#10;HHPtOn6jyyGWIkE45KjAxNjkUobCkMUwdg1x8r6dtxiT9KXUHrsEt7WcZNm9tFhxWjDY0MZQcTq0&#10;VkE4fqy69ee0Xp/69vX80vovs39QajTsV88gIvXxP/zX3mkFTzP4/ZJ+gFxc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qPAU8YAAADbAAAADwAAAAAAAAAAAAAAAACYAgAAZHJz&#10;L2Rvd25yZXYueG1sUEsFBgAAAAAEAAQA9QAAAIsDAAAAAA==&#10;" adj="9656,6890" strokeweight="1.5pt">
                    <v:shadow color="#868686"/>
                  </v:shape>
                  <v:group id="Group 132" o:spid="_x0000_s1390" style="position:absolute;left:2640;top:12646;width:270;height:233" coordorigin="1410,5150" coordsize="651,55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Ev8r8UAAADbAAAADwAAAGRycy9kb3ducmV2LnhtbESPT2vCQBTE74V+h+UV&#10;ejObtCg1ZhWRtvQQBLUg3h7ZZxLMvg3Zbf58e7dQ6HGYmd8w2WY0jeipc7VlBUkUgyAurK65VPB9&#10;+pi9gXAeWWNjmRRM5GCzfnzIMNV24AP1R1+KAGGXooLK+zaV0hUVGXSRbYmDd7WdQR9kV0rd4RDg&#10;ppEvcbyQBmsOCxW2tKuouB1/jILPAYfta/Le57frbrqc5vtznpBSz0/jdgXC0+j/w3/tL61guYD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GBL/K/FAAAA2wAA&#10;AA8AAAAAAAAAAAAAAAAAqgIAAGRycy9kb3ducmV2LnhtbFBLBQYAAAAABAAEAPoAAACcAwAAAAA=&#10;">
                    <v:rect id="Rectangle 133" o:spid="_x0000_s1391" style="position:absolute;left:1410;top:5288;width:550;height:42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Mv7cIA&#10;AADbAAAADwAAAGRycy9kb3ducmV2LnhtbESPT2vCQBTE70K/w/IK3sxGDWmbukotCN7EVHt+ZF/+&#10;YPZtmt1q/PauIHgcZuY3zGI1mFacqXeNZQXTKAZBXFjdcKXg8LOZvINwHllja5kUXMnBavkyWmCm&#10;7YX3dM59JQKEXYYKau+7TEpX1GTQRbYjDl5pe4M+yL6SusdLgJtWzuI4lQYbDgs1dvRdU3HK/42C&#10;NV3TIrbW5PMu+Tvib5lUm51S49fh6xOEp8E/w4/2Viv4eIP7l/AD5PI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0ky/twgAAANsAAAAPAAAAAAAAAAAAAAAAAJgCAABkcnMvZG93&#10;bnJldi54bWxQSwUGAAAAAAQABAD1AAAAhwMAAAAA&#10;" strokeweight="1.5pt">
                      <v:shadow color="#868686"/>
                    </v:rect>
                    <v:shape id="AutoShape 134" o:spid="_x0000_s1392" type="#_x0000_t32" style="position:absolute;left:1460;top:5180;width:60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TKWur8AAADbAAAADwAAAGRycy9kb3ducmV2LnhtbERPy4rCMBTdD/gP4QruxtQig1ajiMyA&#10;woD4WOju0lzbYnNTk6j1781CcHk47+m8NbW4k/OVZQWDfgKCOLe64kLBYf/3PQLhA7LG2jIpeJKH&#10;+azzNcVM2wdv6b4LhYgh7DNUUIbQZFL6vCSDvm8b4sidrTMYInSF1A4fMdzUMk2SH2mw4thQYkPL&#10;kvLL7mYU/G+Ga8rZnVL+ver2eAyn1I2V6nXbxQREoDZ8xG/3SisYx7HxS/wBcvYC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wTKWur8AAADbAAAADwAAAAAAAAAAAAAAAACh&#10;AgAAZHJzL2Rvd25yZXYueG1sUEsFBgAAAAAEAAQA+QAAAI0DAAAAAA==&#10;" strokeweight="1.5pt">
                      <v:shadow color="#868686"/>
                    </v:shape>
                    <v:shape id="AutoShape 135" o:spid="_x0000_s1393" type="#_x0000_t32" style="position:absolute;left:2060;top:5150;width:1;height:558;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n4zIcMAAADbAAAADwAAAGRycy9kb3ducmV2LnhtbESPQWvCQBSE74L/YXmCN90YpJg0GxFR&#10;sFAo2h709si+JqHZt3F31fTfdwuFHoeZ+YYp1oPpxJ2cby0rWMwTEMSV1S3XCj7e97MVCB+QNXaW&#10;ScE3eViX41GBubYPPtL9FGoRIexzVNCE0OdS+qohg35ue+LofVpnMETpaqkdPiLcdDJNkidpsOW4&#10;0GBP24aqr9PNKHh9W75Qxe6S8u6qh/M5XFKXKTWdDJtnEIGG8B/+ax+0giyD3y/xB8jy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5+MyHDAAAA2wAAAA8AAAAAAAAAAAAA&#10;AAAAoQIAAGRycy9kb3ducmV2LnhtbFBLBQYAAAAABAAEAPkAAACRAwAAAAA=&#10;" strokeweight="1.5pt">
                      <v:shadow color="#868686"/>
                    </v:shape>
                  </v:group>
                </v:group>
              </v:group>
              <v:shape id="Text Box 179" o:spid="_x0000_s1394" type="#_x0000_t202" style="position:absolute;left:8973;top:8981;width:2578;height:68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" filled="f" stroked="f">
                <v:textbox style="mso-next-textbox:#Text Box 179">
                  <w:txbxContent>
                    <w:p w:rsidR="005802E6" w:rsidRPr="00D931A1" w:rsidRDefault="005802E6" w:rsidP="009F31F3">
                      <w:pPr>
                        <w:rPr>
                          <w:b/>
                          <w:sz w:val="52"/>
                          <w:szCs w:val="52"/>
                        </w:rPr>
                      </w:pPr>
                      <w:r w:rsidRPr="002844B4">
                        <w:rPr>
                          <w:b/>
                          <w:color w:val="4F81BD"/>
                          <w:sz w:val="52"/>
                          <w:szCs w:val="52"/>
                        </w:rPr>
                        <w:t>Tour</w:t>
                      </w:r>
                      <w:r w:rsidRPr="002844B4">
                        <w:rPr>
                          <w:b/>
                          <w:color w:val="1F497D"/>
                          <w:sz w:val="52"/>
                          <w:szCs w:val="52"/>
                        </w:rPr>
                        <w:t>Inf</w:t>
                      </w:r>
                    </w:p>
                  </w:txbxContent>
                </v:textbox>
              </v:shape>
              <v:group id="Group 202" o:spid="_x0000_s1395" style="position:absolute;left:8843;top:9679;width:2335;height:4412" coordorigin="8655,10140" coordsize="2335,44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">
                <v:shape id="AutoShape 180" o:spid="_x0000_s1396" type="#_x0000_t32" style="position:absolute;left:8655;top:11055;width:2335;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PkmycMAAADbAAAADwAAAGRycy9kb3ducmV2LnhtbESP0WrCQBRE3wv+w3IF3+omeQgldRVR&#10;C0IpJbEfcMlek2j2bthdY+zXdwuFPg4zc4ZZbSbTi5Gc7ywrSJcJCOLa6o4bBV+nt+cXED4ga+wt&#10;k4IHedisZ08rLLS9c0ljFRoRIewLVNCGMBRS+rolg35pB+Lona0zGKJ0jdQO7xFuepklSS4NdhwX&#10;Whxo11J9rW5GAe537pR+N595enn/KOXB3pCPSi3m0/YVRKAp/If/2ketIM/g90v8AXL9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j5JsnDAAAA2wAAAA8AAAAAAAAAAAAA&#10;AAAAoQIAAGRycy9kb3ducmV2LnhtbFBLBQYAAAAABAAEAPkAAACRAwAAAAA=&#10;" strokecolor="#548dd4"/>
                <v:shape id="AutoShape 181" o:spid="_x0000_s1397" type="#_x0000_t32" style="position:absolute;left:8655;top:12000;width:2335;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7WDUsIAAADbAAAADwAAAGRycy9kb3ducmV2LnhtbESP3YrCMBSE7xd8h3AE79a0CmWpRhF/&#10;QFhE/HmAQ3Nsq81JSaJ29+k3grCXw8x8w0znnWnEg5yvLStIhwkI4sLqmksF59Pm8wuED8gaG8uk&#10;4Ic8zGe9jynm2j75QI9jKEWEsM9RQRVCm0vpi4oM+qFtiaN3sc5giNKVUjt8Rrhp5ChJMmmw5rhQ&#10;YUvLiorb8W4U4GrpTulvuc/S6/fuINf2jrxVatDvFhMQgbrwH363t1pBNobXl/gD5Ow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7WDUsIAAADbAAAADwAAAAAAAAAAAAAA&#10;AAChAgAAZHJzL2Rvd25yZXYueG1sUEsFBgAAAAAEAAQA+QAAAJADAAAAAA==&#10;" strokecolor="#548dd4"/>
                <v:shape id="AutoShape 182" o:spid="_x0000_s1398" type="#_x0000_t32" style="position:absolute;left:8655;top:12915;width:2335;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FwbJsIAAADbAAAADwAAAGRycy9kb3ducmV2LnhtbESP3YrCMBSE7xd8h3AE79a0ImWpRhF/&#10;QFhE/HmAQ3Nsq81JSaJ29+k3grCXw8x8w0znnWnEg5yvLStIhwkI4sLqmksF59Pm8wuED8gaG8uk&#10;4Ic8zGe9jynm2j75QI9jKEWEsM9RQRVCm0vpi4oM+qFtiaN3sc5giNKVUjt8Rrhp5ChJMmmw5rhQ&#10;YUvLiorb8W4U4GrpTulvuc/S6/fuINf2jrxVatDvFhMQgbrwH363t1pBNobXl/gD5Ow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FwbJsIAAADbAAAADwAAAAAAAAAAAAAA&#10;AAChAgAAZHJzL2Rvd25yZXYueG1sUEsFBgAAAAAEAAQA+QAAAJADAAAAAA==&#10;" strokecolor="#548dd4"/>
                <v:shape id="AutoShape 183" o:spid="_x0000_s1399" type="#_x0000_t32" style="position:absolute;left:8655;top:13822;width:2335;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xC+vcIAAADbAAAADwAAAGRycy9kb3ducmV2LnhtbESP3YrCMBSE7xd8h3AE79a0gmWpRhF/&#10;QFhE/HmAQ3Nsq81JSaJ29+k3grCXw8x8w0znnWnEg5yvLStIhwkI4sLqmksF59Pm8wuED8gaG8uk&#10;4Ic8zGe9jynm2j75QI9jKEWEsM9RQRVCm0vpi4oM+qFtiaN3sc5giNKVUjt8Rrhp5ChJMmmw5rhQ&#10;YUvLiorb8W4U4GrpTulvuc/S6/fuINf2jrxVatDvFhMQgbrwH363t1pBNobXl/gD5Ow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xC+vcIAAADbAAAADwAAAAAAAAAAAAAA&#10;AAChAgAAZHJzL2Rvd25yZXYueG1sUEsFBgAAAAAEAAQA+QAAAJADAAAAAA==&#10;" strokecolor="#548dd4"/>
                <v:group id="Group 187" o:spid="_x0000_s1400" style="position:absolute;left:8655;top:10556;width:345;height:499" coordorigin="9859,7224" coordsize="345,4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WejIjFAAAA2wAA&#10;AA8AAAAAAAAAAAAAAAAAqgIAAGRycy9kb3ducmV2LnhtbFBLBQYAAAAABAAEAPoAAACcAwAAAAA=&#10;">
                  <v:roundrect id="AutoShape 185" o:spid="_x0000_s1401" style="position:absolute;left:9965;top:7330;width:239;height:35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bZrcIA&#10;AADbAAAADwAAAGRycy9kb3ducmV2LnhtbESPQYvCMBSE7wv+h/AEb2tqDypdU1kEQRRW1GXPj+bZ&#10;ljYvJYla/fUbQfA4zMw3zGLZm1ZcyfnasoLJOAFBXFhdc6ng97T+nIPwAVlja5kU3MnDMh98LDDT&#10;9sYHuh5DKSKEfYYKqhC6TEpfVGTQj21HHL2zdQZDlK6U2uEtwk0r0ySZSoM1x4UKO1pVVDTHi1Gw&#10;3fzccc9pK+vtyu2ax9/pPE+VGg377y8QgfrwDr/aG61gOoPnl/gDZP4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aFtmtwgAAANsAAAAPAAAAAAAAAAAAAAAAAJgCAABkcnMvZG93&#10;bnJldi54bWxQSwUGAAAAAAQABAD1AAAAhwMAAAAA&#10;" strokeweight="1.5pt">
                    <v:shadow color="#868686"/>
                  </v:roundrect>
                  <v:shape id="Text Box 186" o:spid="_x0000_s1402" type="#_x0000_t202" style="position:absolute;left:9859;top:7224;width:300;height:49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" filled="f" stroked="f">
                    <v:textbox style="mso-next-textbox:#Text Box 186">
                      <w:txbxContent>
                        <w:p w:rsidR="005802E6" w:rsidRPr="00AA435B" w:rsidRDefault="005802E6" w:rsidP="009F31F3">
                          <w:pPr>
                            <w:rPr>
                              <w:b/>
                              <w:bCs/>
                              <w:sz w:val="32"/>
                              <w:szCs w:val="32"/>
                            </w:rPr>
                          </w:pPr>
                          <w:r w:rsidRPr="00AA435B">
                            <w:rPr>
                              <w:b/>
                              <w:bCs/>
                              <w:sz w:val="32"/>
                              <w:szCs w:val="32"/>
                            </w:rPr>
                            <w:t>+</w:t>
                          </w:r>
                        </w:p>
                      </w:txbxContent>
                    </v:textbox>
                  </v:shape>
                </v:group>
                <v:shape id="Text Box 188" o:spid="_x0000_s1403" type="#_x0000_t202" style="position:absolute;left:9018;top:10140;width:1930;height:99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wPGcIA&#10;AADbAAAADwAAAGRycy9kb3ducmV2LnhtbESPQYvCMBSE74L/ITzBmybKKmvXKKIseFJ0dwVvj+bZ&#10;lm1eShNt/fdGEDwOM/MNM1+2thQ3qn3hWMNoqEAQp84UnGn4/fkefILwAdlg6Zg03MnDctHtzDEx&#10;ruED3Y4hExHCPkENeQhVIqVPc7Loh64ijt7F1RZDlHUmTY1NhNtSjpWaSosFx4UcK1rnlP4fr1bD&#10;3+5yPn2ofbaxk6pxrZJsZ1Lrfq9dfYEI1IZ3+NXeGg3TGTy/xB8gF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VvA8ZwgAAANsAAAAPAAAAAAAAAAAAAAAAAJgCAABkcnMvZG93&#10;bnJldi54bWxQSwUGAAAAAAQABAD1AAAAhwMAAAAA&#10;" filled="f" stroked="f">
                  <v:textbox style="mso-next-textbox:#Text Box 188">
                    <w:txbxContent>
                      <w:p w:rsidR="005802E6" w:rsidRDefault="005802E6" w:rsidP="009F31F3">
                        <w:r>
                          <w:t>Honoured Guest</w:t>
                        </w:r>
                      </w:p>
                      <w:p w:rsidR="005802E6" w:rsidRDefault="005802E6" w:rsidP="009F31F3">
                        <w:r>
                          <w:t>Address Lines 01970 123 456</w:t>
                        </w:r>
                      </w:p>
                    </w:txbxContent>
                  </v:textbox>
                </v:shape>
                <v:shape id="Text Box 189" o:spid="_x0000_s1404" type="#_x0000_t202" style="position:absolute;left:9015;top:11085;width:1930;height:99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8wWcEA&#10;AADbAAAADwAAAGRycy9kb3ducmV2LnhtbERPz2vCMBS+D/Y/hCfstiaKbrMzylAGOyl2U/D2aJ5t&#10;WfMSmszW/94chB0/vt+L1WBbcaEuNI41jDMFgrh0puFKw8/35/MbiBCRDbaOScOVAqyWjw8LzI3r&#10;eU+XIlYihXDIUUMdo8+lDGVNFkPmPHHizq6zGBPsKmk67FO4beVEqRdpseHUUKOndU3lb/FnNRy2&#10;59NxqnbVxs587wYl2c6l1k+j4eMdRKQh/ovv7i+j4TWtT1/SD5DLG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FfMFnBAAAA2wAAAA8AAAAAAAAAAAAAAAAAmAIAAGRycy9kb3du&#10;cmV2LnhtbFBLBQYAAAAABAAEAPUAAACGAwAAAAA=&#10;" filled="f" stroked="f">
                  <v:textbox style="mso-next-textbox:#Text Box 189">
                    <w:txbxContent>
                      <w:p w:rsidR="005802E6" w:rsidRDefault="005802E6" w:rsidP="009F31F3">
                        <w:r>
                          <w:t>Hot Dumplings</w:t>
                        </w:r>
                      </w:p>
                      <w:p w:rsidR="005802E6" w:rsidRDefault="005802E6" w:rsidP="009F31F3">
                        <w:r>
                          <w:t>Address Lines 01970 123 456</w:t>
                        </w:r>
                      </w:p>
                    </w:txbxContent>
                  </v:textbox>
                </v:shape>
                <v:shape id="Text Box 190" o:spid="_x0000_s1405" type="#_x0000_t202" style="position:absolute;left:9015;top:12006;width:1930;height:99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hOVwsMA&#10;AADbAAAADwAAAGRycy9kb3ducmV2LnhtbESPW4vCMBSE3wX/QziCb2uiuF6qUURZ2KcVr+DboTm2&#10;xeakNFnb/febhQUfh5n5hlmuW1uKJ9W+cKxhOFAgiFNnCs40nE8fbzMQPiAbLB2Thh/ysF51O0tM&#10;jGv4QM9jyESEsE9QQx5ClUjp05ws+oGriKN3d7XFEGWdSVNjE+G2lCOlJtJiwXEhx4q2OaWP47fV&#10;cPm6365jtc929r1qXKsk27nUut9rNwsQgdrwCv+3P42G6RD+vsQfIF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hOVwsMAAADbAAAADwAAAAAAAAAAAAAAAACYAgAAZHJzL2Rv&#10;d25yZXYueG1sUEsFBgAAAAAEAAQA9QAAAIgDAAAAAA==&#10;" filled="f" stroked="f">
                  <v:textbox style="mso-next-textbox:#Text Box 190">
                    <w:txbxContent>
                      <w:p w:rsidR="005802E6" w:rsidRDefault="005802E6" w:rsidP="009F31F3">
                        <w:r>
                          <w:t>Kam Sing</w:t>
                        </w:r>
                      </w:p>
                      <w:p w:rsidR="005802E6" w:rsidRDefault="005802E6" w:rsidP="009F31F3">
                        <w:r>
                          <w:t>Address Lines 01970 123 456</w:t>
                        </w:r>
                      </w:p>
                    </w:txbxContent>
                  </v:textbox>
                </v:shape>
                <v:shape id="Text Box 191" o:spid="_x0000_s1406" type="#_x0000_t202" style="position:absolute;left:9000;top:12900;width:1930;height:99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ELtcQA&#10;AADbAAAADwAAAGRycy9kb3ducmV2LnhtbESPQWvCQBSE7wX/w/IEb7qr2FbTbESUQk8tpip4e2Sf&#10;SWj2bchuTfrvuwWhx2FmvmHSzWAbcaPO1441zGcKBHHhTM2lhuPn63QFwgdkg41j0vBDHjbZ6CHF&#10;xLieD3TLQykihH2CGqoQ2kRKX1Rk0c9cSxy9q+sshii7UpoO+wi3jVwo9SQt1hwXKmxpV1HxlX9b&#10;Daf36+W8VB/l3j62vRuUZLuWWk/Gw/YFRKAh/Ifv7Tej4XkBf1/iD5DZ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7BC7XEAAAA2wAAAA8AAAAAAAAAAAAAAAAAmAIAAGRycy9k&#10;b3ducmV2LnhtbFBLBQYAAAAABAAEAPUAAACJAwAAAAA=&#10;" filled="f" stroked="f">
                  <v:textbox style="mso-next-textbox:#Text Box 191">
                    <w:txbxContent>
                      <w:p w:rsidR="005802E6" w:rsidRDefault="005802E6" w:rsidP="009F31F3">
                        <w:r>
                          <w:t>Mandarin</w:t>
                        </w:r>
                      </w:p>
                      <w:p w:rsidR="005802E6" w:rsidRDefault="005802E6" w:rsidP="009F31F3">
                        <w:r>
                          <w:t>Address Lines 01970 123 456</w:t>
                        </w:r>
                      </w:p>
                    </w:txbxContent>
                  </v:textbox>
                </v:shape>
                <v:group id="Group 192" o:spid="_x0000_s1407" style="position:absolute;left:8665;top:11507;width:345;height:499" coordorigin="9859,7224" coordsize="345,4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DC5zcQAAADbAAAADwAAAGRycy9kb3ducmV2LnhtbESPT4vCMBTE7wt+h/AE&#10;b2taxVWqUURc8SCCf0C8PZpnW2xeSpNt67ffLAh7HGbmN8xi1ZlSNFS7wrKCeBiBIE6tLjhTcL18&#10;f85AOI+ssbRMCl7kYLXsfSww0bblEzVnn4kAYZeggtz7KpHSpTkZdENbEQfvYWuDPsg6k7rGNsBN&#10;KUdR9CUNFhwWcqxok1P6PP8YBbsW2/U43jaH52Pzul8mx9shJqUG/W49B+Gp8//hd3uvFUzH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wDC5zcQAAADbAAAA&#10;DwAAAAAAAAAAAAAAAACqAgAAZHJzL2Rvd25yZXYueG1sUEsFBgAAAAAEAAQA+gAAAJsDAAAAAA==&#10;">
                  <v:roundrect id="AutoShape 193" o:spid="_x0000_s1408" style="position:absolute;left:9965;top:7330;width:239;height:35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x3RB8QA&#10;AADbAAAADwAAAGRycy9kb3ducmV2LnhtbESPQWvCQBSE70L/w/KE3nRjkBpSVymBQrDQYlJ6fmSf&#10;STD7NuyuGvvru4VCj8PMfMNs95MZxJWc7y0rWC0TEMSN1T23Cj7r10UGwgdkjYNlUnAnD/vdw2yL&#10;ubY3PtK1Cq2IEPY5KuhCGHMpfdORQb+0I3H0TtYZDFG6VmqHtwg3g0yT5Eka7DkudDhS0VFzri5G&#10;waF8v+MHp4PsD4V7O39/1acsVepxPr08gwg0hf/wX7vUCjZr+P0Sf4Dc/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8d0QfEAAAA2wAAAA8AAAAAAAAAAAAAAAAAmAIAAGRycy9k&#10;b3ducmV2LnhtbFBLBQYAAAAABAAEAPUAAACJAwAAAAA=&#10;" strokeweight="1.5pt">
                    <v:shadow color="#868686"/>
                  </v:roundrect>
                  <v:shape id="Text Box 194" o:spid="_x0000_s1409" type="#_x0000_t202" style="position:absolute;left:9859;top:7224;width:300;height:49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iTwcMA&#10;AADbAAAADwAAAGRycy9kb3ducmV2LnhtbESPQWvCQBSE7wX/w/KE3uquolbTbESUQk+KVgVvj+wz&#10;Cc2+DdmtSf99Vyj0OMzMN0y66m0t7tT6yrGG8UiBIM6dqbjQcPp8f1mA8AHZYO2YNPyQh1U2eEox&#10;Ma7jA92PoRARwj5BDWUITSKlz0uy6EeuIY7ezbUWQ5RtIU2LXYTbWk6UmkuLFceFEhvalJR/Hb+t&#10;hvPudr1M1b7Y2lnTuV5Jtkup9fOwX7+BCNSH//Bf+8NoeJ3B40v8ATL7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SiTwcMAAADbAAAADwAAAAAAAAAAAAAAAACYAgAAZHJzL2Rv&#10;d25yZXYueG1sUEsFBgAAAAAEAAQA9QAAAIgDAAAAAA==&#10;" filled="f" stroked="f">
                    <v:textbox style="mso-next-textbox:#Text Box 194">
                      <w:txbxContent>
                        <w:p w:rsidR="005802E6" w:rsidRPr="00AA435B" w:rsidRDefault="005802E6" w:rsidP="009F31F3">
                          <w:pPr>
                            <w:rPr>
                              <w:b/>
                              <w:bCs/>
                              <w:sz w:val="32"/>
                              <w:szCs w:val="32"/>
                            </w:rPr>
                          </w:pPr>
                          <w:r w:rsidRPr="00AA435B">
                            <w:rPr>
                              <w:b/>
                              <w:bCs/>
                              <w:sz w:val="32"/>
                              <w:szCs w:val="32"/>
                            </w:rPr>
                            <w:t>+</w:t>
                          </w:r>
                        </w:p>
                      </w:txbxContent>
                    </v:textbox>
                  </v:shape>
                </v:group>
                <v:group id="Group 195" o:spid="_x0000_s1410" style="position:absolute;left:8680;top:12407;width:345;height:499" coordorigin="9859,7224" coordsize="345,4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EcaVcUAAADbAAAADwAAAGRycy9kb3ducmV2LnhtbESPT2vCQBTE74V+h+UV&#10;ejObtGglZhWRtvQQBLUg3h7ZZxLMvg3Zbf58e7dQ6HGYmd8w2WY0jeipc7VlBUkUgyAurK65VPB9&#10;+pgtQTiPrLGxTAomcrBZPz5kmGo78IH6oy9FgLBLUUHlfZtK6YqKDLrItsTBu9rOoA+yK6XucAhw&#10;08iXOF5IgzWHhQpb2lVU3I4/RsHngMP2NXnv89t1N11O8/05T0ip56dxuwLhafT/4b/2l1bwtoD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BHGlXFAAAA2wAA&#10;AA8AAAAAAAAAAAAAAAAAqgIAAGRycy9kb3ducmV2LnhtbFBLBQYAAAAABAAEAPoAAACcAwAAAAA=&#10;">
                  <v:roundrect id="AutoShape 196" o:spid="_x0000_s1411" style="position:absolute;left:9965;top:7330;width:239;height:35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89PcMQA&#10;AADbAAAADwAAAGRycy9kb3ducmV2LnhtbESPwWrDMBBE74X+g9hAb40cH+rgRjbFUAgJNDQpPS/W&#10;xja2VkZSErtfHxUKPQ4z84bZlJMZxJWc7ywrWC0TEMS11R03Cr5O789rED4gaxwsk4KZPJTF48MG&#10;c21v/EnXY2hEhLDPUUEbwphL6euWDPqlHYmjd7bOYIjSNVI7vEW4GWSaJC/SYMdxocWRqpbq/ngx&#10;CnbbjxkPnA6y21Vu3/98n87rVKmnxfT2CiLQFP7Df+2tVpBl8Psl/gBZ3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PT3DEAAAA2wAAAA8AAAAAAAAAAAAAAAAAmAIAAGRycy9k&#10;b3ducmV2LnhtbFBLBQYAAAAABAAEAPUAAACJAwAAAAA=&#10;" strokeweight="1.5pt">
                    <v:shadow color="#868686"/>
                  </v:roundrect>
                  <v:shape id="Text Box 197" o:spid="_x0000_s1412" type="#_x0000_t202" style="position:absolute;left:9859;top:7224;width:300;height:49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k8X8EA&#10;AADbAAAADwAAAGRycy9kb3ducmV2LnhtbERPz2vCMBS+D/Y/hCfstiaKbrMzylAGOyl2U/D2aJ5t&#10;WfMSmszW/94chB0/vt+L1WBbcaEuNI41jDMFgrh0puFKw8/35/MbiBCRDbaOScOVAqyWjw8LzI3r&#10;eU+XIlYihXDIUUMdo8+lDGVNFkPmPHHizq6zGBPsKmk67FO4beVEqRdpseHUUKOndU3lb/FnNRy2&#10;59NxqnbVxs587wYl2c6l1k+j4eMdRKQh/ovv7i+j4TWNTV/SD5DLG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8pPF/BAAAA2wAAAA8AAAAAAAAAAAAAAAAAmAIAAGRycy9kb3du&#10;cmV2LnhtbFBLBQYAAAAABAAEAPUAAACGAwAAAAA=&#10;" filled="f" stroked="f">
                    <v:textbox style="mso-next-textbox:#Text Box 197">
                      <w:txbxContent>
                        <w:p w:rsidR="005802E6" w:rsidRPr="00AA435B" w:rsidRDefault="005802E6" w:rsidP="009F31F3">
                          <w:pPr>
                            <w:rPr>
                              <w:b/>
                              <w:bCs/>
                              <w:sz w:val="32"/>
                              <w:szCs w:val="32"/>
                            </w:rPr>
                          </w:pPr>
                          <w:r w:rsidRPr="00AA435B">
                            <w:rPr>
                              <w:b/>
                              <w:bCs/>
                              <w:sz w:val="32"/>
                              <w:szCs w:val="32"/>
                            </w:rPr>
                            <w:t>+</w:t>
                          </w:r>
                        </w:p>
                      </w:txbxContent>
                    </v:textbox>
                  </v:shape>
                </v:group>
                <v:group id="Group 198" o:spid="_x0000_s1413" style="position:absolute;left:8680;top:13307;width:345;height:499" coordorigin="9859,7224" coordsize="345,4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diOJ8YAAADbAAAADwAAAGRycy9kb3ducmV2LnhtbESPW2vCQBSE3wv+h+UI&#10;faubWFo1ZhURW/ogghcQ3w7Zkwtmz4bsNon/vlso9HGYmW+YdD2YWnTUusqygngSgSDOrK64UHA5&#10;f7zMQTiPrLG2TAoe5GC9Gj2lmGjb85G6ky9EgLBLUEHpfZNI6bKSDLqJbYiDl9vWoA+yLaRusQ9w&#10;U8tpFL1LgxWHhRIb2paU3U/fRsFnj/3mNd51+3u+fdzOb4frPialnsfDZgnC0+D/w3/tL61gtoD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h2I4nxgAAANsA&#10;AAAPAAAAAAAAAAAAAAAAAKoCAABkcnMvZG93bnJldi54bWxQSwUGAAAAAAQABAD6AAAAnQMAAAAA&#10;">
                  <v:roundrect id="AutoShape 199" o:spid="_x0000_s1414" style="position:absolute;left:9965;top:7330;width:239;height:35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fOnI8EA&#10;AADbAAAADwAAAGRycy9kb3ducmV2LnhtbERPyWrDMBC9F/oPYgq91XJ9KMaNbEIgEBJIqRN6HqyJ&#10;bWKNjKR66ddXh0KPj7dvqsUMYiLne8sKXpMUBHFjdc+tgutl/5KD8AFZ42CZFKzkoSofHzZYaDvz&#10;J011aEUMYV+ggi6EsZDSNx0Z9IkdiSN3s85giNC1UjucY7gZZJamb9Jgz7Ghw5F2HTX3+tsoOB7O&#10;K35wNsj+uHOn+8/X5ZZnSj0/Ldt3EIGW8C/+cx+0gjyuj1/iD5Dl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XzpyPBAAAA2wAAAA8AAAAAAAAAAAAAAAAAmAIAAGRycy9kb3du&#10;cmV2LnhtbFBLBQYAAAAABAAEAPUAAACGAwAAAAA=&#10;" strokeweight="1.5pt">
                    <v:shadow color="#868686"/>
                  </v:roundrect>
                  <v:shape id="Text Box 200" o:spid="_x0000_s1415" type="#_x0000_t202" style="position:absolute;left:9859;top:7224;width:300;height:49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8bl5cIA&#10;AADbAAAADwAAAGRycy9kb3ducmV2LnhtbESPT4vCMBTE7wt+h/CEva2JsitajSKKsKcV/4K3R/Ns&#10;i81LaaLtfnsjCB6HmfkNM523thR3qn3hWEO/p0AQp84UnGk47NdfIxA+IBssHZOGf/Iwn3U+ppgY&#10;1/CW7ruQiQhhn6CGPIQqkdKnOVn0PVcRR+/iaoshyjqTpsYmwm0pB0oNpcWC40KOFS1zSq+7m9Vw&#10;/LucT99qk63sT9W4Vkm2Y6n1Z7ddTEAEasM7/Gr/Gg2jPjy/xB8gZ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xuXlwgAAANsAAAAPAAAAAAAAAAAAAAAAAJgCAABkcnMvZG93&#10;bnJldi54bWxQSwUGAAAAAAQABAD1AAAAhwMAAAAA&#10;" filled="f" stroked="f">
                    <v:textbox style="mso-next-textbox:#Text Box 200">
                      <w:txbxContent>
                        <w:p w:rsidR="005802E6" w:rsidRPr="00AA435B" w:rsidRDefault="005802E6" w:rsidP="009F31F3">
                          <w:pPr>
                            <w:rPr>
                              <w:b/>
                              <w:bCs/>
                              <w:sz w:val="32"/>
                              <w:szCs w:val="32"/>
                            </w:rPr>
                          </w:pPr>
                          <w:r w:rsidRPr="00AA435B">
                            <w:rPr>
                              <w:b/>
                              <w:bCs/>
                              <w:sz w:val="32"/>
                              <w:szCs w:val="32"/>
                            </w:rPr>
                            <w:t>+</w:t>
                          </w:r>
                        </w:p>
                      </w:txbxContent>
                    </v:textbox>
                  </v:shape>
                </v:group>
                <v:shape id="Text Box 201" o:spid="_x0000_s1416" type="#_x0000_t202" style="position:absolute;left:9015;top:13890;width:1930;height:66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R7ksMA&#10;AADbAAAADwAAAGRycy9kb3ducmV2LnhtbESPzWrDMBCE74W8g9hAb7WU0BbHiWxCS6CnluYPclus&#10;jW1irYylxO7bV4VCjsPMfMOsitG24ka9bxxrmCUKBHHpTMOVhv1u85SC8AHZYOuYNPyQhyKfPKww&#10;M27gb7ptQyUihH2GGuoQukxKX9Zk0SeuI47e2fUWQ5R9JU2PQ4TbVs6VepUWG44LNXb0VlN52V6t&#10;hsPn+XR8Vl/Vu33pBjcqyXYhtX6cjusliEBjuIf/2x9GQzqHvy/xB8j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xR7ksMAAADbAAAADwAAAAAAAAAAAAAAAACYAgAAZHJzL2Rv&#10;d25yZXYueG1sUEsFBgAAAAAEAAQA9QAAAIgDAAAAAA==&#10;" filled="f" stroked="f">
                  <v:textbox style="mso-next-textbox:#Text Box 201">
                    <w:txbxContent>
                      <w:p w:rsidR="005802E6" w:rsidRDefault="005802E6" w:rsidP="009F31F3">
                        <w:r>
                          <w:t>Seafront Palace</w:t>
                        </w:r>
                      </w:p>
                      <w:p w:rsidR="005802E6" w:rsidRDefault="005802E6" w:rsidP="009F31F3">
                        <w:r>
                          <w:t>Address Lines</w:t>
                        </w:r>
                      </w:p>
                    </w:txbxContent>
                  </v:textbox>
                </v:shape>
              </v:group>
            </v:group>
            <v:shape id="_x0000_s1555" type="#_x0000_t32" style="position:absolute;left:11332;top:9464;width:0;height:16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" strokeweight="2.25pt">
              <v:shadow color="#868686"/>
            </v:shape>
          </v:group>
        </w:pict>
      </w:r>
      <w:r w:rsidRPr="00597063">
        <w:rPr>
          <w:rFonts w:ascii="Calibri" w:eastAsia="Times New Roman" w:hAnsi="Calibri" w:cs="Times New Roman"/>
          <w:noProof/>
          <w:szCs w:val="22"/>
          <w:lang w:eastAsia="en-GB"/>
        </w:rPr>
        <w:pict>
          <v:group id="_x0000_s1418" style="position:absolute;margin-left:-77.05pt;margin-top:17.45pt;width:159.8pt;height:284pt;z-index:252286976" coordorigin="259,8924" coordsize="3196,5680">
            <v:group id="Group 177" o:spid="_x0000_s1419" style="position:absolute;left:259;top:8924;width:3190;height:5680" coordorigin="189,9422" coordsize="3190,56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">
              <v:group id="Group 57" o:spid="_x0000_s1420" style="position:absolute;left:189;top:9422;width:3190;height:5680" coordorigin="5510,10207" coordsize="3190,56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3mqvGcEAAADcAAAADwAA&#10;AAAAAAAAAAAAAACqAgAAZHJzL2Rvd25yZXYueG1sUEsFBgAAAAAEAAQA+gAAAJgDAAAAAA==&#10;">
                <v:roundrect id="AutoShape 58" o:spid="_x0000_s1421" style="position:absolute;left:5510;top:10207;width:3190;height:568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146vcIA&#10;AADcAAAADwAAAGRycy9kb3ducmV2LnhtbERP24rCMBB9F/yHMAu+yDZVWF26RhFREBTEyweMzfSy&#10;20xKE7Xu1xtB8G0O5zqTWWsqcaXGlZYVDKIYBHFqdcm5gtNx9fkNwnlkjZVlUnAnB7NptzPBRNsb&#10;7+l68LkIIewSVFB4XydSurQggy6yNXHgMtsY9AE2udQN3kK4qeQwjkfSYMmhocCaFgWlf4eLUaD5&#10;9+tytFmfz/l2fFq6s//fbZTqfbTzHxCeWv8Wv9xrHeYPRvB8Jlwgp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Xjq9wgAAANwAAAAPAAAAAAAAAAAAAAAAAJgCAABkcnMvZG93&#10;bnJldi54bWxQSwUGAAAAAAQABAD1AAAAhwMAAAAA&#10;" fillcolor="#bfbfbf" strokeweight="2.5pt">
                  <v:shadow color="#868686"/>
                </v:roundrect>
                <v:roundrect id="AutoShape 59" o:spid="_x0000_s1422" style="position:absolute;left:5700;top:10377;width:2830;height:496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fFaMIA&#10;AADcAAAADwAAAGRycy9kb3ducmV2LnhtbERPS4vCMBC+C/6HMIIX0dRFfFSjiIsgshdf97EZ22oz&#10;KU3U6q/fLCx4m4/vObNFbQrxoMrllhX0exEI4sTqnFMFx8O6OwbhPLLGwjIpeJGDxbzZmGGs7ZN3&#10;9Nj7VIQQdjEqyLwvYyldkpFB17MlceAutjLoA6xSqSt8hnBTyK8oGkqDOYeGDEtaZZTc9nejoDMc&#10;O1ptb+58vtY/o8ngXUanb6XarXo5BeGp9h/xv3ujw/z+CP6eCRfI+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EB8VowgAAANwAAAAPAAAAAAAAAAAAAAAAAJgCAABkcnMvZG93&#10;bnJldi54bWxQSwUGAAAAAAQABAD1AAAAhwMAAAAA&#10;" strokeweight="1pt">
                  <v:stroke dashstyle="dash"/>
                  <v:shadow color="#868686"/>
                </v:roundrect>
                <v:roundrect id="AutoShape 60" o:spid="_x0000_s1423" style="position:absolute;left:5772;top:15427;width:739;height:3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m0J8QA&#10;AADcAAAADwAAAGRycy9kb3ducmV2LnhtbESPT4vCMBDF74LfIcyCN03tQaRrlEVYEBd28Q+eh2Zs&#10;i82kJFGrn945LHib4b157zeLVe9adaMQG88GppMMFHHpbcOVgePhezwHFROyxdYzGXhQhNVyOFhg&#10;Yf2dd3Tbp0pJCMcCDdQpdYXWsazJYZz4jli0sw8Ok6yh0jbgXcJdq/Msm2mHDUtDjR2tayov+6sz&#10;sN38PvCP81Y323X4uTxPh/M8N2b00X99gkrUp7f5/3pjBX8qtPKMTKCX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x5tCfEAAAA3AAAAA8AAAAAAAAAAAAAAAAAmAIAAGRycy9k&#10;b3ducmV2LnhtbFBLBQYAAAAABAAEAPUAAACJAwAAAAA=&#10;" strokeweight="1.5pt">
                  <v:shadow color="#868686"/>
                </v:roundrect>
                <v:roundrect id="AutoShape 61" o:spid="_x0000_s1424" style="position:absolute;left:6731;top:15427;width:739;height:3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zURvMEA&#10;AADcAAAADwAAAGRycy9kb3ducmV2LnhtbERPTYvCMBC9C/6HMMLeNLWHRbumsgiCuKCsiuehGdvS&#10;ZlKSqHV/vREWvM3jfc5i2ZtW3Mj52rKC6SQBQVxYXXOp4HRcj2cgfEDW2FomBQ/ysMyHgwVm2t75&#10;l26HUIoYwj5DBVUIXSalLyoy6Ce2I47cxTqDIUJXSu3wHsNNK9Mk+ZQGa44NFXa0qqhoDlejYLvZ&#10;PXDPaSvr7cr9NH/n42WWKvUx6r+/QATqw1v8797oOH86h9cz8QKZP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M1EbzBAAAA3AAAAA8AAAAAAAAAAAAAAAAAmAIAAGRycy9kb3du&#10;cmV2LnhtbFBLBQYAAAAABAAEAPUAAACGAwAAAAA=&#10;" strokeweight="1.5pt">
                  <v:shadow color="#868686"/>
                </v:roundrect>
                <v:roundrect id="AutoShape 62" o:spid="_x0000_s1425" style="position:absolute;left:7701;top:15427;width:739;height:3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NynMMA&#10;AADcAAAADwAAAGRycy9kb3ducmV2LnhtbESPQYvCMBCF7wv+hzCCtzW1B5GuURZhQRSUVdnz0Ixt&#10;sZmUJGr11zsHYW8zvDfvfTNf9q5VNwqx8WxgMs5AEZfeNlwZOB1/PmegYkK22HomAw+KsFwMPuZY&#10;WH/nX7odUqUkhGOBBuqUukLrWNbkMI59Ryza2QeHSdZQaRvwLuGu1XmWTbXDhqWhxo5WNZWXw9UZ&#10;2Kx3D9xz3upmswrby/PveJ7lxoyG/fcXqER9+je/r9dW8HPBl2dkAr14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GNynMMAAADcAAAADwAAAAAAAAAAAAAAAACYAgAAZHJzL2Rv&#10;d25yZXYueG1sUEsFBgAAAAAEAAQA9QAAAIgDAAAAAA==&#10;" strokeweight="1.5pt">
                  <v:shadow color="#868686"/>
                </v:roundrect>
              </v:group>
              <v:group id="Group 84" o:spid="_x0000_s1426" style="position:absolute;left:660;top:14681;width:2250;height:233" coordorigin="660,12646" coordsize="2250,2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bz1jp8QAAADcAAAA&#10;DwAAAAAAAAAAAAAAAACqAgAAZHJzL2Rvd25yZXYueG1sUEsFBgAAAAAEAAQA+gAAAJsDAAAAAA==&#10;">
                <v:shape id="AutoShape 75" o:spid="_x0000_s1427" type="#_x0000_t68" style="position:absolute;left:1660;top:12646;width:230;height:21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ImqsIA&#10;AADcAAAADwAAAGRycy9kb3ducmV2LnhtbERPS4vCMBC+C/6HMMJeRFN7EK2NUgTRgxfdZdHb0Ewf&#10;tJmUJmr335uFhb3Nx/ecdDeYVjypd7VlBYt5BII4t7rmUsHX52G2AuE8ssbWMin4IQe77XiUYqLt&#10;iy/0vPpShBB2CSqovO8SKV1ekUE3tx1x4ArbG/QB9qXUPb5CuGllHEVLabDm0FBhR/uK8ub6MAq+&#10;b1ltddHIuDwf2/y2nt6bbKrUx2TINiA8Df5f/Oc+6TA/juH3mXCB3L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SoiaqwgAAANwAAAAPAAAAAAAAAAAAAAAAAJgCAABkcnMvZG93&#10;bnJldi54bWxQSwUGAAAAAAQABAD1AAAAhwMAAAAA&#10;" adj="10343,0" strokeweight="1.5pt">
                  <v:shadow color="#868686"/>
                  <v:textbox style="layout-flow:vertical-ideographic"/>
                </v:shape>
                <v:shape id="AutoShape 79" o:spid="_x0000_s1428" type="#_x0000_t66" style="position:absolute;left:660;top:12660;width:300;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LXBcQA&#10;AADcAAAADwAAAGRycy9kb3ducmV2LnhtbERPTWsCMRC9F/wPYQrearZabFmNooLQQ4XWSulxuhk3&#10;i5vJmmTd7b83BaG3ebzPmS97W4sL+VA5VvA4ykAQF05XXCo4fG4fXkCEiKyxdkwKfinAcjG4m2Ou&#10;XccfdNnHUqQQDjkqMDE2uZShMGQxjFxDnLij8xZjgr6U2mOXwm0tx1k2lRYrTg0GG9oYKk771ioI&#10;h69Vt/5+qtenvn0/v7X+x+yelRre96sZiEh9/Bff3K86zR9P4O+ZdIFcX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6C1wXEAAAA3AAAAA8AAAAAAAAAAAAAAAAAmAIAAGRycy9k&#10;b3ducmV2LnhtbFBLBQYAAAAABAAEAPUAAACJAwAAAAA=&#10;" adj="9656,6890" strokeweight="1.5pt">
                  <v:shadow color="#868686"/>
                </v:shape>
                <v:group id="Group 83" o:spid="_x0000_s1429" style="position:absolute;left:2640;top:12646;width:270;height:233" coordorigin="1410,5150" coordsize="651,55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H9KwD/CAAAA3AAAAA8A&#10;AAAAAAAAAAAAAAAAqgIAAGRycy9kb3ducmV2LnhtbFBLBQYAAAAABAAEAPoAAACZAwAAAAA=&#10;">
                  <v:rect id="Rectangle 80" o:spid="_x0000_s1430" style="position:absolute;left:1410;top:5288;width:550;height:42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hrY8EA&#10;AADcAAAADwAAAGRycy9kb3ducmV2LnhtbERPyWrDMBC9B/IPYgq5xXKzmOBGCWkg0Fups5wHa7xQ&#10;a+RaSmz/fVUo5DaPt852P5hGPKhztWUFr1EMgji3uuZSweV8mm9AOI+ssbFMCkZysN9NJ1tMte35&#10;ix6ZL0UIYZeigsr7NpXS5RUZdJFtiQNX2M6gD7Arpe6wD+GmkYs4TqTBmkNDhS0dK8q/s7tR8E5j&#10;ksfWmmzZrn6ueCtW5elTqdnLcHgD4WnwT/G/+0OH+Ys1/D0TLpC7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DYa2PBAAAA3AAAAA8AAAAAAAAAAAAAAAAAmAIAAGRycy9kb3du&#10;cmV2LnhtbFBLBQYAAAAABAAEAPUAAACGAwAAAAA=&#10;" strokeweight="1.5pt">
                    <v:shadow color="#868686"/>
                  </v:rect>
                  <v:shape id="AutoShape 81" o:spid="_x0000_s1431" type="#_x0000_t32" style="position:absolute;left:1460;top:5180;width:60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yHZiMEAAADcAAAADwAAAGRycy9kb3ducmV2LnhtbERPTYvCMBC9L/gfwgh7W1OLyFqNIqLg&#10;woKsetDb0IxtsZnUJGr33xtB8DaP9zmTWWtqcSPnK8sK+r0EBHFudcWFgv1u9fUNwgdkjbVlUvBP&#10;HmbTzscEM23v/Ee3bShEDGGfoYIyhCaT0uclGfQ92xBH7mSdwRChK6R2eI/hppZpkgylwYpjQ4kN&#10;LUrKz9urUfC7GfxQzu6Y8vKi28MhHFM3Uuqz287HIAK14S1+udc6zk+H8HwmXiCnD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XIdmIwQAAANwAAAAPAAAAAAAAAAAAAAAA&#10;AKECAABkcnMvZG93bnJldi54bWxQSwUGAAAAAAQABAD5AAAAjwMAAAAA&#10;" strokeweight="1.5pt">
                    <v:shadow color="#868686"/>
                  </v:shape>
                  <v:shape id="AutoShape 82" o:spid="_x0000_s1432" type="#_x0000_t32" style="position:absolute;left:2060;top:5150;width:1;height:558;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G18E8MAAADcAAAADwAAAGRycy9kb3ducmV2LnhtbERPTWvCQBC9C/6HZYTe6sZQqsasItJC&#10;C4KY9mBuQ3aahGZn4+5W03/fFQre5vE+J98MphMXcr61rGA2TUAQV1a3XCv4/Hh9XIDwAVljZ5kU&#10;/JKHzXo8yjHT9spHuhShFjGEfYYKmhD6TEpfNWTQT21PHLkv6wyGCF0ttcNrDDedTJPkWRpsOTY0&#10;2NOuoeq7+DEK9oend6rYlSm/nPVwOoUydUulHibDdgUi0BDu4n/3m47z0zncnokXyPU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htfBPDAAAA3AAAAA8AAAAAAAAAAAAA&#10;AAAAoQIAAGRycy9kb3ducmV2LnhtbFBLBQYAAAAABAAEAPkAAACRAwAAAAA=&#10;" strokeweight="1.5pt">
                    <v:shadow color="#868686"/>
                  </v:shape>
                </v:group>
              </v:group>
            </v:group>
            <v:shape id="Text Box 95" o:spid="_x0000_s1433" type="#_x0000_t202" style="position:absolute;left:808;top:8998;width:2578;height:68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" filled="f" stroked="f">
              <v:textbox style="mso-next-textbox:#Text Box 95">
                <w:txbxContent>
                  <w:p w:rsidR="005802E6" w:rsidRPr="00D931A1" w:rsidRDefault="005802E6" w:rsidP="009F31F3">
                    <w:pPr>
                      <w:rPr>
                        <w:b/>
                        <w:sz w:val="52"/>
                        <w:szCs w:val="52"/>
                      </w:rPr>
                    </w:pPr>
                    <w:r w:rsidRPr="002844B4">
                      <w:rPr>
                        <w:b/>
                        <w:color w:val="4F81BD"/>
                        <w:sz w:val="52"/>
                        <w:szCs w:val="52"/>
                      </w:rPr>
                      <w:t>Tour</w:t>
                    </w:r>
                    <w:r w:rsidRPr="002844B4">
                      <w:rPr>
                        <w:b/>
                        <w:color w:val="1F497D"/>
                        <w:sz w:val="52"/>
                        <w:szCs w:val="52"/>
                      </w:rPr>
                      <w:t>Inf</w:t>
                    </w:r>
                  </w:p>
                </w:txbxContent>
              </v:textbox>
            </v:shape>
            <v:group id="_x0000_s1434" style="position:absolute;left:401;top:9669;width:3054;height:4406" coordorigin="691,9860" coordsize="3054,4406">
              <v:group id="_x0000_s1435" style="position:absolute;left:691;top:9860;width:3054;height:4310" coordorigin="691,10168" coordsize="3054,4310">
                <v:group id="Group 96" o:spid="_x0000_s1436" style="position:absolute;left:861;top:10168;width:2588;height:500" coordorigin="501,8370" coordsize="2588,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">
                  <v:roundrect id="AutoShape 91" o:spid="_x0000_s1437" style="position:absolute;left:252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Cq0MEA&#10;AADbAAAADwAAAGRycy9kb3ducmV2LnhtbERPTWvCQBC9F/wPywi91Y05WEldgwQKomBplJ6H7JgE&#10;s7Nhd6tJf70rCL3N433OKh9MJ67kfGtZwXyWgCCurG65VnA6fr4tQfiArLGzTApG8pCvJy8rzLS9&#10;8Tddy1CLGMI+QwVNCH0mpa8aMuhntieO3Nk6gyFCV0vt8BbDTSfTJFlIgy3HhgZ7KhqqLuWvUbDb&#10;Hkb84rST7a5w+8vfz/G8TJV6nQ6bDxCBhvAvfrq3Os5/h8cv8QC5v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IQqtDBAAAA2wAAAA8AAAAAAAAAAAAAAAAAmAIAAGRycy9kb3du&#10;cmV2LnhtbFBLBQYAAAAABAAEAPUAAACGAwAAAAA=&#10;" strokeweight="1.5pt">
                    <v:shadow color="#868686"/>
                  </v:roundrect>
                  <v:roundrect id="AutoShape 92" o:spid="_x0000_s1438" style="position:absolute;left:186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48+osIA&#10;AADbAAAADwAAAGRycy9kb3ducmV2LnhtbESPQYvCMBCF7wv+hzCCtzW1B5GuURZhQRSUVdnz0Ixt&#10;sZmUJGr11zsHYW8zvDfvfTNf9q5VNwqx8WxgMs5AEZfeNlwZOB1/PmegYkK22HomAw+KsFwMPuZY&#10;WH/nX7odUqUkhGOBBuqUukLrWNbkMI59Ryza2QeHSdZQaRvwLuGu1XmWTbXDhqWhxo5WNZWXw9UZ&#10;2Kx3D9xz3upmswrby/PveJ7lxoyG/fcXqER9+je/r9dW8AVWfpEB9OI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zjz6iwgAAANsAAAAPAAAAAAAAAAAAAAAAAJgCAABkcnMvZG93&#10;bnJldi54bWxQSwUGAAAAAAQABAD1AAAAhwMAAAAA&#10;" strokeweight="1.5pt">
                    <v:shadow color="#868686"/>
                  </v:roundrect>
                  <v:roundrect id="AutoShape 93" o:spid="_x0000_s1439" style="position:absolute;left:116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ObOcIA&#10;AADbAAAADwAAAGRycy9kb3ducmV2LnhtbERPyWrDMBC9F/oPYgq9NXJ9KK4T2RRDIKTQkoWcB2ti&#10;G1sjIymJ3a+vCoHe5vHWWZWTGcSVnO8sK3hdJCCIa6s7bhQcD+uXDIQPyBoHy6RgJg9l8fiwwlzb&#10;G+/oug+NiCHsc1TQhjDmUvq6JYN+YUfiyJ2tMxgidI3UDm8x3AwyTZI3abDj2NDiSFVLdb+/GAXb&#10;zdeM35wOsttW7rP/OR3OWarU89P0sQQRaAr/4rt7o+P8d/j7JR4gi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w5s5wgAAANsAAAAPAAAAAAAAAAAAAAAAAJgCAABkcnMvZG93&#10;bnJldi54bWxQSwUGAAAAAAQABAD1AAAAhwMAAAAA&#10;" strokeweight="1.5pt">
                    <v:shadow color="#868686"/>
                  </v:roundrect>
                  <v:roundrect id="AutoShape 94" o:spid="_x0000_s1440" style="position:absolute;left:501;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5X4GbwA&#10;AADbAAAADwAAAGRycy9kb3ducmV2LnhtbERPSwrCMBDdC94hjOBOU7sQqUYRQRAFxQ+uh2Zsi82k&#10;JFGrpzcLweXj/WeL1tTiSc5XlhWMhgkI4tzqigsFl/N6MAHhA7LG2jIpeJOHxbzbmWGm7YuP9DyF&#10;QsQQ9hkqKENoMil9XpJBP7QNceRu1hkMEbpCaoevGG5qmSbJWBqsODaU2NCqpPx+ehgF283+jQdO&#10;a1ltV253/1zPt0mqVL/XLqcgArXhL/65N1pBGtfHL/EHyPkX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DDlfgZvAAAANsAAAAPAAAAAAAAAAAAAAAAAJgCAABkcnMvZG93bnJldi54&#10;bWxQSwUGAAAAAAQABAD1AAAAgQMAAAAA&#10;" strokeweight="1.5pt">
                    <v:shadow color="#868686"/>
                  </v:roundrect>
                </v:group>
                <v:group id="Group 97" o:spid="_x0000_s1441" style="position:absolute;left:861;top:11007;width:2588;height:500" coordorigin="501,8370" coordsize="2588,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">
                  <v:roundrect id="AutoShape 98" o:spid="_x0000_s1442" style="position:absolute;left:252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vD9cMA&#10;AADbAAAADwAAAGRycy9kb3ducmV2LnhtbESPQWvCQBSE7wX/w/KE3uqmeyghuooIBVFoaVJ6fmSf&#10;STD7NuyumvTXdwuCx2FmvmFWm9H24ko+dI41vC4yEMS1Mx03Gr6r95ccRIjIBnvHpGGiAJv17GmF&#10;hXE3/qJrGRuRIBwK1NDGOBRShroli2HhBuLknZy3GJP0jTQebwlue6my7E1a7DgttDjQrqX6XF6s&#10;hsP+Y8JPVr3sDjt/PP/+VKdcaf08H7dLEJHG+Ajf23ujQSn4/5J+gF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AvD9cMAAADbAAAADwAAAAAAAAAAAAAAAACYAgAAZHJzL2Rv&#10;d25yZXYueG1sUEsFBgAAAAAEAAQA9QAAAIgDAAAAAA==&#10;" strokeweight="1.5pt">
                    <v:shadow color="#868686"/>
                  </v:roundrect>
                  <v:roundrect id="AutoShape 99" o:spid="_x0000_s1443" style="position:absolute;left:186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0dmbsMA&#10;AADbAAAADwAAAGRycy9kb3ducmV2LnhtbESP3YrCMBSE74V9h3AWvNN0uyBSTWURBHFhxR+8PjTH&#10;trQ5KUnU6tNvBMHLYWa+YeaL3rTiSs7XlhV8jRMQxIXVNZcKjofVaArCB2SNrWVScCcPi/xjMMdM&#10;2xvv6LoPpYgQ9hkqqELoMil9UZFBP7YdcfTO1hkMUbpSaoe3CDetTJNkIg3WHBcq7GhZUdHsL0bB&#10;Zv13xy2nraw3S/fbPE6H8zRVavjZ/8xABOrDO/xqr7WC9BueX+IPkP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0dmbsMAAADbAAAADwAAAAAAAAAAAAAAAACYAgAAZHJzL2Rv&#10;d25yZXYueG1sUEsFBgAAAAAEAAQA9QAAAIgDAAAAAA==&#10;" strokeweight="1.5pt">
                    <v:shadow color="#868686"/>
                  </v:roundrect>
                  <v:roundrect id="AutoShape 100" o:spid="_x0000_s1444" style="position:absolute;left:116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7+GsMA&#10;AADbAAAADwAAAGRycy9kb3ducmV2LnhtbESP3YrCMBSE74V9h3AWvNN0yyJSTWURBHFhxR+8PjTH&#10;trQ5KUnU6tNvBMHLYWa+YeaL3rTiSs7XlhV8jRMQxIXVNZcKjofVaArCB2SNrWVScCcPi/xjMMdM&#10;2xvv6LoPpYgQ9hkqqELoMil9UZFBP7YdcfTO1hkMUbpSaoe3CDetTJNkIg3WHBcq7GhZUdHsL0bB&#10;Zv13xy2nraw3S/fbPE6H8zRVavjZ/8xABOrDO/xqr7WC9BueX+IPkP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K7+GsMAAADbAAAADwAAAAAAAAAAAAAAAACYAgAAZHJzL2Rv&#10;d25yZXYueG1sUEsFBgAAAAAEAAQA9QAAAIgDAAAAAA==&#10;" strokeweight="1.5pt">
                    <v:shadow color="#868686"/>
                  </v:roundrect>
                  <v:roundrect id="AutoShape 101" o:spid="_x0000_s1445" style="position:absolute;left:501;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JbgcMA&#10;AADbAAAADwAAAGRycy9kb3ducmV2LnhtbESP3YrCMBSE74V9h3AWvNN0CytSTWURBHFhxR+8PjTH&#10;trQ5KUnU6tNvBMHLYWa+YeaL3rTiSs7XlhV8jRMQxIXVNZcKjofVaArCB2SNrWVScCcPi/xjMMdM&#10;2xvv6LoPpYgQ9hkqqELoMil9UZFBP7YdcfTO1hkMUbpSaoe3CDetTJNkIg3WHBcq7GhZUdHsL0bB&#10;Zv13xy2nraw3S/fbPE6H8zRVavjZ/8xABOrDO/xqr7WC9BueX+IPkP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JbgcMAAADbAAAADwAAAAAAAAAAAAAAAACYAgAAZHJzL2Rv&#10;d25yZXYueG1sUEsFBgAAAAAEAAQA9QAAAIgDAAAAAA==&#10;" strokeweight="1.5pt">
                    <v:shadow color="#868686"/>
                  </v:roundrect>
                </v:group>
                <v:group id="Group 102" o:spid="_x0000_s1446" style="position:absolute;left:861;top:11848;width:2588;height:500" coordorigin="501,8370" coordsize="2588,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">
                  <v:roundrect id="AutoShape 103" o:spid="_x0000_s1447" style="position:absolute;left:252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DPp8IA&#10;AADaAAAADwAAAGRycy9kb3ducmV2LnhtbESPQWvCQBSE70L/w/IK3nRjDhJSVykBQRQs1dLzI/tM&#10;QrJvw+6qib++WxA8DjPzDbPaDKYTN3K+saxgMU9AEJdWN1wp+DlvZxkIH5A1dpZJwUgeNuu3yQpz&#10;be/8TbdTqESEsM9RQR1Cn0vpy5oM+rntiaN3sc5giNJVUju8R7jpZJokS2mw4bhQY09FTWV7uhoF&#10;+91xxC9OO9nsC3doH7/nS5YqNX0fPj9ABBrCK/xs77SCFP6vxBsg1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AwM+nwgAAANoAAAAPAAAAAAAAAAAAAAAAAJgCAABkcnMvZG93&#10;bnJldi54bWxQSwUGAAAAAAQABAD1AAAAhwMAAAAA&#10;" strokeweight="1.5pt">
                    <v:shadow color="#868686"/>
                  </v:roundrect>
                  <v:roundrect id="AutoShape 104" o:spid="_x0000_s1448" style="position:absolute;left:186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4xqPMIA&#10;AADaAAAADwAAAGRycy9kb3ducmV2LnhtbESP3YrCMBSE74V9h3AWvNN0uyBSTWURBHFhxR+8PjTH&#10;trQ5KUnU6tNvBMHLYWa+YeaL3rTiSs7XlhV8jRMQxIXVNZcKjofVaArCB2SNrWVScCcPi/xjMMdM&#10;2xvv6LoPpYgQ9hkqqELoMil9UZFBP7YdcfTO1hkMUbpSaoe3CDetTJNkIg3WHBcq7GhZUdHsL0bB&#10;Zv13xy2nraw3S/fbPE6H8zRVavjZ/8xABOrDO/xqr7WCb3heiTdA5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vjGo8wgAAANoAAAAPAAAAAAAAAAAAAAAAAJgCAABkcnMvZG93&#10;bnJldi54bWxQSwUGAAAAAAQABAD1AAAAhwMAAAAA&#10;" strokeweight="1.5pt">
                    <v:shadow color="#868686"/>
                  </v:roundrect>
                  <v:roundrect id="AutoShape 105" o:spid="_x0000_s1449" style="position:absolute;left:116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XySMIA&#10;AADaAAAADwAAAGRycy9kb3ducmV2LnhtbESP3YrCMBSE74V9h3AWvNN0yyJSTWURBHFhxR+8PjTH&#10;trQ5KUnU6tNvBMHLYWa+YeaL3rTiSs7XlhV8jRMQxIXVNZcKjofVaArCB2SNrWVScCcPi/xjMMdM&#10;2xvv6LoPpYgQ9hkqqELoMil9UZFBP7YdcfTO1hkMUbpSaoe3CDetTJNkIg3WHBcq7GhZUdHsL0bB&#10;Zv13xy2nraw3S/fbPE6H8zRVavjZ/8xABOrDO/xqr7WCb3heiTdA5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gZfJIwgAAANoAAAAPAAAAAAAAAAAAAAAAAJgCAABkcnMvZG93&#10;bnJldi54bWxQSwUGAAAAAAQABAD1AAAAhwMAAAAA&#10;" strokeweight="1.5pt">
                    <v:shadow color="#868686"/>
                  </v:roundrect>
                  <v:roundrect id="AutoShape 106" o:spid="_x0000_s1450" style="position:absolute;left:501;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lX08IA&#10;AADaAAAADwAAAGRycy9kb3ducmV2LnhtbESP3YrCMBSE74V9h3AWvNN0CytSTWURBHFhxR+8PjTH&#10;trQ5KUnU6tNvBMHLYWa+YeaL3rTiSs7XlhV8jRMQxIXVNZcKjofVaArCB2SNrWVScCcPi/xjMMdM&#10;2xvv6LoPpYgQ9hkqqELoMil9UZFBP7YdcfTO1hkMUbpSaoe3CDetTJNkIg3WHBcq7GhZUdHsL0bB&#10;Zv13xy2nraw3S/fbPE6H8zRVavjZ/8xABOrDO/xqr7WCb3heiTdA5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PKVfTwgAAANoAAAAPAAAAAAAAAAAAAAAAAJgCAABkcnMvZG93&#10;bnJldi54bWxQSwUGAAAAAAQABAD1AAAAhwMAAAAA&#10;" strokeweight="1.5pt">
                    <v:shadow color="#868686"/>
                  </v:roundrect>
                </v:group>
                <v:group id="Group 107" o:spid="_x0000_s1451" style="position:absolute;left:861;top:12628;width:2588;height:500" coordorigin="501,8370" coordsize="2588,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">
                  <v:roundrect id="AutoShape 108" o:spid="_x0000_s1452" style="position:absolute;left:252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LdsP8IA&#10;AADaAAAADwAAAGRycy9kb3ducmV2LnhtbESPT4vCMBTE78J+h/AWvGm6PaxSTWURBHFhxT94fjTP&#10;trR5KUnU6qffCILHYWZ+w8wXvWnFlZyvLSv4GicgiAuray4VHA+r0RSED8gaW8uk4E4eFvnHYI6Z&#10;tjfe0XUfShEh7DNUUIXQZVL6oiKDfmw74uidrTMYonSl1A5vEW5amSbJtzRYc1yosKNlRUWzvxgF&#10;m/XfHbectrLeLN1v8zgdztNUqeFn/zMDEagP7/CrvdYKJvC8Em+AzP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Qt2w/wgAAANoAAAAPAAAAAAAAAAAAAAAAAJgCAABkcnMvZG93&#10;bnJldi54bWxQSwUGAAAAAAQABAD1AAAAhwMAAAAA&#10;" strokeweight="1.5pt">
                    <v:shadow color="#868686"/>
                  </v:roundrect>
                  <v:roundrect id="AutoShape 109" o:spid="_x0000_s1453" style="position:absolute;left:186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j4TbwA&#10;AADaAAAADwAAAGRycy9kb3ducmV2LnhtbERPSwrCMBDdC94hjOBOU7sQqUYRQRAFxQ+uh2Zsi82k&#10;JFGrpzcLweXj/WeL1tTiSc5XlhWMhgkI4tzqigsFl/N6MAHhA7LG2jIpeJOHxbzbmWGm7YuP9DyF&#10;QsQQ9hkqKENoMil9XpJBP7QNceRu1hkMEbpCaoevGG5qmSbJWBqsODaU2NCqpPx+ehgF283+jQdO&#10;a1ltV253/1zPt0mqVL/XLqcgArXhL/65N1pB3BqvxBsg518A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ChKPhNvAAAANoAAAAPAAAAAAAAAAAAAAAAAJgCAABkcnMvZG93bnJldi54&#10;bWxQSwUGAAAAAAQABAD1AAAAgQMAAAAA&#10;" strokeweight="1.5pt">
                    <v:shadow color="#868686"/>
                  </v:roundrect>
                  <v:roundrect id="AutoShape 110" o:spid="_x0000_s1454" style="position:absolute;left:116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Rd1sMA&#10;AADaAAAADwAAAGRycy9kb3ducmV2LnhtbESPzWrDMBCE74W+g9hCb41cH4rrRDbFEAgptOSHnBdr&#10;YxtbKyMpid2nrwqBHoeZ+YZZlZMZxJWc7ywreF0kIIhrqztuFBwP65cMhA/IGgfLpGAmD2Xx+LDC&#10;XNsb7+i6D42IEPY5KmhDGHMpfd2SQb+wI3H0ztYZDFG6RmqHtwg3g0yT5E0a7DgutDhS1VLd7y9G&#10;wXbzNeM3p4PstpX77H9Oh3OWKvX8NH0sQQSawn/43t5oBe/wdyXeAFn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mRd1sMAAADaAAAADwAAAAAAAAAAAAAAAACYAgAAZHJzL2Rv&#10;d25yZXYueG1sUEsFBgAAAAAEAAQA9QAAAIgDAAAAAA==&#10;" strokeweight="1.5pt">
                    <v:shadow color="#868686"/>
                  </v:roundrect>
                  <v:roundrect id="AutoShape 111" o:spid="_x0000_s1455" style="position:absolute;left:501;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kypMIA&#10;AADbAAAADwAAAGRycy9kb3ducmV2LnhtbESPQYvCMBCF7wv+hzCCtzW1B5GuURZhQRSUVdnz0Ixt&#10;sZmUJGr11zsHYW8zvDfvfTNf9q5VNwqx8WxgMs5AEZfeNlwZOB1/PmegYkK22HomAw+KsFwMPuZY&#10;WH/nX7odUqUkhGOBBuqUukLrWNbkMI59Ryza2QeHSdZQaRvwLuGu1XmWTbXDhqWhxo5WNZWXw9UZ&#10;2Kx3D9xz3upmswrby/PveJ7lxoyG/fcXqER9+je/r9dW8IVefpEB9OI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TKkwgAAANsAAAAPAAAAAAAAAAAAAAAAAJgCAABkcnMvZG93&#10;bnJldi54bWxQSwUGAAAAAAQABAD1AAAAhwMAAAAA&#10;" strokeweight="1.5pt">
                    <v:shadow color="#868686"/>
                  </v:roundrect>
                </v:group>
                <v:group id="Group 112" o:spid="_x0000_s1456" style="position:absolute;left:861;top:13408;width:2588;height:500" coordorigin="501,8370" coordsize="2588,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">
                  <v:roundrect id="AutoShape 113" o:spid="_x0000_s1457" style="position:absolute;left:252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cJSMAA&#10;AADbAAAADwAAAGRycy9kb3ducmV2LnhtbERPTYvCMBC9C/sfwix409QepHSNshQEUXBZXfY8NGNb&#10;2kxKErX1128WBG/zeJ+z2gymEzdyvrGsYDFPQBCXVjdcKfg5b2cZCB+QNXaWScFIHjbrt8kKc23v&#10;/E23U6hEDGGfo4I6hD6X0pc1GfRz2xNH7mKdwRChq6R2eI/hppNpkiylwYZjQ409FTWV7elqFOx3&#10;xxG/OO1ksy/coX38ni9ZqtT0ffj8ABFoCC/x073TcX4K/7/EA+T6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mcJSMAAAADbAAAADwAAAAAAAAAAAAAAAACYAgAAZHJzL2Rvd25y&#10;ZXYueG1sUEsFBgAAAAAEAAQA9QAAAIUDAAAAAA==&#10;" strokeweight="1.5pt">
                    <v:shadow color="#868686"/>
                  </v:roundrect>
                  <v:roundrect id="AutoShape 114" o:spid="_x0000_s1458" style="position:absolute;left:186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s08EA&#10;AADbAAAADwAAAGRycy9kb3ducmV2LnhtbERP32vCMBB+H/g/hBP2NlMrDOmMRQoDUXCsyp6P5myL&#10;zaUkmbb7640g7O0+vp+3ygfTiSs531pWMJ8lIIgrq1uuFZyOn29LED4ga+wsk4KRPOTrycsKM21v&#10;/E3XMtQihrDPUEETQp9J6auGDPqZ7Ykjd7bOYIjQ1VI7vMVw08k0Sd6lwZZjQ4M9FQ1Vl/LXKNht&#10;DyN+cdrJdle4/eXv53hepkq9TofNB4hAQ/gXP91bHecv4PFLPECu7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0rrNPBAAAA2wAAAA8AAAAAAAAAAAAAAAAAmAIAAGRycy9kb3du&#10;cmV2LnhtbFBLBQYAAAAABAAEAPUAAACGAwAAAAA=&#10;" strokeweight="1.5pt">
                    <v:shadow color="#868686"/>
                  </v:roundrect>
                  <v:roundrect id="AutoShape 115" o:spid="_x0000_s1459" style="position:absolute;left:116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I0p8EA&#10;AADbAAAADwAAAGRycy9kb3ducmV2LnhtbERP32vCMBB+H/g/hBP2NlOLDOmMRQoDUXCsyp6P5myL&#10;zaUkmbb7640g7O0+vp+3ygfTiSs531pWMJ8lIIgrq1uuFZyOn29LED4ga+wsk4KRPOTrycsKM21v&#10;/E3XMtQihrDPUEETQp9J6auGDPqZ7Ykjd7bOYIjQ1VI7vMVw08k0Sd6lwZZjQ4M9FQ1Vl/LXKNht&#10;DyN+cdrJdle4/eXv53hepkq9TofNB4hAQ/gXP91bHecv4PFLPECu7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LCNKfBAAAA2wAAAA8AAAAAAAAAAAAAAAAAmAIAAGRycy9kb3du&#10;cmV2LnhtbFBLBQYAAAAABAAEAPUAAACGAwAAAAA=&#10;" strokeweight="1.5pt">
                    <v:shadow color="#868686"/>
                  </v:roundrect>
                  <v:roundrect id="AutoShape 116" o:spid="_x0000_s1460" style="position:absolute;left:501;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Y6RPMEA&#10;AADbAAAADwAAAGRycy9kb3ducmV2LnhtbERP32vCMBB+H/g/hBP2NlMLDumMRQoDUXCsyp6P5myL&#10;zaUkmbb7640g7O0+vp+3ygfTiSs531pWMJ8lIIgrq1uuFZyOn29LED4ga+wsk4KRPOTrycsKM21v&#10;/E3XMtQihrDPUEETQp9J6auGDPqZ7Ykjd7bOYIjQ1VI7vMVw08k0Sd6lwZZjQ4M9FQ1Vl/LXKNht&#10;DyN+cdrJdle4/eXv53hepkq9TofNB4hAQ/gXP91bHecv4PFLPECu7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2OkTzBAAAA2wAAAA8AAAAAAAAAAAAAAAAAmAIAAGRycy9kb3du&#10;cmV2LnhtbFBLBQYAAAAABAAEAPUAAACGAwAAAAA=&#10;" strokeweight="1.5pt">
                    <v:shadow color="#868686"/>
                  </v:roundrect>
                </v:group>
                <v:roundrect id="AutoShape 117" o:spid="_x0000_s1461" style="position:absolute;left:1100;top:14144;width:2070;height:334;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" fillcolor="#c6d9f1" strokecolor="#548dd4" strokeweight="1.5pt"/>
                <v:shape id="Text Box 144" o:spid="_x0000_s1462" type="#_x0000_t202" style="position:absolute;left:835;top:10603;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" filled="f" stroked="f">
                  <v:textbox style="mso-next-textbox:#Text Box 144">
                    <w:txbxContent>
                      <w:p w:rsidR="005802E6" w:rsidRPr="00095130" w:rsidRDefault="005802E6" w:rsidP="009F31F3">
                        <w:pPr>
                          <w:rPr>
                            <w:sz w:val="16"/>
                            <w:szCs w:val="16"/>
                          </w:rPr>
                        </w:pPr>
                        <w:r>
                          <w:rPr>
                            <w:sz w:val="16"/>
                            <w:szCs w:val="16"/>
                          </w:rPr>
                          <w:t>Food</w:t>
                        </w:r>
                      </w:p>
                    </w:txbxContent>
                  </v:textbox>
                </v:shape>
                <v:shape id="Text Box 145" o:spid="_x0000_s1463" type="#_x0000_t202" style="position:absolute;left:1476;top:10603;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" filled="f" stroked="f">
                  <v:textbox style="mso-next-textbox:#Text Box 145">
                    <w:txbxContent>
                      <w:p w:rsidR="005802E6" w:rsidRPr="00095130" w:rsidRDefault="005802E6" w:rsidP="009F31F3">
                        <w:pPr>
                          <w:rPr>
                            <w:sz w:val="16"/>
                            <w:szCs w:val="16"/>
                          </w:rPr>
                        </w:pPr>
                        <w:r>
                          <w:rPr>
                            <w:sz w:val="16"/>
                            <w:szCs w:val="16"/>
                          </w:rPr>
                          <w:t>Shops</w:t>
                        </w:r>
                      </w:p>
                    </w:txbxContent>
                  </v:textbox>
                </v:shape>
                <v:shape id="Text Box 146" o:spid="_x0000_s1464" type="#_x0000_t202" style="position:absolute;left:2241;top:10603;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" filled="f" stroked="f">
                  <v:textbox style="mso-next-textbox:#Text Box 146">
                    <w:txbxContent>
                      <w:p w:rsidR="005802E6" w:rsidRPr="00095130" w:rsidRDefault="005802E6" w:rsidP="009F31F3">
                        <w:pPr>
                          <w:rPr>
                            <w:sz w:val="16"/>
                            <w:szCs w:val="16"/>
                          </w:rPr>
                        </w:pPr>
                        <w:r>
                          <w:rPr>
                            <w:sz w:val="16"/>
                            <w:szCs w:val="16"/>
                          </w:rPr>
                          <w:t>POI</w:t>
                        </w:r>
                      </w:p>
                    </w:txbxContent>
                  </v:textbox>
                </v:shape>
                <v:shape id="Text Box 147" o:spid="_x0000_s1465" type="#_x0000_t202" style="position:absolute;left:2835;top:10608;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" filled="f" stroked="f">
                  <v:textbox style="mso-next-textbox:#Text Box 147">
                    <w:txbxContent>
                      <w:p w:rsidR="005802E6" w:rsidRPr="00095130" w:rsidRDefault="005802E6" w:rsidP="009F31F3">
                        <w:pPr>
                          <w:rPr>
                            <w:sz w:val="16"/>
                            <w:szCs w:val="16"/>
                          </w:rPr>
                        </w:pPr>
                        <w:r>
                          <w:rPr>
                            <w:sz w:val="16"/>
                            <w:szCs w:val="16"/>
                          </w:rPr>
                          <w:t>ATM’s</w:t>
                        </w:r>
                      </w:p>
                    </w:txbxContent>
                  </v:textbox>
                </v:shape>
                <v:shape id="Text Box 148" o:spid="_x0000_s1466" type="#_x0000_t202" style="position:absolute;left:711;top:11433;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" filled="f" stroked="f">
                  <v:textbox style="mso-next-textbox:#Text Box 148">
                    <w:txbxContent>
                      <w:p w:rsidR="005802E6" w:rsidRPr="00095130" w:rsidRDefault="005802E6" w:rsidP="009F31F3">
                        <w:pPr>
                          <w:rPr>
                            <w:sz w:val="16"/>
                            <w:szCs w:val="16"/>
                          </w:rPr>
                        </w:pPr>
                        <w:r>
                          <w:rPr>
                            <w:sz w:val="16"/>
                            <w:szCs w:val="16"/>
                          </w:rPr>
                          <w:t>Exampl</w:t>
                        </w:r>
                        <w:r w:rsidRPr="00095130">
                          <w:rPr>
                            <w:sz w:val="16"/>
                            <w:szCs w:val="16"/>
                          </w:rPr>
                          <w:t>e</w:t>
                        </w:r>
                      </w:p>
                    </w:txbxContent>
                  </v:textbox>
                </v:shape>
                <v:shape id="Text Box 149" o:spid="_x0000_s1467" type="#_x0000_t202" style="position:absolute;left:1390;top:11433;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" filled="f" stroked="f">
                  <v:textbox style="mso-next-textbox:#Text Box 149">
                    <w:txbxContent>
                      <w:p w:rsidR="005802E6" w:rsidRPr="00095130" w:rsidRDefault="005802E6" w:rsidP="009F31F3">
                        <w:pPr>
                          <w:rPr>
                            <w:sz w:val="16"/>
                            <w:szCs w:val="16"/>
                          </w:rPr>
                        </w:pPr>
                        <w:r>
                          <w:rPr>
                            <w:sz w:val="16"/>
                            <w:szCs w:val="16"/>
                          </w:rPr>
                          <w:t>Exampl</w:t>
                        </w:r>
                        <w:r w:rsidRPr="00095130">
                          <w:rPr>
                            <w:sz w:val="16"/>
                            <w:szCs w:val="16"/>
                          </w:rPr>
                          <w:t>e</w:t>
                        </w:r>
                      </w:p>
                    </w:txbxContent>
                  </v:textbox>
                </v:shape>
                <v:shape id="Text Box 150" o:spid="_x0000_s1468" type="#_x0000_t202" style="position:absolute;left:2079;top:11433;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" filled="f" stroked="f">
                  <v:textbox style="mso-next-textbox:#Text Box 150">
                    <w:txbxContent>
                      <w:p w:rsidR="005802E6" w:rsidRPr="00095130" w:rsidRDefault="005802E6" w:rsidP="009F31F3">
                        <w:pPr>
                          <w:rPr>
                            <w:sz w:val="16"/>
                            <w:szCs w:val="16"/>
                          </w:rPr>
                        </w:pPr>
                        <w:r>
                          <w:rPr>
                            <w:sz w:val="16"/>
                            <w:szCs w:val="16"/>
                          </w:rPr>
                          <w:t>Exampl</w:t>
                        </w:r>
                        <w:r w:rsidRPr="00095130">
                          <w:rPr>
                            <w:sz w:val="16"/>
                            <w:szCs w:val="16"/>
                          </w:rPr>
                          <w:t>e</w:t>
                        </w:r>
                      </w:p>
                    </w:txbxContent>
                  </v:textbox>
                </v:shape>
                <v:shape id="Text Box 151" o:spid="_x0000_s1469" type="#_x0000_t202" style="position:absolute;left:2749;top:11438;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" filled="f" stroked="f">
                  <v:textbox style="mso-next-textbox:#Text Box 151">
                    <w:txbxContent>
                      <w:p w:rsidR="005802E6" w:rsidRPr="00095130" w:rsidRDefault="005802E6" w:rsidP="009F31F3">
                        <w:pPr>
                          <w:rPr>
                            <w:sz w:val="16"/>
                            <w:szCs w:val="16"/>
                          </w:rPr>
                        </w:pPr>
                        <w:r>
                          <w:rPr>
                            <w:sz w:val="16"/>
                            <w:szCs w:val="16"/>
                          </w:rPr>
                          <w:t>Exampl</w:t>
                        </w:r>
                        <w:r w:rsidRPr="00095130">
                          <w:rPr>
                            <w:sz w:val="16"/>
                            <w:szCs w:val="16"/>
                          </w:rPr>
                          <w:t>e</w:t>
                        </w:r>
                      </w:p>
                    </w:txbxContent>
                  </v:textbox>
                </v:shape>
                <v:shape id="Text Box 152" o:spid="_x0000_s1470" type="#_x0000_t202" style="position:absolute;left:711;top:12283;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" filled="f" stroked="f">
                  <v:textbox style="mso-next-textbox:#Text Box 152">
                    <w:txbxContent>
                      <w:p w:rsidR="005802E6" w:rsidRPr="00095130" w:rsidRDefault="005802E6" w:rsidP="009F31F3">
                        <w:pPr>
                          <w:rPr>
                            <w:sz w:val="16"/>
                            <w:szCs w:val="16"/>
                          </w:rPr>
                        </w:pPr>
                        <w:r>
                          <w:rPr>
                            <w:sz w:val="16"/>
                            <w:szCs w:val="16"/>
                          </w:rPr>
                          <w:t>Exampl</w:t>
                        </w:r>
                        <w:r w:rsidRPr="00095130">
                          <w:rPr>
                            <w:sz w:val="16"/>
                            <w:szCs w:val="16"/>
                          </w:rPr>
                          <w:t>e</w:t>
                        </w:r>
                      </w:p>
                    </w:txbxContent>
                  </v:textbox>
                </v:shape>
                <v:shape id="Text Box 153" o:spid="_x0000_s1471" type="#_x0000_t202" style="position:absolute;left:1390;top:12283;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" filled="f" stroked="f">
                  <v:textbox style="mso-next-textbox:#Text Box 153">
                    <w:txbxContent>
                      <w:p w:rsidR="005802E6" w:rsidRPr="00095130" w:rsidRDefault="005802E6" w:rsidP="009F31F3">
                        <w:pPr>
                          <w:rPr>
                            <w:sz w:val="16"/>
                            <w:szCs w:val="16"/>
                          </w:rPr>
                        </w:pPr>
                        <w:r>
                          <w:rPr>
                            <w:sz w:val="16"/>
                            <w:szCs w:val="16"/>
                          </w:rPr>
                          <w:t>Exampl</w:t>
                        </w:r>
                        <w:r w:rsidRPr="00095130">
                          <w:rPr>
                            <w:sz w:val="16"/>
                            <w:szCs w:val="16"/>
                          </w:rPr>
                          <w:t>e</w:t>
                        </w:r>
                      </w:p>
                    </w:txbxContent>
                  </v:textbox>
                </v:shape>
                <v:shape id="Text Box 154" o:spid="_x0000_s1472" type="#_x0000_t202" style="position:absolute;left:2079;top:12283;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" filled="f" stroked="f">
                  <v:textbox style="mso-next-textbox:#Text Box 154">
                    <w:txbxContent>
                      <w:p w:rsidR="005802E6" w:rsidRPr="00095130" w:rsidRDefault="005802E6" w:rsidP="009F31F3">
                        <w:pPr>
                          <w:rPr>
                            <w:sz w:val="16"/>
                            <w:szCs w:val="16"/>
                          </w:rPr>
                        </w:pPr>
                        <w:r>
                          <w:rPr>
                            <w:sz w:val="16"/>
                            <w:szCs w:val="16"/>
                          </w:rPr>
                          <w:t>Exampl</w:t>
                        </w:r>
                        <w:r w:rsidRPr="00095130">
                          <w:rPr>
                            <w:sz w:val="16"/>
                            <w:szCs w:val="16"/>
                          </w:rPr>
                          <w:t>e</w:t>
                        </w:r>
                      </w:p>
                    </w:txbxContent>
                  </v:textbox>
                </v:shape>
                <v:shape id="Text Box 155" o:spid="_x0000_s1473" type="#_x0000_t202" style="position:absolute;left:2749;top:12288;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" filled="f" stroked="f">
                  <v:textbox style="mso-next-textbox:#Text Box 155">
                    <w:txbxContent>
                      <w:p w:rsidR="005802E6" w:rsidRPr="00095130" w:rsidRDefault="005802E6" w:rsidP="009F31F3">
                        <w:pPr>
                          <w:rPr>
                            <w:sz w:val="16"/>
                            <w:szCs w:val="16"/>
                          </w:rPr>
                        </w:pPr>
                        <w:r>
                          <w:rPr>
                            <w:sz w:val="16"/>
                            <w:szCs w:val="16"/>
                          </w:rPr>
                          <w:t>Exampl</w:t>
                        </w:r>
                        <w:r w:rsidRPr="00095130">
                          <w:rPr>
                            <w:sz w:val="16"/>
                            <w:szCs w:val="16"/>
                          </w:rPr>
                          <w:t>e</w:t>
                        </w:r>
                      </w:p>
                    </w:txbxContent>
                  </v:textbox>
                </v:shape>
                <v:shape id="Text Box 156" o:spid="_x0000_s1474" type="#_x0000_t202" style="position:absolute;left:701;top:13059;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" filled="f" stroked="f">
                  <v:textbox style="mso-next-textbox:#Text Box 156">
                    <w:txbxContent>
                      <w:p w:rsidR="005802E6" w:rsidRPr="00095130" w:rsidRDefault="005802E6" w:rsidP="009F31F3">
                        <w:pPr>
                          <w:rPr>
                            <w:sz w:val="16"/>
                            <w:szCs w:val="16"/>
                          </w:rPr>
                        </w:pPr>
                        <w:r>
                          <w:rPr>
                            <w:sz w:val="16"/>
                            <w:szCs w:val="16"/>
                          </w:rPr>
                          <w:t>Exampl</w:t>
                        </w:r>
                        <w:r w:rsidRPr="00095130">
                          <w:rPr>
                            <w:sz w:val="16"/>
                            <w:szCs w:val="16"/>
                          </w:rPr>
                          <w:t>e</w:t>
                        </w:r>
                      </w:p>
                    </w:txbxContent>
                  </v:textbox>
                </v:shape>
                <v:shape id="Text Box 157" o:spid="_x0000_s1475" type="#_x0000_t202" style="position:absolute;left:1380;top:13059;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" filled="f" stroked="f">
                  <v:textbox style="mso-next-textbox:#Text Box 157">
                    <w:txbxContent>
                      <w:p w:rsidR="005802E6" w:rsidRPr="00095130" w:rsidRDefault="005802E6" w:rsidP="009F31F3">
                        <w:pPr>
                          <w:rPr>
                            <w:sz w:val="16"/>
                            <w:szCs w:val="16"/>
                          </w:rPr>
                        </w:pPr>
                        <w:r>
                          <w:rPr>
                            <w:sz w:val="16"/>
                            <w:szCs w:val="16"/>
                          </w:rPr>
                          <w:t>Exampl</w:t>
                        </w:r>
                        <w:r w:rsidRPr="00095130">
                          <w:rPr>
                            <w:sz w:val="16"/>
                            <w:szCs w:val="16"/>
                          </w:rPr>
                          <w:t>e</w:t>
                        </w:r>
                      </w:p>
                    </w:txbxContent>
                  </v:textbox>
                </v:shape>
                <v:shape id="Text Box 158" o:spid="_x0000_s1476" type="#_x0000_t202" style="position:absolute;left:2069;top:13059;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" filled="f" stroked="f">
                  <v:textbox style="mso-next-textbox:#Text Box 158">
                    <w:txbxContent>
                      <w:p w:rsidR="005802E6" w:rsidRPr="00095130" w:rsidRDefault="005802E6" w:rsidP="009F31F3">
                        <w:pPr>
                          <w:rPr>
                            <w:sz w:val="16"/>
                            <w:szCs w:val="16"/>
                          </w:rPr>
                        </w:pPr>
                        <w:r>
                          <w:rPr>
                            <w:sz w:val="16"/>
                            <w:szCs w:val="16"/>
                          </w:rPr>
                          <w:t>Exampl</w:t>
                        </w:r>
                        <w:r w:rsidRPr="00095130">
                          <w:rPr>
                            <w:sz w:val="16"/>
                            <w:szCs w:val="16"/>
                          </w:rPr>
                          <w:t>e</w:t>
                        </w:r>
                      </w:p>
                    </w:txbxContent>
                  </v:textbox>
                </v:shape>
                <v:shape id="Text Box 159" o:spid="_x0000_s1477" type="#_x0000_t202" style="position:absolute;left:2739;top:13064;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" filled="f" stroked="f">
                  <v:textbox style="mso-next-textbox:#Text Box 159">
                    <w:txbxContent>
                      <w:p w:rsidR="005802E6" w:rsidRPr="00095130" w:rsidRDefault="005802E6" w:rsidP="009F31F3">
                        <w:pPr>
                          <w:rPr>
                            <w:sz w:val="16"/>
                            <w:szCs w:val="16"/>
                          </w:rPr>
                        </w:pPr>
                        <w:r>
                          <w:rPr>
                            <w:sz w:val="16"/>
                            <w:szCs w:val="16"/>
                          </w:rPr>
                          <w:t>Exampl</w:t>
                        </w:r>
                        <w:r w:rsidRPr="00095130">
                          <w:rPr>
                            <w:sz w:val="16"/>
                            <w:szCs w:val="16"/>
                          </w:rPr>
                          <w:t>e</w:t>
                        </w:r>
                      </w:p>
                    </w:txbxContent>
                  </v:textbox>
                </v:shape>
                <v:shape id="Text Box 160" o:spid="_x0000_s1478" type="#_x0000_t202" style="position:absolute;left:691;top:13825;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" filled="f" stroked="f">
                  <v:textbox style="mso-next-textbox:#Text Box 160">
                    <w:txbxContent>
                      <w:p w:rsidR="005802E6" w:rsidRPr="00095130" w:rsidRDefault="005802E6" w:rsidP="009F31F3">
                        <w:pPr>
                          <w:rPr>
                            <w:sz w:val="16"/>
                            <w:szCs w:val="16"/>
                          </w:rPr>
                        </w:pPr>
                        <w:r>
                          <w:rPr>
                            <w:sz w:val="16"/>
                            <w:szCs w:val="16"/>
                          </w:rPr>
                          <w:t>Exampl</w:t>
                        </w:r>
                        <w:r w:rsidRPr="00095130">
                          <w:rPr>
                            <w:sz w:val="16"/>
                            <w:szCs w:val="16"/>
                          </w:rPr>
                          <w:t>e</w:t>
                        </w:r>
                      </w:p>
                    </w:txbxContent>
                  </v:textbox>
                </v:shape>
                <v:shape id="Text Box 161" o:spid="_x0000_s1479" type="#_x0000_t202" style="position:absolute;left:1370;top:13825;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" filled="f" stroked="f">
                  <v:textbox style="mso-next-textbox:#Text Box 161">
                    <w:txbxContent>
                      <w:p w:rsidR="005802E6" w:rsidRPr="00095130" w:rsidRDefault="005802E6" w:rsidP="009F31F3">
                        <w:pPr>
                          <w:rPr>
                            <w:sz w:val="16"/>
                            <w:szCs w:val="16"/>
                          </w:rPr>
                        </w:pPr>
                        <w:r>
                          <w:rPr>
                            <w:sz w:val="16"/>
                            <w:szCs w:val="16"/>
                          </w:rPr>
                          <w:t>Exampl</w:t>
                        </w:r>
                        <w:r w:rsidRPr="00095130">
                          <w:rPr>
                            <w:sz w:val="16"/>
                            <w:szCs w:val="16"/>
                          </w:rPr>
                          <w:t>e</w:t>
                        </w:r>
                      </w:p>
                    </w:txbxContent>
                  </v:textbox>
                </v:shape>
                <v:shape id="Text Box 162" o:spid="_x0000_s1480" type="#_x0000_t202" style="position:absolute;left:2059;top:13825;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" filled="f" stroked="f">
                  <v:textbox style="mso-next-textbox:#Text Box 162">
                    <w:txbxContent>
                      <w:p w:rsidR="005802E6" w:rsidRPr="00095130" w:rsidRDefault="005802E6" w:rsidP="009F31F3">
                        <w:pPr>
                          <w:rPr>
                            <w:sz w:val="16"/>
                            <w:szCs w:val="16"/>
                          </w:rPr>
                        </w:pPr>
                        <w:r>
                          <w:rPr>
                            <w:sz w:val="16"/>
                            <w:szCs w:val="16"/>
                          </w:rPr>
                          <w:t>Exampl</w:t>
                        </w:r>
                        <w:r w:rsidRPr="00095130">
                          <w:rPr>
                            <w:sz w:val="16"/>
                            <w:szCs w:val="16"/>
                          </w:rPr>
                          <w:t>e</w:t>
                        </w:r>
                      </w:p>
                    </w:txbxContent>
                  </v:textbox>
                </v:shape>
                <v:shape id="Text Box 163" o:spid="_x0000_s1481" type="#_x0000_t202" style="position:absolute;left:2729;top:13830;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" filled="f" stroked="f">
                  <v:textbox style="mso-next-textbox:#Text Box 163">
                    <w:txbxContent>
                      <w:p w:rsidR="005802E6" w:rsidRPr="00095130" w:rsidRDefault="005802E6" w:rsidP="009F31F3">
                        <w:pPr>
                          <w:rPr>
                            <w:sz w:val="16"/>
                            <w:szCs w:val="16"/>
                          </w:rPr>
                        </w:pPr>
                        <w:r>
                          <w:rPr>
                            <w:sz w:val="16"/>
                            <w:szCs w:val="16"/>
                          </w:rPr>
                          <w:t>Exampl</w:t>
                        </w:r>
                        <w:r w:rsidRPr="00095130">
                          <w:rPr>
                            <w:sz w:val="16"/>
                            <w:szCs w:val="16"/>
                          </w:rPr>
                          <w:t>e</w:t>
                        </w:r>
                      </w:p>
                    </w:txbxContent>
                  </v:textbox>
                </v:shape>
              </v:group>
              <v:group id="_x0000_s1482" style="position:absolute;left:1168;top:13836;width:2142;height:430" coordorigin="1161,15172" coordsize="2142,430">
                <v:roundrect id="AutoShape 119" o:spid="_x0000_s1483" style="position:absolute;left:1161;top:15206;width:1930;height:264;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" strokeweight="1pt"/>
                <v:shape id="AutoShape 121" o:spid="_x0000_s1484" type="#_x0000_t32" style="position:absolute;left:1240;top:15256;width:0;height:21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" strokeweight="1.5pt">
                  <v:shadow color="#868686"/>
                </v:shape>
                <v:shape id="Text Box 120" o:spid="_x0000_s1485" type="#_x0000_t202" style="position:absolute;left:1254;top:15172;width:2049;height:43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" filled="f" stroked="f">
                  <v:textbox style="mso-next-textbox:#Text Box 120">
                    <w:txbxContent>
                      <w:p w:rsidR="005802E6" w:rsidRPr="002844B4" w:rsidRDefault="005802E6" w:rsidP="009F31F3">
                        <w:pPr>
                          <w:rPr>
                            <w:color w:val="404040"/>
                            <w:sz w:val="16"/>
                            <w:szCs w:val="16"/>
                          </w:rPr>
                        </w:pPr>
                        <w:r w:rsidRPr="002844B4">
                          <w:rPr>
                            <w:color w:val="404040"/>
                            <w:sz w:val="16"/>
                            <w:szCs w:val="16"/>
                          </w:rPr>
                          <w:t>Can’t find it...Search here</w:t>
                        </w:r>
                      </w:p>
                    </w:txbxContent>
                  </v:textbox>
                </v:shape>
              </v:group>
            </v:group>
          </v:group>
        </w:pict>
      </w:r>
      <w:r w:rsidRPr="00597063">
        <w:rPr>
          <w:rFonts w:ascii="Calibri" w:eastAsia="Times New Roman" w:hAnsi="Calibri" w:cs="Times New Roman"/>
          <w:noProof/>
          <w:szCs w:val="22"/>
          <w:lang w:eastAsia="en-GB"/>
        </w:rPr>
        <w:pict>
          <v:group id="_x0000_s1352" style="position:absolute;margin-left:126.95pt;margin-top:17.45pt;width:159.5pt;height:284pt;z-index:252282880" coordorigin="4339,8924" coordsize="3190,5680">
            <v:group id="Group 176" o:spid="_x0000_s1353" style="position:absolute;left:4339;top:8924;width:3190;height:5680" coordorigin="4269,9422" coordsize="3190,56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">
              <v:group id="Group 47" o:spid="_x0000_s1354" style="position:absolute;left:4269;top:9422;width:3190;height:5680" coordorigin="5510,10207" coordsize="3190,56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kiD/HwwAAANwAAAAP&#10;AAAAAAAAAAAAAAAAAKoCAABkcnMvZG93bnJldi54bWxQSwUGAAAAAAQABAD6AAAAmgMAAAAA&#10;">
                <v:roundrect id="AutoShape 37" o:spid="_x0000_s1355" style="position:absolute;left:5510;top:10207;width:3190;height:568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qY8IA&#10;AADcAAAADwAAAGRycy9kb3ducmV2LnhtbERP24rCMBB9F/yHMMK+iE0VdJdqlGVxQVAQLx8wNtOL&#10;NpPSRK379RtB8G0O5zqzRWsqcaPGlZYVDKMYBHFqdcm5guPhd/AFwnlkjZVlUvAgB4t5tzPDRNs7&#10;7+i297kIIewSVFB4XydSurQggy6yNXHgMtsY9AE2udQN3kO4qeQojifSYMmhocCafgpKL/urUaD5&#10;PL4ebNbnU775PC7dyf9t10p99NrvKQhPrX+LX+6VDvPjETyfCRfI+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5vKpjwgAAANwAAAAPAAAAAAAAAAAAAAAAAJgCAABkcnMvZG93&#10;bnJldi54bWxQSwUGAAAAAAQABAD1AAAAhwMAAAAA&#10;" fillcolor="#bfbfbf" strokeweight="2.5pt">
                  <v:shadow color="#868686"/>
                </v:roundrect>
                <v:roundrect id="AutoShape 38" o:spid="_x0000_s1356" style="position:absolute;left:5700;top:10377;width:2830;height:496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VVtsMA&#10;AADcAAAADwAAAGRycy9kb3ducmV2LnhtbERPTWsCMRC9F/wPYQQvpSZasboaRZSClF7U9j5uxt3V&#10;zWTZRF399aYg9DaP9znTeWNLcaHaF4419LoKBHHqTMGZhp/d59sIhA/IBkvHpOFGHuaz1ssUE+Ou&#10;vKHLNmQihrBPUEMeQpVI6dOcLPquq4gjd3C1xRBhnUlT4zWG21L2lRpKiwXHhhwrWuaUnrZnq+F1&#10;OPK0/Dr5/f7YfH+MB/dK/a607rSbxQREoCb8i5/utYnz1Tv8PRMvkLM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uVVtsMAAADcAAAADwAAAAAAAAAAAAAAAACYAgAAZHJzL2Rv&#10;d25yZXYueG1sUEsFBgAAAAAEAAQA9QAAAIgDAAAAAA==&#10;" strokeweight="1pt">
                  <v:stroke dashstyle="dash"/>
                  <v:shadow color="#868686"/>
                </v:roundrect>
                <v:roundrect id="AutoShape 39" o:spid="_x0000_s1357" style="position:absolute;left:5772;top:15427;width:739;height:3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0o/8EA&#10;AADcAAAADwAAAGRycy9kb3ducmV2LnhtbERP24rCMBB9F/Yfwizsm6YWWaSaigiCKOziBZ+HZmxL&#10;m0lJotb9+o0g+DaHc535ojetuJHztWUF41ECgriwuuZSwem4Hk5B+ICssbVMCh7kYZF/DOaYaXvn&#10;Pd0OoRQxhH2GCqoQukxKX1Rk0I9sRxy5i3UGQ4SulNrhPYabVqZJ8i0N1hwbKuxoVVHRHK5GwXbz&#10;88BfTltZb1du1/ydj5dpqtTXZ7+cgQjUh7f45d7oOD+ZwPOZeIHM/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jtKP/BAAAA3AAAAA8AAAAAAAAAAAAAAAAAmAIAAGRycy9kb3du&#10;cmV2LnhtbFBLBQYAAAAABAAEAPUAAACGAwAAAAA=&#10;" strokeweight="1.5pt">
                  <v:shadow color="#868686"/>
                </v:roundrect>
                <v:roundrect id="AutoShape 40" o:spid="_x0000_s1358" style="position:absolute;left:6731;top:15427;width:739;height:3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6GNZMEA&#10;AADcAAAADwAAAGRycy9kb3ducmV2LnhtbERP24rCMBB9F/Yfwizsm6YWXKSaigiCKOziBZ+HZmxL&#10;m0lJotb9+o0g+DaHc535ojetuJHztWUF41ECgriwuuZSwem4Hk5B+ICssbVMCh7kYZF/DOaYaXvn&#10;Pd0OoRQxhH2GCqoQukxKX1Rk0I9sRxy5i3UGQ4SulNrhPYabVqZJ8i0N1hwbKuxoVVHRHK5GwXbz&#10;88BfTltZb1du1/ydj5dpqtTXZ7+cgQjUh7f45d7oOD+ZwPOZeIHM/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ehjWTBAAAA3AAAAA8AAAAAAAAAAAAAAAAAmAIAAGRycy9kb3du&#10;cmV2LnhtbFBLBQYAAAAABAAEAPUAAACGAwAAAAA=&#10;" strokeweight="1.5pt">
                  <v:shadow color="#868686"/>
                </v:roundrect>
                <v:roundrect id="AutoShape 41" o:spid="_x0000_s1359" style="position:absolute;left:7701;top:15427;width:739;height:3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3MTE8IA&#10;AADcAAAADwAAAGRycy9kb3ducmV2LnhtbERPyWrDMBC9F/oPYgq91XJ9MMG1HEqgEBJIaBJ6Hqzx&#10;QqyRkVTH7tdHhUJv83jrlOvZDGIi53vLCl6TFARxbXXPrYLL+eNlBcIHZI2DZVKwkId19fhQYqHt&#10;jT9pOoVWxBD2BSroQhgLKX3dkUGf2JE4co11BkOErpXa4S2Gm0FmaZpLgz3Hhg5H2nRUX0/fRsFu&#10;e1jwyNkg+93G7a8/X+dmlSn1/DS/v4EINId/8Z97q+P8NIffZ+IFsro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XcxMTwgAAANwAAAAPAAAAAAAAAAAAAAAAAJgCAABkcnMvZG93&#10;bnJldi54bWxQSwUGAAAAAAQABAD1AAAAhwMAAAAA&#10;" strokeweight="1.5pt">
                  <v:shadow color="#868686"/>
                </v:roundrect>
              </v:group>
              <v:group id="Group 122" o:spid="_x0000_s1360" style="position:absolute;left:4746;top:14686;width:2250;height:233" coordorigin="660,12646" coordsize="2250,2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xC0CKMQAAADcAAAA&#10;DwAAAAAAAAAAAAAAAACqAgAAZHJzL2Rvd25yZXYueG1sUEsFBgAAAAAEAAQA+gAAAJsDAAAAAA==&#10;">
                <v:shape id="AutoShape 123" o:spid="_x0000_s1361" type="#_x0000_t68" style="position:absolute;left:1660;top:12646;width:230;height:21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9NIMQA&#10;AADcAAAADwAAAGRycy9kb3ducmV2LnhtbESPQYvCQAyF78L+hyELXkSnehDtOkpZED14WVdEb6ET&#10;29JOpnRGrf9+cxD2lvBe3vuy2vSuUQ/qQuXZwHSSgCLOva24MHD63Y4XoEJEtth4JgMvCrBZfwxW&#10;mFr/5B96HGOhJIRDigbKGNtU65CX5DBMfEss2s13DqOsXaFth08Jd42eJclcO6xYGkps6bukvD7e&#10;nYHzJau8vdV6Vhx2TX5Zjq51NjJm+NlnX6Ai9fHf/L7eW8FPhFaekQn0+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j/TSDEAAAA3AAAAA8AAAAAAAAAAAAAAAAAmAIAAGRycy9k&#10;b3ducmV2LnhtbFBLBQYAAAAABAAEAPUAAACJAwAAAAA=&#10;" adj="10343,0" strokeweight="1.5pt">
                  <v:shadow color="#868686"/>
                  <v:textbox style="layout-flow:vertical-ideographic"/>
                </v:shape>
                <v:shape id="AutoShape 124" o:spid="_x0000_s1362" type="#_x0000_t66" style="position:absolute;left:660;top:12660;width:300;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8j8QA&#10;AADcAAAADwAAAGRycy9kb3ducmV2LnhtbERPS0vDQBC+C/6HZQRvdmMRbWM3pRUEDwr2QelxzI7Z&#10;kOxsurtp4r93BaG3+fies1iOthVn8qF2rOB+koEgLp2uuVKw373ezUCEiKyxdUwKfijAsri+WmCu&#10;3cAbOm9jJVIIhxwVmBi7XMpQGrIYJq4jTty38xZjgr6S2uOQwm0rp1n2KC3WnBoMdvRiqGy2vVUQ&#10;9ofVsD4+tOtm7D9P773/Mh9PSt3ejKtnEJHGeBH/u990mp/N4e+ZdIEs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TfvI/EAAAA3AAAAA8AAAAAAAAAAAAAAAAAmAIAAGRycy9k&#10;b3ducmV2LnhtbFBLBQYAAAAABAAEAPUAAACJAwAAAAA=&#10;" adj="9656,6890" strokeweight="1.5pt">
                  <v:shadow color="#868686"/>
                </v:shape>
                <v:group id="Group 125" o:spid="_x0000_s1363" style="position:absolute;left:2640;top:12646;width:270;height:233" coordorigin="1410,5150" coordsize="651,55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OHQyBxgAAANwA&#10;AAAPAAAAAAAAAAAAAAAAAKoCAABkcnMvZG93bnJldi54bWxQSwUGAAAAAAQABAD6AAAAnQMAAAAA&#10;">
                  <v:rect id="Rectangle 126" o:spid="_x0000_s1364" style="position:absolute;left:1410;top:5288;width:550;height:42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n3cAA&#10;AADcAAAADwAAAGRycy9kb3ducmV2LnhtbERPTYvCMBC9C/sfwgjebNpdkaWaFhWEvYlV9zw0Y1ts&#10;Jt0mq/XfG0HwNo/3Oct8MK24Uu8aywqSKAZBXFrdcKXgeNhOv0E4j6yxtUwK7uQgzz5GS0y1vfGe&#10;roWvRAhhl6KC2vsuldKVNRl0ke2IA3e2vUEfYF9J3eMthJtWfsbxXBpsODTU2NGmpvJS/BsFa7rP&#10;y9haU3x1s78T/p5n1Xan1GQ8rBYgPA3+LX65f3SYnyTwfCZcILMH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Y+n3cAAAADcAAAADwAAAAAAAAAAAAAAAACYAgAAZHJzL2Rvd25y&#10;ZXYueG1sUEsFBgAAAAAEAAQA9QAAAIUDAAAAAA==&#10;" strokeweight="1.5pt">
                    <v:shadow color="#868686"/>
                  </v:rect>
                  <v:shape id="AutoShape 127" o:spid="_x0000_s1365" type="#_x0000_t32" style="position:absolute;left:1460;top:5180;width:60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nYVNsIAAADcAAAADwAAAGRycy9kb3ducmV2LnhtbERPTWvCQBC9C/6HZYTedJNQxKauItJC&#10;C0Ix9qC3ITtNgtnZuLtN0n/fLRS8zeN9zno7mlb05HxjWUG6SEAQl1Y3XCn4PL3OVyB8QNbYWiYF&#10;P+Rhu5lO1phrO/CR+iJUIoawz1FBHUKXS+nLmgz6he2II/dlncEQoaukdjjEcNPKLEmW0mDDsaHG&#10;jvY1ldfi2yg4fDy+U8nukvHLTY/nc7hk7kmph9m4ewYRaAx38b/7Tcf5aQZ/z8QL5OYX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5nYVNsIAAADcAAAADwAAAAAAAAAAAAAA&#10;AAChAgAAZHJzL2Rvd25yZXYueG1sUEsFBgAAAAAEAAQA+QAAAJADAAAAAA==&#10;" strokeweight="1.5pt">
                    <v:shadow color="#868686"/>
                  </v:shape>
                  <v:shape id="AutoShape 128" o:spid="_x0000_s1366" type="#_x0000_t32" style="position:absolute;left:2060;top:5150;width:1;height:558;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TqwrcIAAADcAAAADwAAAGRycy9kb3ducmV2LnhtbERPS4vCMBC+L/gfwix409Qqi3aNIouC&#10;grD4OOhtaGbbss2km0St/94Iwt7m43vOdN6aWlzJ+cqygkE/AUGcW11xoeB4WPXGIHxA1lhbJgV3&#10;8jCfdd6mmGl74x1d96EQMYR9hgrKEJpMSp+XZND3bUMcuR/rDIYIXSG1w1sMN7VMk+RDGqw4NpTY&#10;0FdJ+e/+YhRsv0cbytmdU17+6fZ0CufUTZTqvreLTxCB2vAvfrnXOs4fDOH5TLxAzh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iTqwrcIAAADcAAAADwAAAAAAAAAAAAAA&#10;AAChAgAAZHJzL2Rvd25yZXYueG1sUEsFBgAAAAAEAAQA+QAAAJADAAAAAA==&#10;" strokeweight="1.5pt">
                    <v:shadow color="#868686"/>
                  </v:shape>
                </v:group>
              </v:group>
            </v:group>
            <v:shape id="Text Box 170" o:spid="_x0000_s1367" type="#_x0000_t202" style="position:absolute;left:4891;top:9019;width:2578;height:68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" filled="f" stroked="f">
              <v:textbox style="mso-next-textbox:#Text Box 170">
                <w:txbxContent>
                  <w:p w:rsidR="005802E6" w:rsidRPr="00D931A1" w:rsidRDefault="005802E6" w:rsidP="009F31F3">
                    <w:pPr>
                      <w:rPr>
                        <w:b/>
                        <w:sz w:val="52"/>
                        <w:szCs w:val="52"/>
                      </w:rPr>
                    </w:pPr>
                    <w:r w:rsidRPr="002844B4">
                      <w:rPr>
                        <w:b/>
                        <w:color w:val="4F81BD"/>
                        <w:sz w:val="52"/>
                        <w:szCs w:val="52"/>
                      </w:rPr>
                      <w:t>Tour</w:t>
                    </w:r>
                    <w:r w:rsidRPr="002844B4">
                      <w:rPr>
                        <w:b/>
                        <w:color w:val="1F497D"/>
                        <w:sz w:val="52"/>
                        <w:szCs w:val="52"/>
                      </w:rPr>
                      <w:t>Inf</w:t>
                    </w:r>
                  </w:p>
                </w:txbxContent>
              </v:textbox>
            </v:shape>
            <v:group id="_x0000_s1368" style="position:absolute;left:4536;top:10212;width:2993;height:834" coordorigin="4804,10367" coordsize="2993,834">
              <v:group id="Group 165" o:spid="_x0000_s1369" style="position:absolute;left:4941;top:10367;width:2588;height:500" coordorigin="501,8370" coordsize="2588,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">
                <v:roundrect id="AutoShape 166" o:spid="_x0000_s1370" style="position:absolute;left:252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KiNZ8QA&#10;AADbAAAADwAAAGRycy9kb3ducmV2LnhtbESPQWvCQBSE70L/w/KE3nRjsBJSVymBQrDQYlJ6fmSf&#10;STD7NuyuGvvru4VCj8PMfMNs95MZxJWc7y0rWC0TEMSN1T23Cj7r10UGwgdkjYNlUnAnD/vdw2yL&#10;ubY3PtK1Cq2IEPY5KuhCGHMpfdORQb+0I3H0TtYZDFG6VmqHtwg3g0yTZCMN9hwXOhyp6Kg5Vxej&#10;4FC+3/GD00H2h8K9nb+/6lOWKvU4n16eQQSawn/4r11qBU9r+P0Sf4Dc/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SojWfEAAAA2wAAAA8AAAAAAAAAAAAAAAAAmAIAAGRycy9k&#10;b3ducmV2LnhtbFBLBQYAAAAABAAEAPUAAACJAwAAAAA=&#10;" strokeweight="1.5pt">
                  <v:shadow color="#868686"/>
                </v:roundrect>
                <v:roundrect id="AutoShape 167" o:spid="_x0000_s1371" style="position:absolute;left:186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o/MIA&#10;AADbAAAADwAAAGRycy9kb3ducmV2LnhtbESPQYvCMBSE7wv+h/AEb2tqQZGuqSyCIAor6rLnR/Ns&#10;S5uXkkSt/vqNIHgcZuYbZrHsTSuu5HxtWcFknIAgLqyuuVTwe1p/zkH4gKyxtUwK7uRhmQ8+Fphp&#10;e+MDXY+hFBHCPkMFVQhdJqUvKjLox7Yjjt7ZOoMhSldK7fAW4aaVaZLMpMGa40KFHa0qKprjxSjY&#10;bn7uuOe0lfV25XbN4+90nqdKjYb99xeIQH14h1/tjVYwncLzS/wBMv8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L5Cj8wgAAANsAAAAPAAAAAAAAAAAAAAAAAJgCAABkcnMvZG93&#10;bnJldi54bWxQSwUGAAAAAAQABAD1AAAAhwMAAAAA&#10;" strokeweight="1.5pt">
                  <v:shadow color="#868686"/>
                </v:roundrect>
                <v:roundrect id="AutoShape 168" o:spid="_x0000_s1372" style="position:absolute;left:116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a2i8QA&#10;AADbAAAADwAAAGRycy9kb3ducmV2LnhtbESPwWrDMBBE74X+g9hAb40cQ01wI5tiKIQEGpqUnhdr&#10;YxtbKyMpid2vjwqFHoeZecNsyskM4krOd5YVrJYJCOLa6o4bBV+n9+c1CB+QNQ6WScFMHsri8WGD&#10;ubY3/qTrMTQiQtjnqKANYcyl9HVLBv3SjsTRO1tnMETpGqkd3iLcDDJNkkwa7DgutDhS1VLdHy9G&#10;wW77MeOB00F2u8rt+5/v03mdKvW0mN5eQQSawn/4r73VCl4y+P0Sf4As7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s2tovEAAAA2wAAAA8AAAAAAAAAAAAAAAAAmAIAAGRycy9k&#10;b3ducmV2LnhtbFBLBQYAAAAABAAEAPUAAACJAwAAAAA=&#10;" strokeweight="1.5pt">
                  <v:shadow color="#868686"/>
                </v:roundrect>
                <v:roundrect id="AutoShape 169" o:spid="_x0000_s1373" style="position:absolute;left:501;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oTEMQA&#10;AADbAAAADwAAAGRycy9kb3ducmV2LnhtbESPQWvCQBSE70L/w/KE3nRjwBpSVymBQrDQYlJ6fmSf&#10;STD7NuyuGvvru4VCj8PMfMNs95MZxJWc7y0rWC0TEMSN1T23Cj7r10UGwgdkjYNlUnAnD/vdw2yL&#10;ubY3PtK1Cq2IEPY5KuhCGHMpfdORQb+0I3H0TtYZDFG6VmqHtwg3g0yT5Eka7DkudDhS0VFzri5G&#10;waF8v+MHp4PsD4V7O39/1acsVepxPr08gwg0hf/wX7vUCtYb+P0Sf4Dc/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R6ExDEAAAA2wAAAA8AAAAAAAAAAAAAAAAAmAIAAGRycy9k&#10;b3ducmV2LnhtbFBLBQYAAAAABAAEAPUAAACJAwAAAAA=&#10;" strokeweight="1.5pt">
                  <v:shadow color="#868686"/>
                </v:roundrect>
              </v:group>
              <v:shape id="Text Box 171" o:spid="_x0000_s1374" type="#_x0000_t202" style="position:absolute;left:4804;top:10792;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" filled="f" stroked="f">
                <v:textbox style="mso-next-textbox:#Text Box 171">
                  <w:txbxContent>
                    <w:p w:rsidR="005802E6" w:rsidRPr="00095130" w:rsidRDefault="005802E6" w:rsidP="009F31F3">
                      <w:pPr>
                        <w:rPr>
                          <w:sz w:val="16"/>
                          <w:szCs w:val="16"/>
                        </w:rPr>
                      </w:pPr>
                      <w:r>
                        <w:rPr>
                          <w:sz w:val="16"/>
                          <w:szCs w:val="16"/>
                        </w:rPr>
                        <w:t>Chinese</w:t>
                      </w:r>
                    </w:p>
                  </w:txbxContent>
                </v:textbox>
              </v:shape>
              <v:shape id="Text Box 172" o:spid="_x0000_s1375" type="#_x0000_t202" style="position:absolute;left:5528;top:10792;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" filled="f" stroked="f">
                <v:textbox style="mso-next-textbox:#Text Box 172">
                  <w:txbxContent>
                    <w:p w:rsidR="005802E6" w:rsidRPr="00095130" w:rsidRDefault="005802E6" w:rsidP="009F31F3">
                      <w:pPr>
                        <w:rPr>
                          <w:sz w:val="16"/>
                          <w:szCs w:val="16"/>
                        </w:rPr>
                      </w:pPr>
                      <w:r>
                        <w:rPr>
                          <w:sz w:val="16"/>
                          <w:szCs w:val="16"/>
                        </w:rPr>
                        <w:t>Indian</w:t>
                      </w:r>
                    </w:p>
                  </w:txbxContent>
                </v:textbox>
              </v:shape>
              <v:shape id="Text Box 173" o:spid="_x0000_s1376" type="#_x0000_t202" style="position:absolute;left:6292;top:10792;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" filled="f" stroked="f">
                <v:textbox style="mso-next-textbox:#Text Box 173">
                  <w:txbxContent>
                    <w:p w:rsidR="005802E6" w:rsidRPr="00095130" w:rsidRDefault="005802E6" w:rsidP="009F31F3">
                      <w:pPr>
                        <w:rPr>
                          <w:sz w:val="16"/>
                          <w:szCs w:val="16"/>
                        </w:rPr>
                      </w:pPr>
                      <w:r>
                        <w:rPr>
                          <w:sz w:val="16"/>
                          <w:szCs w:val="16"/>
                        </w:rPr>
                        <w:t>Thai</w:t>
                      </w:r>
                    </w:p>
                  </w:txbxContent>
                </v:textbox>
              </v:shape>
              <v:shape id="Text Box 174" o:spid="_x0000_s1377" type="#_x0000_t202" style="position:absolute;left:6887;top:10797;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" filled="f" stroked="f">
                <v:textbox style="mso-next-textbox:#Text Box 174">
                  <w:txbxContent>
                    <w:p w:rsidR="005802E6" w:rsidRPr="00095130" w:rsidRDefault="005802E6" w:rsidP="009F31F3">
                      <w:pPr>
                        <w:rPr>
                          <w:sz w:val="16"/>
                          <w:szCs w:val="16"/>
                        </w:rPr>
                      </w:pPr>
                      <w:r>
                        <w:rPr>
                          <w:sz w:val="16"/>
                          <w:szCs w:val="16"/>
                        </w:rPr>
                        <w:t>British</w:t>
                      </w:r>
                    </w:p>
                  </w:txbxContent>
                </v:textbox>
              </v:shape>
            </v:group>
          </v:group>
        </w:pict>
      </w:r>
      <w:r w:rsidR="009F31F3" w:rsidRPr="00DA78E1">
        <w:rPr>
          <w:rFonts w:ascii="Calibri" w:eastAsia="Times New Roman" w:hAnsi="Calibri" w:cs="Times New Roman"/>
          <w:szCs w:val="22"/>
          <w:lang w:eastAsia="zh-CN" w:bidi="ta-IN"/>
        </w:rPr>
        <w:t>2.</w:t>
      </w:r>
      <w:r w:rsidR="009F31F3">
        <w:rPr>
          <w:rFonts w:ascii="Calibri" w:eastAsia="Times New Roman" w:hAnsi="Calibri" w:cs="Times New Roman"/>
          <w:szCs w:val="22"/>
          <w:lang w:eastAsia="zh-CN" w:bidi="ta-IN"/>
        </w:rPr>
        <w:t xml:space="preserve">                                                                               3.  </w:t>
      </w:r>
      <w:r w:rsidR="009F31F3" w:rsidRPr="002844B4">
        <w:rPr>
          <w:rFonts w:ascii="Calibri" w:eastAsia="Times New Roman" w:hAnsi="Calibri" w:cs="Times New Roman"/>
          <w:b/>
          <w:szCs w:val="22"/>
          <w:lang w:eastAsia="zh-CN" w:bidi="ta-IN"/>
        </w:rPr>
        <w:tab/>
      </w:r>
      <w:r w:rsidR="009F31F3">
        <w:rPr>
          <w:rFonts w:ascii="Calibri" w:eastAsia="Times New Roman" w:hAnsi="Calibri" w:cs="Times New Roman"/>
          <w:b/>
          <w:szCs w:val="22"/>
          <w:lang w:eastAsia="zh-CN" w:bidi="ta-IN"/>
        </w:rPr>
        <w:t xml:space="preserve">                                                                      </w:t>
      </w:r>
      <w:r w:rsidR="009F31F3" w:rsidRPr="00DA78E1">
        <w:rPr>
          <w:rFonts w:ascii="Calibri" w:eastAsia="Times New Roman" w:hAnsi="Calibri" w:cs="Times New Roman"/>
          <w:szCs w:val="22"/>
          <w:lang w:eastAsia="zh-CN" w:bidi="ta-IN"/>
        </w:rPr>
        <w:t>4.</w:t>
      </w:r>
      <w:r w:rsidR="009F31F3">
        <w:rPr>
          <w:rFonts w:ascii="Calibri" w:eastAsia="Times New Roman" w:hAnsi="Calibri" w:cs="Times New Roman"/>
          <w:b/>
          <w:szCs w:val="22"/>
          <w:lang w:eastAsia="zh-CN" w:bidi="ta-IN"/>
        </w:rPr>
        <w:tab/>
      </w:r>
      <w:r w:rsidR="009F31F3" w:rsidRPr="002844B4">
        <w:rPr>
          <w:rFonts w:ascii="Calibri" w:eastAsia="Times New Roman" w:hAnsi="Calibri" w:cs="Times New Roman"/>
          <w:b/>
          <w:szCs w:val="22"/>
          <w:lang w:eastAsia="zh-CN" w:bidi="ta-IN"/>
        </w:rPr>
        <w:tab/>
        <w:t>4.</w:t>
      </w:r>
    </w:p>
    <w:p w:rsidR="009F31F3" w:rsidRPr="002844B4" w:rsidRDefault="00597063" w:rsidP="009F31F3">
      <w:pPr>
        <w:tabs>
          <w:tab w:val="left" w:pos="1190"/>
        </w:tabs>
        <w:spacing w:after="200" w:line="276" w:lineRule="auto"/>
        <w:rPr>
          <w:rFonts w:ascii="Calibri" w:eastAsia="Times New Roman" w:hAnsi="Calibri" w:cs="Times New Roman"/>
          <w:szCs w:val="22"/>
          <w:lang w:eastAsia="zh-CN" w:bidi="ta-IN"/>
        </w:rPr>
      </w:pPr>
      <w:r>
        <w:rPr>
          <w:rFonts w:ascii="Calibri" w:eastAsia="Times New Roman" w:hAnsi="Calibri" w:cs="Times New Roman"/>
          <w:noProof/>
          <w:szCs w:val="22"/>
          <w:lang w:eastAsia="zh-CN" w:bidi="ta-IN"/>
        </w:rPr>
        <w:pict>
          <v:shape id="AutoShape 184" o:spid="_x0000_s1378" type="#_x0000_t32" style="position:absolute;margin-left:488.95pt;margin-top:24.2pt;width:0;height:84pt;z-index:2522839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" strokeweight="2.25pt">
            <v:shadow color="#868686"/>
          </v:shape>
        </w:pict>
      </w:r>
    </w:p>
    <w:p w:rsidR="009F31F3" w:rsidRDefault="009F31F3" w:rsidP="009F31F3"/>
    <w:p w:rsidR="009F31F3" w:rsidRDefault="009F31F3" w:rsidP="009F31F3"/>
    <w:p w:rsidR="005B7FD1" w:rsidRDefault="005B7FD1" w:rsidP="00D6742F">
      <w:pPr>
        <w:jc w:val="both"/>
      </w:pPr>
    </w:p>
    <w:p w:rsidR="005B7FD1" w:rsidRDefault="005B7FD1" w:rsidP="00D6742F">
      <w:pPr>
        <w:jc w:val="both"/>
      </w:pPr>
    </w:p>
    <w:p w:rsidR="005B7FD1" w:rsidRDefault="005B7FD1" w:rsidP="00D6742F">
      <w:pPr>
        <w:jc w:val="both"/>
      </w:pPr>
    </w:p>
    <w:p w:rsidR="005B7FD1" w:rsidRDefault="00597063" w:rsidP="00D6742F">
      <w:pPr>
        <w:jc w:val="both"/>
      </w:pPr>
      <w:r>
        <w:rPr>
          <w:noProof/>
          <w:lang w:eastAsia="en-GB"/>
        </w:rPr>
        <w:pict>
          <v:shape id="AutoShape 54" o:spid="_x0000_s1554" type="#_x0000_t32" style="position:absolute;left:0;text-align:left;margin-left:295.3pt;margin-top:7.9pt;width:30pt;height:0;z-index:25229107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" strokeweight="4.5pt">
            <v:stroke endarrow="block"/>
          </v:shape>
        </w:pict>
      </w:r>
      <w:r>
        <w:rPr>
          <w:noProof/>
          <w:lang w:eastAsia="en-GB"/>
        </w:rPr>
        <w:pict>
          <v:shape id="AutoShape 34" o:spid="_x0000_s1553" type="#_x0000_t32" style="position:absolute;left:0;text-align:left;margin-left:88.8pt;margin-top:7.9pt;width:30pt;height:0;z-index:25229004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" strokeweight="4.5pt">
            <v:stroke endarrow="block"/>
          </v:shape>
        </w:pict>
      </w:r>
    </w:p>
    <w:p w:rsidR="005B7FD1" w:rsidRDefault="005B7FD1" w:rsidP="00D6742F">
      <w:pPr>
        <w:jc w:val="both"/>
      </w:pPr>
    </w:p>
    <w:p w:rsidR="005B7FD1" w:rsidRDefault="005B7FD1" w:rsidP="00D6742F">
      <w:pPr>
        <w:jc w:val="both"/>
      </w:pPr>
    </w:p>
    <w:p w:rsidR="005B7FD1" w:rsidRDefault="005B7FD1" w:rsidP="00D6742F">
      <w:pPr>
        <w:jc w:val="both"/>
      </w:pPr>
    </w:p>
    <w:p w:rsidR="005B7FD1" w:rsidRDefault="005B7FD1" w:rsidP="00D6742F">
      <w:pPr>
        <w:jc w:val="both"/>
      </w:pPr>
    </w:p>
    <w:p w:rsidR="005B7FD1" w:rsidRDefault="005B7FD1" w:rsidP="00D6742F">
      <w:pPr>
        <w:jc w:val="both"/>
      </w:pPr>
    </w:p>
    <w:p w:rsidR="005B7FD1" w:rsidRDefault="005B7FD1" w:rsidP="00D6742F">
      <w:pPr>
        <w:jc w:val="both"/>
      </w:pPr>
    </w:p>
    <w:p w:rsidR="005B7FD1" w:rsidRDefault="005B7FD1" w:rsidP="00D6742F">
      <w:pPr>
        <w:jc w:val="both"/>
      </w:pPr>
    </w:p>
    <w:p w:rsidR="005B7FD1" w:rsidRDefault="005B7FD1" w:rsidP="00D6742F">
      <w:pPr>
        <w:jc w:val="both"/>
      </w:pPr>
    </w:p>
    <w:p w:rsidR="005B7FD1" w:rsidRDefault="005B7FD1" w:rsidP="00D6742F">
      <w:pPr>
        <w:jc w:val="both"/>
      </w:pPr>
    </w:p>
    <w:p w:rsidR="005B7FD1" w:rsidRDefault="005B7FD1" w:rsidP="00D6742F">
      <w:pPr>
        <w:jc w:val="both"/>
      </w:pPr>
    </w:p>
    <w:p w:rsidR="005B7FD1" w:rsidRDefault="005B7FD1" w:rsidP="00D6742F">
      <w:pPr>
        <w:jc w:val="both"/>
      </w:pPr>
    </w:p>
    <w:p w:rsidR="005B7FD1" w:rsidRDefault="005B7FD1" w:rsidP="00D6742F">
      <w:pPr>
        <w:jc w:val="both"/>
      </w:pPr>
    </w:p>
    <w:p w:rsidR="005B7FD1" w:rsidRDefault="005B7FD1" w:rsidP="00D6742F">
      <w:pPr>
        <w:jc w:val="both"/>
      </w:pPr>
    </w:p>
    <w:p w:rsidR="004D45DD" w:rsidRDefault="00597063" w:rsidP="00D6742F">
      <w:pPr>
        <w:jc w:val="both"/>
      </w:pPr>
      <w:r>
        <w:rPr>
          <w:noProof/>
          <w:lang w:eastAsia="en-GB"/>
        </w:rPr>
        <w:pict>
          <v:group id="_x0000_s1274" style="position:absolute;left:0;text-align:left;margin-left:317.1pt;margin-top:349.8pt;width:159.5pt;height:284pt;z-index:252278784" coordorigin="8389,8921" coordsize="3190,5680">
            <v:group id="Group 175" o:spid="_x0000_s1275" style="position:absolute;left:8389;top:8921;width:3190;height:5680" coordorigin="8259,9422" coordsize="3190,56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">
              <v:group id="Group 48" o:spid="_x0000_s1276" style="position:absolute;left:8259;top:9422;width:3190;height:5680" coordorigin="5510,10207" coordsize="3190,56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it7P6cQAAADbAAAA&#10;DwAAAAAAAAAAAAAAAACqAgAAZHJzL2Rvd25yZXYueG1sUEsFBgAAAAAEAAQA+gAAAJsDAAAAAA==&#10;">
                <v:roundrect id="AutoShape 49" o:spid="_x0000_s1277" style="position:absolute;left:5510;top:10207;width:3190;height:568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dJRsEA&#10;AADbAAAADwAAAGRycy9kb3ducmV2LnhtbERP3WrCMBS+H/gO4QjeDE0V3KQai4iCMGHM9gGOzbGt&#10;NielSbXz6c3FYJcf3/8q6U0t7tS6yrKC6SQCQZxbXXGhIEv34wUI55E11pZJwS85SNaDtxXG2j74&#10;h+4nX4gQwi5GBaX3TSyly0sy6Ca2IQ7cxbYGfYBtIXWLjxBuajmLog9psOLQUGJD25Ly26kzCjRf&#10;511qL+98Lo6f2c6d/fP7S6nRsN8sQXjq/b/4z33QChZhbPgSfoBc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yXSUbBAAAA2wAAAA8AAAAAAAAAAAAAAAAAmAIAAGRycy9kb3du&#10;cmV2LnhtbFBLBQYAAAAABAAEAPUAAACGAwAAAAA=&#10;" fillcolor="#bfbfbf" strokeweight="2.5pt">
                  <v:shadow color="#868686"/>
                </v:roundrect>
                <v:roundrect id="AutoShape 50" o:spid="_x0000_s1278" style="position:absolute;left:5700;top:10377;width:2830;height:496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d6g8QA&#10;AADbAAAADwAAAGRycy9kb3ducmV2LnhtbESPT4vCMBTE74LfITzBi2iqLFqrUUQRRPay/rk/m2db&#10;bV5KE7Xrp98sLOxxmJnfMPNlY0rxpNoVlhUMBxEI4tTqgjMFp+O2H4NwHlljaZkUfJOD5aLdmmOi&#10;7Yu/6HnwmQgQdgkqyL2vEildmpNBN7AVcfCutjbog6wzqWt8Bbgp5SiKxtJgwWEhx4rWOaX3w8Mo&#10;6I1jR+v93V0ut+ZzMv14V9F5o1S306xmIDw1/j/8195pBfEUfr+EHyAX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FneoPEAAAA2wAAAA8AAAAAAAAAAAAAAAAAmAIAAGRycy9k&#10;b3ducmV2LnhtbFBLBQYAAAAABAAEAPUAAACJAwAAAAA=&#10;" strokeweight="1pt">
                  <v:stroke dashstyle="dash"/>
                  <v:shadow color="#868686"/>
                </v:roundrect>
                <v:roundrect id="AutoShape 51" o:spid="_x0000_s1279" style="position:absolute;left:5772;top:15427;width:739;height:3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ox/r8A&#10;AADbAAAADwAAAGRycy9kb3ducmV2LnhtbERPy4rCMBTdC/5DuII7Te1CnGoqIgjigMOouL40tw9s&#10;bkqS0erXTxaCy8N5r9a9acWdnG8sK5hNExDEhdUNVwou591kAcIHZI2tZVLwJA/rfDhYYabtg3/p&#10;fgqViCHsM1RQh9BlUvqiJoN+ajviyJXWGQwRukpqh48YblqZJslcGmw4NtTY0bam4nb6MwoO++MT&#10;fzhtZXPYuu/b63ouF6lS41G/WYII1IeP+O3eawVfcX38En+AzP8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gKjH+vwAAANsAAAAPAAAAAAAAAAAAAAAAAJgCAABkcnMvZG93bnJl&#10;di54bWxQSwUGAAAAAAQABAD1AAAAhAMAAAAA&#10;" strokeweight="1.5pt">
                  <v:shadow color="#868686"/>
                </v:roundrect>
                <v:roundrect id="AutoShape 52" o:spid="_x0000_s1280" style="position:absolute;left:6731;top:15427;width:739;height:3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2aUZcMA&#10;AADbAAAADwAAAGRycy9kb3ducmV2LnhtbESPQWvCQBSE7wX/w/IEb3WTHCSNrkGEgii0GEvPj+wz&#10;CWbfht2tRn99tyD0OMzMN8yqHE0vruR8Z1lBOk9AENdWd9wo+Dq9v+YgfEDW2FsmBXfyUK4nLyss&#10;tL3xka5VaESEsC9QQRvCUEjp65YM+rkdiKN3ts5giNI1Uju8RbjpZZYkC2mw47jQ4kDblupL9WMU&#10;7Hcfd/zkrJfdfusOl8f36ZxnSs2m42YJItAY/sPP9k4reEvh70v8AXL9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2aUZcMAAADbAAAADwAAAAAAAAAAAAAAAACYAgAAZHJzL2Rv&#10;d25yZXYueG1sUEsFBgAAAAAEAAQA9QAAAIgDAAAAAA==&#10;" strokeweight="1.5pt">
                  <v:shadow color="#868686"/>
                </v:roundrect>
                <v:roundrect id="AutoShape 53" o:spid="_x0000_s1281" style="position:absolute;left:7701;top:15427;width:739;height:3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QKEsEA&#10;AADbAAAADwAAAGRycy9kb3ducmV2LnhtbESPzarCMBSE94LvEI7gTlO7EO01iggXREHxh7s+NMe2&#10;2JyUJFerT28EweUwM98ws0VranEj5yvLCkbDBARxbnXFhYLz6XcwAeEDssbaMil4kIfFvNuZYabt&#10;nQ90O4ZCRAj7DBWUITSZlD4vyaAf2oY4ehfrDIYoXSG1w3uEm1qmSTKWBiuOCyU2tCopvx7/jYLN&#10;evfAPae1rDYrt70+/06XSapUv9cuf0AEasM3/GmvtYJpCu8v8QfI+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0ChLBAAAA2wAAAA8AAAAAAAAAAAAAAAAAmAIAAGRycy9kb3du&#10;cmV2LnhtbFBLBQYAAAAABAAEAPUAAACGAwAAAAA=&#10;" strokeweight="1.5pt">
                  <v:shadow color="#868686"/>
                </v:roundrect>
              </v:group>
              <v:group id="Group 129" o:spid="_x0000_s1282" style="position:absolute;left:8740;top:14681;width:2250;height:233" coordorigin="660,12646" coordsize="2250,2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DxfN8QAAADbAAAADwAAAGRycy9kb3ducmV2LnhtbESPT4vCMBTE7wt+h/AE&#10;b2taxUWrUURc8SCCf0C8PZpnW2xeSpNt67ffLAh7HGbmN8xi1ZlSNFS7wrKCeBiBIE6tLjhTcL18&#10;f05BOI+ssbRMCl7kYLXsfSww0bblEzVnn4kAYZeggtz7KpHSpTkZdENbEQfvYWuDPsg6k7rGNsBN&#10;KUdR9CUNFhwWcqxok1P6PP8YBbsW2/U43jaH52Pzul8mx9shJqUG/W49B+Gp8//hd3uvFczG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cDxfN8QAAADbAAAA&#10;DwAAAAAAAAAAAAAAAACqAgAAZHJzL2Rvd25yZXYueG1sUEsFBgAAAAAEAAQA+gAAAJsDAAAAAA==&#10;">
                <v:shape id="AutoShape 130" o:spid="_x0000_s1283" type="#_x0000_t68" style="position:absolute;left:1660;top:12646;width:230;height:21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DQ8sQA&#10;AADbAAAADwAAAGRycy9kb3ducmV2LnhtbESPT4vCMBTE78J+h/CEvciaKiJrbSplQdyDF/+wuLdH&#10;82xLm5fSRK3f3giCx2FmfsMkq9404kqdqywrmIwjEMS51RUXCo6H9dc3COeRNTaWScGdHKzSj0GC&#10;sbY33tF17wsRIOxiVFB638ZSurwkg25sW+LgnW1n0AfZFVJ3eAtw08hpFM2lwYrDQokt/ZSU1/uL&#10;UfB3yiqrz7WcFttNk58Wo/86Gyn1OeyzJQhPvX+HX+1frWAxg+eX8ANk+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Rw0PLEAAAA2wAAAA8AAAAAAAAAAAAAAAAAmAIAAGRycy9k&#10;b3ducmV2LnhtbFBLBQYAAAAABAAEAPUAAACJAwAAAAA=&#10;" adj="10343,0" strokeweight="1.5pt">
                  <v:shadow color="#868686"/>
                  <v:textbox style="layout-flow:vertical-ideographic"/>
                </v:shape>
                <v:shape id="AutoShape 131" o:spid="_x0000_s1284" type="#_x0000_t66" style="position:absolute;left:660;top:12660;width:300;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qPAU8YA&#10;AADbAAAADwAAAGRycy9kb3ducmV2LnhtbESPT2sCMRTE7wW/Q3iCt5qtaP9sjaKC4KFCa6X0+Lp5&#10;3SxuXtYk626/vSkUehxm5jfMfNnbWlzIh8qxgrtxBoK4cLriUsHxfXv7CCJEZI21Y1LwQwGWi8HN&#10;HHPtOn6jyyGWIkE45KjAxNjkUobCkMUwdg1x8r6dtxiT9KXUHrsEt7WcZNm9tFhxWjDY0MZQcTq0&#10;VkE4fqy69ee0Xp/69vX80vovs39QajTsV88gIvXxP/zX3mkFTzP4/ZJ+gFxc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qPAU8YAAADbAAAADwAAAAAAAAAAAAAAAACYAgAAZHJz&#10;L2Rvd25yZXYueG1sUEsFBgAAAAAEAAQA9QAAAIsDAAAAAA==&#10;" adj="9656,6890" strokeweight="1.5pt">
                  <v:shadow color="#868686"/>
                </v:shape>
                <v:group id="Group 132" o:spid="_x0000_s1285" style="position:absolute;left:2640;top:12646;width:270;height:233" coordorigin="1410,5150" coordsize="651,55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Ev8r8UAAADbAAAADwAAAGRycy9kb3ducmV2LnhtbESPT2vCQBTE74V+h+UV&#10;ejObtCg1ZhWRtvQQBLUg3h7ZZxLMvg3Zbf58e7dQ6HGYmd8w2WY0jeipc7VlBUkUgyAurK65VPB9&#10;+pi9gXAeWWNjmRRM5GCzfnzIMNV24AP1R1+KAGGXooLK+zaV0hUVGXSRbYmDd7WdQR9kV0rd4RDg&#10;ppEvcbyQBmsOCxW2tKuouB1/jILPAYfta/Le57frbrqc5vtznpBSz0/jdgXC0+j/w3/tL61guYD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GBL/K/FAAAA2wAA&#10;AA8AAAAAAAAAAAAAAAAAqgIAAGRycy9kb3ducmV2LnhtbFBLBQYAAAAABAAEAPoAAACcAwAAAAA=&#10;">
                  <v:rect id="Rectangle 133" o:spid="_x0000_s1286" style="position:absolute;left:1410;top:5288;width:550;height:42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Mv7cIA&#10;AADbAAAADwAAAGRycy9kb3ducmV2LnhtbESPT2vCQBTE70K/w/IK3sxGDWmbukotCN7EVHt+ZF/+&#10;YPZtmt1q/PauIHgcZuY3zGI1mFacqXeNZQXTKAZBXFjdcKXg8LOZvINwHllja5kUXMnBavkyWmCm&#10;7YX3dM59JQKEXYYKau+7TEpX1GTQRbYjDl5pe4M+yL6SusdLgJtWzuI4lQYbDgs1dvRdU3HK/42C&#10;NV3TIrbW5PMu+Tvib5lUm51S49fh6xOEp8E/w4/2Viv4eIP7l/AD5PI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0ky/twgAAANsAAAAPAAAAAAAAAAAAAAAAAJgCAABkcnMvZG93&#10;bnJldi54bWxQSwUGAAAAAAQABAD1AAAAhwMAAAAA&#10;" strokeweight="1.5pt">
                    <v:shadow color="#868686"/>
                  </v:rect>
                  <v:shape id="AutoShape 134" o:spid="_x0000_s1287" type="#_x0000_t32" style="position:absolute;left:1460;top:5180;width:60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TKWur8AAADbAAAADwAAAGRycy9kb3ducmV2LnhtbERPy4rCMBTdD/gP4QruxtQig1ajiMyA&#10;woD4WOju0lzbYnNTk6j1781CcHk47+m8NbW4k/OVZQWDfgKCOLe64kLBYf/3PQLhA7LG2jIpeJKH&#10;+azzNcVM2wdv6b4LhYgh7DNUUIbQZFL6vCSDvm8b4sidrTMYInSF1A4fMdzUMk2SH2mw4thQYkPL&#10;kvLL7mYU/G+Ga8rZnVL+ver2eAyn1I2V6nXbxQREoDZ8xG/3SisYx7HxS/wBcvYC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wTKWur8AAADbAAAADwAAAAAAAAAAAAAAAACh&#10;AgAAZHJzL2Rvd25yZXYueG1sUEsFBgAAAAAEAAQA+QAAAI0DAAAAAA==&#10;" strokeweight="1.5pt">
                    <v:shadow color="#868686"/>
                  </v:shape>
                  <v:shape id="AutoShape 135" o:spid="_x0000_s1288" type="#_x0000_t32" style="position:absolute;left:2060;top:5150;width:1;height:558;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n4zIcMAAADbAAAADwAAAGRycy9kb3ducmV2LnhtbESPQWvCQBSE74L/YXmCN90YpJg0GxFR&#10;sFAo2h709si+JqHZt3F31fTfdwuFHoeZ+YYp1oPpxJ2cby0rWMwTEMSV1S3XCj7e97MVCB+QNXaW&#10;ScE3eViX41GBubYPPtL9FGoRIexzVNCE0OdS+qohg35ue+LofVpnMETpaqkdPiLcdDJNkidpsOW4&#10;0GBP24aqr9PNKHh9W75Qxe6S8u6qh/M5XFKXKTWdDJtnEIGG8B/+ax+0giyD3y/xB8jy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5+MyHDAAAA2wAAAA8AAAAAAAAAAAAA&#10;AAAAoQIAAGRycy9kb3ducmV2LnhtbFBLBQYAAAAABAAEAPkAAACRAwAAAAA=&#10;" strokeweight="1.5pt">
                    <v:shadow color="#868686"/>
                  </v:shape>
                </v:group>
              </v:group>
            </v:group>
            <v:shape id="Text Box 179" o:spid="_x0000_s1289" type="#_x0000_t202" style="position:absolute;left:8973;top:8981;width:2578;height:68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" filled="f" stroked="f">
              <v:textbox>
                <w:txbxContent>
                  <w:p w:rsidR="005802E6" w:rsidRPr="00D931A1" w:rsidRDefault="005802E6" w:rsidP="009F31F3">
                    <w:pPr>
                      <w:rPr>
                        <w:b/>
                        <w:sz w:val="52"/>
                        <w:szCs w:val="52"/>
                      </w:rPr>
                    </w:pPr>
                    <w:r w:rsidRPr="002844B4">
                      <w:rPr>
                        <w:b/>
                        <w:color w:val="4F81BD"/>
                        <w:sz w:val="52"/>
                        <w:szCs w:val="52"/>
                      </w:rPr>
                      <w:t>Tour</w:t>
                    </w:r>
                    <w:r w:rsidRPr="002844B4">
                      <w:rPr>
                        <w:b/>
                        <w:color w:val="1F497D"/>
                        <w:sz w:val="52"/>
                        <w:szCs w:val="52"/>
                      </w:rPr>
                      <w:t>Inf</w:t>
                    </w:r>
                  </w:p>
                </w:txbxContent>
              </v:textbox>
            </v:shape>
            <v:group id="Group 202" o:spid="_x0000_s1290" style="position:absolute;left:8843;top:9679;width:2335;height:4412" coordorigin="8655,10140" coordsize="2335,44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">
              <v:shape id="AutoShape 180" o:spid="_x0000_s1291" type="#_x0000_t32" style="position:absolute;left:8655;top:11055;width:2335;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PkmycMAAADbAAAADwAAAGRycy9kb3ducmV2LnhtbESP0WrCQBRE3wv+w3IF3+omeQgldRVR&#10;C0IpJbEfcMlek2j2bthdY+zXdwuFPg4zc4ZZbSbTi5Gc7ywrSJcJCOLa6o4bBV+nt+cXED4ga+wt&#10;k4IHedisZ08rLLS9c0ljFRoRIewLVNCGMBRS+rolg35pB+Lona0zGKJ0jdQO7xFuepklSS4NdhwX&#10;Whxo11J9rW5GAe537pR+N595enn/KOXB3pCPSi3m0/YVRKAp/If/2ketIM/g90v8AXL9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j5JsnDAAAA2wAAAA8AAAAAAAAAAAAA&#10;AAAAoQIAAGRycy9kb3ducmV2LnhtbFBLBQYAAAAABAAEAPkAAACRAwAAAAA=&#10;" strokecolor="#548dd4"/>
              <v:shape id="AutoShape 181" o:spid="_x0000_s1292" type="#_x0000_t32" style="position:absolute;left:8655;top:12000;width:2335;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7WDUsIAAADbAAAADwAAAGRycy9kb3ducmV2LnhtbESP3YrCMBSE7xd8h3AE79a0CmWpRhF/&#10;QFhE/HmAQ3Nsq81JSaJ29+k3grCXw8x8w0znnWnEg5yvLStIhwkI4sLqmksF59Pm8wuED8gaG8uk&#10;4Ic8zGe9jynm2j75QI9jKEWEsM9RQRVCm0vpi4oM+qFtiaN3sc5giNKVUjt8Rrhp5ChJMmmw5rhQ&#10;YUvLiorb8W4U4GrpTulvuc/S6/fuINf2jrxVatDvFhMQgbrwH363t1pBNobXl/gD5Ow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7WDUsIAAADbAAAADwAAAAAAAAAAAAAA&#10;AAChAgAAZHJzL2Rvd25yZXYueG1sUEsFBgAAAAAEAAQA+QAAAJADAAAAAA==&#10;" strokecolor="#548dd4"/>
              <v:shape id="AutoShape 182" o:spid="_x0000_s1293" type="#_x0000_t32" style="position:absolute;left:8655;top:12915;width:2335;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FwbJsIAAADbAAAADwAAAGRycy9kb3ducmV2LnhtbESP3YrCMBSE7xd8h3AE79a0ImWpRhF/&#10;QFhE/HmAQ3Nsq81JSaJ29+k3grCXw8x8w0znnWnEg5yvLStIhwkI4sLqmksF59Pm8wuED8gaG8uk&#10;4Ic8zGe9jynm2j75QI9jKEWEsM9RQRVCm0vpi4oM+qFtiaN3sc5giNKVUjt8Rrhp5ChJMmmw5rhQ&#10;YUvLiorb8W4U4GrpTulvuc/S6/fuINf2jrxVatDvFhMQgbrwH363t1pBNobXl/gD5Ow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FwbJsIAAADbAAAADwAAAAAAAAAAAAAA&#10;AAChAgAAZHJzL2Rvd25yZXYueG1sUEsFBgAAAAAEAAQA+QAAAJADAAAAAA==&#10;" strokecolor="#548dd4"/>
              <v:shape id="AutoShape 183" o:spid="_x0000_s1294" type="#_x0000_t32" style="position:absolute;left:8655;top:13822;width:2335;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xC+vcIAAADbAAAADwAAAGRycy9kb3ducmV2LnhtbESP3YrCMBSE7xd8h3AE79a0gmWpRhF/&#10;QFhE/HmAQ3Nsq81JSaJ29+k3grCXw8x8w0znnWnEg5yvLStIhwkI4sLqmksF59Pm8wuED8gaG8uk&#10;4Ic8zGe9jynm2j75QI9jKEWEsM9RQRVCm0vpi4oM+qFtiaN3sc5giNKVUjt8Rrhp5ChJMmmw5rhQ&#10;YUvLiorb8W4U4GrpTulvuc/S6/fuINf2jrxVatDvFhMQgbrwH363t1pBNobXl/gD5Ow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xC+vcIAAADbAAAADwAAAAAAAAAAAAAA&#10;AAChAgAAZHJzL2Rvd25yZXYueG1sUEsFBgAAAAAEAAQA+QAAAJADAAAAAA==&#10;" strokecolor="#548dd4"/>
              <v:group id="Group 187" o:spid="_x0000_s1295" style="position:absolute;left:8655;top:10556;width:345;height:499" coordorigin="9859,7224" coordsize="345,4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WejIjFAAAA2wAA&#10;AA8AAAAAAAAAAAAAAAAAqgIAAGRycy9kb3ducmV2LnhtbFBLBQYAAAAABAAEAPoAAACcAwAAAAA=&#10;">
                <v:roundrect id="AutoShape 185" o:spid="_x0000_s1296" style="position:absolute;left:9965;top:7330;width:239;height:35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bZrcIA&#10;AADbAAAADwAAAGRycy9kb3ducmV2LnhtbESPQYvCMBSE7wv+h/AEb2tqDypdU1kEQRRW1GXPj+bZ&#10;ljYvJYla/fUbQfA4zMw3zGLZm1ZcyfnasoLJOAFBXFhdc6ng97T+nIPwAVlja5kU3MnDMh98LDDT&#10;9sYHuh5DKSKEfYYKqhC6TEpfVGTQj21HHL2zdQZDlK6U2uEtwk0r0ySZSoM1x4UKO1pVVDTHi1Gw&#10;3fzccc9pK+vtyu2ax9/pPE+VGg377y8QgfrwDr/aG61gOoPnl/gDZP4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aFtmtwgAAANsAAAAPAAAAAAAAAAAAAAAAAJgCAABkcnMvZG93&#10;bnJldi54bWxQSwUGAAAAAAQABAD1AAAAhwMAAAAA&#10;" strokeweight="1.5pt">
                  <v:shadow color="#868686"/>
                </v:roundrect>
                <v:shape id="Text Box 186" o:spid="_x0000_s1297" type="#_x0000_t202" style="position:absolute;left:9859;top:7224;width:300;height:49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" filled="f" stroked="f">
                  <v:textbox>
                    <w:txbxContent>
                      <w:p w:rsidR="005802E6" w:rsidRPr="00AA435B" w:rsidRDefault="005802E6" w:rsidP="009F31F3">
                        <w:pPr>
                          <w:rPr>
                            <w:b/>
                            <w:bCs/>
                            <w:sz w:val="32"/>
                            <w:szCs w:val="32"/>
                          </w:rPr>
                        </w:pPr>
                        <w:r w:rsidRPr="00AA435B">
                          <w:rPr>
                            <w:b/>
                            <w:bCs/>
                            <w:sz w:val="32"/>
                            <w:szCs w:val="32"/>
                          </w:rPr>
                          <w:t>+</w:t>
                        </w:r>
                      </w:p>
                    </w:txbxContent>
                  </v:textbox>
                </v:shape>
              </v:group>
              <v:shape id="Text Box 188" o:spid="_x0000_s1298" type="#_x0000_t202" style="position:absolute;left:9018;top:10140;width:1930;height:99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wPGcIA&#10;AADbAAAADwAAAGRycy9kb3ducmV2LnhtbESPQYvCMBSE74L/ITzBmybKKmvXKKIseFJ0dwVvj+bZ&#10;lm1eShNt/fdGEDwOM/MNM1+2thQ3qn3hWMNoqEAQp84UnGn4/fkefILwAdlg6Zg03MnDctHtzDEx&#10;ruED3Y4hExHCPkENeQhVIqVPc7Loh64ijt7F1RZDlHUmTY1NhNtSjpWaSosFx4UcK1rnlP4fr1bD&#10;3+5yPn2ofbaxk6pxrZJsZ1Lrfq9dfYEI1IZ3+NXeGg3TGTy/xB8gF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VvA8ZwgAAANsAAAAPAAAAAAAAAAAAAAAAAJgCAABkcnMvZG93&#10;bnJldi54bWxQSwUGAAAAAAQABAD1AAAAhwMAAAAA&#10;" filled="f" stroked="f">
                <v:textbox>
                  <w:txbxContent>
                    <w:p w:rsidR="005802E6" w:rsidRDefault="005802E6" w:rsidP="009F31F3">
                      <w:r>
                        <w:t>Honoured Guest</w:t>
                      </w:r>
                    </w:p>
                    <w:p w:rsidR="005802E6" w:rsidRDefault="005802E6" w:rsidP="009F31F3">
                      <w:r>
                        <w:t>Address Lines 01970 123 456</w:t>
                      </w:r>
                    </w:p>
                  </w:txbxContent>
                </v:textbox>
              </v:shape>
              <v:shape id="Text Box 189" o:spid="_x0000_s1299" type="#_x0000_t202" style="position:absolute;left:9015;top:11085;width:1930;height:99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8wWcEA&#10;AADbAAAADwAAAGRycy9kb3ducmV2LnhtbERPz2vCMBS+D/Y/hCfstiaKbrMzylAGOyl2U/D2aJ5t&#10;WfMSmszW/94chB0/vt+L1WBbcaEuNI41jDMFgrh0puFKw8/35/MbiBCRDbaOScOVAqyWjw8LzI3r&#10;eU+XIlYihXDIUUMdo8+lDGVNFkPmPHHizq6zGBPsKmk67FO4beVEqRdpseHUUKOndU3lb/FnNRy2&#10;59NxqnbVxs587wYl2c6l1k+j4eMdRKQh/ovv7i+j4TWtT1/SD5DLG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FfMFnBAAAA2wAAAA8AAAAAAAAAAAAAAAAAmAIAAGRycy9kb3du&#10;cmV2LnhtbFBLBQYAAAAABAAEAPUAAACGAwAAAAA=&#10;" filled="f" stroked="f">
                <v:textbox>
                  <w:txbxContent>
                    <w:p w:rsidR="005802E6" w:rsidRDefault="005802E6" w:rsidP="009F31F3">
                      <w:r>
                        <w:t>Hot Dumplings</w:t>
                      </w:r>
                    </w:p>
                    <w:p w:rsidR="005802E6" w:rsidRDefault="005802E6" w:rsidP="009F31F3">
                      <w:r>
                        <w:t>Address Lines 01970 123 456</w:t>
                      </w:r>
                    </w:p>
                  </w:txbxContent>
                </v:textbox>
              </v:shape>
              <v:shape id="Text Box 190" o:spid="_x0000_s1300" type="#_x0000_t202" style="position:absolute;left:9015;top:12006;width:1930;height:99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hOVwsMA&#10;AADbAAAADwAAAGRycy9kb3ducmV2LnhtbESPW4vCMBSE3wX/QziCb2uiuF6qUURZ2KcVr+DboTm2&#10;xeakNFnb/febhQUfh5n5hlmuW1uKJ9W+cKxhOFAgiFNnCs40nE8fbzMQPiAbLB2Thh/ysF51O0tM&#10;jGv4QM9jyESEsE9QQx5ClUjp05ws+oGriKN3d7XFEGWdSVNjE+G2lCOlJtJiwXEhx4q2OaWP47fV&#10;cPm6365jtc929r1qXKsk27nUut9rNwsQgdrwCv+3P42G6RD+vsQfIF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hOVwsMAAADbAAAADwAAAAAAAAAAAAAAAACYAgAAZHJzL2Rv&#10;d25yZXYueG1sUEsFBgAAAAAEAAQA9QAAAIgDAAAAAA==&#10;" filled="f" stroked="f">
                <v:textbox>
                  <w:txbxContent>
                    <w:p w:rsidR="005802E6" w:rsidRDefault="005802E6" w:rsidP="009F31F3">
                      <w:r>
                        <w:t>Kam Sing</w:t>
                      </w:r>
                    </w:p>
                    <w:p w:rsidR="005802E6" w:rsidRDefault="005802E6" w:rsidP="009F31F3">
                      <w:r>
                        <w:t>Address Lines 01970 123 456</w:t>
                      </w:r>
                    </w:p>
                  </w:txbxContent>
                </v:textbox>
              </v:shape>
              <v:shape id="Text Box 191" o:spid="_x0000_s1301" type="#_x0000_t202" style="position:absolute;left:9000;top:12900;width:1930;height:99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ELtcQA&#10;AADbAAAADwAAAGRycy9kb3ducmV2LnhtbESPQWvCQBSE7wX/w/IEb7qr2FbTbESUQk8tpip4e2Sf&#10;SWj2bchuTfrvuwWhx2FmvmHSzWAbcaPO1441zGcKBHHhTM2lhuPn63QFwgdkg41j0vBDHjbZ6CHF&#10;xLieD3TLQykihH2CGqoQ2kRKX1Rk0c9cSxy9q+sshii7UpoO+wi3jVwo9SQt1hwXKmxpV1HxlX9b&#10;Daf36+W8VB/l3j62vRuUZLuWWk/Gw/YFRKAh/Ifv7Tej4XkBf1/iD5DZ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7BC7XEAAAA2wAAAA8AAAAAAAAAAAAAAAAAmAIAAGRycy9k&#10;b3ducmV2LnhtbFBLBQYAAAAABAAEAPUAAACJAwAAAAA=&#10;" filled="f" stroked="f">
                <v:textbox>
                  <w:txbxContent>
                    <w:p w:rsidR="005802E6" w:rsidRDefault="005802E6" w:rsidP="009F31F3">
                      <w:r>
                        <w:t>Mandarin</w:t>
                      </w:r>
                    </w:p>
                    <w:p w:rsidR="005802E6" w:rsidRDefault="005802E6" w:rsidP="009F31F3">
                      <w:r>
                        <w:t>Address Lines 01970 123 456</w:t>
                      </w:r>
                    </w:p>
                  </w:txbxContent>
                </v:textbox>
              </v:shape>
              <v:group id="Group 192" o:spid="_x0000_s1302" style="position:absolute;left:8665;top:11507;width:345;height:499" coordorigin="9859,7224" coordsize="345,4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DC5zcQAAADbAAAADwAAAGRycy9kb3ducmV2LnhtbESPT4vCMBTE7wt+h/AE&#10;b2taxVWqUURc8SCCf0C8PZpnW2xeSpNt67ffLAh7HGbmN8xi1ZlSNFS7wrKCeBiBIE6tLjhTcL18&#10;f85AOI+ssbRMCl7kYLXsfSww0bblEzVnn4kAYZeggtz7KpHSpTkZdENbEQfvYWuDPsg6k7rGNsBN&#10;KUdR9CUNFhwWcqxok1P6PP8YBbsW2/U43jaH52Pzul8mx9shJqUG/W49B+Gp8//hd3uvFUzH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wDC5zcQAAADbAAAA&#10;DwAAAAAAAAAAAAAAAACqAgAAZHJzL2Rvd25yZXYueG1sUEsFBgAAAAAEAAQA+gAAAJsDAAAAAA==&#10;">
                <v:roundrect id="AutoShape 193" o:spid="_x0000_s1303" style="position:absolute;left:9965;top:7330;width:239;height:35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x3RB8QA&#10;AADbAAAADwAAAGRycy9kb3ducmV2LnhtbESPQWvCQBSE70L/w/KE3nRjkBpSVymBQrDQYlJ6fmSf&#10;STD7NuyuGvvru4VCj8PMfMNs95MZxJWc7y0rWC0TEMSN1T23Cj7r10UGwgdkjYNlUnAnD/vdw2yL&#10;ubY3PtK1Cq2IEPY5KuhCGHMpfdORQb+0I3H0TtYZDFG6VmqHtwg3g0yT5Eka7DkudDhS0VFzri5G&#10;waF8v+MHp4PsD4V7O39/1acsVepxPr08gwg0hf/wX7vUCjZr+P0Sf4Dc/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8d0QfEAAAA2wAAAA8AAAAAAAAAAAAAAAAAmAIAAGRycy9k&#10;b3ducmV2LnhtbFBLBQYAAAAABAAEAPUAAACJAwAAAAA=&#10;" strokeweight="1.5pt">
                  <v:shadow color="#868686"/>
                </v:roundrect>
                <v:shape id="Text Box 194" o:spid="_x0000_s1304" type="#_x0000_t202" style="position:absolute;left:9859;top:7224;width:300;height:49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iTwcMA&#10;AADbAAAADwAAAGRycy9kb3ducmV2LnhtbESPQWvCQBSE7wX/w/KE3uquolbTbESUQk+KVgVvj+wz&#10;Cc2+DdmtSf99Vyj0OMzMN0y66m0t7tT6yrGG8UiBIM6dqbjQcPp8f1mA8AHZYO2YNPyQh1U2eEox&#10;Ma7jA92PoRARwj5BDWUITSKlz0uy6EeuIY7ezbUWQ5RtIU2LXYTbWk6UmkuLFceFEhvalJR/Hb+t&#10;hvPudr1M1b7Y2lnTuV5Jtkup9fOwX7+BCNSH//Bf+8NoeJ3B40v8ATL7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SiTwcMAAADbAAAADwAAAAAAAAAAAAAAAACYAgAAZHJzL2Rv&#10;d25yZXYueG1sUEsFBgAAAAAEAAQA9QAAAIgDAAAAAA==&#10;" filled="f" stroked="f">
                  <v:textbox>
                    <w:txbxContent>
                      <w:p w:rsidR="005802E6" w:rsidRPr="00AA435B" w:rsidRDefault="005802E6" w:rsidP="009F31F3">
                        <w:pPr>
                          <w:rPr>
                            <w:b/>
                            <w:bCs/>
                            <w:sz w:val="32"/>
                            <w:szCs w:val="32"/>
                          </w:rPr>
                        </w:pPr>
                        <w:r w:rsidRPr="00AA435B">
                          <w:rPr>
                            <w:b/>
                            <w:bCs/>
                            <w:sz w:val="32"/>
                            <w:szCs w:val="32"/>
                          </w:rPr>
                          <w:t>+</w:t>
                        </w:r>
                      </w:p>
                    </w:txbxContent>
                  </v:textbox>
                </v:shape>
              </v:group>
              <v:group id="Group 195" o:spid="_x0000_s1305" style="position:absolute;left:8680;top:12407;width:345;height:499" coordorigin="9859,7224" coordsize="345,4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EcaVcUAAADbAAAADwAAAGRycy9kb3ducmV2LnhtbESPT2vCQBTE74V+h+UV&#10;ejObtGglZhWRtvQQBLUg3h7ZZxLMvg3Zbf58e7dQ6HGYmd8w2WY0jeipc7VlBUkUgyAurK65VPB9&#10;+pgtQTiPrLGxTAomcrBZPz5kmGo78IH6oy9FgLBLUUHlfZtK6YqKDLrItsTBu9rOoA+yK6XucAhw&#10;08iXOF5IgzWHhQpb2lVU3I4/RsHngMP2NXnv89t1N11O8/05T0ip56dxuwLhafT/4b/2l1bwtoD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BHGlXFAAAA2wAA&#10;AA8AAAAAAAAAAAAAAAAAqgIAAGRycy9kb3ducmV2LnhtbFBLBQYAAAAABAAEAPoAAACcAwAAAAA=&#10;">
                <v:roundrect id="AutoShape 196" o:spid="_x0000_s1306" style="position:absolute;left:9965;top:7330;width:239;height:35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89PcMQA&#10;AADbAAAADwAAAGRycy9kb3ducmV2LnhtbESPwWrDMBBE74X+g9hAb40cH+rgRjbFUAgJNDQpPS/W&#10;xja2VkZSErtfHxUKPQ4z84bZlJMZxJWc7ywrWC0TEMS11R03Cr5O789rED4gaxwsk4KZPJTF48MG&#10;c21v/EnXY2hEhLDPUUEbwphL6euWDPqlHYmjd7bOYIjSNVI7vEW4GWSaJC/SYMdxocWRqpbq/ngx&#10;CnbbjxkPnA6y21Vu3/98n87rVKmnxfT2CiLQFP7Df+2tVpBl8Psl/gBZ3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PT3DEAAAA2wAAAA8AAAAAAAAAAAAAAAAAmAIAAGRycy9k&#10;b3ducmV2LnhtbFBLBQYAAAAABAAEAPUAAACJAwAAAAA=&#10;" strokeweight="1.5pt">
                  <v:shadow color="#868686"/>
                </v:roundrect>
                <v:shape id="Text Box 197" o:spid="_x0000_s1307" type="#_x0000_t202" style="position:absolute;left:9859;top:7224;width:300;height:49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k8X8EA&#10;AADbAAAADwAAAGRycy9kb3ducmV2LnhtbERPz2vCMBS+D/Y/hCfstiaKbrMzylAGOyl2U/D2aJ5t&#10;WfMSmszW/94chB0/vt+L1WBbcaEuNI41jDMFgrh0puFKw8/35/MbiBCRDbaOScOVAqyWjw8LzI3r&#10;eU+XIlYihXDIUUMdo8+lDGVNFkPmPHHizq6zGBPsKmk67FO4beVEqRdpseHUUKOndU3lb/FnNRy2&#10;59NxqnbVxs587wYl2c6l1k+j4eMdRKQh/ovv7i+j4TWNTV/SD5DLG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8pPF/BAAAA2wAAAA8AAAAAAAAAAAAAAAAAmAIAAGRycy9kb3du&#10;cmV2LnhtbFBLBQYAAAAABAAEAPUAAACGAwAAAAA=&#10;" filled="f" stroked="f">
                  <v:textbox>
                    <w:txbxContent>
                      <w:p w:rsidR="005802E6" w:rsidRPr="00AA435B" w:rsidRDefault="005802E6" w:rsidP="009F31F3">
                        <w:pPr>
                          <w:rPr>
                            <w:b/>
                            <w:bCs/>
                            <w:sz w:val="32"/>
                            <w:szCs w:val="32"/>
                          </w:rPr>
                        </w:pPr>
                        <w:r w:rsidRPr="00AA435B">
                          <w:rPr>
                            <w:b/>
                            <w:bCs/>
                            <w:sz w:val="32"/>
                            <w:szCs w:val="32"/>
                          </w:rPr>
                          <w:t>+</w:t>
                        </w:r>
                      </w:p>
                    </w:txbxContent>
                  </v:textbox>
                </v:shape>
              </v:group>
              <v:group id="Group 198" o:spid="_x0000_s1308" style="position:absolute;left:8680;top:13307;width:345;height:499" coordorigin="9859,7224" coordsize="345,4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diOJ8YAAADbAAAADwAAAGRycy9kb3ducmV2LnhtbESPW2vCQBSE3wv+h+UI&#10;faubWFo1ZhURW/ogghcQ3w7Zkwtmz4bsNon/vlso9HGYmW+YdD2YWnTUusqygngSgSDOrK64UHA5&#10;f7zMQTiPrLG2TAoe5GC9Gj2lmGjb85G6ky9EgLBLUEHpfZNI6bKSDLqJbYiDl9vWoA+yLaRusQ9w&#10;U8tpFL1LgxWHhRIb2paU3U/fRsFnj/3mNd51+3u+fdzOb4frPialnsfDZgnC0+D/w3/tL61gtoD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h2I4nxgAAANsA&#10;AAAPAAAAAAAAAAAAAAAAAKoCAABkcnMvZG93bnJldi54bWxQSwUGAAAAAAQABAD6AAAAnQMAAAAA&#10;">
                <v:roundrect id="AutoShape 199" o:spid="_x0000_s1309" style="position:absolute;left:9965;top:7330;width:239;height:35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fOnI8EA&#10;AADbAAAADwAAAGRycy9kb3ducmV2LnhtbERPyWrDMBC9F/oPYgq91XJ9KMaNbEIgEBJIqRN6HqyJ&#10;bWKNjKR66ddXh0KPj7dvqsUMYiLne8sKXpMUBHFjdc+tgutl/5KD8AFZ42CZFKzkoSofHzZYaDvz&#10;J011aEUMYV+ggi6EsZDSNx0Z9IkdiSN3s85giNC1UjucY7gZZJamb9Jgz7Ghw5F2HTX3+tsoOB7O&#10;K35wNsj+uHOn+8/X5ZZnSj0/Ldt3EIGW8C/+cx+0gjyuj1/iD5Dl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XzpyPBAAAA2wAAAA8AAAAAAAAAAAAAAAAAmAIAAGRycy9kb3du&#10;cmV2LnhtbFBLBQYAAAAABAAEAPUAAACGAwAAAAA=&#10;" strokeweight="1.5pt">
                  <v:shadow color="#868686"/>
                </v:roundrect>
                <v:shape id="Text Box 200" o:spid="_x0000_s1310" type="#_x0000_t202" style="position:absolute;left:9859;top:7224;width:300;height:49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8bl5cIA&#10;AADbAAAADwAAAGRycy9kb3ducmV2LnhtbESPT4vCMBTE7wt+h/CEva2JsitajSKKsKcV/4K3R/Ns&#10;i81LaaLtfnsjCB6HmfkNM523thR3qn3hWEO/p0AQp84UnGk47NdfIxA+IBssHZOGf/Iwn3U+ppgY&#10;1/CW7ruQiQhhn6CGPIQqkdKnOVn0PVcRR+/iaoshyjqTpsYmwm0pB0oNpcWC40KOFS1zSq+7m9Vw&#10;/LucT99qk63sT9W4Vkm2Y6n1Z7ddTEAEasM7/Gr/Gg2jPjy/xB8gZ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xuXlwgAAANsAAAAPAAAAAAAAAAAAAAAAAJgCAABkcnMvZG93&#10;bnJldi54bWxQSwUGAAAAAAQABAD1AAAAhwMAAAAA&#10;" filled="f" stroked="f">
                  <v:textbox>
                    <w:txbxContent>
                      <w:p w:rsidR="005802E6" w:rsidRPr="00AA435B" w:rsidRDefault="005802E6" w:rsidP="009F31F3">
                        <w:pPr>
                          <w:rPr>
                            <w:b/>
                            <w:bCs/>
                            <w:sz w:val="32"/>
                            <w:szCs w:val="32"/>
                          </w:rPr>
                        </w:pPr>
                        <w:r w:rsidRPr="00AA435B">
                          <w:rPr>
                            <w:b/>
                            <w:bCs/>
                            <w:sz w:val="32"/>
                            <w:szCs w:val="32"/>
                          </w:rPr>
                          <w:t>+</w:t>
                        </w:r>
                      </w:p>
                    </w:txbxContent>
                  </v:textbox>
                </v:shape>
              </v:group>
              <v:shape id="Text Box 201" o:spid="_x0000_s1311" type="#_x0000_t202" style="position:absolute;left:9015;top:13890;width:1930;height:66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R7ksMA&#10;AADbAAAADwAAAGRycy9kb3ducmV2LnhtbESPzWrDMBCE74W8g9hAb7WU0BbHiWxCS6CnluYPclus&#10;jW1irYylxO7bV4VCjsPMfMOsitG24ka9bxxrmCUKBHHpTMOVhv1u85SC8AHZYOuYNPyQhyKfPKww&#10;M27gb7ptQyUihH2GGuoQukxKX9Zk0SeuI47e2fUWQ5R9JU2PQ4TbVs6VepUWG44LNXb0VlN52V6t&#10;hsPn+XR8Vl/Vu33pBjcqyXYhtX6cjusliEBjuIf/2x9GQzqHvy/xB8j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xR7ksMAAADbAAAADwAAAAAAAAAAAAAAAACYAgAAZHJzL2Rv&#10;d25yZXYueG1sUEsFBgAAAAAEAAQA9QAAAIgDAAAAAA==&#10;" filled="f" stroked="f">
                <v:textbox>
                  <w:txbxContent>
                    <w:p w:rsidR="005802E6" w:rsidRDefault="005802E6" w:rsidP="009F31F3">
                      <w:r>
                        <w:t>Seafront Palace</w:t>
                      </w:r>
                    </w:p>
                    <w:p w:rsidR="005802E6" w:rsidRDefault="005802E6" w:rsidP="009F31F3">
                      <w:r>
                        <w:t>Address Lines</w:t>
                      </w:r>
                    </w:p>
                  </w:txbxContent>
                </v:textbox>
              </v:shape>
            </v:group>
          </v:group>
        </w:pict>
      </w:r>
      <w:r>
        <w:rPr>
          <w:noProof/>
          <w:lang w:eastAsia="en-GB"/>
        </w:rPr>
        <w:pict>
          <v:group id="_x0000_s1178" style="position:absolute;left:0;text-align:left;margin-left:-77.05pt;margin-top:349pt;width:159.8pt;height:284pt;z-index:252276736" coordorigin="259,8924" coordsize="3196,5680">
            <v:group id="Group 177" o:spid="_x0000_s1179" style="position:absolute;left:259;top:8924;width:3190;height:5680" coordorigin="189,9422" coordsize="3190,56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">
              <v:group id="Group 57" o:spid="_x0000_s1180" style="position:absolute;left:189;top:9422;width:3190;height:5680" coordorigin="5510,10207" coordsize="3190,56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3mqvGcEAAADcAAAADwAA&#10;AAAAAAAAAAAAAACqAgAAZHJzL2Rvd25yZXYueG1sUEsFBgAAAAAEAAQA+gAAAJgDAAAAAA==&#10;">
                <v:roundrect id="AutoShape 58" o:spid="_x0000_s1181" style="position:absolute;left:5510;top:10207;width:3190;height:568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146vcIA&#10;AADcAAAADwAAAGRycy9kb3ducmV2LnhtbERP24rCMBB9F/yHMAu+yDZVWF26RhFREBTEyweMzfSy&#10;20xKE7Xu1xtB8G0O5zqTWWsqcaXGlZYVDKIYBHFqdcm5gtNx9fkNwnlkjZVlUnAnB7NptzPBRNsb&#10;7+l68LkIIewSVFB4XydSurQggy6yNXHgMtsY9AE2udQN3kK4qeQwjkfSYMmhocCaFgWlf4eLUaD5&#10;9+tytFmfz/l2fFq6s//fbZTqfbTzHxCeWv8Wv9xrHeYPRvB8Jlwgp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Xjq9wgAAANwAAAAPAAAAAAAAAAAAAAAAAJgCAABkcnMvZG93&#10;bnJldi54bWxQSwUGAAAAAAQABAD1AAAAhwMAAAAA&#10;" fillcolor="#bfbfbf" strokeweight="2.5pt">
                  <v:shadow color="#868686"/>
                </v:roundrect>
                <v:roundrect id="AutoShape 59" o:spid="_x0000_s1182" style="position:absolute;left:5700;top:10377;width:2830;height:496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fFaMIA&#10;AADcAAAADwAAAGRycy9kb3ducmV2LnhtbERPS4vCMBC+C/6HMIIX0dRFfFSjiIsgshdf97EZ22oz&#10;KU3U6q/fLCx4m4/vObNFbQrxoMrllhX0exEI4sTqnFMFx8O6OwbhPLLGwjIpeJGDxbzZmGGs7ZN3&#10;9Nj7VIQQdjEqyLwvYyldkpFB17MlceAutjLoA6xSqSt8hnBTyK8oGkqDOYeGDEtaZZTc9nejoDMc&#10;O1ptb+58vtY/o8ngXUanb6XarXo5BeGp9h/xv3ujw/z+CP6eCRfI+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EB8VowgAAANwAAAAPAAAAAAAAAAAAAAAAAJgCAABkcnMvZG93&#10;bnJldi54bWxQSwUGAAAAAAQABAD1AAAAhwMAAAAA&#10;" strokeweight="1pt">
                  <v:stroke dashstyle="dash"/>
                  <v:shadow color="#868686"/>
                </v:roundrect>
                <v:roundrect id="AutoShape 60" o:spid="_x0000_s1183" style="position:absolute;left:5772;top:15427;width:739;height:3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m0J8QA&#10;AADcAAAADwAAAGRycy9kb3ducmV2LnhtbESPT4vCMBDF74LfIcyCN03tQaRrlEVYEBd28Q+eh2Zs&#10;i82kJFGrn945LHib4b157zeLVe9adaMQG88GppMMFHHpbcOVgePhezwHFROyxdYzGXhQhNVyOFhg&#10;Yf2dd3Tbp0pJCMcCDdQpdYXWsazJYZz4jli0sw8Ok6yh0jbgXcJdq/Msm2mHDUtDjR2tayov+6sz&#10;sN38PvCP81Y323X4uTxPh/M8N2b00X99gkrUp7f5/3pjBX8qtPKMTKCX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x5tCfEAAAA3AAAAA8AAAAAAAAAAAAAAAAAmAIAAGRycy9k&#10;b3ducmV2LnhtbFBLBQYAAAAABAAEAPUAAACJAwAAAAA=&#10;" strokeweight="1.5pt">
                  <v:shadow color="#868686"/>
                </v:roundrect>
                <v:roundrect id="AutoShape 61" o:spid="_x0000_s1184" style="position:absolute;left:6731;top:15427;width:739;height:3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zURvMEA&#10;AADcAAAADwAAAGRycy9kb3ducmV2LnhtbERPTYvCMBC9C/6HMMLeNLWHRbumsgiCuKCsiuehGdvS&#10;ZlKSqHV/vREWvM3jfc5i2ZtW3Mj52rKC6SQBQVxYXXOp4HRcj2cgfEDW2FomBQ/ysMyHgwVm2t75&#10;l26HUIoYwj5DBVUIXSalLyoy6Ce2I47cxTqDIUJXSu3wHsNNK9Mk+ZQGa44NFXa0qqhoDlejYLvZ&#10;PXDPaSvr7cr9NH/n42WWKvUx6r+/QATqw1v8797oOH86h9cz8QKZP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M1EbzBAAAA3AAAAA8AAAAAAAAAAAAAAAAAmAIAAGRycy9kb3du&#10;cmV2LnhtbFBLBQYAAAAABAAEAPUAAACGAwAAAAA=&#10;" strokeweight="1.5pt">
                  <v:shadow color="#868686"/>
                </v:roundrect>
                <v:roundrect id="AutoShape 62" o:spid="_x0000_s1185" style="position:absolute;left:7701;top:15427;width:739;height:3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NynMMA&#10;AADcAAAADwAAAGRycy9kb3ducmV2LnhtbESPQYvCMBCF7wv+hzCCtzW1B5GuURZhQRSUVdnz0Ixt&#10;sZmUJGr11zsHYW8zvDfvfTNf9q5VNwqx8WxgMs5AEZfeNlwZOB1/PmegYkK22HomAw+KsFwMPuZY&#10;WH/nX7odUqUkhGOBBuqUukLrWNbkMI59Ryza2QeHSdZQaRvwLuGu1XmWTbXDhqWhxo5WNZWXw9UZ&#10;2Kx3D9xz3upmswrby/PveJ7lxoyG/fcXqER9+je/r9dW8HPBl2dkAr14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GNynMMAAADcAAAADwAAAAAAAAAAAAAAAACYAgAAZHJzL2Rv&#10;d25yZXYueG1sUEsFBgAAAAAEAAQA9QAAAIgDAAAAAA==&#10;" strokeweight="1.5pt">
                  <v:shadow color="#868686"/>
                </v:roundrect>
              </v:group>
              <v:group id="Group 84" o:spid="_x0000_s1186" style="position:absolute;left:660;top:14681;width:2250;height:233" coordorigin="660,12646" coordsize="2250,2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bz1jp8QAAADcAAAA&#10;DwAAAAAAAAAAAAAAAACqAgAAZHJzL2Rvd25yZXYueG1sUEsFBgAAAAAEAAQA+gAAAJsDAAAAAA==&#10;">
                <v:shape id="AutoShape 75" o:spid="_x0000_s1187" type="#_x0000_t68" style="position:absolute;left:1660;top:12646;width:230;height:21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ImqsIA&#10;AADcAAAADwAAAGRycy9kb3ducmV2LnhtbERPS4vCMBC+C/6HMMJeRFN7EK2NUgTRgxfdZdHb0Ewf&#10;tJmUJmr335uFhb3Nx/ecdDeYVjypd7VlBYt5BII4t7rmUsHX52G2AuE8ssbWMin4IQe77XiUYqLt&#10;iy/0vPpShBB2CSqovO8SKV1ekUE3tx1x4ArbG/QB9qXUPb5CuGllHEVLabDm0FBhR/uK8ub6MAq+&#10;b1ltddHIuDwf2/y2nt6bbKrUx2TINiA8Df5f/Oc+6TA/juH3mXCB3L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SoiaqwgAAANwAAAAPAAAAAAAAAAAAAAAAAJgCAABkcnMvZG93&#10;bnJldi54bWxQSwUGAAAAAAQABAD1AAAAhwMAAAAA&#10;" adj="10343,0" strokeweight="1.5pt">
                  <v:shadow color="#868686"/>
                  <v:textbox style="layout-flow:vertical-ideographic"/>
                </v:shape>
                <v:shape id="AutoShape 79" o:spid="_x0000_s1188" type="#_x0000_t66" style="position:absolute;left:660;top:12660;width:300;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LXBcQA&#10;AADcAAAADwAAAGRycy9kb3ducmV2LnhtbERPTWsCMRC9F/wPYQrearZabFmNooLQQ4XWSulxuhk3&#10;i5vJmmTd7b83BaG3ebzPmS97W4sL+VA5VvA4ykAQF05XXCo4fG4fXkCEiKyxdkwKfinAcjG4m2Ou&#10;XccfdNnHUqQQDjkqMDE2uZShMGQxjFxDnLij8xZjgr6U2mOXwm0tx1k2lRYrTg0GG9oYKk771ioI&#10;h69Vt/5+qtenvn0/v7X+x+yelRre96sZiEh9/Bff3K86zR9P4O+ZdIFcX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6C1wXEAAAA3AAAAA8AAAAAAAAAAAAAAAAAmAIAAGRycy9k&#10;b3ducmV2LnhtbFBLBQYAAAAABAAEAPUAAACJAwAAAAA=&#10;" adj="9656,6890" strokeweight="1.5pt">
                  <v:shadow color="#868686"/>
                </v:shape>
                <v:group id="Group 83" o:spid="_x0000_s1189" style="position:absolute;left:2640;top:12646;width:270;height:233" coordorigin="1410,5150" coordsize="651,55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H9KwD/CAAAA3AAAAA8A&#10;AAAAAAAAAAAAAAAAqgIAAGRycy9kb3ducmV2LnhtbFBLBQYAAAAABAAEAPoAAACZAwAAAAA=&#10;">
                  <v:rect id="Rectangle 80" o:spid="_x0000_s1190" style="position:absolute;left:1410;top:5288;width:550;height:42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hrY8EA&#10;AADcAAAADwAAAGRycy9kb3ducmV2LnhtbERPyWrDMBC9B/IPYgq5xXKzmOBGCWkg0Fups5wHa7xQ&#10;a+RaSmz/fVUo5DaPt852P5hGPKhztWUFr1EMgji3uuZSweV8mm9AOI+ssbFMCkZysN9NJ1tMte35&#10;ix6ZL0UIYZeigsr7NpXS5RUZdJFtiQNX2M6gD7Arpe6wD+GmkYs4TqTBmkNDhS0dK8q/s7tR8E5j&#10;ksfWmmzZrn6ueCtW5elTqdnLcHgD4WnwT/G/+0OH+Ys1/D0TLpC7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DYa2PBAAAA3AAAAA8AAAAAAAAAAAAAAAAAmAIAAGRycy9kb3du&#10;cmV2LnhtbFBLBQYAAAAABAAEAPUAAACGAwAAAAA=&#10;" strokeweight="1.5pt">
                    <v:shadow color="#868686"/>
                  </v:rect>
                  <v:shape id="AutoShape 81" o:spid="_x0000_s1191" type="#_x0000_t32" style="position:absolute;left:1460;top:5180;width:60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yHZiMEAAADcAAAADwAAAGRycy9kb3ducmV2LnhtbERPTYvCMBC9L/gfwgh7W1OLyFqNIqLg&#10;woKsetDb0IxtsZnUJGr33xtB8DaP9zmTWWtqcSPnK8sK+r0EBHFudcWFgv1u9fUNwgdkjbVlUvBP&#10;HmbTzscEM23v/Ee3bShEDGGfoYIyhCaT0uclGfQ92xBH7mSdwRChK6R2eI/hppZpkgylwYpjQ4kN&#10;LUrKz9urUfC7GfxQzu6Y8vKi28MhHFM3Uuqz287HIAK14S1+udc6zk+H8HwmXiCnD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XIdmIwQAAANwAAAAPAAAAAAAAAAAAAAAA&#10;AKECAABkcnMvZG93bnJldi54bWxQSwUGAAAAAAQABAD5AAAAjwMAAAAA&#10;" strokeweight="1.5pt">
                    <v:shadow color="#868686"/>
                  </v:shape>
                  <v:shape id="AutoShape 82" o:spid="_x0000_s1192" type="#_x0000_t32" style="position:absolute;left:2060;top:5150;width:1;height:558;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G18E8MAAADcAAAADwAAAGRycy9kb3ducmV2LnhtbERPTWvCQBC9C/6HZYTe6sZQqsasItJC&#10;C4KY9mBuQ3aahGZn4+5W03/fFQre5vE+J98MphMXcr61rGA2TUAQV1a3XCv4/Hh9XIDwAVljZ5kU&#10;/JKHzXo8yjHT9spHuhShFjGEfYYKmhD6TEpfNWTQT21PHLkv6wyGCF0ttcNrDDedTJPkWRpsOTY0&#10;2NOuoeq7+DEK9oend6rYlSm/nPVwOoUydUulHibDdgUi0BDu4n/3m47z0zncnokXyPU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htfBPDAAAA3AAAAA8AAAAAAAAAAAAA&#10;AAAAoQIAAGRycy9kb3ducmV2LnhtbFBLBQYAAAAABAAEAPkAAACRAwAAAAA=&#10;" strokeweight="1.5pt">
                    <v:shadow color="#868686"/>
                  </v:shape>
                </v:group>
              </v:group>
            </v:group>
            <v:shape id="Text Box 95" o:spid="_x0000_s1193" type="#_x0000_t202" style="position:absolute;left:808;top:8998;width:2578;height:68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" filled="f" stroked="f">
              <v:textbox>
                <w:txbxContent>
                  <w:p w:rsidR="005802E6" w:rsidRPr="00D931A1" w:rsidRDefault="005802E6" w:rsidP="009F31F3">
                    <w:pPr>
                      <w:rPr>
                        <w:b/>
                        <w:sz w:val="52"/>
                        <w:szCs w:val="52"/>
                      </w:rPr>
                    </w:pPr>
                    <w:r w:rsidRPr="002844B4">
                      <w:rPr>
                        <w:b/>
                        <w:color w:val="4F81BD"/>
                        <w:sz w:val="52"/>
                        <w:szCs w:val="52"/>
                      </w:rPr>
                      <w:t>Tour</w:t>
                    </w:r>
                    <w:r w:rsidRPr="002844B4">
                      <w:rPr>
                        <w:b/>
                        <w:color w:val="1F497D"/>
                        <w:sz w:val="52"/>
                        <w:szCs w:val="52"/>
                      </w:rPr>
                      <w:t>Inf</w:t>
                    </w:r>
                  </w:p>
                </w:txbxContent>
              </v:textbox>
            </v:shape>
            <v:group id="_x0000_s1194" style="position:absolute;left:401;top:9669;width:3054;height:4406" coordorigin="691,9860" coordsize="3054,4406">
              <v:group id="_x0000_s1195" style="position:absolute;left:691;top:9860;width:3054;height:4310" coordorigin="691,10168" coordsize="3054,4310">
                <v:group id="Group 96" o:spid="_x0000_s1196" style="position:absolute;left:861;top:10168;width:2588;height:500" coordorigin="501,8370" coordsize="2588,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">
                  <v:roundrect id="AutoShape 91" o:spid="_x0000_s1197" style="position:absolute;left:252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Cq0MEA&#10;AADbAAAADwAAAGRycy9kb3ducmV2LnhtbERPTWvCQBC9F/wPywi91Y05WEldgwQKomBplJ6H7JgE&#10;s7Nhd6tJf70rCL3N433OKh9MJ67kfGtZwXyWgCCurG65VnA6fr4tQfiArLGzTApG8pCvJy8rzLS9&#10;8Tddy1CLGMI+QwVNCH0mpa8aMuhntieO3Nk6gyFCV0vt8BbDTSfTJFlIgy3HhgZ7KhqqLuWvUbDb&#10;Hkb84rST7a5w+8vfz/G8TJV6nQ6bDxCBhvAvfrq3Os5/h8cv8QC5v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IQqtDBAAAA2wAAAA8AAAAAAAAAAAAAAAAAmAIAAGRycy9kb3du&#10;cmV2LnhtbFBLBQYAAAAABAAEAPUAAACGAwAAAAA=&#10;" strokeweight="1.5pt">
                    <v:shadow color="#868686"/>
                  </v:roundrect>
                  <v:roundrect id="AutoShape 92" o:spid="_x0000_s1198" style="position:absolute;left:186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48+osIA&#10;AADbAAAADwAAAGRycy9kb3ducmV2LnhtbESPQYvCMBCF7wv+hzCCtzW1B5GuURZhQRSUVdnz0Ixt&#10;sZmUJGr11zsHYW8zvDfvfTNf9q5VNwqx8WxgMs5AEZfeNlwZOB1/PmegYkK22HomAw+KsFwMPuZY&#10;WH/nX7odUqUkhGOBBuqUukLrWNbkMI59Ryza2QeHSdZQaRvwLuGu1XmWTbXDhqWhxo5WNZWXw9UZ&#10;2Kx3D9xz3upmswrby/PveJ7lxoyG/fcXqER9+je/r9dW8AVWfpEB9OI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zjz6iwgAAANsAAAAPAAAAAAAAAAAAAAAAAJgCAABkcnMvZG93&#10;bnJldi54bWxQSwUGAAAAAAQABAD1AAAAhwMAAAAA&#10;" strokeweight="1.5pt">
                    <v:shadow color="#868686"/>
                  </v:roundrect>
                  <v:roundrect id="AutoShape 93" o:spid="_x0000_s1199" style="position:absolute;left:116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ObOcIA&#10;AADbAAAADwAAAGRycy9kb3ducmV2LnhtbERPyWrDMBC9F/oPYgq9NXJ9KK4T2RRDIKTQkoWcB2ti&#10;G1sjIymJ3a+vCoHe5vHWWZWTGcSVnO8sK3hdJCCIa6s7bhQcD+uXDIQPyBoHy6RgJg9l8fiwwlzb&#10;G+/oug+NiCHsc1TQhjDmUvq6JYN+YUfiyJ2tMxgidI3UDm8x3AwyTZI3abDj2NDiSFVLdb+/GAXb&#10;zdeM35wOsttW7rP/OR3OWarU89P0sQQRaAr/4rt7o+P8d/j7JR4gi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w5s5wgAAANsAAAAPAAAAAAAAAAAAAAAAAJgCAABkcnMvZG93&#10;bnJldi54bWxQSwUGAAAAAAQABAD1AAAAhwMAAAAA&#10;" strokeweight="1.5pt">
                    <v:shadow color="#868686"/>
                  </v:roundrect>
                  <v:roundrect id="AutoShape 94" o:spid="_x0000_s1200" style="position:absolute;left:501;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5X4GbwA&#10;AADbAAAADwAAAGRycy9kb3ducmV2LnhtbERPSwrCMBDdC94hjOBOU7sQqUYRQRAFxQ+uh2Zsi82k&#10;JFGrpzcLweXj/WeL1tTiSc5XlhWMhgkI4tzqigsFl/N6MAHhA7LG2jIpeJOHxbzbmWGm7YuP9DyF&#10;QsQQ9hkqKENoMil9XpJBP7QNceRu1hkMEbpCaoevGG5qmSbJWBqsODaU2NCqpPx+ehgF283+jQdO&#10;a1ltV253/1zPt0mqVL/XLqcgArXhL/65N1pBGtfHL/EHyPkX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DDlfgZvAAAANsAAAAPAAAAAAAAAAAAAAAAAJgCAABkcnMvZG93bnJldi54&#10;bWxQSwUGAAAAAAQABAD1AAAAgQMAAAAA&#10;" strokeweight="1.5pt">
                    <v:shadow color="#868686"/>
                  </v:roundrect>
                </v:group>
                <v:group id="Group 97" o:spid="_x0000_s1201" style="position:absolute;left:861;top:11007;width:2588;height:500" coordorigin="501,8370" coordsize="2588,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">
                  <v:roundrect id="AutoShape 98" o:spid="_x0000_s1202" style="position:absolute;left:252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vD9cMA&#10;AADbAAAADwAAAGRycy9kb3ducmV2LnhtbESPQWvCQBSE7wX/w/KE3uqmeyghuooIBVFoaVJ6fmSf&#10;STD7NuyumvTXdwuCx2FmvmFWm9H24ko+dI41vC4yEMS1Mx03Gr6r95ccRIjIBnvHpGGiAJv17GmF&#10;hXE3/qJrGRuRIBwK1NDGOBRShroli2HhBuLknZy3GJP0jTQebwlue6my7E1a7DgttDjQrqX6XF6s&#10;hsP+Y8JPVr3sDjt/PP/+VKdcaf08H7dLEJHG+Ajf23ujQSn4/5J+gF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AvD9cMAAADbAAAADwAAAAAAAAAAAAAAAACYAgAAZHJzL2Rv&#10;d25yZXYueG1sUEsFBgAAAAAEAAQA9QAAAIgDAAAAAA==&#10;" strokeweight="1.5pt">
                    <v:shadow color="#868686"/>
                  </v:roundrect>
                  <v:roundrect id="AutoShape 99" o:spid="_x0000_s1203" style="position:absolute;left:186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0dmbsMA&#10;AADbAAAADwAAAGRycy9kb3ducmV2LnhtbESP3YrCMBSE74V9h3AWvNN0uyBSTWURBHFhxR+8PjTH&#10;trQ5KUnU6tNvBMHLYWa+YeaL3rTiSs7XlhV8jRMQxIXVNZcKjofVaArCB2SNrWVScCcPi/xjMMdM&#10;2xvv6LoPpYgQ9hkqqELoMil9UZFBP7YdcfTO1hkMUbpSaoe3CDetTJNkIg3WHBcq7GhZUdHsL0bB&#10;Zv13xy2nraw3S/fbPE6H8zRVavjZ/8xABOrDO/xqr7WC9BueX+IPkP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0dmbsMAAADbAAAADwAAAAAAAAAAAAAAAACYAgAAZHJzL2Rv&#10;d25yZXYueG1sUEsFBgAAAAAEAAQA9QAAAIgDAAAAAA==&#10;" strokeweight="1.5pt">
                    <v:shadow color="#868686"/>
                  </v:roundrect>
                  <v:roundrect id="AutoShape 100" o:spid="_x0000_s1204" style="position:absolute;left:116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7+GsMA&#10;AADbAAAADwAAAGRycy9kb3ducmV2LnhtbESP3YrCMBSE74V9h3AWvNN0yyJSTWURBHFhxR+8PjTH&#10;trQ5KUnU6tNvBMHLYWa+YeaL3rTiSs7XlhV8jRMQxIXVNZcKjofVaArCB2SNrWVScCcPi/xjMMdM&#10;2xvv6LoPpYgQ9hkqqELoMil9UZFBP7YdcfTO1hkMUbpSaoe3CDetTJNkIg3WHBcq7GhZUdHsL0bB&#10;Zv13xy2nraw3S/fbPE6H8zRVavjZ/8xABOrDO/xqr7WC9BueX+IPkP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K7+GsMAAADbAAAADwAAAAAAAAAAAAAAAACYAgAAZHJzL2Rv&#10;d25yZXYueG1sUEsFBgAAAAAEAAQA9QAAAIgDAAAAAA==&#10;" strokeweight="1.5pt">
                    <v:shadow color="#868686"/>
                  </v:roundrect>
                  <v:roundrect id="AutoShape 101" o:spid="_x0000_s1205" style="position:absolute;left:501;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JbgcMA&#10;AADbAAAADwAAAGRycy9kb3ducmV2LnhtbESP3YrCMBSE74V9h3AWvNN0CytSTWURBHFhxR+8PjTH&#10;trQ5KUnU6tNvBMHLYWa+YeaL3rTiSs7XlhV8jRMQxIXVNZcKjofVaArCB2SNrWVScCcPi/xjMMdM&#10;2xvv6LoPpYgQ9hkqqELoMil9UZFBP7YdcfTO1hkMUbpSaoe3CDetTJNkIg3WHBcq7GhZUdHsL0bB&#10;Zv13xy2nraw3S/fbPE6H8zRVavjZ/8xABOrDO/xqr7WC9BueX+IPkP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JbgcMAAADbAAAADwAAAAAAAAAAAAAAAACYAgAAZHJzL2Rv&#10;d25yZXYueG1sUEsFBgAAAAAEAAQA9QAAAIgDAAAAAA==&#10;" strokeweight="1.5pt">
                    <v:shadow color="#868686"/>
                  </v:roundrect>
                </v:group>
                <v:group id="Group 102" o:spid="_x0000_s1206" style="position:absolute;left:861;top:11848;width:2588;height:500" coordorigin="501,8370" coordsize="2588,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">
                  <v:roundrect id="AutoShape 103" o:spid="_x0000_s1207" style="position:absolute;left:252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DPp8IA&#10;AADaAAAADwAAAGRycy9kb3ducmV2LnhtbESPQWvCQBSE70L/w/IK3nRjDhJSVykBQRQs1dLzI/tM&#10;QrJvw+6qib++WxA8DjPzDbPaDKYTN3K+saxgMU9AEJdWN1wp+DlvZxkIH5A1dpZJwUgeNuu3yQpz&#10;be/8TbdTqESEsM9RQR1Cn0vpy5oM+rntiaN3sc5giNJVUju8R7jpZJokS2mw4bhQY09FTWV7uhoF&#10;+91xxC9OO9nsC3doH7/nS5YqNX0fPj9ABBrCK/xs77SCFP6vxBsg1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AwM+nwgAAANoAAAAPAAAAAAAAAAAAAAAAAJgCAABkcnMvZG93&#10;bnJldi54bWxQSwUGAAAAAAQABAD1AAAAhwMAAAAA&#10;" strokeweight="1.5pt">
                    <v:shadow color="#868686"/>
                  </v:roundrect>
                  <v:roundrect id="AutoShape 104" o:spid="_x0000_s1208" style="position:absolute;left:186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4xqPMIA&#10;AADaAAAADwAAAGRycy9kb3ducmV2LnhtbESP3YrCMBSE74V9h3AWvNN0uyBSTWURBHFhxR+8PjTH&#10;trQ5KUnU6tNvBMHLYWa+YeaL3rTiSs7XlhV8jRMQxIXVNZcKjofVaArCB2SNrWVScCcPi/xjMMdM&#10;2xvv6LoPpYgQ9hkqqELoMil9UZFBP7YdcfTO1hkMUbpSaoe3CDetTJNkIg3WHBcq7GhZUdHsL0bB&#10;Zv13xy2nraw3S/fbPE6H8zRVavjZ/8xABOrDO/xqr7WCb3heiTdA5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vjGo8wgAAANoAAAAPAAAAAAAAAAAAAAAAAJgCAABkcnMvZG93&#10;bnJldi54bWxQSwUGAAAAAAQABAD1AAAAhwMAAAAA&#10;" strokeweight="1.5pt">
                    <v:shadow color="#868686"/>
                  </v:roundrect>
                  <v:roundrect id="AutoShape 105" o:spid="_x0000_s1209" style="position:absolute;left:116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XySMIA&#10;AADaAAAADwAAAGRycy9kb3ducmV2LnhtbESP3YrCMBSE74V9h3AWvNN0yyJSTWURBHFhxR+8PjTH&#10;trQ5KUnU6tNvBMHLYWa+YeaL3rTiSs7XlhV8jRMQxIXVNZcKjofVaArCB2SNrWVScCcPi/xjMMdM&#10;2xvv6LoPpYgQ9hkqqELoMil9UZFBP7YdcfTO1hkMUbpSaoe3CDetTJNkIg3WHBcq7GhZUdHsL0bB&#10;Zv13xy2nraw3S/fbPE6H8zRVavjZ/8xABOrDO/xqr7WCb3heiTdA5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gZfJIwgAAANoAAAAPAAAAAAAAAAAAAAAAAJgCAABkcnMvZG93&#10;bnJldi54bWxQSwUGAAAAAAQABAD1AAAAhwMAAAAA&#10;" strokeweight="1.5pt">
                    <v:shadow color="#868686"/>
                  </v:roundrect>
                  <v:roundrect id="AutoShape 106" o:spid="_x0000_s1210" style="position:absolute;left:501;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lX08IA&#10;AADaAAAADwAAAGRycy9kb3ducmV2LnhtbESP3YrCMBSE74V9h3AWvNN0CytSTWURBHFhxR+8PjTH&#10;trQ5KUnU6tNvBMHLYWa+YeaL3rTiSs7XlhV8jRMQxIXVNZcKjofVaArCB2SNrWVScCcPi/xjMMdM&#10;2xvv6LoPpYgQ9hkqqELoMil9UZFBP7YdcfTO1hkMUbpSaoe3CDetTJNkIg3WHBcq7GhZUdHsL0bB&#10;Zv13xy2nraw3S/fbPE6H8zRVavjZ/8xABOrDO/xqr7WCb3heiTdA5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PKVfTwgAAANoAAAAPAAAAAAAAAAAAAAAAAJgCAABkcnMvZG93&#10;bnJldi54bWxQSwUGAAAAAAQABAD1AAAAhwMAAAAA&#10;" strokeweight="1.5pt">
                    <v:shadow color="#868686"/>
                  </v:roundrect>
                </v:group>
                <v:group id="Group 107" o:spid="_x0000_s1211" style="position:absolute;left:861;top:12628;width:2588;height:500" coordorigin="501,8370" coordsize="2588,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">
                  <v:roundrect id="AutoShape 108" o:spid="_x0000_s1212" style="position:absolute;left:252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LdsP8IA&#10;AADaAAAADwAAAGRycy9kb3ducmV2LnhtbESPT4vCMBTE78J+h/AWvGm6PaxSTWURBHFhxT94fjTP&#10;trR5KUnU6qffCILHYWZ+w8wXvWnFlZyvLSv4GicgiAuray4VHA+r0RSED8gaW8uk4E4eFvnHYI6Z&#10;tjfe0XUfShEh7DNUUIXQZVL6oiKDfmw74uidrTMYonSl1A5vEW5amSbJtzRYc1yosKNlRUWzvxgF&#10;m/XfHbectrLeLN1v8zgdztNUqeFn/zMDEagP7/CrvdYKJvC8Em+AzP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Qt2w/wgAAANoAAAAPAAAAAAAAAAAAAAAAAJgCAABkcnMvZG93&#10;bnJldi54bWxQSwUGAAAAAAQABAD1AAAAhwMAAAAA&#10;" strokeweight="1.5pt">
                    <v:shadow color="#868686"/>
                  </v:roundrect>
                  <v:roundrect id="AutoShape 109" o:spid="_x0000_s1213" style="position:absolute;left:186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j4TbwA&#10;AADaAAAADwAAAGRycy9kb3ducmV2LnhtbERPSwrCMBDdC94hjOBOU7sQqUYRQRAFxQ+uh2Zsi82k&#10;JFGrpzcLweXj/WeL1tTiSc5XlhWMhgkI4tzqigsFl/N6MAHhA7LG2jIpeJOHxbzbmWGm7YuP9DyF&#10;QsQQ9hkqKENoMil9XpJBP7QNceRu1hkMEbpCaoevGG5qmSbJWBqsODaU2NCqpPx+ehgF283+jQdO&#10;a1ltV253/1zPt0mqVL/XLqcgArXhL/65N1pB3BqvxBsg518A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ChKPhNvAAAANoAAAAPAAAAAAAAAAAAAAAAAJgCAABkcnMvZG93bnJldi54&#10;bWxQSwUGAAAAAAQABAD1AAAAgQMAAAAA&#10;" strokeweight="1.5pt">
                    <v:shadow color="#868686"/>
                  </v:roundrect>
                  <v:roundrect id="AutoShape 110" o:spid="_x0000_s1214" style="position:absolute;left:116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Rd1sMA&#10;AADaAAAADwAAAGRycy9kb3ducmV2LnhtbESPzWrDMBCE74W+g9hCb41cH4rrRDbFEAgptOSHnBdr&#10;YxtbKyMpid2nrwqBHoeZ+YZZlZMZxJWc7ywreF0kIIhrqztuFBwP65cMhA/IGgfLpGAmD2Xx+LDC&#10;XNsb7+i6D42IEPY5KmhDGHMpfd2SQb+wI3H0ztYZDFG6RmqHtwg3g0yT5E0a7DgutDhS1VLd7y9G&#10;wXbzNeM3p4PstpX77H9Oh3OWKvX8NH0sQQSawn/43t5oBe/wdyXeAFn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mRd1sMAAADaAAAADwAAAAAAAAAAAAAAAACYAgAAZHJzL2Rv&#10;d25yZXYueG1sUEsFBgAAAAAEAAQA9QAAAIgDAAAAAA==&#10;" strokeweight="1.5pt">
                    <v:shadow color="#868686"/>
                  </v:roundrect>
                  <v:roundrect id="AutoShape 111" o:spid="_x0000_s1215" style="position:absolute;left:501;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kypMIA&#10;AADbAAAADwAAAGRycy9kb3ducmV2LnhtbESPQYvCMBCF7wv+hzCCtzW1B5GuURZhQRSUVdnz0Ixt&#10;sZmUJGr11zsHYW8zvDfvfTNf9q5VNwqx8WxgMs5AEZfeNlwZOB1/PmegYkK22HomAw+KsFwMPuZY&#10;WH/nX7odUqUkhGOBBuqUukLrWNbkMI59Ryza2QeHSdZQaRvwLuGu1XmWTbXDhqWhxo5WNZWXw9UZ&#10;2Kx3D9xz3upmswrby/PveJ7lxoyG/fcXqER9+je/r9dW8IVefpEB9OI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TKkwgAAANsAAAAPAAAAAAAAAAAAAAAAAJgCAABkcnMvZG93&#10;bnJldi54bWxQSwUGAAAAAAQABAD1AAAAhwMAAAAA&#10;" strokeweight="1.5pt">
                    <v:shadow color="#868686"/>
                  </v:roundrect>
                </v:group>
                <v:group id="Group 112" o:spid="_x0000_s1216" style="position:absolute;left:861;top:13408;width:2588;height:500" coordorigin="501,8370" coordsize="2588,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">
                  <v:roundrect id="AutoShape 113" o:spid="_x0000_s1217" style="position:absolute;left:252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cJSMAA&#10;AADbAAAADwAAAGRycy9kb3ducmV2LnhtbERPTYvCMBC9C/sfwix409QepHSNshQEUXBZXfY8NGNb&#10;2kxKErX1128WBG/zeJ+z2gymEzdyvrGsYDFPQBCXVjdcKfg5b2cZCB+QNXaWScFIHjbrt8kKc23v&#10;/E23U6hEDGGfo4I6hD6X0pc1GfRz2xNH7mKdwRChq6R2eI/hppNpkiylwYZjQ409FTWV7elqFOx3&#10;xxG/OO1ksy/coX38ni9ZqtT0ffj8ABFoCC/x073TcX4K/7/EA+T6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mcJSMAAAADbAAAADwAAAAAAAAAAAAAAAACYAgAAZHJzL2Rvd25y&#10;ZXYueG1sUEsFBgAAAAAEAAQA9QAAAIUDAAAAAA==&#10;" strokeweight="1.5pt">
                    <v:shadow color="#868686"/>
                  </v:roundrect>
                  <v:roundrect id="AutoShape 114" o:spid="_x0000_s1218" style="position:absolute;left:186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s08EA&#10;AADbAAAADwAAAGRycy9kb3ducmV2LnhtbERP32vCMBB+H/g/hBP2NlMrDOmMRQoDUXCsyp6P5myL&#10;zaUkmbb7640g7O0+vp+3ygfTiSs531pWMJ8lIIgrq1uuFZyOn29LED4ga+wsk4KRPOTrycsKM21v&#10;/E3XMtQihrDPUEETQp9J6auGDPqZ7Ykjd7bOYIjQ1VI7vMVw08k0Sd6lwZZjQ4M9FQ1Vl/LXKNht&#10;DyN+cdrJdle4/eXv53hepkq9TofNB4hAQ/gXP91bHecv4PFLPECu7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0rrNPBAAAA2wAAAA8AAAAAAAAAAAAAAAAAmAIAAGRycy9kb3du&#10;cmV2LnhtbFBLBQYAAAAABAAEAPUAAACGAwAAAAA=&#10;" strokeweight="1.5pt">
                    <v:shadow color="#868686"/>
                  </v:roundrect>
                  <v:roundrect id="AutoShape 115" o:spid="_x0000_s1219" style="position:absolute;left:116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I0p8EA&#10;AADbAAAADwAAAGRycy9kb3ducmV2LnhtbERP32vCMBB+H/g/hBP2NlOLDOmMRQoDUXCsyp6P5myL&#10;zaUkmbb7640g7O0+vp+3ygfTiSs531pWMJ8lIIgrq1uuFZyOn29LED4ga+wsk4KRPOTrycsKM21v&#10;/E3XMtQihrDPUEETQp9J6auGDPqZ7Ykjd7bOYIjQ1VI7vMVw08k0Sd6lwZZjQ4M9FQ1Vl/LXKNht&#10;DyN+cdrJdle4/eXv53hepkq9TofNB4hAQ/gXP91bHecv4PFLPECu7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LCNKfBAAAA2wAAAA8AAAAAAAAAAAAAAAAAmAIAAGRycy9kb3du&#10;cmV2LnhtbFBLBQYAAAAABAAEAPUAAACGAwAAAAA=&#10;" strokeweight="1.5pt">
                    <v:shadow color="#868686"/>
                  </v:roundrect>
                  <v:roundrect id="AutoShape 116" o:spid="_x0000_s1220" style="position:absolute;left:501;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Y6RPMEA&#10;AADbAAAADwAAAGRycy9kb3ducmV2LnhtbERP32vCMBB+H/g/hBP2NlMLDumMRQoDUXCsyp6P5myL&#10;zaUkmbb7640g7O0+vp+3ygfTiSs531pWMJ8lIIgrq1uuFZyOn29LED4ga+wsk4KRPOTrycsKM21v&#10;/E3XMtQihrDPUEETQp9J6auGDPqZ7Ykjd7bOYIjQ1VI7vMVw08k0Sd6lwZZjQ4M9FQ1Vl/LXKNht&#10;DyN+cdrJdle4/eXv53hepkq9TofNB4hAQ/gXP91bHecv4PFLPECu7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2OkTzBAAAA2wAAAA8AAAAAAAAAAAAAAAAAmAIAAGRycy9kb3du&#10;cmV2LnhtbFBLBQYAAAAABAAEAPUAAACGAwAAAAA=&#10;" strokeweight="1.5pt">
                    <v:shadow color="#868686"/>
                  </v:roundrect>
                </v:group>
                <v:roundrect id="AutoShape 117" o:spid="_x0000_s1221" style="position:absolute;left:1100;top:14144;width:2070;height:334;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" fillcolor="#c6d9f1" strokecolor="#548dd4" strokeweight="1.5pt"/>
                <v:shape id="Text Box 144" o:spid="_x0000_s1222" type="#_x0000_t202" style="position:absolute;left:835;top:10603;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" filled="f" stroked="f">
                  <v:textbox>
                    <w:txbxContent>
                      <w:p w:rsidR="005802E6" w:rsidRPr="00095130" w:rsidRDefault="005802E6" w:rsidP="009F31F3">
                        <w:pPr>
                          <w:rPr>
                            <w:sz w:val="16"/>
                            <w:szCs w:val="16"/>
                          </w:rPr>
                        </w:pPr>
                        <w:r>
                          <w:rPr>
                            <w:sz w:val="16"/>
                            <w:szCs w:val="16"/>
                          </w:rPr>
                          <w:t>Food</w:t>
                        </w:r>
                      </w:p>
                    </w:txbxContent>
                  </v:textbox>
                </v:shape>
                <v:shape id="Text Box 145" o:spid="_x0000_s1223" type="#_x0000_t202" style="position:absolute;left:1476;top:10603;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" filled="f" stroked="f">
                  <v:textbox>
                    <w:txbxContent>
                      <w:p w:rsidR="005802E6" w:rsidRPr="00095130" w:rsidRDefault="005802E6" w:rsidP="009F31F3">
                        <w:pPr>
                          <w:rPr>
                            <w:sz w:val="16"/>
                            <w:szCs w:val="16"/>
                          </w:rPr>
                        </w:pPr>
                        <w:r>
                          <w:rPr>
                            <w:sz w:val="16"/>
                            <w:szCs w:val="16"/>
                          </w:rPr>
                          <w:t>Shops</w:t>
                        </w:r>
                      </w:p>
                    </w:txbxContent>
                  </v:textbox>
                </v:shape>
                <v:shape id="Text Box 146" o:spid="_x0000_s1224" type="#_x0000_t202" style="position:absolute;left:2241;top:10603;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" filled="f" stroked="f">
                  <v:textbox>
                    <w:txbxContent>
                      <w:p w:rsidR="005802E6" w:rsidRPr="00095130" w:rsidRDefault="005802E6" w:rsidP="009F31F3">
                        <w:pPr>
                          <w:rPr>
                            <w:sz w:val="16"/>
                            <w:szCs w:val="16"/>
                          </w:rPr>
                        </w:pPr>
                        <w:r>
                          <w:rPr>
                            <w:sz w:val="16"/>
                            <w:szCs w:val="16"/>
                          </w:rPr>
                          <w:t>POI</w:t>
                        </w:r>
                      </w:p>
                    </w:txbxContent>
                  </v:textbox>
                </v:shape>
                <v:shape id="Text Box 147" o:spid="_x0000_s1225" type="#_x0000_t202" style="position:absolute;left:2835;top:10608;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" filled="f" stroked="f">
                  <v:textbox>
                    <w:txbxContent>
                      <w:p w:rsidR="005802E6" w:rsidRPr="00095130" w:rsidRDefault="005802E6" w:rsidP="009F31F3">
                        <w:pPr>
                          <w:rPr>
                            <w:sz w:val="16"/>
                            <w:szCs w:val="16"/>
                          </w:rPr>
                        </w:pPr>
                        <w:r>
                          <w:rPr>
                            <w:sz w:val="16"/>
                            <w:szCs w:val="16"/>
                          </w:rPr>
                          <w:t>ATM’s</w:t>
                        </w:r>
                      </w:p>
                    </w:txbxContent>
                  </v:textbox>
                </v:shape>
                <v:shape id="Text Box 148" o:spid="_x0000_s1226" type="#_x0000_t202" style="position:absolute;left:711;top:11433;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" filled="f" stroked="f">
                  <v:textbox>
                    <w:txbxContent>
                      <w:p w:rsidR="005802E6" w:rsidRPr="00095130" w:rsidRDefault="005802E6" w:rsidP="009F31F3">
                        <w:pPr>
                          <w:rPr>
                            <w:sz w:val="16"/>
                            <w:szCs w:val="16"/>
                          </w:rPr>
                        </w:pPr>
                        <w:r>
                          <w:rPr>
                            <w:sz w:val="16"/>
                            <w:szCs w:val="16"/>
                          </w:rPr>
                          <w:t>Exampl</w:t>
                        </w:r>
                        <w:r w:rsidRPr="00095130">
                          <w:rPr>
                            <w:sz w:val="16"/>
                            <w:szCs w:val="16"/>
                          </w:rPr>
                          <w:t>e</w:t>
                        </w:r>
                      </w:p>
                    </w:txbxContent>
                  </v:textbox>
                </v:shape>
                <v:shape id="Text Box 149" o:spid="_x0000_s1227" type="#_x0000_t202" style="position:absolute;left:1390;top:11433;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" filled="f" stroked="f">
                  <v:textbox>
                    <w:txbxContent>
                      <w:p w:rsidR="005802E6" w:rsidRPr="00095130" w:rsidRDefault="005802E6" w:rsidP="009F31F3">
                        <w:pPr>
                          <w:rPr>
                            <w:sz w:val="16"/>
                            <w:szCs w:val="16"/>
                          </w:rPr>
                        </w:pPr>
                        <w:r>
                          <w:rPr>
                            <w:sz w:val="16"/>
                            <w:szCs w:val="16"/>
                          </w:rPr>
                          <w:t>Exampl</w:t>
                        </w:r>
                        <w:r w:rsidRPr="00095130">
                          <w:rPr>
                            <w:sz w:val="16"/>
                            <w:szCs w:val="16"/>
                          </w:rPr>
                          <w:t>e</w:t>
                        </w:r>
                      </w:p>
                    </w:txbxContent>
                  </v:textbox>
                </v:shape>
                <v:shape id="Text Box 150" o:spid="_x0000_s1228" type="#_x0000_t202" style="position:absolute;left:2079;top:11433;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" filled="f" stroked="f">
                  <v:textbox>
                    <w:txbxContent>
                      <w:p w:rsidR="005802E6" w:rsidRPr="00095130" w:rsidRDefault="005802E6" w:rsidP="009F31F3">
                        <w:pPr>
                          <w:rPr>
                            <w:sz w:val="16"/>
                            <w:szCs w:val="16"/>
                          </w:rPr>
                        </w:pPr>
                        <w:r>
                          <w:rPr>
                            <w:sz w:val="16"/>
                            <w:szCs w:val="16"/>
                          </w:rPr>
                          <w:t>Exampl</w:t>
                        </w:r>
                        <w:r w:rsidRPr="00095130">
                          <w:rPr>
                            <w:sz w:val="16"/>
                            <w:szCs w:val="16"/>
                          </w:rPr>
                          <w:t>e</w:t>
                        </w:r>
                      </w:p>
                    </w:txbxContent>
                  </v:textbox>
                </v:shape>
                <v:shape id="Text Box 151" o:spid="_x0000_s1229" type="#_x0000_t202" style="position:absolute;left:2749;top:11438;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" filled="f" stroked="f">
                  <v:textbox>
                    <w:txbxContent>
                      <w:p w:rsidR="005802E6" w:rsidRPr="00095130" w:rsidRDefault="005802E6" w:rsidP="009F31F3">
                        <w:pPr>
                          <w:rPr>
                            <w:sz w:val="16"/>
                            <w:szCs w:val="16"/>
                          </w:rPr>
                        </w:pPr>
                        <w:r>
                          <w:rPr>
                            <w:sz w:val="16"/>
                            <w:szCs w:val="16"/>
                          </w:rPr>
                          <w:t>Exampl</w:t>
                        </w:r>
                        <w:r w:rsidRPr="00095130">
                          <w:rPr>
                            <w:sz w:val="16"/>
                            <w:szCs w:val="16"/>
                          </w:rPr>
                          <w:t>e</w:t>
                        </w:r>
                      </w:p>
                    </w:txbxContent>
                  </v:textbox>
                </v:shape>
                <v:shape id="Text Box 152" o:spid="_x0000_s1230" type="#_x0000_t202" style="position:absolute;left:711;top:12283;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" filled="f" stroked="f">
                  <v:textbox>
                    <w:txbxContent>
                      <w:p w:rsidR="005802E6" w:rsidRPr="00095130" w:rsidRDefault="005802E6" w:rsidP="009F31F3">
                        <w:pPr>
                          <w:rPr>
                            <w:sz w:val="16"/>
                            <w:szCs w:val="16"/>
                          </w:rPr>
                        </w:pPr>
                        <w:r>
                          <w:rPr>
                            <w:sz w:val="16"/>
                            <w:szCs w:val="16"/>
                          </w:rPr>
                          <w:t>Exampl</w:t>
                        </w:r>
                        <w:r w:rsidRPr="00095130">
                          <w:rPr>
                            <w:sz w:val="16"/>
                            <w:szCs w:val="16"/>
                          </w:rPr>
                          <w:t>e</w:t>
                        </w:r>
                      </w:p>
                    </w:txbxContent>
                  </v:textbox>
                </v:shape>
                <v:shape id="Text Box 153" o:spid="_x0000_s1231" type="#_x0000_t202" style="position:absolute;left:1390;top:12283;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" filled="f" stroked="f">
                  <v:textbox>
                    <w:txbxContent>
                      <w:p w:rsidR="005802E6" w:rsidRPr="00095130" w:rsidRDefault="005802E6" w:rsidP="009F31F3">
                        <w:pPr>
                          <w:rPr>
                            <w:sz w:val="16"/>
                            <w:szCs w:val="16"/>
                          </w:rPr>
                        </w:pPr>
                        <w:r>
                          <w:rPr>
                            <w:sz w:val="16"/>
                            <w:szCs w:val="16"/>
                          </w:rPr>
                          <w:t>Exampl</w:t>
                        </w:r>
                        <w:r w:rsidRPr="00095130">
                          <w:rPr>
                            <w:sz w:val="16"/>
                            <w:szCs w:val="16"/>
                          </w:rPr>
                          <w:t>e</w:t>
                        </w:r>
                      </w:p>
                    </w:txbxContent>
                  </v:textbox>
                </v:shape>
                <v:shape id="Text Box 154" o:spid="_x0000_s1232" type="#_x0000_t202" style="position:absolute;left:2079;top:12283;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" filled="f" stroked="f">
                  <v:textbox>
                    <w:txbxContent>
                      <w:p w:rsidR="005802E6" w:rsidRPr="00095130" w:rsidRDefault="005802E6" w:rsidP="009F31F3">
                        <w:pPr>
                          <w:rPr>
                            <w:sz w:val="16"/>
                            <w:szCs w:val="16"/>
                          </w:rPr>
                        </w:pPr>
                        <w:r>
                          <w:rPr>
                            <w:sz w:val="16"/>
                            <w:szCs w:val="16"/>
                          </w:rPr>
                          <w:t>Exampl</w:t>
                        </w:r>
                        <w:r w:rsidRPr="00095130">
                          <w:rPr>
                            <w:sz w:val="16"/>
                            <w:szCs w:val="16"/>
                          </w:rPr>
                          <w:t>e</w:t>
                        </w:r>
                      </w:p>
                    </w:txbxContent>
                  </v:textbox>
                </v:shape>
                <v:shape id="Text Box 155" o:spid="_x0000_s1233" type="#_x0000_t202" style="position:absolute;left:2749;top:12288;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" filled="f" stroked="f">
                  <v:textbox>
                    <w:txbxContent>
                      <w:p w:rsidR="005802E6" w:rsidRPr="00095130" w:rsidRDefault="005802E6" w:rsidP="009F31F3">
                        <w:pPr>
                          <w:rPr>
                            <w:sz w:val="16"/>
                            <w:szCs w:val="16"/>
                          </w:rPr>
                        </w:pPr>
                        <w:r>
                          <w:rPr>
                            <w:sz w:val="16"/>
                            <w:szCs w:val="16"/>
                          </w:rPr>
                          <w:t>Exampl</w:t>
                        </w:r>
                        <w:r w:rsidRPr="00095130">
                          <w:rPr>
                            <w:sz w:val="16"/>
                            <w:szCs w:val="16"/>
                          </w:rPr>
                          <w:t>e</w:t>
                        </w:r>
                      </w:p>
                    </w:txbxContent>
                  </v:textbox>
                </v:shape>
                <v:shape id="Text Box 156" o:spid="_x0000_s1234" type="#_x0000_t202" style="position:absolute;left:701;top:13059;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" filled="f" stroked="f">
                  <v:textbox>
                    <w:txbxContent>
                      <w:p w:rsidR="005802E6" w:rsidRPr="00095130" w:rsidRDefault="005802E6" w:rsidP="009F31F3">
                        <w:pPr>
                          <w:rPr>
                            <w:sz w:val="16"/>
                            <w:szCs w:val="16"/>
                          </w:rPr>
                        </w:pPr>
                        <w:r>
                          <w:rPr>
                            <w:sz w:val="16"/>
                            <w:szCs w:val="16"/>
                          </w:rPr>
                          <w:t>Exampl</w:t>
                        </w:r>
                        <w:r w:rsidRPr="00095130">
                          <w:rPr>
                            <w:sz w:val="16"/>
                            <w:szCs w:val="16"/>
                          </w:rPr>
                          <w:t>e</w:t>
                        </w:r>
                      </w:p>
                    </w:txbxContent>
                  </v:textbox>
                </v:shape>
                <v:shape id="Text Box 157" o:spid="_x0000_s1235" type="#_x0000_t202" style="position:absolute;left:1380;top:13059;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" filled="f" stroked="f">
                  <v:textbox>
                    <w:txbxContent>
                      <w:p w:rsidR="005802E6" w:rsidRPr="00095130" w:rsidRDefault="005802E6" w:rsidP="009F31F3">
                        <w:pPr>
                          <w:rPr>
                            <w:sz w:val="16"/>
                            <w:szCs w:val="16"/>
                          </w:rPr>
                        </w:pPr>
                        <w:r>
                          <w:rPr>
                            <w:sz w:val="16"/>
                            <w:szCs w:val="16"/>
                          </w:rPr>
                          <w:t>Exampl</w:t>
                        </w:r>
                        <w:r w:rsidRPr="00095130">
                          <w:rPr>
                            <w:sz w:val="16"/>
                            <w:szCs w:val="16"/>
                          </w:rPr>
                          <w:t>e</w:t>
                        </w:r>
                      </w:p>
                    </w:txbxContent>
                  </v:textbox>
                </v:shape>
                <v:shape id="Text Box 158" o:spid="_x0000_s1236" type="#_x0000_t202" style="position:absolute;left:2069;top:13059;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" filled="f" stroked="f">
                  <v:textbox>
                    <w:txbxContent>
                      <w:p w:rsidR="005802E6" w:rsidRPr="00095130" w:rsidRDefault="005802E6" w:rsidP="009F31F3">
                        <w:pPr>
                          <w:rPr>
                            <w:sz w:val="16"/>
                            <w:szCs w:val="16"/>
                          </w:rPr>
                        </w:pPr>
                        <w:r>
                          <w:rPr>
                            <w:sz w:val="16"/>
                            <w:szCs w:val="16"/>
                          </w:rPr>
                          <w:t>Exampl</w:t>
                        </w:r>
                        <w:r w:rsidRPr="00095130">
                          <w:rPr>
                            <w:sz w:val="16"/>
                            <w:szCs w:val="16"/>
                          </w:rPr>
                          <w:t>e</w:t>
                        </w:r>
                      </w:p>
                    </w:txbxContent>
                  </v:textbox>
                </v:shape>
                <v:shape id="Text Box 159" o:spid="_x0000_s1237" type="#_x0000_t202" style="position:absolute;left:2739;top:13064;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" filled="f" stroked="f">
                  <v:textbox>
                    <w:txbxContent>
                      <w:p w:rsidR="005802E6" w:rsidRPr="00095130" w:rsidRDefault="005802E6" w:rsidP="009F31F3">
                        <w:pPr>
                          <w:rPr>
                            <w:sz w:val="16"/>
                            <w:szCs w:val="16"/>
                          </w:rPr>
                        </w:pPr>
                        <w:r>
                          <w:rPr>
                            <w:sz w:val="16"/>
                            <w:szCs w:val="16"/>
                          </w:rPr>
                          <w:t>Exampl</w:t>
                        </w:r>
                        <w:r w:rsidRPr="00095130">
                          <w:rPr>
                            <w:sz w:val="16"/>
                            <w:szCs w:val="16"/>
                          </w:rPr>
                          <w:t>e</w:t>
                        </w:r>
                      </w:p>
                    </w:txbxContent>
                  </v:textbox>
                </v:shape>
                <v:shape id="Text Box 160" o:spid="_x0000_s1238" type="#_x0000_t202" style="position:absolute;left:691;top:13825;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" filled="f" stroked="f">
                  <v:textbox>
                    <w:txbxContent>
                      <w:p w:rsidR="005802E6" w:rsidRPr="00095130" w:rsidRDefault="005802E6" w:rsidP="009F31F3">
                        <w:pPr>
                          <w:rPr>
                            <w:sz w:val="16"/>
                            <w:szCs w:val="16"/>
                          </w:rPr>
                        </w:pPr>
                        <w:r>
                          <w:rPr>
                            <w:sz w:val="16"/>
                            <w:szCs w:val="16"/>
                          </w:rPr>
                          <w:t>Exampl</w:t>
                        </w:r>
                        <w:r w:rsidRPr="00095130">
                          <w:rPr>
                            <w:sz w:val="16"/>
                            <w:szCs w:val="16"/>
                          </w:rPr>
                          <w:t>e</w:t>
                        </w:r>
                      </w:p>
                    </w:txbxContent>
                  </v:textbox>
                </v:shape>
                <v:shape id="Text Box 161" o:spid="_x0000_s1239" type="#_x0000_t202" style="position:absolute;left:1370;top:13825;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" filled="f" stroked="f">
                  <v:textbox>
                    <w:txbxContent>
                      <w:p w:rsidR="005802E6" w:rsidRPr="00095130" w:rsidRDefault="005802E6" w:rsidP="009F31F3">
                        <w:pPr>
                          <w:rPr>
                            <w:sz w:val="16"/>
                            <w:szCs w:val="16"/>
                          </w:rPr>
                        </w:pPr>
                        <w:r>
                          <w:rPr>
                            <w:sz w:val="16"/>
                            <w:szCs w:val="16"/>
                          </w:rPr>
                          <w:t>Exampl</w:t>
                        </w:r>
                        <w:r w:rsidRPr="00095130">
                          <w:rPr>
                            <w:sz w:val="16"/>
                            <w:szCs w:val="16"/>
                          </w:rPr>
                          <w:t>e</w:t>
                        </w:r>
                      </w:p>
                    </w:txbxContent>
                  </v:textbox>
                </v:shape>
                <v:shape id="Text Box 162" o:spid="_x0000_s1240" type="#_x0000_t202" style="position:absolute;left:2059;top:13825;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" filled="f" stroked="f">
                  <v:textbox>
                    <w:txbxContent>
                      <w:p w:rsidR="005802E6" w:rsidRPr="00095130" w:rsidRDefault="005802E6" w:rsidP="009F31F3">
                        <w:pPr>
                          <w:rPr>
                            <w:sz w:val="16"/>
                            <w:szCs w:val="16"/>
                          </w:rPr>
                        </w:pPr>
                        <w:r>
                          <w:rPr>
                            <w:sz w:val="16"/>
                            <w:szCs w:val="16"/>
                          </w:rPr>
                          <w:t>Exampl</w:t>
                        </w:r>
                        <w:r w:rsidRPr="00095130">
                          <w:rPr>
                            <w:sz w:val="16"/>
                            <w:szCs w:val="16"/>
                          </w:rPr>
                          <w:t>e</w:t>
                        </w:r>
                      </w:p>
                    </w:txbxContent>
                  </v:textbox>
                </v:shape>
                <v:shape id="Text Box 163" o:spid="_x0000_s1241" type="#_x0000_t202" style="position:absolute;left:2729;top:13830;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" filled="f" stroked="f">
                  <v:textbox>
                    <w:txbxContent>
                      <w:p w:rsidR="005802E6" w:rsidRPr="00095130" w:rsidRDefault="005802E6" w:rsidP="009F31F3">
                        <w:pPr>
                          <w:rPr>
                            <w:sz w:val="16"/>
                            <w:szCs w:val="16"/>
                          </w:rPr>
                        </w:pPr>
                        <w:r>
                          <w:rPr>
                            <w:sz w:val="16"/>
                            <w:szCs w:val="16"/>
                          </w:rPr>
                          <w:t>Exampl</w:t>
                        </w:r>
                        <w:r w:rsidRPr="00095130">
                          <w:rPr>
                            <w:sz w:val="16"/>
                            <w:szCs w:val="16"/>
                          </w:rPr>
                          <w:t>e</w:t>
                        </w:r>
                      </w:p>
                    </w:txbxContent>
                  </v:textbox>
                </v:shape>
              </v:group>
              <v:group id="_x0000_s1242" style="position:absolute;left:1168;top:13836;width:2142;height:430" coordorigin="1161,15172" coordsize="2142,430">
                <v:roundrect id="AutoShape 119" o:spid="_x0000_s1243" style="position:absolute;left:1161;top:15206;width:1930;height:264;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" strokeweight="1pt"/>
                <v:shape id="AutoShape 121" o:spid="_x0000_s1244" type="#_x0000_t32" style="position:absolute;left:1240;top:15256;width:0;height:21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" strokeweight="1.5pt">
                  <v:shadow color="#868686"/>
                </v:shape>
                <v:shape id="Text Box 120" o:spid="_x0000_s1245" type="#_x0000_t202" style="position:absolute;left:1254;top:15172;width:2049;height:43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" filled="f" stroked="f">
                  <v:textbox>
                    <w:txbxContent>
                      <w:p w:rsidR="005802E6" w:rsidRPr="002844B4" w:rsidRDefault="005802E6" w:rsidP="009F31F3">
                        <w:pPr>
                          <w:rPr>
                            <w:color w:val="404040"/>
                            <w:sz w:val="16"/>
                            <w:szCs w:val="16"/>
                          </w:rPr>
                        </w:pPr>
                        <w:r w:rsidRPr="002844B4">
                          <w:rPr>
                            <w:color w:val="404040"/>
                            <w:sz w:val="16"/>
                            <w:szCs w:val="16"/>
                          </w:rPr>
                          <w:t>Can’t find it...Search here</w:t>
                        </w:r>
                      </w:p>
                    </w:txbxContent>
                  </v:textbox>
                </v:shape>
              </v:group>
            </v:group>
          </v:group>
        </w:pict>
      </w:r>
      <w:r>
        <w:rPr>
          <w:noProof/>
          <w:lang w:eastAsia="en-GB"/>
        </w:rPr>
        <w:pict>
          <v:group id="_x0000_s1152" style="position:absolute;left:0;text-align:left;margin-left:126.95pt;margin-top:349pt;width:159.5pt;height:284pt;z-index:252275712" coordorigin="4339,8924" coordsize="3190,5680">
            <v:group id="Group 176" o:spid="_x0000_s1153" style="position:absolute;left:4339;top:8924;width:3190;height:5680" coordorigin="4269,9422" coordsize="3190,56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">
              <v:group id="Group 47" o:spid="_x0000_s1154" style="position:absolute;left:4269;top:9422;width:3190;height:5680" coordorigin="5510,10207" coordsize="3190,56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kiD/HwwAAANwAAAAP&#10;AAAAAAAAAAAAAAAAAKoCAABkcnMvZG93bnJldi54bWxQSwUGAAAAAAQABAD6AAAAmgMAAAAA&#10;">
                <v:roundrect id="AutoShape 37" o:spid="_x0000_s1155" style="position:absolute;left:5510;top:10207;width:3190;height:568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qY8IA&#10;AADcAAAADwAAAGRycy9kb3ducmV2LnhtbERP24rCMBB9F/yHMMK+iE0VdJdqlGVxQVAQLx8wNtOL&#10;NpPSRK379RtB8G0O5zqzRWsqcaPGlZYVDKMYBHFqdcm5guPhd/AFwnlkjZVlUvAgB4t5tzPDRNs7&#10;7+i297kIIewSVFB4XydSurQggy6yNXHgMtsY9AE2udQN3kO4qeQojifSYMmhocCafgpKL/urUaD5&#10;PL4ebNbnU775PC7dyf9t10p99NrvKQhPrX+LX+6VDvPjETyfCRfI+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5vKpjwgAAANwAAAAPAAAAAAAAAAAAAAAAAJgCAABkcnMvZG93&#10;bnJldi54bWxQSwUGAAAAAAQABAD1AAAAhwMAAAAA&#10;" fillcolor="#bfbfbf" strokeweight="2.5pt">
                  <v:shadow color="#868686"/>
                </v:roundrect>
                <v:roundrect id="AutoShape 38" o:spid="_x0000_s1156" style="position:absolute;left:5700;top:10377;width:2830;height:496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VVtsMA&#10;AADcAAAADwAAAGRycy9kb3ducmV2LnhtbERPTWsCMRC9F/wPYQQvpSZasboaRZSClF7U9j5uxt3V&#10;zWTZRF399aYg9DaP9znTeWNLcaHaF4419LoKBHHqTMGZhp/d59sIhA/IBkvHpOFGHuaz1ssUE+Ou&#10;vKHLNmQihrBPUEMeQpVI6dOcLPquq4gjd3C1xRBhnUlT4zWG21L2lRpKiwXHhhwrWuaUnrZnq+F1&#10;OPK0/Dr5/f7YfH+MB/dK/a607rSbxQREoCb8i5/utYnz1Tv8PRMvkLM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uVVtsMAAADcAAAADwAAAAAAAAAAAAAAAACYAgAAZHJzL2Rv&#10;d25yZXYueG1sUEsFBgAAAAAEAAQA9QAAAIgDAAAAAA==&#10;" strokeweight="1pt">
                  <v:stroke dashstyle="dash"/>
                  <v:shadow color="#868686"/>
                </v:roundrect>
                <v:roundrect id="AutoShape 39" o:spid="_x0000_s1157" style="position:absolute;left:5772;top:15427;width:739;height:3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0o/8EA&#10;AADcAAAADwAAAGRycy9kb3ducmV2LnhtbERP24rCMBB9F/Yfwizsm6YWWaSaigiCKOziBZ+HZmxL&#10;m0lJotb9+o0g+DaHc535ojetuJHztWUF41ECgriwuuZSwem4Hk5B+ICssbVMCh7kYZF/DOaYaXvn&#10;Pd0OoRQxhH2GCqoQukxKX1Rk0I9sRxy5i3UGQ4SulNrhPYabVqZJ8i0N1hwbKuxoVVHRHK5GwXbz&#10;88BfTltZb1du1/ydj5dpqtTXZ7+cgQjUh7f45d7oOD+ZwPOZeIHM/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jtKP/BAAAA3AAAAA8AAAAAAAAAAAAAAAAAmAIAAGRycy9kb3du&#10;cmV2LnhtbFBLBQYAAAAABAAEAPUAAACGAwAAAAA=&#10;" strokeweight="1.5pt">
                  <v:shadow color="#868686"/>
                </v:roundrect>
                <v:roundrect id="AutoShape 40" o:spid="_x0000_s1158" style="position:absolute;left:6731;top:15427;width:739;height:3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6GNZMEA&#10;AADcAAAADwAAAGRycy9kb3ducmV2LnhtbERP24rCMBB9F/Yfwizsm6YWXKSaigiCKOziBZ+HZmxL&#10;m0lJotb9+o0g+DaHc535ojetuJHztWUF41ECgriwuuZSwem4Hk5B+ICssbVMCh7kYZF/DOaYaXvn&#10;Pd0OoRQxhH2GCqoQukxKX1Rk0I9sRxy5i3UGQ4SulNrhPYabVqZJ8i0N1hwbKuxoVVHRHK5GwXbz&#10;88BfTltZb1du1/ydj5dpqtTXZ7+cgQjUh7f45d7oOD+ZwPOZeIHM/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ehjWTBAAAA3AAAAA8AAAAAAAAAAAAAAAAAmAIAAGRycy9kb3du&#10;cmV2LnhtbFBLBQYAAAAABAAEAPUAAACGAwAAAAA=&#10;" strokeweight="1.5pt">
                  <v:shadow color="#868686"/>
                </v:roundrect>
                <v:roundrect id="AutoShape 41" o:spid="_x0000_s1159" style="position:absolute;left:7701;top:15427;width:739;height:3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3MTE8IA&#10;AADcAAAADwAAAGRycy9kb3ducmV2LnhtbERPyWrDMBC9F/oPYgq91XJ9MMG1HEqgEBJIaBJ6Hqzx&#10;QqyRkVTH7tdHhUJv83jrlOvZDGIi53vLCl6TFARxbXXPrYLL+eNlBcIHZI2DZVKwkId19fhQYqHt&#10;jT9pOoVWxBD2BSroQhgLKX3dkUGf2JE4co11BkOErpXa4S2Gm0FmaZpLgz3Hhg5H2nRUX0/fRsFu&#10;e1jwyNkg+93G7a8/X+dmlSn1/DS/v4EINId/8Z97q+P8NIffZ+IFsro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XcxMTwgAAANwAAAAPAAAAAAAAAAAAAAAAAJgCAABkcnMvZG93&#10;bnJldi54bWxQSwUGAAAAAAQABAD1AAAAhwMAAAAA&#10;" strokeweight="1.5pt">
                  <v:shadow color="#868686"/>
                </v:roundrect>
              </v:group>
              <v:group id="Group 122" o:spid="_x0000_s1160" style="position:absolute;left:4746;top:14686;width:2250;height:233" coordorigin="660,12646" coordsize="2250,2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xC0CKMQAAADcAAAA&#10;DwAAAAAAAAAAAAAAAACqAgAAZHJzL2Rvd25yZXYueG1sUEsFBgAAAAAEAAQA+gAAAJsDAAAAAA==&#10;">
                <v:shape id="AutoShape 123" o:spid="_x0000_s1161" type="#_x0000_t68" style="position:absolute;left:1660;top:12646;width:230;height:21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9NIMQA&#10;AADcAAAADwAAAGRycy9kb3ducmV2LnhtbESPQYvCQAyF78L+hyELXkSnehDtOkpZED14WVdEb6ET&#10;29JOpnRGrf9+cxD2lvBe3vuy2vSuUQ/qQuXZwHSSgCLOva24MHD63Y4XoEJEtth4JgMvCrBZfwxW&#10;mFr/5B96HGOhJIRDigbKGNtU65CX5DBMfEss2s13DqOsXaFth08Jd42eJclcO6xYGkps6bukvD7e&#10;nYHzJau8vdV6Vhx2TX5Zjq51NjJm+NlnX6Ai9fHf/L7eW8FPhFaekQn0+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j/TSDEAAAA3AAAAA8AAAAAAAAAAAAAAAAAmAIAAGRycy9k&#10;b3ducmV2LnhtbFBLBQYAAAAABAAEAPUAAACJAwAAAAA=&#10;" adj="10343,0" strokeweight="1.5pt">
                  <v:shadow color="#868686"/>
                  <v:textbox style="layout-flow:vertical-ideographic"/>
                </v:shape>
                <v:shape id="AutoShape 124" o:spid="_x0000_s1162" type="#_x0000_t66" style="position:absolute;left:660;top:12660;width:300;height:2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8j8QA&#10;AADcAAAADwAAAGRycy9kb3ducmV2LnhtbERPS0vDQBC+C/6HZQRvdmMRbWM3pRUEDwr2QelxzI7Z&#10;kOxsurtp4r93BaG3+fies1iOthVn8qF2rOB+koEgLp2uuVKw373ezUCEiKyxdUwKfijAsri+WmCu&#10;3cAbOm9jJVIIhxwVmBi7XMpQGrIYJq4jTty38xZjgr6S2uOQwm0rp1n2KC3WnBoMdvRiqGy2vVUQ&#10;9ofVsD4+tOtm7D9P773/Mh9PSt3ejKtnEJHGeBH/u990mp/N4e+ZdIEs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TfvI/EAAAA3AAAAA8AAAAAAAAAAAAAAAAAmAIAAGRycy9k&#10;b3ducmV2LnhtbFBLBQYAAAAABAAEAPUAAACJAwAAAAA=&#10;" adj="9656,6890" strokeweight="1.5pt">
                  <v:shadow color="#868686"/>
                </v:shape>
                <v:group id="Group 125" o:spid="_x0000_s1163" style="position:absolute;left:2640;top:12646;width:270;height:233" coordorigin="1410,5150" coordsize="651,55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OHQyBxgAAANwA&#10;AAAPAAAAAAAAAAAAAAAAAKoCAABkcnMvZG93bnJldi54bWxQSwUGAAAAAAQABAD6AAAAnQMAAAAA&#10;">
                  <v:rect id="Rectangle 126" o:spid="_x0000_s1164" style="position:absolute;left:1410;top:5288;width:550;height:42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n3cAA&#10;AADcAAAADwAAAGRycy9kb3ducmV2LnhtbERPTYvCMBC9C/sfwgjebNpdkaWaFhWEvYlV9zw0Y1ts&#10;Jt0mq/XfG0HwNo/3Oct8MK24Uu8aywqSKAZBXFrdcKXgeNhOv0E4j6yxtUwK7uQgzz5GS0y1vfGe&#10;roWvRAhhl6KC2vsuldKVNRl0ke2IA3e2vUEfYF9J3eMthJtWfsbxXBpsODTU2NGmpvJS/BsFa7rP&#10;y9haU3x1s78T/p5n1Xan1GQ8rBYgPA3+LX65f3SYnyTwfCZcILMH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Y+n3cAAAADcAAAADwAAAAAAAAAAAAAAAACYAgAAZHJzL2Rvd25y&#10;ZXYueG1sUEsFBgAAAAAEAAQA9QAAAIUDAAAAAA==&#10;" strokeweight="1.5pt">
                    <v:shadow color="#868686"/>
                  </v:rect>
                  <v:shape id="AutoShape 127" o:spid="_x0000_s1165" type="#_x0000_t32" style="position:absolute;left:1460;top:5180;width:60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nYVNsIAAADcAAAADwAAAGRycy9kb3ducmV2LnhtbERPTWvCQBC9C/6HZYTedJNQxKauItJC&#10;C0Ix9qC3ITtNgtnZuLtN0n/fLRS8zeN9zno7mlb05HxjWUG6SEAQl1Y3XCn4PL3OVyB8QNbYWiYF&#10;P+Rhu5lO1phrO/CR+iJUIoawz1FBHUKXS+nLmgz6he2II/dlncEQoaukdjjEcNPKLEmW0mDDsaHG&#10;jvY1ldfi2yg4fDy+U8nukvHLTY/nc7hk7kmph9m4ewYRaAx38b/7Tcf5aQZ/z8QL5OYX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5nYVNsIAAADcAAAADwAAAAAAAAAAAAAA&#10;AAChAgAAZHJzL2Rvd25yZXYueG1sUEsFBgAAAAAEAAQA+QAAAJADAAAAAA==&#10;" strokeweight="1.5pt">
                    <v:shadow color="#868686"/>
                  </v:shape>
                  <v:shape id="AutoShape 128" o:spid="_x0000_s1166" type="#_x0000_t32" style="position:absolute;left:2060;top:5150;width:1;height:558;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TqwrcIAAADcAAAADwAAAGRycy9kb3ducmV2LnhtbERPS4vCMBC+L/gfwix409Qqi3aNIouC&#10;grD4OOhtaGbbss2km0St/94Iwt7m43vOdN6aWlzJ+cqygkE/AUGcW11xoeB4WPXGIHxA1lhbJgV3&#10;8jCfdd6mmGl74x1d96EQMYR9hgrKEJpMSp+XZND3bUMcuR/rDIYIXSG1w1sMN7VMk+RDGqw4NpTY&#10;0FdJ+e/+YhRsv0cbytmdU17+6fZ0CufUTZTqvreLTxCB2vAvfrnXOs4fDOH5TLxAzh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iTqwrcIAAADcAAAADwAAAAAAAAAAAAAA&#10;AAChAgAAZHJzL2Rvd25yZXYueG1sUEsFBgAAAAAEAAQA+QAAAJADAAAAAA==&#10;" strokeweight="1.5pt">
                    <v:shadow color="#868686"/>
                  </v:shape>
                </v:group>
              </v:group>
            </v:group>
            <v:shape id="Text Box 170" o:spid="_x0000_s1167" type="#_x0000_t202" style="position:absolute;left:4891;top:9019;width:2578;height:68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" filled="f" stroked="f">
              <v:textbox>
                <w:txbxContent>
                  <w:p w:rsidR="005802E6" w:rsidRPr="00D931A1" w:rsidRDefault="005802E6" w:rsidP="009F31F3">
                    <w:pPr>
                      <w:rPr>
                        <w:b/>
                        <w:sz w:val="52"/>
                        <w:szCs w:val="52"/>
                      </w:rPr>
                    </w:pPr>
                    <w:r w:rsidRPr="002844B4">
                      <w:rPr>
                        <w:b/>
                        <w:color w:val="4F81BD"/>
                        <w:sz w:val="52"/>
                        <w:szCs w:val="52"/>
                      </w:rPr>
                      <w:t>Tour</w:t>
                    </w:r>
                    <w:r w:rsidRPr="002844B4">
                      <w:rPr>
                        <w:b/>
                        <w:color w:val="1F497D"/>
                        <w:sz w:val="52"/>
                        <w:szCs w:val="52"/>
                      </w:rPr>
                      <w:t>Inf</w:t>
                    </w:r>
                  </w:p>
                </w:txbxContent>
              </v:textbox>
            </v:shape>
            <v:group id="_x0000_s1168" style="position:absolute;left:4536;top:10212;width:2993;height:834" coordorigin="4804,10367" coordsize="2993,834">
              <v:group id="Group 165" o:spid="_x0000_s1169" style="position:absolute;left:4941;top:10367;width:2588;height:500" coordorigin="501,8370" coordsize="2588,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">
                <v:roundrect id="AutoShape 166" o:spid="_x0000_s1170" style="position:absolute;left:252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KiNZ8QA&#10;AADbAAAADwAAAGRycy9kb3ducmV2LnhtbESPQWvCQBSE70L/w/KE3nRjsBJSVymBQrDQYlJ6fmSf&#10;STD7NuyuGvvru4VCj8PMfMNs95MZxJWc7y0rWC0TEMSN1T23Cj7r10UGwgdkjYNlUnAnD/vdw2yL&#10;ubY3PtK1Cq2IEPY5KuhCGHMpfdORQb+0I3H0TtYZDFG6VmqHtwg3g0yTZCMN9hwXOhyp6Kg5Vxej&#10;4FC+3/GD00H2h8K9nb+/6lOWKvU4n16eQQSawn/4r11qBU9r+P0Sf4Dc/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SojWfEAAAA2wAAAA8AAAAAAAAAAAAAAAAAmAIAAGRycy9k&#10;b3ducmV2LnhtbFBLBQYAAAAABAAEAPUAAACJAwAAAAA=&#10;" strokeweight="1.5pt">
                  <v:shadow color="#868686"/>
                </v:roundrect>
                <v:roundrect id="AutoShape 167" o:spid="_x0000_s1171" style="position:absolute;left:186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o/MIA&#10;AADbAAAADwAAAGRycy9kb3ducmV2LnhtbESPQYvCMBSE7wv+h/AEb2tqQZGuqSyCIAor6rLnR/Ns&#10;S5uXkkSt/vqNIHgcZuYbZrHsTSuu5HxtWcFknIAgLqyuuVTwe1p/zkH4gKyxtUwK7uRhmQ8+Fphp&#10;e+MDXY+hFBHCPkMFVQhdJqUvKjLox7Yjjt7ZOoMhSldK7fAW4aaVaZLMpMGa40KFHa0qKprjxSjY&#10;bn7uuOe0lfV25XbN4+90nqdKjYb99xeIQH14h1/tjVYwncLzS/wBMv8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L5Cj8wgAAANsAAAAPAAAAAAAAAAAAAAAAAJgCAABkcnMvZG93&#10;bnJldi54bWxQSwUGAAAAAAQABAD1AAAAhwMAAAAA&#10;" strokeweight="1.5pt">
                  <v:shadow color="#868686"/>
                </v:roundrect>
                <v:roundrect id="AutoShape 168" o:spid="_x0000_s1172" style="position:absolute;left:1160;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a2i8QA&#10;AADbAAAADwAAAGRycy9kb3ducmV2LnhtbESPwWrDMBBE74X+g9hAb40cQ01wI5tiKIQEGpqUnhdr&#10;YxtbKyMpid2vjwqFHoeZecNsyskM4krOd5YVrJYJCOLa6o4bBV+n9+c1CB+QNQ6WScFMHsri8WGD&#10;ubY3/qTrMTQiQtjnqKANYcyl9HVLBv3SjsTRO1tnMETpGqkd3iLcDDJNkkwa7DgutDhS1VLdHy9G&#10;wW77MeOB00F2u8rt+5/v03mdKvW0mN5eQQSawn/4r73VCl4y+P0Sf4As7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s2tovEAAAA2wAAAA8AAAAAAAAAAAAAAAAAmAIAAGRycy9k&#10;b3ducmV2LnhtbFBLBQYAAAAABAAEAPUAAACJAwAAAAA=&#10;" strokeweight="1.5pt">
                  <v:shadow color="#868686"/>
                </v:roundrect>
                <v:roundrect id="AutoShape 169" o:spid="_x0000_s1173" style="position:absolute;left:501;top:8370;width:569;height:50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oTEMQA&#10;AADbAAAADwAAAGRycy9kb3ducmV2LnhtbESPQWvCQBSE70L/w/KE3nRjwBpSVymBQrDQYlJ6fmSf&#10;STD7NuyuGvvru4VCj8PMfMNs95MZxJWc7y0rWC0TEMSN1T23Cj7r10UGwgdkjYNlUnAnD/vdw2yL&#10;ubY3PtK1Cq2IEPY5KuhCGHMpfdORQb+0I3H0TtYZDFG6VmqHtwg3g0yT5Eka7DkudDhS0VFzri5G&#10;waF8v+MHp4PsD4V7O39/1acsVepxPr08gwg0hf/wX7vUCtYb+P0Sf4Dc/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R6ExDEAAAA2wAAAA8AAAAAAAAAAAAAAAAAmAIAAGRycy9k&#10;b3ducmV2LnhtbFBLBQYAAAAABAAEAPUAAACJAwAAAAA=&#10;" strokeweight="1.5pt">
                  <v:shadow color="#868686"/>
                </v:roundrect>
              </v:group>
              <v:shape id="Text Box 171" o:spid="_x0000_s1174" type="#_x0000_t202" style="position:absolute;left:4804;top:10792;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" filled="f" stroked="f">
                <v:textbox>
                  <w:txbxContent>
                    <w:p w:rsidR="005802E6" w:rsidRPr="00095130" w:rsidRDefault="005802E6" w:rsidP="009F31F3">
                      <w:pPr>
                        <w:rPr>
                          <w:sz w:val="16"/>
                          <w:szCs w:val="16"/>
                        </w:rPr>
                      </w:pPr>
                      <w:r>
                        <w:rPr>
                          <w:sz w:val="16"/>
                          <w:szCs w:val="16"/>
                        </w:rPr>
                        <w:t>Chinese</w:t>
                      </w:r>
                    </w:p>
                  </w:txbxContent>
                </v:textbox>
              </v:shape>
              <v:shape id="Text Box 172" o:spid="_x0000_s1175" type="#_x0000_t202" style="position:absolute;left:5528;top:10792;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" filled="f" stroked="f">
                <v:textbox>
                  <w:txbxContent>
                    <w:p w:rsidR="005802E6" w:rsidRPr="00095130" w:rsidRDefault="005802E6" w:rsidP="009F31F3">
                      <w:pPr>
                        <w:rPr>
                          <w:sz w:val="16"/>
                          <w:szCs w:val="16"/>
                        </w:rPr>
                      </w:pPr>
                      <w:r>
                        <w:rPr>
                          <w:sz w:val="16"/>
                          <w:szCs w:val="16"/>
                        </w:rPr>
                        <w:t>Indian</w:t>
                      </w:r>
                    </w:p>
                  </w:txbxContent>
                </v:textbox>
              </v:shape>
              <v:shape id="Text Box 173" o:spid="_x0000_s1176" type="#_x0000_t202" style="position:absolute;left:6292;top:10792;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" filled="f" stroked="f">
                <v:textbox>
                  <w:txbxContent>
                    <w:p w:rsidR="005802E6" w:rsidRPr="00095130" w:rsidRDefault="005802E6" w:rsidP="009F31F3">
                      <w:pPr>
                        <w:rPr>
                          <w:sz w:val="16"/>
                          <w:szCs w:val="16"/>
                        </w:rPr>
                      </w:pPr>
                      <w:r>
                        <w:rPr>
                          <w:sz w:val="16"/>
                          <w:szCs w:val="16"/>
                        </w:rPr>
                        <w:t>Thai</w:t>
                      </w:r>
                    </w:p>
                  </w:txbxContent>
                </v:textbox>
              </v:shape>
              <v:shape id="Text Box 174" o:spid="_x0000_s1177" type="#_x0000_t202" style="position:absolute;left:6887;top:10797;width:910;height:4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" filled="f" stroked="f">
                <v:textbox>
                  <w:txbxContent>
                    <w:p w:rsidR="005802E6" w:rsidRPr="00095130" w:rsidRDefault="005802E6" w:rsidP="009F31F3">
                      <w:pPr>
                        <w:rPr>
                          <w:sz w:val="16"/>
                          <w:szCs w:val="16"/>
                        </w:rPr>
                      </w:pPr>
                      <w:r>
                        <w:rPr>
                          <w:sz w:val="16"/>
                          <w:szCs w:val="16"/>
                        </w:rPr>
                        <w:t>British</w:t>
                      </w:r>
                    </w:p>
                  </w:txbxContent>
                </v:textbox>
              </v:shape>
            </v:group>
          </v:group>
        </w:pict>
      </w:r>
      <w:r w:rsidR="005B7FD1">
        <w:t xml:space="preserve">Figure </w:t>
      </w:r>
      <w:r w:rsidR="00932C40">
        <w:br w:type="page"/>
      </w:r>
      <w:bookmarkStart w:id="47" w:name="_Toc192777719"/>
    </w:p>
    <w:p w:rsidR="00610C23" w:rsidRPr="00610C23" w:rsidRDefault="00610C23" w:rsidP="00610C23">
      <w:pPr>
        <w:pStyle w:val="AppendixSection"/>
        <w:rPr>
          <w:rFonts w:asciiTheme="minorHAnsi" w:hAnsiTheme="minorHAnsi"/>
        </w:rPr>
      </w:pPr>
      <w:bookmarkStart w:id="48" w:name="_Toc353978996"/>
      <w:r w:rsidRPr="00610C23">
        <w:rPr>
          <w:rFonts w:asciiTheme="minorHAnsi" w:hAnsiTheme="minorHAnsi"/>
        </w:rPr>
        <w:lastRenderedPageBreak/>
        <w:t>Class Diagram</w:t>
      </w:r>
      <w:r w:rsidR="00AE0B7C">
        <w:rPr>
          <w:rFonts w:asciiTheme="minorHAnsi" w:hAnsiTheme="minorHAnsi"/>
        </w:rPr>
        <w:t xml:space="preserve"> for the TourInf Application</w:t>
      </w:r>
      <w:bookmarkEnd w:id="48"/>
    </w:p>
    <w:p w:rsidR="00610C23" w:rsidRDefault="00F44A50" w:rsidP="006F1FBB">
      <w:pPr>
        <w:pStyle w:val="Heading1"/>
        <w:numPr>
          <w:ilvl w:val="0"/>
          <w:numId w:val="0"/>
        </w:numPr>
        <w:rPr>
          <w:rFonts w:asciiTheme="minorHAnsi" w:hAnsiTheme="minorHAnsi"/>
        </w:rPr>
      </w:pPr>
      <w:r>
        <w:rPr>
          <w:b w:val="0"/>
          <w:bCs w:val="0"/>
          <w:noProof/>
          <w:lang w:eastAsia="en-GB"/>
        </w:rPr>
        <w:drawing>
          <wp:anchor distT="0" distB="0" distL="114300" distR="114300" simplePos="0" relativeHeight="252306432" behindDoc="1" locked="0" layoutInCell="1" allowOverlap="1">
            <wp:simplePos x="0" y="0"/>
            <wp:positionH relativeFrom="column">
              <wp:posOffset>-646872</wp:posOffset>
            </wp:positionH>
            <wp:positionV relativeFrom="paragraph">
              <wp:posOffset>247125</wp:posOffset>
            </wp:positionV>
            <wp:extent cx="6556679" cy="7474226"/>
            <wp:effectExtent l="19050" t="0" r="0" b="0"/>
            <wp:wrapNone/>
            <wp:docPr id="3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2"/>
                    <a:srcRect/>
                    <a:stretch>
                      <a:fillRect/>
                    </a:stretch>
                  </pic:blipFill>
                  <pic:spPr bwMode="auto">
                    <a:xfrm>
                      <a:off x="0" y="0"/>
                      <a:ext cx="6556679" cy="7474226"/>
                    </a:xfrm>
                    <a:prstGeom prst="rect">
                      <a:avLst/>
                    </a:prstGeom>
                    <a:noFill/>
                    <a:ln w="9525">
                      <a:noFill/>
                      <a:miter lim="800000"/>
                      <a:headEnd/>
                      <a:tailEnd/>
                    </a:ln>
                  </pic:spPr>
                </pic:pic>
              </a:graphicData>
            </a:graphic>
          </wp:anchor>
        </w:drawing>
      </w:r>
    </w:p>
    <w:p w:rsidR="00610C23" w:rsidRDefault="00610C23" w:rsidP="006F1FBB">
      <w:pPr>
        <w:pStyle w:val="Heading1"/>
        <w:numPr>
          <w:ilvl w:val="0"/>
          <w:numId w:val="0"/>
        </w:numPr>
        <w:rPr>
          <w:rFonts w:asciiTheme="minorHAnsi" w:hAnsiTheme="minorHAnsi"/>
        </w:rPr>
      </w:pPr>
    </w:p>
    <w:p w:rsidR="00610C23" w:rsidRDefault="00610C23" w:rsidP="006F1FBB">
      <w:pPr>
        <w:pStyle w:val="Heading1"/>
        <w:numPr>
          <w:ilvl w:val="0"/>
          <w:numId w:val="0"/>
        </w:numPr>
        <w:rPr>
          <w:rFonts w:asciiTheme="minorHAnsi" w:hAnsiTheme="minorHAnsi"/>
        </w:rPr>
      </w:pPr>
    </w:p>
    <w:p w:rsidR="00610C23" w:rsidRDefault="00610C23" w:rsidP="006F1FBB">
      <w:pPr>
        <w:pStyle w:val="Heading1"/>
        <w:numPr>
          <w:ilvl w:val="0"/>
          <w:numId w:val="0"/>
        </w:numPr>
        <w:rPr>
          <w:rFonts w:asciiTheme="minorHAnsi" w:hAnsiTheme="minorHAnsi"/>
        </w:rPr>
      </w:pPr>
    </w:p>
    <w:p w:rsidR="00610C23" w:rsidRDefault="00610C23" w:rsidP="006F1FBB">
      <w:pPr>
        <w:pStyle w:val="Heading1"/>
        <w:numPr>
          <w:ilvl w:val="0"/>
          <w:numId w:val="0"/>
        </w:numPr>
        <w:rPr>
          <w:rFonts w:asciiTheme="minorHAnsi" w:hAnsiTheme="minorHAnsi"/>
        </w:rPr>
      </w:pPr>
    </w:p>
    <w:p w:rsidR="00610C23" w:rsidRDefault="00610C23" w:rsidP="006F1FBB">
      <w:pPr>
        <w:pStyle w:val="Heading1"/>
        <w:numPr>
          <w:ilvl w:val="0"/>
          <w:numId w:val="0"/>
        </w:numPr>
        <w:rPr>
          <w:rFonts w:asciiTheme="minorHAnsi" w:hAnsiTheme="minorHAnsi"/>
        </w:rPr>
      </w:pPr>
    </w:p>
    <w:p w:rsidR="00610C23" w:rsidRDefault="00610C23" w:rsidP="006F1FBB">
      <w:pPr>
        <w:pStyle w:val="Heading1"/>
        <w:numPr>
          <w:ilvl w:val="0"/>
          <w:numId w:val="0"/>
        </w:numPr>
        <w:rPr>
          <w:rFonts w:asciiTheme="minorHAnsi" w:hAnsiTheme="minorHAnsi"/>
        </w:rPr>
      </w:pPr>
    </w:p>
    <w:p w:rsidR="00610C23" w:rsidRDefault="00610C23" w:rsidP="006F1FBB">
      <w:pPr>
        <w:pStyle w:val="Heading1"/>
        <w:numPr>
          <w:ilvl w:val="0"/>
          <w:numId w:val="0"/>
        </w:numPr>
        <w:rPr>
          <w:rFonts w:asciiTheme="minorHAnsi" w:hAnsiTheme="minorHAnsi"/>
        </w:rPr>
      </w:pPr>
    </w:p>
    <w:p w:rsidR="00610C23" w:rsidRDefault="00610C23" w:rsidP="006F1FBB">
      <w:pPr>
        <w:pStyle w:val="Heading1"/>
        <w:numPr>
          <w:ilvl w:val="0"/>
          <w:numId w:val="0"/>
        </w:numPr>
        <w:rPr>
          <w:rFonts w:asciiTheme="minorHAnsi" w:hAnsiTheme="minorHAnsi"/>
        </w:rPr>
      </w:pPr>
    </w:p>
    <w:p w:rsidR="00610C23" w:rsidRDefault="00610C23" w:rsidP="006F1FBB">
      <w:pPr>
        <w:pStyle w:val="Heading1"/>
        <w:numPr>
          <w:ilvl w:val="0"/>
          <w:numId w:val="0"/>
        </w:numPr>
        <w:rPr>
          <w:rFonts w:asciiTheme="minorHAnsi" w:hAnsiTheme="minorHAnsi"/>
        </w:rPr>
      </w:pPr>
    </w:p>
    <w:p w:rsidR="00610C23" w:rsidRDefault="00610C23" w:rsidP="006F1FBB">
      <w:pPr>
        <w:pStyle w:val="Heading1"/>
        <w:numPr>
          <w:ilvl w:val="0"/>
          <w:numId w:val="0"/>
        </w:numPr>
        <w:rPr>
          <w:rFonts w:asciiTheme="minorHAnsi" w:hAnsiTheme="minorHAnsi"/>
        </w:rPr>
      </w:pPr>
    </w:p>
    <w:p w:rsidR="00610C23" w:rsidRDefault="00610C23" w:rsidP="006F1FBB">
      <w:pPr>
        <w:pStyle w:val="Heading1"/>
        <w:numPr>
          <w:ilvl w:val="0"/>
          <w:numId w:val="0"/>
        </w:numPr>
        <w:rPr>
          <w:rFonts w:asciiTheme="minorHAnsi" w:hAnsiTheme="minorHAnsi"/>
        </w:rPr>
      </w:pPr>
    </w:p>
    <w:p w:rsidR="00610C23" w:rsidRDefault="00610C23" w:rsidP="006F1FBB">
      <w:pPr>
        <w:pStyle w:val="Heading1"/>
        <w:numPr>
          <w:ilvl w:val="0"/>
          <w:numId w:val="0"/>
        </w:numPr>
        <w:rPr>
          <w:rFonts w:asciiTheme="minorHAnsi" w:hAnsiTheme="minorHAnsi"/>
        </w:rPr>
      </w:pPr>
    </w:p>
    <w:p w:rsidR="00610C23" w:rsidRDefault="00610C23" w:rsidP="006F1FBB">
      <w:pPr>
        <w:pStyle w:val="Heading1"/>
        <w:numPr>
          <w:ilvl w:val="0"/>
          <w:numId w:val="0"/>
        </w:numPr>
        <w:rPr>
          <w:rFonts w:asciiTheme="minorHAnsi" w:hAnsiTheme="minorHAnsi"/>
        </w:rPr>
      </w:pPr>
    </w:p>
    <w:p w:rsidR="00610C23" w:rsidRDefault="00610C23" w:rsidP="006F1FBB">
      <w:pPr>
        <w:pStyle w:val="Heading1"/>
        <w:numPr>
          <w:ilvl w:val="0"/>
          <w:numId w:val="0"/>
        </w:numPr>
        <w:rPr>
          <w:rFonts w:asciiTheme="minorHAnsi" w:hAnsiTheme="minorHAnsi"/>
        </w:rPr>
      </w:pPr>
    </w:p>
    <w:p w:rsidR="00610C23" w:rsidRDefault="00610C23" w:rsidP="006F1FBB">
      <w:pPr>
        <w:pStyle w:val="Heading1"/>
        <w:numPr>
          <w:ilvl w:val="0"/>
          <w:numId w:val="0"/>
        </w:numPr>
        <w:rPr>
          <w:rFonts w:asciiTheme="minorHAnsi" w:hAnsiTheme="minorHAnsi"/>
        </w:rPr>
      </w:pPr>
    </w:p>
    <w:p w:rsidR="00610C23" w:rsidRDefault="00610C23" w:rsidP="006F1FBB">
      <w:pPr>
        <w:pStyle w:val="Heading1"/>
        <w:numPr>
          <w:ilvl w:val="0"/>
          <w:numId w:val="0"/>
        </w:numPr>
        <w:rPr>
          <w:rFonts w:asciiTheme="minorHAnsi" w:hAnsiTheme="minorHAnsi"/>
        </w:rPr>
      </w:pPr>
    </w:p>
    <w:p w:rsidR="00610C23" w:rsidRDefault="00610C23" w:rsidP="006F1FBB">
      <w:pPr>
        <w:pStyle w:val="Heading1"/>
        <w:numPr>
          <w:ilvl w:val="0"/>
          <w:numId w:val="0"/>
        </w:numPr>
        <w:rPr>
          <w:rFonts w:asciiTheme="minorHAnsi" w:hAnsiTheme="minorHAnsi"/>
        </w:rPr>
      </w:pPr>
    </w:p>
    <w:p w:rsidR="00610C23" w:rsidRDefault="00610C23" w:rsidP="006F1FBB">
      <w:pPr>
        <w:pStyle w:val="Heading1"/>
        <w:numPr>
          <w:ilvl w:val="0"/>
          <w:numId w:val="0"/>
        </w:numPr>
        <w:rPr>
          <w:rFonts w:asciiTheme="minorHAnsi" w:hAnsiTheme="minorHAnsi"/>
        </w:rPr>
      </w:pPr>
    </w:p>
    <w:p w:rsidR="00610C23" w:rsidRDefault="00610C23" w:rsidP="006F1FBB">
      <w:pPr>
        <w:pStyle w:val="Heading1"/>
        <w:numPr>
          <w:ilvl w:val="0"/>
          <w:numId w:val="0"/>
        </w:numPr>
        <w:rPr>
          <w:rFonts w:asciiTheme="minorHAnsi" w:hAnsiTheme="minorHAnsi"/>
        </w:rPr>
      </w:pPr>
    </w:p>
    <w:p w:rsidR="00610C23" w:rsidRDefault="00F44A50" w:rsidP="0091511E">
      <w:proofErr w:type="gramStart"/>
      <w:r>
        <w:t>Fig.</w:t>
      </w:r>
      <w:proofErr w:type="gramEnd"/>
    </w:p>
    <w:p w:rsidR="00610C23" w:rsidRDefault="00610C23" w:rsidP="006F1FBB">
      <w:pPr>
        <w:pStyle w:val="Heading1"/>
        <w:numPr>
          <w:ilvl w:val="0"/>
          <w:numId w:val="0"/>
        </w:numPr>
        <w:rPr>
          <w:rFonts w:asciiTheme="minorHAnsi" w:eastAsiaTheme="minorEastAsia" w:hAnsiTheme="minorHAnsi" w:cstheme="minorBidi"/>
          <w:b w:val="0"/>
          <w:bCs w:val="0"/>
          <w:sz w:val="22"/>
          <w:szCs w:val="24"/>
        </w:rPr>
      </w:pPr>
    </w:p>
    <w:p w:rsidR="00F44A50" w:rsidRPr="00F44A50" w:rsidRDefault="00F44A50" w:rsidP="00F44A50"/>
    <w:p w:rsidR="00610C23" w:rsidRPr="00610C23" w:rsidRDefault="00610C23" w:rsidP="00610C23">
      <w:pPr>
        <w:pStyle w:val="AppendixSection"/>
        <w:rPr>
          <w:rFonts w:asciiTheme="minorHAnsi" w:hAnsiTheme="minorHAnsi"/>
        </w:rPr>
      </w:pPr>
      <w:bookmarkStart w:id="49" w:name="_Toc353978997"/>
      <w:r w:rsidRPr="00610C23">
        <w:rPr>
          <w:rFonts w:asciiTheme="minorHAnsi" w:hAnsiTheme="minorHAnsi"/>
        </w:rPr>
        <w:lastRenderedPageBreak/>
        <w:t>Testing</w:t>
      </w:r>
      <w:bookmarkEnd w:id="49"/>
    </w:p>
    <w:p w:rsidR="00610C23" w:rsidRDefault="00610C23" w:rsidP="0091511E">
      <w:pPr>
        <w:pStyle w:val="AppendixSection"/>
        <w:numPr>
          <w:ilvl w:val="0"/>
          <w:numId w:val="0"/>
        </w:numPr>
        <w:spacing w:before="0"/>
        <w:ind w:left="426" w:hanging="426"/>
      </w:pPr>
    </w:p>
    <w:p w:rsidR="00610C23" w:rsidRPr="0091511E" w:rsidRDefault="0091511E" w:rsidP="0091511E">
      <w:pPr>
        <w:pStyle w:val="Heading2"/>
        <w:numPr>
          <w:ilvl w:val="0"/>
          <w:numId w:val="0"/>
        </w:numPr>
        <w:rPr>
          <w:rFonts w:asciiTheme="minorHAnsi" w:hAnsiTheme="minorHAnsi"/>
        </w:rPr>
      </w:pPr>
      <w:bookmarkStart w:id="50" w:name="_Toc353978998"/>
      <w:r w:rsidRPr="0091511E">
        <w:rPr>
          <w:rFonts w:asciiTheme="minorHAnsi" w:hAnsiTheme="minorHAnsi"/>
        </w:rPr>
        <w:t xml:space="preserve">D.1. </w:t>
      </w:r>
      <w:r w:rsidR="00610C23" w:rsidRPr="0091511E">
        <w:rPr>
          <w:rFonts w:asciiTheme="minorHAnsi" w:hAnsiTheme="minorHAnsi"/>
        </w:rPr>
        <w:t>Unit Testing</w:t>
      </w:r>
      <w:bookmarkEnd w:id="50"/>
    </w:p>
    <w:p w:rsidR="00B9433D" w:rsidRDefault="00B9433D" w:rsidP="00610C23">
      <w:pPr>
        <w:rPr>
          <w:rFonts w:eastAsiaTheme="majorEastAsia" w:cstheme="majorBidi"/>
          <w:b/>
          <w:bCs/>
          <w:sz w:val="26"/>
          <w:szCs w:val="26"/>
        </w:rPr>
      </w:pPr>
    </w:p>
    <w:p w:rsidR="00B9433D" w:rsidRDefault="00B9433D" w:rsidP="00610C23">
      <w:pPr>
        <w:rPr>
          <w:rFonts w:eastAsiaTheme="majorEastAsia" w:cstheme="majorBidi"/>
          <w:bCs/>
          <w:szCs w:val="22"/>
        </w:rPr>
      </w:pPr>
      <w:r>
        <w:rPr>
          <w:rFonts w:eastAsiaTheme="majorEastAsia" w:cstheme="majorBidi"/>
          <w:bCs/>
          <w:szCs w:val="22"/>
        </w:rPr>
        <w:t xml:space="preserve">The unit tests of which the results are shown below can be found </w:t>
      </w:r>
      <w:r w:rsidR="001E1B7D">
        <w:rPr>
          <w:rFonts w:eastAsiaTheme="majorEastAsia" w:cstheme="majorBidi"/>
          <w:bCs/>
          <w:szCs w:val="22"/>
        </w:rPr>
        <w:t>with</w:t>
      </w:r>
      <w:r>
        <w:rPr>
          <w:rFonts w:eastAsiaTheme="majorEastAsia" w:cstheme="majorBidi"/>
          <w:bCs/>
          <w:szCs w:val="22"/>
        </w:rPr>
        <w:t>in the TourInf.test folder in the uk.ac.aber.ayr9.tourinf.test package on the disc provide</w:t>
      </w:r>
      <w:r w:rsidR="000A246B">
        <w:rPr>
          <w:rFonts w:eastAsiaTheme="majorEastAsia" w:cstheme="majorBidi"/>
          <w:bCs/>
          <w:szCs w:val="22"/>
        </w:rPr>
        <w:t>d</w:t>
      </w:r>
      <w:r>
        <w:rPr>
          <w:rFonts w:eastAsiaTheme="majorEastAsia" w:cstheme="majorBidi"/>
          <w:bCs/>
          <w:szCs w:val="22"/>
        </w:rPr>
        <w:t xml:space="preserve"> with this document.</w:t>
      </w:r>
    </w:p>
    <w:p w:rsidR="000A246B" w:rsidRDefault="000A246B" w:rsidP="00610C23">
      <w:pPr>
        <w:rPr>
          <w:rFonts w:eastAsiaTheme="majorEastAsia" w:cstheme="majorBidi"/>
          <w:bCs/>
          <w:szCs w:val="22"/>
        </w:rPr>
      </w:pPr>
    </w:p>
    <w:p w:rsidR="001E1B7D" w:rsidRDefault="001E1B7D" w:rsidP="00610C23">
      <w:pPr>
        <w:rPr>
          <w:rFonts w:eastAsiaTheme="majorEastAsia" w:cstheme="majorBidi"/>
          <w:bCs/>
          <w:szCs w:val="22"/>
        </w:rPr>
      </w:pPr>
    </w:p>
    <w:p w:rsidR="00403907" w:rsidRDefault="00403907" w:rsidP="00610C23">
      <w:pPr>
        <w:rPr>
          <w:rFonts w:eastAsiaTheme="majorEastAsia" w:cstheme="majorBidi"/>
          <w:bCs/>
          <w:szCs w:val="22"/>
        </w:rPr>
      </w:pPr>
      <w:r>
        <w:rPr>
          <w:rFonts w:eastAsiaTheme="majorEastAsia" w:cstheme="majorBidi"/>
          <w:bCs/>
          <w:szCs w:val="22"/>
        </w:rPr>
        <w:t>AlertDialogManagerTest:</w:t>
      </w:r>
    </w:p>
    <w:p w:rsidR="000A246B" w:rsidRPr="00B9433D" w:rsidRDefault="004A7C86" w:rsidP="00610C23">
      <w:pPr>
        <w:rPr>
          <w:rFonts w:eastAsiaTheme="majorEastAsia" w:cstheme="majorBidi"/>
          <w:bCs/>
          <w:szCs w:val="22"/>
        </w:rPr>
      </w:pPr>
      <w:r>
        <w:rPr>
          <w:rFonts w:eastAsiaTheme="majorEastAsia" w:cstheme="majorBidi"/>
          <w:bCs/>
          <w:noProof/>
          <w:szCs w:val="22"/>
          <w:lang w:eastAsia="en-GB"/>
        </w:rPr>
        <w:drawing>
          <wp:anchor distT="0" distB="0" distL="114300" distR="114300" simplePos="0" relativeHeight="252302336" behindDoc="1" locked="0" layoutInCell="1" allowOverlap="1">
            <wp:simplePos x="0" y="0"/>
            <wp:positionH relativeFrom="column">
              <wp:posOffset>21038</wp:posOffset>
            </wp:positionH>
            <wp:positionV relativeFrom="paragraph">
              <wp:posOffset>148148</wp:posOffset>
            </wp:positionV>
            <wp:extent cx="5014125" cy="1033670"/>
            <wp:effectExtent l="19050" t="0" r="0" b="0"/>
            <wp:wrapNone/>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srcRect t="5797" r="66320" b="78502"/>
                    <a:stretch>
                      <a:fillRect/>
                    </a:stretch>
                  </pic:blipFill>
                  <pic:spPr bwMode="auto">
                    <a:xfrm>
                      <a:off x="0" y="0"/>
                      <a:ext cx="5014125" cy="1033670"/>
                    </a:xfrm>
                    <a:prstGeom prst="rect">
                      <a:avLst/>
                    </a:prstGeom>
                    <a:noFill/>
                    <a:ln w="9525">
                      <a:noFill/>
                      <a:miter lim="800000"/>
                      <a:headEnd/>
                      <a:tailEnd/>
                    </a:ln>
                  </pic:spPr>
                </pic:pic>
              </a:graphicData>
            </a:graphic>
          </wp:anchor>
        </w:drawing>
      </w:r>
    </w:p>
    <w:p w:rsidR="00610C23" w:rsidRDefault="00610C23" w:rsidP="00610C23">
      <w:pPr>
        <w:rPr>
          <w:rFonts w:eastAsiaTheme="majorEastAsia" w:cstheme="majorBidi"/>
          <w:b/>
          <w:bCs/>
          <w:sz w:val="26"/>
          <w:szCs w:val="26"/>
        </w:rPr>
      </w:pPr>
    </w:p>
    <w:p w:rsidR="00610C23" w:rsidRDefault="00610C23" w:rsidP="00610C23">
      <w:pPr>
        <w:rPr>
          <w:rFonts w:eastAsiaTheme="majorEastAsia" w:cstheme="majorBidi"/>
          <w:b/>
          <w:bCs/>
          <w:sz w:val="26"/>
          <w:szCs w:val="26"/>
        </w:rPr>
      </w:pPr>
    </w:p>
    <w:p w:rsidR="004A7C86" w:rsidRDefault="004A7C86" w:rsidP="00610C23">
      <w:pPr>
        <w:rPr>
          <w:rFonts w:eastAsiaTheme="majorEastAsia" w:cstheme="majorBidi"/>
          <w:b/>
          <w:bCs/>
          <w:sz w:val="26"/>
          <w:szCs w:val="26"/>
        </w:rPr>
      </w:pPr>
    </w:p>
    <w:p w:rsidR="004A7C86" w:rsidRDefault="004A7C86" w:rsidP="00610C23">
      <w:pPr>
        <w:rPr>
          <w:rFonts w:eastAsiaTheme="majorEastAsia" w:cstheme="majorBidi"/>
          <w:b/>
          <w:bCs/>
          <w:sz w:val="26"/>
          <w:szCs w:val="26"/>
        </w:rPr>
      </w:pPr>
    </w:p>
    <w:p w:rsidR="004A7C86" w:rsidRDefault="004A7C86" w:rsidP="00610C23">
      <w:pPr>
        <w:rPr>
          <w:rFonts w:eastAsiaTheme="majorEastAsia" w:cstheme="majorBidi"/>
          <w:b/>
          <w:bCs/>
          <w:sz w:val="26"/>
          <w:szCs w:val="26"/>
        </w:rPr>
      </w:pPr>
    </w:p>
    <w:p w:rsidR="004A7C86" w:rsidRDefault="004A7C86" w:rsidP="00610C23">
      <w:pPr>
        <w:rPr>
          <w:rFonts w:eastAsiaTheme="majorEastAsia" w:cstheme="majorBidi"/>
          <w:b/>
          <w:bCs/>
          <w:sz w:val="26"/>
          <w:szCs w:val="26"/>
        </w:rPr>
      </w:pPr>
    </w:p>
    <w:p w:rsidR="00F87FB7" w:rsidRPr="00F87FB7" w:rsidRDefault="00F87FB7" w:rsidP="00610C23">
      <w:pPr>
        <w:rPr>
          <w:rFonts w:eastAsiaTheme="majorEastAsia" w:cstheme="majorBidi"/>
          <w:bCs/>
          <w:szCs w:val="26"/>
        </w:rPr>
      </w:pPr>
      <w:r>
        <w:rPr>
          <w:rFonts w:eastAsiaTheme="majorEastAsia" w:cstheme="majorBidi"/>
          <w:bCs/>
          <w:szCs w:val="26"/>
        </w:rPr>
        <w:t>Fig</w:t>
      </w:r>
      <w:r w:rsidR="005B7FD1">
        <w:rPr>
          <w:rFonts w:eastAsiaTheme="majorEastAsia" w:cstheme="majorBidi"/>
          <w:bCs/>
          <w:szCs w:val="26"/>
        </w:rPr>
        <w:t>ure</w:t>
      </w:r>
      <w:r>
        <w:rPr>
          <w:rFonts w:eastAsiaTheme="majorEastAsia" w:cstheme="majorBidi"/>
          <w:bCs/>
          <w:szCs w:val="26"/>
        </w:rPr>
        <w:t xml:space="preserve"> </w:t>
      </w:r>
    </w:p>
    <w:p w:rsidR="00403907" w:rsidRDefault="00403907" w:rsidP="00610C23">
      <w:pPr>
        <w:rPr>
          <w:rFonts w:eastAsiaTheme="majorEastAsia" w:cstheme="majorBidi"/>
          <w:b/>
          <w:bCs/>
          <w:sz w:val="26"/>
          <w:szCs w:val="26"/>
        </w:rPr>
      </w:pPr>
    </w:p>
    <w:p w:rsidR="00403907" w:rsidRDefault="00403907" w:rsidP="00610C23">
      <w:pPr>
        <w:rPr>
          <w:rFonts w:eastAsiaTheme="majorEastAsia" w:cstheme="majorBidi"/>
          <w:bCs/>
          <w:szCs w:val="22"/>
        </w:rPr>
      </w:pPr>
      <w:r>
        <w:rPr>
          <w:rFonts w:eastAsiaTheme="majorEastAsia" w:cstheme="majorBidi"/>
          <w:bCs/>
          <w:szCs w:val="22"/>
        </w:rPr>
        <w:t>GPSTrackerTest:</w:t>
      </w:r>
    </w:p>
    <w:p w:rsidR="00403907" w:rsidRDefault="00C86D60" w:rsidP="00610C23">
      <w:pPr>
        <w:rPr>
          <w:rFonts w:eastAsiaTheme="majorEastAsia" w:cstheme="majorBidi"/>
          <w:bCs/>
          <w:noProof/>
          <w:szCs w:val="22"/>
          <w:lang w:eastAsia="en-GB"/>
        </w:rPr>
      </w:pPr>
      <w:r>
        <w:rPr>
          <w:rFonts w:eastAsiaTheme="majorEastAsia" w:cstheme="majorBidi"/>
          <w:bCs/>
          <w:noProof/>
          <w:szCs w:val="22"/>
          <w:lang w:eastAsia="en-GB"/>
        </w:rPr>
        <w:drawing>
          <wp:anchor distT="0" distB="0" distL="114300" distR="114300" simplePos="0" relativeHeight="252303360" behindDoc="1" locked="0" layoutInCell="1" allowOverlap="1">
            <wp:simplePos x="0" y="0"/>
            <wp:positionH relativeFrom="column">
              <wp:posOffset>21038</wp:posOffset>
            </wp:positionH>
            <wp:positionV relativeFrom="paragraph">
              <wp:posOffset>83296</wp:posOffset>
            </wp:positionV>
            <wp:extent cx="5014125" cy="1168842"/>
            <wp:effectExtent l="19050" t="0" r="0" b="0"/>
            <wp:wrapNone/>
            <wp:docPr id="1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a:srcRect t="5797" r="66264" b="75604"/>
                    <a:stretch>
                      <a:fillRect/>
                    </a:stretch>
                  </pic:blipFill>
                  <pic:spPr bwMode="auto">
                    <a:xfrm>
                      <a:off x="0" y="0"/>
                      <a:ext cx="5013960" cy="1168804"/>
                    </a:xfrm>
                    <a:prstGeom prst="rect">
                      <a:avLst/>
                    </a:prstGeom>
                    <a:noFill/>
                    <a:ln w="9525">
                      <a:noFill/>
                      <a:miter lim="800000"/>
                      <a:headEnd/>
                      <a:tailEnd/>
                    </a:ln>
                  </pic:spPr>
                </pic:pic>
              </a:graphicData>
            </a:graphic>
          </wp:anchor>
        </w:drawing>
      </w:r>
    </w:p>
    <w:p w:rsidR="00F32E96" w:rsidRDefault="00F32E96" w:rsidP="00610C23">
      <w:pPr>
        <w:rPr>
          <w:rFonts w:eastAsiaTheme="majorEastAsia" w:cstheme="majorBidi"/>
          <w:bCs/>
          <w:szCs w:val="22"/>
        </w:rPr>
      </w:pPr>
    </w:p>
    <w:p w:rsidR="00403907" w:rsidRPr="00403907" w:rsidRDefault="00403907" w:rsidP="00610C23">
      <w:pPr>
        <w:rPr>
          <w:rFonts w:eastAsiaTheme="majorEastAsia" w:cstheme="majorBidi"/>
          <w:bCs/>
          <w:szCs w:val="22"/>
        </w:rPr>
      </w:pPr>
    </w:p>
    <w:p w:rsidR="004A7C86" w:rsidRDefault="004A7C86" w:rsidP="00610C23">
      <w:pPr>
        <w:rPr>
          <w:rFonts w:eastAsiaTheme="majorEastAsia" w:cstheme="majorBidi"/>
          <w:b/>
          <w:bCs/>
          <w:sz w:val="26"/>
          <w:szCs w:val="26"/>
        </w:rPr>
      </w:pPr>
    </w:p>
    <w:p w:rsidR="004A7C86" w:rsidRDefault="004A7C86" w:rsidP="00610C23">
      <w:pPr>
        <w:rPr>
          <w:rFonts w:eastAsiaTheme="majorEastAsia" w:cstheme="majorBidi"/>
          <w:b/>
          <w:bCs/>
          <w:sz w:val="26"/>
          <w:szCs w:val="26"/>
        </w:rPr>
      </w:pPr>
    </w:p>
    <w:p w:rsidR="004A7C86" w:rsidRDefault="004A7C86" w:rsidP="00610C23">
      <w:pPr>
        <w:rPr>
          <w:rFonts w:eastAsiaTheme="majorEastAsia" w:cstheme="majorBidi"/>
          <w:b/>
          <w:bCs/>
          <w:sz w:val="26"/>
          <w:szCs w:val="26"/>
        </w:rPr>
      </w:pPr>
    </w:p>
    <w:p w:rsidR="004A7C86" w:rsidRDefault="004A7C86" w:rsidP="00610C23">
      <w:pPr>
        <w:rPr>
          <w:rFonts w:eastAsiaTheme="majorEastAsia" w:cstheme="majorBidi"/>
          <w:b/>
          <w:bCs/>
          <w:sz w:val="26"/>
          <w:szCs w:val="26"/>
        </w:rPr>
      </w:pPr>
    </w:p>
    <w:p w:rsidR="00F87FB7" w:rsidRPr="00F87FB7" w:rsidRDefault="005B7FD1" w:rsidP="00610C23">
      <w:pPr>
        <w:rPr>
          <w:rFonts w:eastAsiaTheme="majorEastAsia" w:cstheme="majorBidi"/>
          <w:bCs/>
          <w:szCs w:val="26"/>
        </w:rPr>
      </w:pPr>
      <w:r>
        <w:rPr>
          <w:rFonts w:eastAsiaTheme="majorEastAsia" w:cstheme="majorBidi"/>
          <w:bCs/>
          <w:szCs w:val="26"/>
        </w:rPr>
        <w:t>Figure</w:t>
      </w:r>
    </w:p>
    <w:p w:rsidR="00C86D60" w:rsidRDefault="00C86D60" w:rsidP="00610C23">
      <w:pPr>
        <w:rPr>
          <w:rFonts w:eastAsiaTheme="majorEastAsia" w:cstheme="majorBidi"/>
          <w:b/>
          <w:bCs/>
          <w:sz w:val="26"/>
          <w:szCs w:val="26"/>
        </w:rPr>
      </w:pPr>
    </w:p>
    <w:p w:rsidR="00C86D60" w:rsidRDefault="00C86D60" w:rsidP="00610C23">
      <w:pPr>
        <w:rPr>
          <w:rFonts w:eastAsiaTheme="majorEastAsia" w:cstheme="majorBidi"/>
          <w:bCs/>
          <w:szCs w:val="22"/>
        </w:rPr>
      </w:pPr>
      <w:r>
        <w:rPr>
          <w:rFonts w:eastAsiaTheme="majorEastAsia" w:cstheme="majorBidi"/>
          <w:bCs/>
          <w:szCs w:val="22"/>
        </w:rPr>
        <w:t>MainActivityTest:</w:t>
      </w:r>
    </w:p>
    <w:p w:rsidR="00C86D60" w:rsidRDefault="00C86D60" w:rsidP="00610C23">
      <w:pPr>
        <w:rPr>
          <w:rFonts w:eastAsiaTheme="majorEastAsia" w:cstheme="majorBidi"/>
          <w:bCs/>
          <w:szCs w:val="22"/>
        </w:rPr>
      </w:pPr>
    </w:p>
    <w:p w:rsidR="00C86D60" w:rsidRPr="00C86D60" w:rsidRDefault="00C86D60" w:rsidP="00610C23">
      <w:pPr>
        <w:rPr>
          <w:rFonts w:eastAsiaTheme="majorEastAsia" w:cstheme="majorBidi"/>
          <w:bCs/>
          <w:szCs w:val="22"/>
        </w:rPr>
      </w:pPr>
      <w:r>
        <w:rPr>
          <w:rFonts w:eastAsiaTheme="majorEastAsia" w:cstheme="majorBidi"/>
          <w:bCs/>
          <w:noProof/>
          <w:szCs w:val="22"/>
          <w:lang w:eastAsia="en-GB"/>
        </w:rPr>
        <w:drawing>
          <wp:inline distT="0" distB="0" distL="0" distR="0">
            <wp:extent cx="5064708" cy="970059"/>
            <wp:effectExtent l="19050" t="0" r="2592" b="0"/>
            <wp:docPr id="1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
                    <a:srcRect t="6039" r="66169" b="78744"/>
                    <a:stretch>
                      <a:fillRect/>
                    </a:stretch>
                  </pic:blipFill>
                  <pic:spPr bwMode="auto">
                    <a:xfrm>
                      <a:off x="0" y="0"/>
                      <a:ext cx="5061833" cy="969508"/>
                    </a:xfrm>
                    <a:prstGeom prst="rect">
                      <a:avLst/>
                    </a:prstGeom>
                    <a:noFill/>
                    <a:ln w="9525">
                      <a:noFill/>
                      <a:miter lim="800000"/>
                      <a:headEnd/>
                      <a:tailEnd/>
                    </a:ln>
                  </pic:spPr>
                </pic:pic>
              </a:graphicData>
            </a:graphic>
          </wp:inline>
        </w:drawing>
      </w:r>
    </w:p>
    <w:p w:rsidR="00C86D60" w:rsidRPr="00F87FB7" w:rsidRDefault="005B7FD1" w:rsidP="00610C23">
      <w:pPr>
        <w:rPr>
          <w:rFonts w:eastAsiaTheme="majorEastAsia" w:cstheme="majorBidi"/>
          <w:bCs/>
          <w:szCs w:val="26"/>
        </w:rPr>
      </w:pPr>
      <w:r>
        <w:rPr>
          <w:rFonts w:eastAsiaTheme="majorEastAsia" w:cstheme="majorBidi"/>
          <w:bCs/>
          <w:szCs w:val="26"/>
        </w:rPr>
        <w:t>Figure</w:t>
      </w:r>
    </w:p>
    <w:p w:rsidR="00C86D60" w:rsidRDefault="00C86D60" w:rsidP="00610C23">
      <w:pPr>
        <w:rPr>
          <w:rFonts w:eastAsiaTheme="majorEastAsia" w:cstheme="majorBidi"/>
          <w:b/>
          <w:bCs/>
          <w:sz w:val="26"/>
          <w:szCs w:val="26"/>
        </w:rPr>
      </w:pPr>
    </w:p>
    <w:p w:rsidR="00C86D60" w:rsidRDefault="000614FA" w:rsidP="00610C23">
      <w:pPr>
        <w:rPr>
          <w:rFonts w:eastAsiaTheme="majorEastAsia" w:cstheme="majorBidi"/>
          <w:bCs/>
          <w:szCs w:val="26"/>
        </w:rPr>
      </w:pPr>
      <w:r>
        <w:rPr>
          <w:rFonts w:eastAsiaTheme="majorEastAsia" w:cstheme="majorBidi"/>
          <w:bCs/>
          <w:szCs w:val="26"/>
        </w:rPr>
        <w:t>MainMenuTest:</w:t>
      </w:r>
    </w:p>
    <w:p w:rsidR="000614FA" w:rsidRDefault="000614FA" w:rsidP="00610C23">
      <w:pPr>
        <w:rPr>
          <w:rFonts w:eastAsiaTheme="majorEastAsia" w:cstheme="majorBidi"/>
          <w:bCs/>
          <w:szCs w:val="26"/>
        </w:rPr>
      </w:pPr>
    </w:p>
    <w:p w:rsidR="000614FA" w:rsidRPr="000614FA" w:rsidRDefault="000614FA" w:rsidP="00610C23">
      <w:pPr>
        <w:rPr>
          <w:rFonts w:eastAsiaTheme="majorEastAsia" w:cstheme="majorBidi"/>
          <w:bCs/>
          <w:szCs w:val="26"/>
        </w:rPr>
      </w:pPr>
      <w:r>
        <w:rPr>
          <w:rFonts w:eastAsiaTheme="majorEastAsia" w:cstheme="majorBidi"/>
          <w:bCs/>
          <w:noProof/>
          <w:szCs w:val="26"/>
          <w:lang w:eastAsia="en-GB"/>
        </w:rPr>
        <w:drawing>
          <wp:inline distT="0" distB="0" distL="0" distR="0">
            <wp:extent cx="5121000" cy="1081378"/>
            <wp:effectExtent l="19050" t="0" r="3450" b="0"/>
            <wp:docPr id="1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
                    <a:srcRect t="5797" r="66019" b="80193"/>
                    <a:stretch>
                      <a:fillRect/>
                    </a:stretch>
                  </pic:blipFill>
                  <pic:spPr bwMode="auto">
                    <a:xfrm>
                      <a:off x="0" y="0"/>
                      <a:ext cx="5119205" cy="1080999"/>
                    </a:xfrm>
                    <a:prstGeom prst="rect">
                      <a:avLst/>
                    </a:prstGeom>
                    <a:noFill/>
                    <a:ln w="9525">
                      <a:noFill/>
                      <a:miter lim="800000"/>
                      <a:headEnd/>
                      <a:tailEnd/>
                    </a:ln>
                  </pic:spPr>
                </pic:pic>
              </a:graphicData>
            </a:graphic>
          </wp:inline>
        </w:drawing>
      </w:r>
    </w:p>
    <w:p w:rsidR="00C86D60" w:rsidRPr="00F87FB7" w:rsidRDefault="005B7FD1" w:rsidP="00610C23">
      <w:pPr>
        <w:rPr>
          <w:rFonts w:eastAsiaTheme="majorEastAsia" w:cstheme="majorBidi"/>
          <w:bCs/>
          <w:szCs w:val="26"/>
        </w:rPr>
      </w:pPr>
      <w:r>
        <w:rPr>
          <w:rFonts w:eastAsiaTheme="majorEastAsia" w:cstheme="majorBidi"/>
          <w:bCs/>
          <w:szCs w:val="26"/>
        </w:rPr>
        <w:t>Figure</w:t>
      </w:r>
    </w:p>
    <w:p w:rsidR="00C86D60" w:rsidRDefault="00C86D60" w:rsidP="00610C23">
      <w:pPr>
        <w:rPr>
          <w:rFonts w:eastAsiaTheme="majorEastAsia" w:cstheme="majorBidi"/>
          <w:b/>
          <w:bCs/>
          <w:sz w:val="26"/>
          <w:szCs w:val="26"/>
        </w:rPr>
      </w:pPr>
    </w:p>
    <w:p w:rsidR="000614FA" w:rsidRDefault="000614FA" w:rsidP="00610C23">
      <w:pPr>
        <w:rPr>
          <w:rFonts w:eastAsiaTheme="majorEastAsia" w:cstheme="majorBidi"/>
          <w:bCs/>
          <w:szCs w:val="26"/>
        </w:rPr>
      </w:pPr>
      <w:r>
        <w:rPr>
          <w:rFonts w:eastAsiaTheme="majorEastAsia" w:cstheme="majorBidi"/>
          <w:bCs/>
          <w:szCs w:val="26"/>
        </w:rPr>
        <w:t>MainPlacesActivityTest:</w:t>
      </w:r>
    </w:p>
    <w:p w:rsidR="000614FA" w:rsidRDefault="000614FA" w:rsidP="00610C23">
      <w:pPr>
        <w:rPr>
          <w:rFonts w:eastAsiaTheme="majorEastAsia" w:cstheme="majorBidi"/>
          <w:bCs/>
          <w:szCs w:val="26"/>
        </w:rPr>
      </w:pPr>
    </w:p>
    <w:p w:rsidR="000614FA" w:rsidRPr="000614FA" w:rsidRDefault="000614FA" w:rsidP="00610C23">
      <w:pPr>
        <w:rPr>
          <w:rFonts w:eastAsiaTheme="majorEastAsia" w:cstheme="majorBidi"/>
          <w:bCs/>
          <w:szCs w:val="26"/>
        </w:rPr>
      </w:pPr>
      <w:r>
        <w:rPr>
          <w:rFonts w:eastAsiaTheme="majorEastAsia" w:cstheme="majorBidi"/>
          <w:bCs/>
          <w:noProof/>
          <w:szCs w:val="26"/>
          <w:lang w:eastAsia="en-GB"/>
        </w:rPr>
        <w:drawing>
          <wp:inline distT="0" distB="0" distL="0" distR="0">
            <wp:extent cx="5220859" cy="1160891"/>
            <wp:effectExtent l="19050" t="0" r="0" b="0"/>
            <wp:docPr id="2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7"/>
                    <a:srcRect t="5797" r="65868" b="78502"/>
                    <a:stretch>
                      <a:fillRect/>
                    </a:stretch>
                  </pic:blipFill>
                  <pic:spPr bwMode="auto">
                    <a:xfrm>
                      <a:off x="0" y="0"/>
                      <a:ext cx="5220538" cy="1160820"/>
                    </a:xfrm>
                    <a:prstGeom prst="rect">
                      <a:avLst/>
                    </a:prstGeom>
                    <a:noFill/>
                    <a:ln w="9525">
                      <a:noFill/>
                      <a:miter lim="800000"/>
                      <a:headEnd/>
                      <a:tailEnd/>
                    </a:ln>
                  </pic:spPr>
                </pic:pic>
              </a:graphicData>
            </a:graphic>
          </wp:inline>
        </w:drawing>
      </w:r>
    </w:p>
    <w:p w:rsidR="000614FA" w:rsidRDefault="005B7FD1" w:rsidP="00610C23">
      <w:pPr>
        <w:rPr>
          <w:rFonts w:eastAsiaTheme="majorEastAsia" w:cstheme="majorBidi"/>
          <w:bCs/>
          <w:szCs w:val="26"/>
        </w:rPr>
      </w:pPr>
      <w:r>
        <w:rPr>
          <w:rFonts w:eastAsiaTheme="majorEastAsia" w:cstheme="majorBidi"/>
          <w:bCs/>
          <w:szCs w:val="26"/>
        </w:rPr>
        <w:t>Figure</w:t>
      </w:r>
    </w:p>
    <w:p w:rsidR="00F87FB7" w:rsidRPr="00F87FB7" w:rsidRDefault="00F87FB7" w:rsidP="00610C23">
      <w:pPr>
        <w:rPr>
          <w:rFonts w:eastAsiaTheme="majorEastAsia" w:cstheme="majorBidi"/>
          <w:bCs/>
          <w:szCs w:val="26"/>
        </w:rPr>
      </w:pPr>
    </w:p>
    <w:p w:rsidR="000614FA" w:rsidRDefault="000614FA" w:rsidP="00610C23">
      <w:pPr>
        <w:rPr>
          <w:rFonts w:eastAsiaTheme="majorEastAsia" w:cstheme="majorBidi"/>
          <w:bCs/>
          <w:szCs w:val="26"/>
        </w:rPr>
      </w:pPr>
      <w:r>
        <w:rPr>
          <w:rFonts w:eastAsiaTheme="majorEastAsia" w:cstheme="majorBidi"/>
          <w:bCs/>
          <w:szCs w:val="26"/>
        </w:rPr>
        <w:t>SinglePlaceActivityTest:</w:t>
      </w:r>
    </w:p>
    <w:p w:rsidR="000614FA" w:rsidRDefault="000614FA" w:rsidP="00610C23">
      <w:pPr>
        <w:rPr>
          <w:rFonts w:eastAsiaTheme="majorEastAsia" w:cstheme="majorBidi"/>
          <w:bCs/>
          <w:szCs w:val="26"/>
        </w:rPr>
      </w:pPr>
    </w:p>
    <w:p w:rsidR="000614FA" w:rsidRPr="000614FA" w:rsidRDefault="000614FA" w:rsidP="00610C23">
      <w:pPr>
        <w:rPr>
          <w:rFonts w:eastAsiaTheme="majorEastAsia" w:cstheme="majorBidi"/>
          <w:bCs/>
          <w:szCs w:val="26"/>
        </w:rPr>
      </w:pPr>
      <w:r>
        <w:rPr>
          <w:rFonts w:eastAsiaTheme="majorEastAsia" w:cstheme="majorBidi"/>
          <w:bCs/>
          <w:noProof/>
          <w:szCs w:val="26"/>
          <w:lang w:eastAsia="en-GB"/>
        </w:rPr>
        <w:drawing>
          <wp:inline distT="0" distB="0" distL="0" distR="0">
            <wp:extent cx="5220859" cy="1160891"/>
            <wp:effectExtent l="19050" t="0" r="0" b="0"/>
            <wp:docPr id="2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8"/>
                    <a:srcRect t="5797" r="66264" b="77778"/>
                    <a:stretch>
                      <a:fillRect/>
                    </a:stretch>
                  </pic:blipFill>
                  <pic:spPr bwMode="auto">
                    <a:xfrm>
                      <a:off x="0" y="0"/>
                      <a:ext cx="5220859" cy="1160891"/>
                    </a:xfrm>
                    <a:prstGeom prst="rect">
                      <a:avLst/>
                    </a:prstGeom>
                    <a:noFill/>
                    <a:ln w="9525">
                      <a:noFill/>
                      <a:miter lim="800000"/>
                      <a:headEnd/>
                      <a:tailEnd/>
                    </a:ln>
                  </pic:spPr>
                </pic:pic>
              </a:graphicData>
            </a:graphic>
          </wp:inline>
        </w:drawing>
      </w:r>
    </w:p>
    <w:p w:rsidR="000614FA" w:rsidRPr="00F87FB7" w:rsidRDefault="005B7FD1" w:rsidP="00610C23">
      <w:pPr>
        <w:rPr>
          <w:rFonts w:eastAsiaTheme="majorEastAsia" w:cstheme="majorBidi"/>
          <w:bCs/>
          <w:szCs w:val="26"/>
        </w:rPr>
      </w:pPr>
      <w:r>
        <w:rPr>
          <w:rFonts w:eastAsiaTheme="majorEastAsia" w:cstheme="majorBidi"/>
          <w:bCs/>
          <w:szCs w:val="26"/>
        </w:rPr>
        <w:t>Figure</w:t>
      </w:r>
    </w:p>
    <w:p w:rsidR="00312A6A" w:rsidRDefault="00312A6A" w:rsidP="00610C23">
      <w:pPr>
        <w:rPr>
          <w:rFonts w:eastAsiaTheme="majorEastAsia" w:cstheme="majorBidi"/>
          <w:b/>
          <w:bCs/>
          <w:sz w:val="26"/>
          <w:szCs w:val="26"/>
        </w:rPr>
      </w:pPr>
    </w:p>
    <w:p w:rsidR="00610C23" w:rsidRDefault="002029FC" w:rsidP="00610C23">
      <w:pPr>
        <w:rPr>
          <w:rFonts w:eastAsiaTheme="majorEastAsia" w:cstheme="majorBidi"/>
          <w:b/>
          <w:bCs/>
          <w:sz w:val="26"/>
          <w:szCs w:val="26"/>
        </w:rPr>
      </w:pPr>
      <w:r>
        <w:rPr>
          <w:rFonts w:eastAsiaTheme="majorEastAsia" w:cstheme="majorBidi"/>
          <w:b/>
          <w:bCs/>
          <w:sz w:val="26"/>
          <w:szCs w:val="26"/>
        </w:rPr>
        <w:t xml:space="preserve">D.2. </w:t>
      </w:r>
      <w:r w:rsidR="00610C23">
        <w:rPr>
          <w:rFonts w:eastAsiaTheme="majorEastAsia" w:cstheme="majorBidi"/>
          <w:b/>
          <w:bCs/>
          <w:sz w:val="26"/>
          <w:szCs w:val="26"/>
        </w:rPr>
        <w:t>Testing Table</w:t>
      </w:r>
    </w:p>
    <w:p w:rsidR="00610C23" w:rsidRDefault="00610C23" w:rsidP="00610C23">
      <w:pPr>
        <w:rPr>
          <w:rFonts w:eastAsiaTheme="majorEastAsia" w:cstheme="majorBidi"/>
          <w:b/>
          <w:bCs/>
          <w:sz w:val="26"/>
          <w:szCs w:val="26"/>
        </w:rPr>
      </w:pPr>
    </w:p>
    <w:tbl>
      <w:tblPr>
        <w:tblStyle w:val="TableGrid"/>
        <w:tblW w:w="8534" w:type="dxa"/>
        <w:tblLayout w:type="fixed"/>
        <w:tblLook w:val="04A0"/>
      </w:tblPr>
      <w:tblGrid>
        <w:gridCol w:w="977"/>
        <w:gridCol w:w="2525"/>
        <w:gridCol w:w="1993"/>
        <w:gridCol w:w="1984"/>
        <w:gridCol w:w="1055"/>
      </w:tblGrid>
      <w:tr w:rsidR="00163FE8" w:rsidTr="00513103">
        <w:trPr>
          <w:trHeight w:val="401"/>
        </w:trPr>
        <w:tc>
          <w:tcPr>
            <w:tcW w:w="977" w:type="dxa"/>
          </w:tcPr>
          <w:p w:rsidR="00163FE8" w:rsidRPr="00163FE8" w:rsidRDefault="00163FE8" w:rsidP="00163FE8">
            <w:pPr>
              <w:jc w:val="center"/>
              <w:rPr>
                <w:rFonts w:eastAsiaTheme="majorEastAsia" w:cstheme="majorBidi"/>
                <w:b/>
                <w:bCs/>
                <w:szCs w:val="22"/>
              </w:rPr>
            </w:pPr>
            <w:r w:rsidRPr="00163FE8">
              <w:rPr>
                <w:rFonts w:eastAsiaTheme="majorEastAsia" w:cstheme="majorBidi"/>
                <w:b/>
                <w:bCs/>
                <w:szCs w:val="22"/>
              </w:rPr>
              <w:t>Test No</w:t>
            </w:r>
            <w:r>
              <w:rPr>
                <w:rFonts w:eastAsiaTheme="majorEastAsia" w:cstheme="majorBidi"/>
                <w:b/>
                <w:bCs/>
                <w:szCs w:val="22"/>
              </w:rPr>
              <w:t>.</w:t>
            </w:r>
          </w:p>
        </w:tc>
        <w:tc>
          <w:tcPr>
            <w:tcW w:w="2525" w:type="dxa"/>
          </w:tcPr>
          <w:p w:rsidR="00163FE8" w:rsidRPr="00163FE8" w:rsidRDefault="00163FE8" w:rsidP="00163FE8">
            <w:pPr>
              <w:jc w:val="center"/>
              <w:rPr>
                <w:rFonts w:eastAsiaTheme="majorEastAsia" w:cstheme="majorBidi"/>
                <w:b/>
                <w:bCs/>
                <w:szCs w:val="22"/>
              </w:rPr>
            </w:pPr>
            <w:r w:rsidRPr="00163FE8">
              <w:rPr>
                <w:rFonts w:eastAsiaTheme="majorEastAsia" w:cstheme="majorBidi"/>
                <w:b/>
                <w:bCs/>
                <w:szCs w:val="22"/>
              </w:rPr>
              <w:t>Test Details</w:t>
            </w:r>
          </w:p>
        </w:tc>
        <w:tc>
          <w:tcPr>
            <w:tcW w:w="1993" w:type="dxa"/>
          </w:tcPr>
          <w:p w:rsidR="00163FE8" w:rsidRPr="00163FE8" w:rsidRDefault="00163FE8" w:rsidP="00163FE8">
            <w:pPr>
              <w:jc w:val="center"/>
              <w:rPr>
                <w:rFonts w:eastAsiaTheme="majorEastAsia" w:cstheme="majorBidi"/>
                <w:b/>
                <w:bCs/>
                <w:szCs w:val="22"/>
              </w:rPr>
            </w:pPr>
            <w:r w:rsidRPr="00163FE8">
              <w:rPr>
                <w:rFonts w:eastAsiaTheme="majorEastAsia" w:cstheme="majorBidi"/>
                <w:b/>
                <w:bCs/>
                <w:szCs w:val="22"/>
              </w:rPr>
              <w:t>Expected Result</w:t>
            </w:r>
          </w:p>
        </w:tc>
        <w:tc>
          <w:tcPr>
            <w:tcW w:w="1984" w:type="dxa"/>
          </w:tcPr>
          <w:p w:rsidR="00163FE8" w:rsidRPr="00163FE8" w:rsidRDefault="00163FE8" w:rsidP="00163FE8">
            <w:pPr>
              <w:jc w:val="center"/>
              <w:rPr>
                <w:rFonts w:eastAsiaTheme="majorEastAsia" w:cstheme="majorBidi"/>
                <w:b/>
                <w:bCs/>
                <w:szCs w:val="22"/>
              </w:rPr>
            </w:pPr>
            <w:r w:rsidRPr="00163FE8">
              <w:rPr>
                <w:rFonts w:eastAsiaTheme="majorEastAsia" w:cstheme="majorBidi"/>
                <w:b/>
                <w:bCs/>
                <w:szCs w:val="22"/>
              </w:rPr>
              <w:t>Actual Result</w:t>
            </w:r>
          </w:p>
        </w:tc>
        <w:tc>
          <w:tcPr>
            <w:tcW w:w="1055" w:type="dxa"/>
            <w:tcBorders>
              <w:bottom w:val="single" w:sz="4" w:space="0" w:color="auto"/>
            </w:tcBorders>
          </w:tcPr>
          <w:p w:rsidR="00163FE8" w:rsidRPr="00163FE8" w:rsidRDefault="00163FE8" w:rsidP="00163FE8">
            <w:pPr>
              <w:jc w:val="center"/>
              <w:rPr>
                <w:rFonts w:eastAsiaTheme="majorEastAsia" w:cstheme="majorBidi"/>
                <w:b/>
                <w:bCs/>
                <w:szCs w:val="22"/>
              </w:rPr>
            </w:pPr>
            <w:r w:rsidRPr="00163FE8">
              <w:rPr>
                <w:rFonts w:eastAsiaTheme="majorEastAsia" w:cstheme="majorBidi"/>
                <w:b/>
                <w:bCs/>
                <w:szCs w:val="22"/>
              </w:rPr>
              <w:t>Pass/</w:t>
            </w:r>
            <w:r w:rsidR="004A7C86">
              <w:rPr>
                <w:rFonts w:eastAsiaTheme="majorEastAsia" w:cstheme="majorBidi"/>
                <w:b/>
                <w:bCs/>
                <w:szCs w:val="22"/>
              </w:rPr>
              <w:t xml:space="preserve"> </w:t>
            </w:r>
            <w:r w:rsidRPr="00163FE8">
              <w:rPr>
                <w:rFonts w:eastAsiaTheme="majorEastAsia" w:cstheme="majorBidi"/>
                <w:b/>
                <w:bCs/>
                <w:szCs w:val="22"/>
              </w:rPr>
              <w:t>Fail</w:t>
            </w:r>
          </w:p>
        </w:tc>
      </w:tr>
      <w:tr w:rsidR="00513103" w:rsidRPr="00B65EE3" w:rsidTr="00513103">
        <w:trPr>
          <w:trHeight w:val="359"/>
        </w:trPr>
        <w:tc>
          <w:tcPr>
            <w:tcW w:w="977" w:type="dxa"/>
            <w:vAlign w:val="center"/>
          </w:tcPr>
          <w:p w:rsidR="00163FE8" w:rsidRPr="00923B4B" w:rsidRDefault="00B65EE3" w:rsidP="00EE7D8E">
            <w:pPr>
              <w:jc w:val="center"/>
              <w:rPr>
                <w:rFonts w:eastAsiaTheme="majorEastAsia" w:cstheme="majorBidi"/>
                <w:b/>
                <w:bCs/>
                <w:szCs w:val="22"/>
              </w:rPr>
            </w:pPr>
            <w:r w:rsidRPr="00923B4B">
              <w:rPr>
                <w:rFonts w:eastAsiaTheme="majorEastAsia" w:cstheme="majorBidi"/>
                <w:b/>
                <w:bCs/>
                <w:szCs w:val="22"/>
              </w:rPr>
              <w:t>1</w:t>
            </w:r>
          </w:p>
        </w:tc>
        <w:tc>
          <w:tcPr>
            <w:tcW w:w="2525" w:type="dxa"/>
            <w:vAlign w:val="center"/>
          </w:tcPr>
          <w:p w:rsidR="00163FE8" w:rsidRPr="00BA0C41" w:rsidRDefault="00BA0C41" w:rsidP="00E92EA6">
            <w:pPr>
              <w:jc w:val="center"/>
              <w:rPr>
                <w:rFonts w:eastAsiaTheme="majorEastAsia" w:cstheme="majorBidi"/>
                <w:bCs/>
                <w:szCs w:val="22"/>
              </w:rPr>
            </w:pPr>
            <w:r w:rsidRPr="00BA0C41">
              <w:rPr>
                <w:rFonts w:eastAsiaTheme="majorEastAsia" w:cstheme="majorBidi"/>
                <w:bCs/>
                <w:szCs w:val="22"/>
              </w:rPr>
              <w:t>Home screen displayed correctly.</w:t>
            </w:r>
          </w:p>
        </w:tc>
        <w:tc>
          <w:tcPr>
            <w:tcW w:w="1993" w:type="dxa"/>
          </w:tcPr>
          <w:p w:rsidR="00163FE8" w:rsidRPr="00BA0C41" w:rsidRDefault="00EE7D8E" w:rsidP="00610C23">
            <w:pPr>
              <w:rPr>
                <w:rFonts w:eastAsiaTheme="majorEastAsia" w:cstheme="majorBidi"/>
                <w:bCs/>
                <w:szCs w:val="22"/>
              </w:rPr>
            </w:pPr>
            <w:r>
              <w:rPr>
                <w:rFonts w:eastAsiaTheme="majorEastAsia" w:cstheme="majorBidi"/>
                <w:bCs/>
                <w:szCs w:val="22"/>
              </w:rPr>
              <w:t>Screen d</w:t>
            </w:r>
            <w:r w:rsidR="00BA0C41" w:rsidRPr="00BA0C41">
              <w:rPr>
                <w:rFonts w:eastAsiaTheme="majorEastAsia" w:cstheme="majorBidi"/>
                <w:bCs/>
                <w:szCs w:val="22"/>
              </w:rPr>
              <w:t>isplayed correctly</w:t>
            </w:r>
          </w:p>
        </w:tc>
        <w:tc>
          <w:tcPr>
            <w:tcW w:w="1984" w:type="dxa"/>
          </w:tcPr>
          <w:p w:rsidR="00163FE8" w:rsidRPr="00BA0C41" w:rsidRDefault="00EE7D8E" w:rsidP="00610C23">
            <w:pPr>
              <w:rPr>
                <w:rFonts w:eastAsiaTheme="majorEastAsia" w:cstheme="majorBidi"/>
                <w:bCs/>
                <w:szCs w:val="22"/>
              </w:rPr>
            </w:pPr>
            <w:r>
              <w:rPr>
                <w:rFonts w:eastAsiaTheme="majorEastAsia" w:cstheme="majorBidi"/>
                <w:bCs/>
                <w:szCs w:val="22"/>
              </w:rPr>
              <w:t>Screen d</w:t>
            </w:r>
            <w:r w:rsidRPr="00BA0C41">
              <w:rPr>
                <w:rFonts w:eastAsiaTheme="majorEastAsia" w:cstheme="majorBidi"/>
                <w:bCs/>
                <w:szCs w:val="22"/>
              </w:rPr>
              <w:t>isplayed correctly</w:t>
            </w:r>
          </w:p>
        </w:tc>
        <w:tc>
          <w:tcPr>
            <w:tcW w:w="1055" w:type="dxa"/>
            <w:shd w:val="solid" w:color="00B050" w:fill="auto"/>
            <w:vAlign w:val="center"/>
          </w:tcPr>
          <w:p w:rsidR="00163FE8" w:rsidRPr="00BA0C41" w:rsidRDefault="00BA0C41" w:rsidP="00BA0C41">
            <w:pPr>
              <w:jc w:val="center"/>
              <w:rPr>
                <w:rFonts w:eastAsiaTheme="majorEastAsia" w:cstheme="majorBidi"/>
                <w:bCs/>
                <w:szCs w:val="22"/>
              </w:rPr>
            </w:pPr>
            <w:r>
              <w:rPr>
                <w:rFonts w:eastAsiaTheme="majorEastAsia" w:cstheme="majorBidi"/>
                <w:bCs/>
                <w:szCs w:val="22"/>
              </w:rPr>
              <w:t>Pass</w:t>
            </w:r>
          </w:p>
        </w:tc>
      </w:tr>
      <w:tr w:rsidR="00513103" w:rsidRPr="00B65EE3" w:rsidTr="00513103">
        <w:trPr>
          <w:trHeight w:val="359"/>
        </w:trPr>
        <w:tc>
          <w:tcPr>
            <w:tcW w:w="977" w:type="dxa"/>
            <w:vAlign w:val="center"/>
          </w:tcPr>
          <w:p w:rsidR="00163FE8" w:rsidRPr="00923B4B" w:rsidRDefault="00B65EE3" w:rsidP="00EE7D8E">
            <w:pPr>
              <w:jc w:val="center"/>
              <w:rPr>
                <w:rFonts w:eastAsiaTheme="majorEastAsia" w:cstheme="majorBidi"/>
                <w:b/>
                <w:bCs/>
                <w:szCs w:val="22"/>
              </w:rPr>
            </w:pPr>
            <w:r w:rsidRPr="00923B4B">
              <w:rPr>
                <w:rFonts w:eastAsiaTheme="majorEastAsia" w:cstheme="majorBidi"/>
                <w:b/>
                <w:bCs/>
                <w:szCs w:val="22"/>
              </w:rPr>
              <w:t>2</w:t>
            </w:r>
          </w:p>
        </w:tc>
        <w:tc>
          <w:tcPr>
            <w:tcW w:w="2525" w:type="dxa"/>
            <w:vAlign w:val="center"/>
          </w:tcPr>
          <w:p w:rsidR="00163FE8" w:rsidRPr="00BA0C41" w:rsidRDefault="00EE5EB1" w:rsidP="00E92EA6">
            <w:pPr>
              <w:jc w:val="center"/>
              <w:rPr>
                <w:rFonts w:eastAsiaTheme="majorEastAsia" w:cstheme="majorBidi"/>
                <w:bCs/>
                <w:szCs w:val="22"/>
              </w:rPr>
            </w:pPr>
            <w:r>
              <w:rPr>
                <w:rFonts w:eastAsiaTheme="majorEastAsia" w:cstheme="majorBidi"/>
                <w:bCs/>
                <w:szCs w:val="22"/>
              </w:rPr>
              <w:t>Click ‘u</w:t>
            </w:r>
            <w:r w:rsidR="00BA0C41">
              <w:rPr>
                <w:rFonts w:eastAsiaTheme="majorEastAsia" w:cstheme="majorBidi"/>
                <w:bCs/>
                <w:szCs w:val="22"/>
              </w:rPr>
              <w:t>se current location</w:t>
            </w:r>
            <w:r>
              <w:rPr>
                <w:rFonts w:eastAsiaTheme="majorEastAsia" w:cstheme="majorBidi"/>
                <w:bCs/>
                <w:szCs w:val="22"/>
              </w:rPr>
              <w:t>’</w:t>
            </w:r>
            <w:r w:rsidR="00BA0C41">
              <w:rPr>
                <w:rFonts w:eastAsiaTheme="majorEastAsia" w:cstheme="majorBidi"/>
                <w:bCs/>
                <w:szCs w:val="22"/>
              </w:rPr>
              <w:t xml:space="preserve"> button</w:t>
            </w:r>
            <w:r w:rsidR="00923B4B">
              <w:rPr>
                <w:rFonts w:eastAsiaTheme="majorEastAsia" w:cstheme="majorBidi"/>
                <w:bCs/>
                <w:szCs w:val="22"/>
              </w:rPr>
              <w:t xml:space="preserve"> on the </w:t>
            </w:r>
            <w:r>
              <w:rPr>
                <w:rFonts w:eastAsiaTheme="majorEastAsia" w:cstheme="majorBidi"/>
                <w:bCs/>
                <w:szCs w:val="22"/>
              </w:rPr>
              <w:t xml:space="preserve">app </w:t>
            </w:r>
            <w:r w:rsidR="00923B4B">
              <w:rPr>
                <w:rFonts w:eastAsiaTheme="majorEastAsia" w:cstheme="majorBidi"/>
                <w:bCs/>
                <w:szCs w:val="22"/>
              </w:rPr>
              <w:t>home screen</w:t>
            </w:r>
          </w:p>
        </w:tc>
        <w:tc>
          <w:tcPr>
            <w:tcW w:w="1993" w:type="dxa"/>
          </w:tcPr>
          <w:p w:rsidR="00163FE8" w:rsidRPr="00BA0C41" w:rsidRDefault="00BA0C41" w:rsidP="00BA0C41">
            <w:pPr>
              <w:rPr>
                <w:rFonts w:eastAsiaTheme="majorEastAsia" w:cstheme="majorBidi"/>
                <w:bCs/>
                <w:szCs w:val="22"/>
              </w:rPr>
            </w:pPr>
            <w:r>
              <w:rPr>
                <w:rFonts w:eastAsiaTheme="majorEastAsia" w:cstheme="majorBidi"/>
                <w:bCs/>
                <w:szCs w:val="22"/>
              </w:rPr>
              <w:t>Forwarded on to main menu, category selected lists places relative to user’s location.</w:t>
            </w:r>
          </w:p>
        </w:tc>
        <w:tc>
          <w:tcPr>
            <w:tcW w:w="1984" w:type="dxa"/>
          </w:tcPr>
          <w:p w:rsidR="00163FE8" w:rsidRPr="00BA0C41" w:rsidRDefault="00BA0C41" w:rsidP="00610C23">
            <w:pPr>
              <w:rPr>
                <w:rFonts w:eastAsiaTheme="majorEastAsia" w:cstheme="majorBidi"/>
                <w:bCs/>
                <w:szCs w:val="22"/>
              </w:rPr>
            </w:pPr>
            <w:r>
              <w:rPr>
                <w:rFonts w:eastAsiaTheme="majorEastAsia" w:cstheme="majorBidi"/>
                <w:bCs/>
                <w:szCs w:val="22"/>
              </w:rPr>
              <w:t>Main menu displayed. Correct places for user’s location found.</w:t>
            </w:r>
          </w:p>
        </w:tc>
        <w:tc>
          <w:tcPr>
            <w:tcW w:w="1055" w:type="dxa"/>
            <w:shd w:val="solid" w:color="00B050" w:fill="auto"/>
            <w:vAlign w:val="center"/>
          </w:tcPr>
          <w:p w:rsidR="00163FE8" w:rsidRPr="00BA0C41" w:rsidRDefault="00BA0C41" w:rsidP="00BA0C41">
            <w:pPr>
              <w:jc w:val="center"/>
              <w:rPr>
                <w:rFonts w:eastAsiaTheme="majorEastAsia" w:cstheme="majorBidi"/>
                <w:bCs/>
                <w:szCs w:val="22"/>
              </w:rPr>
            </w:pPr>
            <w:r>
              <w:rPr>
                <w:rFonts w:eastAsiaTheme="majorEastAsia" w:cstheme="majorBidi"/>
                <w:bCs/>
                <w:szCs w:val="22"/>
              </w:rPr>
              <w:t>Pass</w:t>
            </w:r>
          </w:p>
        </w:tc>
      </w:tr>
      <w:tr w:rsidR="00513103" w:rsidRPr="00B65EE3" w:rsidTr="00513103">
        <w:trPr>
          <w:trHeight w:val="359"/>
        </w:trPr>
        <w:tc>
          <w:tcPr>
            <w:tcW w:w="977" w:type="dxa"/>
            <w:vAlign w:val="center"/>
          </w:tcPr>
          <w:p w:rsidR="00163FE8" w:rsidRPr="00923B4B" w:rsidRDefault="00B65EE3" w:rsidP="00EE7D8E">
            <w:pPr>
              <w:jc w:val="center"/>
              <w:rPr>
                <w:rFonts w:eastAsiaTheme="majorEastAsia" w:cstheme="majorBidi"/>
                <w:b/>
                <w:bCs/>
                <w:szCs w:val="22"/>
              </w:rPr>
            </w:pPr>
            <w:r w:rsidRPr="00923B4B">
              <w:rPr>
                <w:rFonts w:eastAsiaTheme="majorEastAsia" w:cstheme="majorBidi"/>
                <w:b/>
                <w:bCs/>
                <w:szCs w:val="22"/>
              </w:rPr>
              <w:t>3</w:t>
            </w:r>
          </w:p>
        </w:tc>
        <w:tc>
          <w:tcPr>
            <w:tcW w:w="2525" w:type="dxa"/>
            <w:vAlign w:val="center"/>
          </w:tcPr>
          <w:p w:rsidR="00163FE8" w:rsidRPr="00BA0C41" w:rsidRDefault="00BA0C41" w:rsidP="00E92EA6">
            <w:pPr>
              <w:jc w:val="center"/>
              <w:rPr>
                <w:rFonts w:eastAsiaTheme="majorEastAsia" w:cstheme="majorBidi"/>
                <w:bCs/>
                <w:szCs w:val="22"/>
              </w:rPr>
            </w:pPr>
            <w:r>
              <w:rPr>
                <w:rFonts w:eastAsiaTheme="majorEastAsia" w:cstheme="majorBidi"/>
                <w:bCs/>
                <w:szCs w:val="22"/>
              </w:rPr>
              <w:t>Enter location</w:t>
            </w:r>
            <w:r w:rsidR="00923B4B">
              <w:rPr>
                <w:rFonts w:eastAsiaTheme="majorEastAsia" w:cstheme="majorBidi"/>
                <w:bCs/>
                <w:szCs w:val="22"/>
              </w:rPr>
              <w:t xml:space="preserve"> manually on home screen</w:t>
            </w:r>
            <w:r w:rsidR="00EE7D8E">
              <w:rPr>
                <w:rFonts w:eastAsiaTheme="majorEastAsia" w:cstheme="majorBidi"/>
                <w:bCs/>
                <w:szCs w:val="22"/>
              </w:rPr>
              <w:t xml:space="preserve"> (Town/City/Postcode)</w:t>
            </w:r>
          </w:p>
        </w:tc>
        <w:tc>
          <w:tcPr>
            <w:tcW w:w="1993" w:type="dxa"/>
          </w:tcPr>
          <w:p w:rsidR="00163FE8" w:rsidRPr="00BA0C41" w:rsidRDefault="00BA0C41" w:rsidP="00A26258">
            <w:pPr>
              <w:rPr>
                <w:rFonts w:eastAsiaTheme="majorEastAsia" w:cstheme="majorBidi"/>
                <w:bCs/>
                <w:szCs w:val="22"/>
              </w:rPr>
            </w:pPr>
            <w:r>
              <w:rPr>
                <w:rFonts w:eastAsiaTheme="majorEastAsia" w:cstheme="majorBidi"/>
                <w:bCs/>
                <w:szCs w:val="22"/>
              </w:rPr>
              <w:t>Forwarded on to main menu,</w:t>
            </w:r>
            <w:r w:rsidR="00A26258">
              <w:rPr>
                <w:rFonts w:eastAsiaTheme="majorEastAsia" w:cstheme="majorBidi"/>
                <w:bCs/>
                <w:szCs w:val="22"/>
              </w:rPr>
              <w:t xml:space="preserve"> place listed for </w:t>
            </w:r>
            <w:r>
              <w:rPr>
                <w:rFonts w:eastAsiaTheme="majorEastAsia" w:cstheme="majorBidi"/>
                <w:bCs/>
                <w:szCs w:val="22"/>
              </w:rPr>
              <w:t>category selected relative to location entered.</w:t>
            </w:r>
          </w:p>
        </w:tc>
        <w:tc>
          <w:tcPr>
            <w:tcW w:w="1984" w:type="dxa"/>
          </w:tcPr>
          <w:p w:rsidR="00163FE8" w:rsidRPr="00BA0C41" w:rsidRDefault="00BA0C41" w:rsidP="00610C23">
            <w:pPr>
              <w:rPr>
                <w:rFonts w:eastAsiaTheme="majorEastAsia" w:cstheme="majorBidi"/>
                <w:bCs/>
                <w:szCs w:val="22"/>
              </w:rPr>
            </w:pPr>
            <w:r>
              <w:rPr>
                <w:rFonts w:eastAsiaTheme="majorEastAsia" w:cstheme="majorBidi"/>
                <w:bCs/>
                <w:szCs w:val="22"/>
              </w:rPr>
              <w:t xml:space="preserve">Main menu displayed. Correct places </w:t>
            </w:r>
            <w:r w:rsidR="00A26258">
              <w:rPr>
                <w:rFonts w:eastAsiaTheme="majorEastAsia" w:cstheme="majorBidi"/>
                <w:bCs/>
                <w:szCs w:val="22"/>
              </w:rPr>
              <w:t xml:space="preserve">listed </w:t>
            </w:r>
            <w:r>
              <w:rPr>
                <w:rFonts w:eastAsiaTheme="majorEastAsia" w:cstheme="majorBidi"/>
                <w:bCs/>
                <w:szCs w:val="22"/>
              </w:rPr>
              <w:t>for location entered found.</w:t>
            </w:r>
          </w:p>
        </w:tc>
        <w:tc>
          <w:tcPr>
            <w:tcW w:w="1055" w:type="dxa"/>
            <w:shd w:val="solid" w:color="00B050" w:fill="auto"/>
            <w:vAlign w:val="center"/>
          </w:tcPr>
          <w:p w:rsidR="00163FE8" w:rsidRPr="00BA0C41" w:rsidRDefault="00BA0C41" w:rsidP="00BA0C41">
            <w:pPr>
              <w:jc w:val="center"/>
              <w:rPr>
                <w:rFonts w:eastAsiaTheme="majorEastAsia" w:cstheme="majorBidi"/>
                <w:bCs/>
                <w:szCs w:val="22"/>
              </w:rPr>
            </w:pPr>
            <w:r>
              <w:rPr>
                <w:rFonts w:eastAsiaTheme="majorEastAsia" w:cstheme="majorBidi"/>
                <w:bCs/>
                <w:szCs w:val="22"/>
              </w:rPr>
              <w:t>Pass</w:t>
            </w:r>
          </w:p>
        </w:tc>
      </w:tr>
      <w:tr w:rsidR="00A26258" w:rsidRPr="00B65EE3" w:rsidTr="00513103">
        <w:trPr>
          <w:trHeight w:val="359"/>
        </w:trPr>
        <w:tc>
          <w:tcPr>
            <w:tcW w:w="977" w:type="dxa"/>
            <w:vAlign w:val="center"/>
          </w:tcPr>
          <w:p w:rsidR="00A26258" w:rsidRPr="00923B4B" w:rsidRDefault="00A26258" w:rsidP="00EE7D8E">
            <w:pPr>
              <w:jc w:val="center"/>
              <w:rPr>
                <w:rFonts w:eastAsiaTheme="majorEastAsia" w:cstheme="majorBidi"/>
                <w:b/>
                <w:bCs/>
                <w:szCs w:val="22"/>
              </w:rPr>
            </w:pPr>
            <w:r w:rsidRPr="00923B4B">
              <w:rPr>
                <w:rFonts w:eastAsiaTheme="majorEastAsia" w:cstheme="majorBidi"/>
                <w:b/>
                <w:bCs/>
                <w:szCs w:val="22"/>
              </w:rPr>
              <w:t>4</w:t>
            </w:r>
          </w:p>
        </w:tc>
        <w:tc>
          <w:tcPr>
            <w:tcW w:w="2525" w:type="dxa"/>
            <w:vAlign w:val="center"/>
          </w:tcPr>
          <w:p w:rsidR="00A26258" w:rsidRDefault="00A26258" w:rsidP="00E92EA6">
            <w:pPr>
              <w:jc w:val="center"/>
              <w:rPr>
                <w:rFonts w:eastAsiaTheme="majorEastAsia" w:cstheme="majorBidi"/>
                <w:bCs/>
                <w:szCs w:val="22"/>
              </w:rPr>
            </w:pPr>
            <w:r>
              <w:rPr>
                <w:rFonts w:eastAsiaTheme="majorEastAsia" w:cstheme="majorBidi"/>
                <w:bCs/>
                <w:szCs w:val="22"/>
              </w:rPr>
              <w:t>Main menu screen displayed correctly</w:t>
            </w:r>
          </w:p>
        </w:tc>
        <w:tc>
          <w:tcPr>
            <w:tcW w:w="1993" w:type="dxa"/>
          </w:tcPr>
          <w:p w:rsidR="00A26258" w:rsidRDefault="00EE7D8E" w:rsidP="00610C23">
            <w:pPr>
              <w:rPr>
                <w:rFonts w:eastAsiaTheme="majorEastAsia" w:cstheme="majorBidi"/>
                <w:bCs/>
                <w:szCs w:val="22"/>
              </w:rPr>
            </w:pPr>
            <w:r>
              <w:rPr>
                <w:rFonts w:eastAsiaTheme="majorEastAsia" w:cstheme="majorBidi"/>
                <w:bCs/>
                <w:szCs w:val="22"/>
              </w:rPr>
              <w:t>Screen d</w:t>
            </w:r>
            <w:r w:rsidRPr="00BA0C41">
              <w:rPr>
                <w:rFonts w:eastAsiaTheme="majorEastAsia" w:cstheme="majorBidi"/>
                <w:bCs/>
                <w:szCs w:val="22"/>
              </w:rPr>
              <w:t>isplayed correctly</w:t>
            </w:r>
          </w:p>
        </w:tc>
        <w:tc>
          <w:tcPr>
            <w:tcW w:w="1984" w:type="dxa"/>
          </w:tcPr>
          <w:p w:rsidR="00A26258" w:rsidRDefault="00EE7D8E" w:rsidP="00610C23">
            <w:pPr>
              <w:rPr>
                <w:rFonts w:eastAsiaTheme="majorEastAsia" w:cstheme="majorBidi"/>
                <w:bCs/>
                <w:szCs w:val="22"/>
              </w:rPr>
            </w:pPr>
            <w:r>
              <w:rPr>
                <w:rFonts w:eastAsiaTheme="majorEastAsia" w:cstheme="majorBidi"/>
                <w:bCs/>
                <w:szCs w:val="22"/>
              </w:rPr>
              <w:t>Screen d</w:t>
            </w:r>
            <w:r w:rsidRPr="00BA0C41">
              <w:rPr>
                <w:rFonts w:eastAsiaTheme="majorEastAsia" w:cstheme="majorBidi"/>
                <w:bCs/>
                <w:szCs w:val="22"/>
              </w:rPr>
              <w:t>isplayed correctly</w:t>
            </w:r>
          </w:p>
        </w:tc>
        <w:tc>
          <w:tcPr>
            <w:tcW w:w="1055" w:type="dxa"/>
            <w:shd w:val="solid" w:color="00B050" w:fill="auto"/>
            <w:vAlign w:val="center"/>
          </w:tcPr>
          <w:p w:rsidR="00A26258" w:rsidRDefault="00A26258" w:rsidP="00BA0C41">
            <w:pPr>
              <w:jc w:val="center"/>
              <w:rPr>
                <w:rFonts w:eastAsiaTheme="majorEastAsia" w:cstheme="majorBidi"/>
                <w:bCs/>
                <w:szCs w:val="22"/>
              </w:rPr>
            </w:pPr>
            <w:r>
              <w:rPr>
                <w:rFonts w:eastAsiaTheme="majorEastAsia" w:cstheme="majorBidi"/>
                <w:bCs/>
                <w:szCs w:val="22"/>
              </w:rPr>
              <w:t>Pass</w:t>
            </w:r>
          </w:p>
        </w:tc>
      </w:tr>
      <w:tr w:rsidR="00513103" w:rsidRPr="00B65EE3" w:rsidTr="00513103">
        <w:trPr>
          <w:trHeight w:val="359"/>
        </w:trPr>
        <w:tc>
          <w:tcPr>
            <w:tcW w:w="977" w:type="dxa"/>
            <w:vAlign w:val="center"/>
          </w:tcPr>
          <w:p w:rsidR="00163FE8" w:rsidRPr="00923B4B" w:rsidRDefault="00A26258" w:rsidP="00EE7D8E">
            <w:pPr>
              <w:jc w:val="center"/>
              <w:rPr>
                <w:rFonts w:eastAsiaTheme="majorEastAsia" w:cstheme="majorBidi"/>
                <w:b/>
                <w:bCs/>
                <w:szCs w:val="22"/>
              </w:rPr>
            </w:pPr>
            <w:r w:rsidRPr="00923B4B">
              <w:rPr>
                <w:rFonts w:eastAsiaTheme="majorEastAsia" w:cstheme="majorBidi"/>
                <w:b/>
                <w:bCs/>
                <w:szCs w:val="22"/>
              </w:rPr>
              <w:t>5</w:t>
            </w:r>
          </w:p>
        </w:tc>
        <w:tc>
          <w:tcPr>
            <w:tcW w:w="2525" w:type="dxa"/>
            <w:vAlign w:val="center"/>
          </w:tcPr>
          <w:p w:rsidR="00163FE8" w:rsidRPr="00BA0C41" w:rsidRDefault="00A26258" w:rsidP="00E92EA6">
            <w:pPr>
              <w:jc w:val="center"/>
              <w:rPr>
                <w:rFonts w:eastAsiaTheme="majorEastAsia" w:cstheme="majorBidi"/>
                <w:bCs/>
                <w:szCs w:val="22"/>
              </w:rPr>
            </w:pPr>
            <w:r>
              <w:rPr>
                <w:rFonts w:eastAsiaTheme="majorEastAsia" w:cstheme="majorBidi"/>
                <w:bCs/>
                <w:szCs w:val="22"/>
              </w:rPr>
              <w:t>Select Category</w:t>
            </w:r>
            <w:r w:rsidR="00923B4B">
              <w:rPr>
                <w:rFonts w:eastAsiaTheme="majorEastAsia" w:cstheme="majorBidi"/>
                <w:bCs/>
                <w:szCs w:val="22"/>
              </w:rPr>
              <w:t xml:space="preserve"> from main menu</w:t>
            </w:r>
          </w:p>
        </w:tc>
        <w:tc>
          <w:tcPr>
            <w:tcW w:w="1993" w:type="dxa"/>
          </w:tcPr>
          <w:p w:rsidR="00163FE8" w:rsidRPr="00BA0C41" w:rsidRDefault="00A26258" w:rsidP="00610C23">
            <w:pPr>
              <w:rPr>
                <w:rFonts w:eastAsiaTheme="majorEastAsia" w:cstheme="majorBidi"/>
                <w:bCs/>
                <w:szCs w:val="22"/>
              </w:rPr>
            </w:pPr>
            <w:r>
              <w:rPr>
                <w:rFonts w:eastAsiaTheme="majorEastAsia" w:cstheme="majorBidi"/>
                <w:bCs/>
                <w:szCs w:val="22"/>
              </w:rPr>
              <w:t>Category Selected.</w:t>
            </w:r>
            <w:r w:rsidR="00E92EA6">
              <w:rPr>
                <w:rFonts w:eastAsiaTheme="majorEastAsia" w:cstheme="majorBidi"/>
                <w:bCs/>
                <w:szCs w:val="22"/>
              </w:rPr>
              <w:t xml:space="preserve"> Place displayed for category selected.</w:t>
            </w:r>
          </w:p>
        </w:tc>
        <w:tc>
          <w:tcPr>
            <w:tcW w:w="1984" w:type="dxa"/>
          </w:tcPr>
          <w:p w:rsidR="00163FE8" w:rsidRPr="00BA0C41" w:rsidRDefault="00A26258" w:rsidP="00610C23">
            <w:pPr>
              <w:rPr>
                <w:rFonts w:eastAsiaTheme="majorEastAsia" w:cstheme="majorBidi"/>
                <w:bCs/>
                <w:szCs w:val="22"/>
              </w:rPr>
            </w:pPr>
            <w:r>
              <w:rPr>
                <w:rFonts w:eastAsiaTheme="majorEastAsia" w:cstheme="majorBidi"/>
                <w:bCs/>
                <w:szCs w:val="22"/>
              </w:rPr>
              <w:t>Category Selected.</w:t>
            </w:r>
            <w:r w:rsidR="00E92EA6">
              <w:rPr>
                <w:rFonts w:eastAsiaTheme="majorEastAsia" w:cstheme="majorBidi"/>
                <w:bCs/>
                <w:szCs w:val="22"/>
              </w:rPr>
              <w:t xml:space="preserve"> Place displayed for category selected.</w:t>
            </w:r>
          </w:p>
        </w:tc>
        <w:tc>
          <w:tcPr>
            <w:tcW w:w="1055" w:type="dxa"/>
            <w:shd w:val="solid" w:color="00B050" w:fill="auto"/>
            <w:vAlign w:val="center"/>
          </w:tcPr>
          <w:p w:rsidR="00163FE8" w:rsidRPr="00BA0C41" w:rsidRDefault="00A26258" w:rsidP="00BA0C41">
            <w:pPr>
              <w:jc w:val="center"/>
              <w:rPr>
                <w:rFonts w:eastAsiaTheme="majorEastAsia" w:cstheme="majorBidi"/>
                <w:bCs/>
                <w:szCs w:val="22"/>
              </w:rPr>
            </w:pPr>
            <w:r>
              <w:rPr>
                <w:rFonts w:eastAsiaTheme="majorEastAsia" w:cstheme="majorBidi"/>
                <w:bCs/>
                <w:szCs w:val="22"/>
              </w:rPr>
              <w:t>Pass</w:t>
            </w:r>
          </w:p>
        </w:tc>
      </w:tr>
      <w:tr w:rsidR="00513103" w:rsidRPr="00B65EE3" w:rsidTr="00513103">
        <w:trPr>
          <w:trHeight w:val="359"/>
        </w:trPr>
        <w:tc>
          <w:tcPr>
            <w:tcW w:w="977" w:type="dxa"/>
            <w:vAlign w:val="center"/>
          </w:tcPr>
          <w:p w:rsidR="00163FE8" w:rsidRPr="00923B4B" w:rsidRDefault="00A26258" w:rsidP="00EE7D8E">
            <w:pPr>
              <w:jc w:val="center"/>
              <w:rPr>
                <w:rFonts w:eastAsiaTheme="majorEastAsia" w:cstheme="majorBidi"/>
                <w:b/>
                <w:bCs/>
                <w:szCs w:val="22"/>
              </w:rPr>
            </w:pPr>
            <w:r w:rsidRPr="00923B4B">
              <w:rPr>
                <w:rFonts w:eastAsiaTheme="majorEastAsia" w:cstheme="majorBidi"/>
                <w:b/>
                <w:bCs/>
                <w:szCs w:val="22"/>
              </w:rPr>
              <w:t>6</w:t>
            </w:r>
          </w:p>
        </w:tc>
        <w:tc>
          <w:tcPr>
            <w:tcW w:w="2525" w:type="dxa"/>
            <w:vAlign w:val="center"/>
          </w:tcPr>
          <w:p w:rsidR="00163FE8" w:rsidRPr="00BA0C41" w:rsidRDefault="00E92EA6" w:rsidP="00E92EA6">
            <w:pPr>
              <w:jc w:val="center"/>
              <w:rPr>
                <w:rFonts w:eastAsiaTheme="majorEastAsia" w:cstheme="majorBidi"/>
                <w:bCs/>
                <w:szCs w:val="22"/>
              </w:rPr>
            </w:pPr>
            <w:r>
              <w:rPr>
                <w:rFonts w:eastAsiaTheme="majorEastAsia" w:cstheme="majorBidi"/>
                <w:bCs/>
                <w:szCs w:val="22"/>
              </w:rPr>
              <w:t>Places list page displayed correctly. For category selected.</w:t>
            </w:r>
          </w:p>
        </w:tc>
        <w:tc>
          <w:tcPr>
            <w:tcW w:w="1993" w:type="dxa"/>
          </w:tcPr>
          <w:p w:rsidR="00163FE8" w:rsidRPr="00BA0C41" w:rsidRDefault="00EE7D8E" w:rsidP="00610C23">
            <w:pPr>
              <w:rPr>
                <w:rFonts w:eastAsiaTheme="majorEastAsia" w:cstheme="majorBidi"/>
                <w:bCs/>
                <w:szCs w:val="22"/>
              </w:rPr>
            </w:pPr>
            <w:r>
              <w:rPr>
                <w:rFonts w:eastAsiaTheme="majorEastAsia" w:cstheme="majorBidi"/>
                <w:bCs/>
                <w:szCs w:val="22"/>
              </w:rPr>
              <w:t>Screen d</w:t>
            </w:r>
            <w:r w:rsidRPr="00BA0C41">
              <w:rPr>
                <w:rFonts w:eastAsiaTheme="majorEastAsia" w:cstheme="majorBidi"/>
                <w:bCs/>
                <w:szCs w:val="22"/>
              </w:rPr>
              <w:t>isplayed correctly</w:t>
            </w:r>
          </w:p>
        </w:tc>
        <w:tc>
          <w:tcPr>
            <w:tcW w:w="1984" w:type="dxa"/>
          </w:tcPr>
          <w:p w:rsidR="00163FE8" w:rsidRPr="00BA0C41" w:rsidRDefault="00EE7D8E" w:rsidP="00610C23">
            <w:pPr>
              <w:rPr>
                <w:rFonts w:eastAsiaTheme="majorEastAsia" w:cstheme="majorBidi"/>
                <w:bCs/>
                <w:szCs w:val="22"/>
              </w:rPr>
            </w:pPr>
            <w:r>
              <w:rPr>
                <w:rFonts w:eastAsiaTheme="majorEastAsia" w:cstheme="majorBidi"/>
                <w:bCs/>
                <w:szCs w:val="22"/>
              </w:rPr>
              <w:t>Screen d</w:t>
            </w:r>
            <w:r w:rsidRPr="00BA0C41">
              <w:rPr>
                <w:rFonts w:eastAsiaTheme="majorEastAsia" w:cstheme="majorBidi"/>
                <w:bCs/>
                <w:szCs w:val="22"/>
              </w:rPr>
              <w:t>isplayed correctly</w:t>
            </w:r>
          </w:p>
        </w:tc>
        <w:tc>
          <w:tcPr>
            <w:tcW w:w="1055" w:type="dxa"/>
            <w:shd w:val="solid" w:color="00B050" w:fill="auto"/>
            <w:vAlign w:val="center"/>
          </w:tcPr>
          <w:p w:rsidR="00163FE8" w:rsidRPr="00BA0C41" w:rsidRDefault="00E92EA6" w:rsidP="00BA0C41">
            <w:pPr>
              <w:jc w:val="center"/>
              <w:rPr>
                <w:rFonts w:eastAsiaTheme="majorEastAsia" w:cstheme="majorBidi"/>
                <w:bCs/>
                <w:szCs w:val="22"/>
              </w:rPr>
            </w:pPr>
            <w:r>
              <w:rPr>
                <w:rFonts w:eastAsiaTheme="majorEastAsia" w:cstheme="majorBidi"/>
                <w:bCs/>
                <w:szCs w:val="22"/>
              </w:rPr>
              <w:t>Pass</w:t>
            </w:r>
          </w:p>
        </w:tc>
      </w:tr>
      <w:tr w:rsidR="00513103" w:rsidRPr="00B65EE3" w:rsidTr="00513103">
        <w:trPr>
          <w:trHeight w:val="359"/>
        </w:trPr>
        <w:tc>
          <w:tcPr>
            <w:tcW w:w="977" w:type="dxa"/>
            <w:vAlign w:val="center"/>
          </w:tcPr>
          <w:p w:rsidR="00163FE8" w:rsidRPr="00923B4B" w:rsidRDefault="00A26258" w:rsidP="00EE7D8E">
            <w:pPr>
              <w:jc w:val="center"/>
              <w:rPr>
                <w:rFonts w:eastAsiaTheme="majorEastAsia" w:cstheme="majorBidi"/>
                <w:b/>
                <w:bCs/>
                <w:szCs w:val="22"/>
              </w:rPr>
            </w:pPr>
            <w:r w:rsidRPr="00923B4B">
              <w:rPr>
                <w:rFonts w:eastAsiaTheme="majorEastAsia" w:cstheme="majorBidi"/>
                <w:b/>
                <w:bCs/>
                <w:szCs w:val="22"/>
              </w:rPr>
              <w:t>7</w:t>
            </w:r>
          </w:p>
        </w:tc>
        <w:tc>
          <w:tcPr>
            <w:tcW w:w="2525" w:type="dxa"/>
            <w:vAlign w:val="center"/>
          </w:tcPr>
          <w:p w:rsidR="00163FE8" w:rsidRPr="00BA0C41" w:rsidRDefault="00EE5EB1" w:rsidP="00E92EA6">
            <w:pPr>
              <w:jc w:val="center"/>
              <w:rPr>
                <w:rFonts w:eastAsiaTheme="majorEastAsia" w:cstheme="majorBidi"/>
                <w:bCs/>
                <w:szCs w:val="22"/>
              </w:rPr>
            </w:pPr>
            <w:r>
              <w:rPr>
                <w:rFonts w:eastAsiaTheme="majorEastAsia" w:cstheme="majorBidi"/>
                <w:bCs/>
                <w:szCs w:val="22"/>
              </w:rPr>
              <w:t>Click ‘Show All P</w:t>
            </w:r>
            <w:r w:rsidR="00E92EA6">
              <w:rPr>
                <w:rFonts w:eastAsiaTheme="majorEastAsia" w:cstheme="majorBidi"/>
                <w:bCs/>
                <w:szCs w:val="22"/>
              </w:rPr>
              <w:t>laces</w:t>
            </w:r>
            <w:r>
              <w:rPr>
                <w:rFonts w:eastAsiaTheme="majorEastAsia" w:cstheme="majorBidi"/>
                <w:bCs/>
                <w:szCs w:val="22"/>
              </w:rPr>
              <w:t xml:space="preserve"> on a Map’</w:t>
            </w:r>
            <w:r w:rsidR="00E92EA6">
              <w:rPr>
                <w:rFonts w:eastAsiaTheme="majorEastAsia" w:cstheme="majorBidi"/>
                <w:bCs/>
                <w:szCs w:val="22"/>
              </w:rPr>
              <w:t xml:space="preserve"> button</w:t>
            </w:r>
          </w:p>
        </w:tc>
        <w:tc>
          <w:tcPr>
            <w:tcW w:w="1993" w:type="dxa"/>
          </w:tcPr>
          <w:p w:rsidR="00163FE8" w:rsidRPr="00BA0C41" w:rsidRDefault="00E92EA6" w:rsidP="00610C23">
            <w:pPr>
              <w:rPr>
                <w:rFonts w:eastAsiaTheme="majorEastAsia" w:cstheme="majorBidi"/>
                <w:bCs/>
                <w:szCs w:val="22"/>
              </w:rPr>
            </w:pPr>
            <w:r>
              <w:rPr>
                <w:rFonts w:eastAsiaTheme="majorEastAsia" w:cstheme="majorBidi"/>
                <w:bCs/>
                <w:szCs w:val="22"/>
              </w:rPr>
              <w:t>Map view displayed. Markers added to the map for all places in the list</w:t>
            </w:r>
          </w:p>
        </w:tc>
        <w:tc>
          <w:tcPr>
            <w:tcW w:w="1984" w:type="dxa"/>
          </w:tcPr>
          <w:p w:rsidR="00163FE8" w:rsidRPr="00BA0C41" w:rsidRDefault="00E92EA6" w:rsidP="00610C23">
            <w:pPr>
              <w:rPr>
                <w:rFonts w:eastAsiaTheme="majorEastAsia" w:cstheme="majorBidi"/>
                <w:bCs/>
                <w:szCs w:val="22"/>
              </w:rPr>
            </w:pPr>
            <w:r>
              <w:rPr>
                <w:rFonts w:eastAsiaTheme="majorEastAsia" w:cstheme="majorBidi"/>
                <w:bCs/>
                <w:szCs w:val="22"/>
              </w:rPr>
              <w:t xml:space="preserve">Map displayed. All markers for places in the list were present </w:t>
            </w:r>
          </w:p>
        </w:tc>
        <w:tc>
          <w:tcPr>
            <w:tcW w:w="1055" w:type="dxa"/>
            <w:shd w:val="solid" w:color="00B050" w:fill="auto"/>
            <w:vAlign w:val="center"/>
          </w:tcPr>
          <w:p w:rsidR="00163FE8" w:rsidRPr="00BA0C41" w:rsidRDefault="00E92EA6" w:rsidP="00BA0C41">
            <w:pPr>
              <w:jc w:val="center"/>
              <w:rPr>
                <w:rFonts w:eastAsiaTheme="majorEastAsia" w:cstheme="majorBidi"/>
                <w:bCs/>
                <w:szCs w:val="22"/>
              </w:rPr>
            </w:pPr>
            <w:r>
              <w:rPr>
                <w:rFonts w:eastAsiaTheme="majorEastAsia" w:cstheme="majorBidi"/>
                <w:bCs/>
                <w:szCs w:val="22"/>
              </w:rPr>
              <w:t>Pass</w:t>
            </w:r>
          </w:p>
        </w:tc>
      </w:tr>
      <w:tr w:rsidR="00513103" w:rsidRPr="00B65EE3" w:rsidTr="00513103">
        <w:trPr>
          <w:trHeight w:val="374"/>
        </w:trPr>
        <w:tc>
          <w:tcPr>
            <w:tcW w:w="977" w:type="dxa"/>
            <w:vAlign w:val="center"/>
          </w:tcPr>
          <w:p w:rsidR="00163FE8" w:rsidRPr="00923B4B" w:rsidRDefault="00A26258" w:rsidP="00EE7D8E">
            <w:pPr>
              <w:jc w:val="center"/>
              <w:rPr>
                <w:rFonts w:eastAsiaTheme="majorEastAsia" w:cstheme="majorBidi"/>
                <w:b/>
                <w:bCs/>
                <w:szCs w:val="22"/>
              </w:rPr>
            </w:pPr>
            <w:r w:rsidRPr="00923B4B">
              <w:rPr>
                <w:rFonts w:eastAsiaTheme="majorEastAsia" w:cstheme="majorBidi"/>
                <w:b/>
                <w:bCs/>
                <w:szCs w:val="22"/>
              </w:rPr>
              <w:t>8</w:t>
            </w:r>
          </w:p>
        </w:tc>
        <w:tc>
          <w:tcPr>
            <w:tcW w:w="2525" w:type="dxa"/>
            <w:vAlign w:val="center"/>
          </w:tcPr>
          <w:p w:rsidR="00163FE8" w:rsidRPr="00BA0C41" w:rsidRDefault="00923B4B" w:rsidP="00E92EA6">
            <w:pPr>
              <w:jc w:val="center"/>
              <w:rPr>
                <w:rFonts w:eastAsiaTheme="majorEastAsia" w:cstheme="majorBidi"/>
                <w:bCs/>
                <w:szCs w:val="22"/>
              </w:rPr>
            </w:pPr>
            <w:r>
              <w:rPr>
                <w:rFonts w:eastAsiaTheme="majorEastAsia" w:cstheme="majorBidi"/>
                <w:bCs/>
                <w:szCs w:val="22"/>
              </w:rPr>
              <w:t>Click on a marker in all places map activity</w:t>
            </w:r>
          </w:p>
        </w:tc>
        <w:tc>
          <w:tcPr>
            <w:tcW w:w="1993" w:type="dxa"/>
          </w:tcPr>
          <w:p w:rsidR="00163FE8" w:rsidRPr="00BA0C41" w:rsidRDefault="00923B4B" w:rsidP="00610C23">
            <w:pPr>
              <w:rPr>
                <w:rFonts w:eastAsiaTheme="majorEastAsia" w:cstheme="majorBidi"/>
                <w:bCs/>
                <w:szCs w:val="22"/>
              </w:rPr>
            </w:pPr>
            <w:r>
              <w:rPr>
                <w:rFonts w:eastAsiaTheme="majorEastAsia" w:cstheme="majorBidi"/>
                <w:bCs/>
                <w:szCs w:val="22"/>
              </w:rPr>
              <w:t xml:space="preserve">Place name and vicinity displayed </w:t>
            </w:r>
            <w:r>
              <w:rPr>
                <w:rFonts w:eastAsiaTheme="majorEastAsia" w:cstheme="majorBidi"/>
                <w:bCs/>
                <w:szCs w:val="22"/>
              </w:rPr>
              <w:lastRenderedPageBreak/>
              <w:t>in dialog box.</w:t>
            </w:r>
          </w:p>
        </w:tc>
        <w:tc>
          <w:tcPr>
            <w:tcW w:w="1984" w:type="dxa"/>
          </w:tcPr>
          <w:p w:rsidR="00163FE8" w:rsidRPr="00BA0C41" w:rsidRDefault="00923B4B" w:rsidP="00610C23">
            <w:pPr>
              <w:rPr>
                <w:rFonts w:eastAsiaTheme="majorEastAsia" w:cstheme="majorBidi"/>
                <w:bCs/>
                <w:szCs w:val="22"/>
              </w:rPr>
            </w:pPr>
            <w:r>
              <w:rPr>
                <w:rFonts w:eastAsiaTheme="majorEastAsia" w:cstheme="majorBidi"/>
                <w:bCs/>
                <w:szCs w:val="22"/>
              </w:rPr>
              <w:lastRenderedPageBreak/>
              <w:t xml:space="preserve">Place name and vicinity were </w:t>
            </w:r>
            <w:r>
              <w:rPr>
                <w:rFonts w:eastAsiaTheme="majorEastAsia" w:cstheme="majorBidi"/>
                <w:bCs/>
                <w:szCs w:val="22"/>
              </w:rPr>
              <w:lastRenderedPageBreak/>
              <w:t>displayed in dialog box.</w:t>
            </w:r>
          </w:p>
        </w:tc>
        <w:tc>
          <w:tcPr>
            <w:tcW w:w="1055" w:type="dxa"/>
            <w:shd w:val="solid" w:color="00B050" w:fill="auto"/>
            <w:vAlign w:val="center"/>
          </w:tcPr>
          <w:p w:rsidR="00163FE8" w:rsidRPr="00BA0C41" w:rsidRDefault="00923B4B" w:rsidP="00BA0C41">
            <w:pPr>
              <w:jc w:val="center"/>
              <w:rPr>
                <w:rFonts w:eastAsiaTheme="majorEastAsia" w:cstheme="majorBidi"/>
                <w:bCs/>
                <w:szCs w:val="22"/>
              </w:rPr>
            </w:pPr>
            <w:r>
              <w:rPr>
                <w:rFonts w:eastAsiaTheme="majorEastAsia" w:cstheme="majorBidi"/>
                <w:bCs/>
                <w:szCs w:val="22"/>
              </w:rPr>
              <w:lastRenderedPageBreak/>
              <w:t>Pass</w:t>
            </w:r>
          </w:p>
        </w:tc>
      </w:tr>
      <w:tr w:rsidR="002C5A56" w:rsidRPr="00B65EE3" w:rsidTr="00513103">
        <w:trPr>
          <w:trHeight w:val="374"/>
        </w:trPr>
        <w:tc>
          <w:tcPr>
            <w:tcW w:w="977" w:type="dxa"/>
            <w:vAlign w:val="center"/>
          </w:tcPr>
          <w:p w:rsidR="002C5A56" w:rsidRPr="00923B4B" w:rsidRDefault="002C5A56" w:rsidP="00EE7D8E">
            <w:pPr>
              <w:jc w:val="center"/>
              <w:rPr>
                <w:rFonts w:eastAsiaTheme="majorEastAsia" w:cstheme="majorBidi"/>
                <w:b/>
                <w:bCs/>
                <w:szCs w:val="22"/>
              </w:rPr>
            </w:pPr>
            <w:r>
              <w:rPr>
                <w:rFonts w:eastAsiaTheme="majorEastAsia" w:cstheme="majorBidi"/>
                <w:b/>
                <w:bCs/>
                <w:szCs w:val="22"/>
              </w:rPr>
              <w:lastRenderedPageBreak/>
              <w:t>9</w:t>
            </w:r>
          </w:p>
        </w:tc>
        <w:tc>
          <w:tcPr>
            <w:tcW w:w="2525" w:type="dxa"/>
            <w:vAlign w:val="center"/>
          </w:tcPr>
          <w:p w:rsidR="002C5A56" w:rsidRDefault="002C5A56" w:rsidP="00E92EA6">
            <w:pPr>
              <w:jc w:val="center"/>
              <w:rPr>
                <w:rFonts w:eastAsiaTheme="majorEastAsia" w:cstheme="majorBidi"/>
                <w:bCs/>
                <w:szCs w:val="22"/>
              </w:rPr>
            </w:pPr>
            <w:r>
              <w:rPr>
                <w:rFonts w:eastAsiaTheme="majorEastAsia" w:cstheme="majorBidi"/>
                <w:bCs/>
                <w:szCs w:val="22"/>
              </w:rPr>
              <w:t>Check map features for all places map function correctly</w:t>
            </w:r>
          </w:p>
        </w:tc>
        <w:tc>
          <w:tcPr>
            <w:tcW w:w="1993" w:type="dxa"/>
          </w:tcPr>
          <w:p w:rsidR="002C5A56" w:rsidRDefault="002C5A56" w:rsidP="00610C23">
            <w:pPr>
              <w:rPr>
                <w:rFonts w:eastAsiaTheme="majorEastAsia" w:cstheme="majorBidi"/>
                <w:bCs/>
                <w:szCs w:val="22"/>
              </w:rPr>
            </w:pPr>
            <w:r>
              <w:rPr>
                <w:rFonts w:eastAsiaTheme="majorEastAsia" w:cstheme="majorBidi"/>
                <w:bCs/>
                <w:szCs w:val="22"/>
              </w:rPr>
              <w:t>Touch gestures work, zoom buttons work, current location button works</w:t>
            </w:r>
          </w:p>
        </w:tc>
        <w:tc>
          <w:tcPr>
            <w:tcW w:w="1984" w:type="dxa"/>
          </w:tcPr>
          <w:p w:rsidR="002C5A56" w:rsidRDefault="002C5A56" w:rsidP="00610C23">
            <w:pPr>
              <w:rPr>
                <w:rFonts w:eastAsiaTheme="majorEastAsia" w:cstheme="majorBidi"/>
                <w:bCs/>
                <w:szCs w:val="22"/>
              </w:rPr>
            </w:pPr>
            <w:r>
              <w:rPr>
                <w:rFonts w:eastAsiaTheme="majorEastAsia" w:cstheme="majorBidi"/>
                <w:bCs/>
                <w:szCs w:val="22"/>
              </w:rPr>
              <w:t>Touch gestures worked, zoom buttons worked, current location button worked</w:t>
            </w:r>
          </w:p>
        </w:tc>
        <w:tc>
          <w:tcPr>
            <w:tcW w:w="1055" w:type="dxa"/>
            <w:shd w:val="solid" w:color="00B050" w:fill="auto"/>
            <w:vAlign w:val="center"/>
          </w:tcPr>
          <w:p w:rsidR="002C5A56" w:rsidRDefault="002C5A56" w:rsidP="00BA0C41">
            <w:pPr>
              <w:jc w:val="center"/>
              <w:rPr>
                <w:rFonts w:eastAsiaTheme="majorEastAsia" w:cstheme="majorBidi"/>
                <w:bCs/>
                <w:szCs w:val="22"/>
              </w:rPr>
            </w:pPr>
            <w:r>
              <w:rPr>
                <w:rFonts w:eastAsiaTheme="majorEastAsia" w:cstheme="majorBidi"/>
                <w:bCs/>
                <w:szCs w:val="22"/>
              </w:rPr>
              <w:t>Pass</w:t>
            </w:r>
          </w:p>
        </w:tc>
      </w:tr>
      <w:tr w:rsidR="00923B4B" w:rsidRPr="00B65EE3" w:rsidTr="00513103">
        <w:trPr>
          <w:trHeight w:val="374"/>
        </w:trPr>
        <w:tc>
          <w:tcPr>
            <w:tcW w:w="977" w:type="dxa"/>
            <w:vAlign w:val="center"/>
          </w:tcPr>
          <w:p w:rsidR="00923B4B" w:rsidRPr="00923B4B" w:rsidRDefault="002C5A56" w:rsidP="00EE7D8E">
            <w:pPr>
              <w:jc w:val="center"/>
              <w:rPr>
                <w:rFonts w:eastAsiaTheme="majorEastAsia" w:cstheme="majorBidi"/>
                <w:b/>
                <w:bCs/>
                <w:szCs w:val="22"/>
              </w:rPr>
            </w:pPr>
            <w:r>
              <w:rPr>
                <w:rFonts w:eastAsiaTheme="majorEastAsia" w:cstheme="majorBidi"/>
                <w:b/>
                <w:bCs/>
                <w:szCs w:val="22"/>
              </w:rPr>
              <w:t>10</w:t>
            </w:r>
          </w:p>
        </w:tc>
        <w:tc>
          <w:tcPr>
            <w:tcW w:w="2525" w:type="dxa"/>
            <w:vAlign w:val="center"/>
          </w:tcPr>
          <w:p w:rsidR="00923B4B" w:rsidRDefault="00EE7D8E" w:rsidP="00E92EA6">
            <w:pPr>
              <w:jc w:val="center"/>
              <w:rPr>
                <w:rFonts w:eastAsiaTheme="majorEastAsia" w:cstheme="majorBidi"/>
                <w:bCs/>
                <w:szCs w:val="22"/>
              </w:rPr>
            </w:pPr>
            <w:r>
              <w:rPr>
                <w:rFonts w:eastAsiaTheme="majorEastAsia" w:cstheme="majorBidi"/>
                <w:bCs/>
                <w:szCs w:val="22"/>
              </w:rPr>
              <w:t>Select an individual place from the places list</w:t>
            </w:r>
          </w:p>
        </w:tc>
        <w:tc>
          <w:tcPr>
            <w:tcW w:w="1993" w:type="dxa"/>
          </w:tcPr>
          <w:p w:rsidR="00923B4B" w:rsidRDefault="00EE7D8E" w:rsidP="00610C23">
            <w:pPr>
              <w:rPr>
                <w:rFonts w:eastAsiaTheme="majorEastAsia" w:cstheme="majorBidi"/>
                <w:bCs/>
                <w:szCs w:val="22"/>
              </w:rPr>
            </w:pPr>
            <w:r>
              <w:rPr>
                <w:rFonts w:eastAsiaTheme="majorEastAsia" w:cstheme="majorBidi"/>
                <w:bCs/>
                <w:szCs w:val="22"/>
              </w:rPr>
              <w:t>Individual place selected. Forwarded to place details screen.</w:t>
            </w:r>
          </w:p>
        </w:tc>
        <w:tc>
          <w:tcPr>
            <w:tcW w:w="1984" w:type="dxa"/>
          </w:tcPr>
          <w:p w:rsidR="00923B4B" w:rsidRDefault="00EE7D8E" w:rsidP="00610C23">
            <w:pPr>
              <w:rPr>
                <w:rFonts w:eastAsiaTheme="majorEastAsia" w:cstheme="majorBidi"/>
                <w:bCs/>
                <w:szCs w:val="22"/>
              </w:rPr>
            </w:pPr>
            <w:r>
              <w:rPr>
                <w:rFonts w:eastAsiaTheme="majorEastAsia" w:cstheme="majorBidi"/>
                <w:bCs/>
                <w:szCs w:val="22"/>
              </w:rPr>
              <w:t>Individual place selected. Forwarded to place details screen.</w:t>
            </w:r>
          </w:p>
        </w:tc>
        <w:tc>
          <w:tcPr>
            <w:tcW w:w="1055" w:type="dxa"/>
            <w:shd w:val="solid" w:color="00B050" w:fill="auto"/>
            <w:vAlign w:val="center"/>
          </w:tcPr>
          <w:p w:rsidR="00923B4B" w:rsidRDefault="00EE7D8E" w:rsidP="00BA0C41">
            <w:pPr>
              <w:jc w:val="center"/>
              <w:rPr>
                <w:rFonts w:eastAsiaTheme="majorEastAsia" w:cstheme="majorBidi"/>
                <w:bCs/>
                <w:szCs w:val="22"/>
              </w:rPr>
            </w:pPr>
            <w:r>
              <w:rPr>
                <w:rFonts w:eastAsiaTheme="majorEastAsia" w:cstheme="majorBidi"/>
                <w:bCs/>
                <w:szCs w:val="22"/>
              </w:rPr>
              <w:t>Pass</w:t>
            </w:r>
          </w:p>
        </w:tc>
      </w:tr>
      <w:tr w:rsidR="00EE7D8E" w:rsidRPr="00B65EE3" w:rsidTr="00513103">
        <w:trPr>
          <w:trHeight w:val="374"/>
        </w:trPr>
        <w:tc>
          <w:tcPr>
            <w:tcW w:w="977" w:type="dxa"/>
            <w:vAlign w:val="center"/>
          </w:tcPr>
          <w:p w:rsidR="00EE7D8E" w:rsidRPr="00923B4B" w:rsidRDefault="00EE7D8E" w:rsidP="00EE7D8E">
            <w:pPr>
              <w:jc w:val="center"/>
              <w:rPr>
                <w:rFonts w:eastAsiaTheme="majorEastAsia" w:cstheme="majorBidi"/>
                <w:b/>
                <w:bCs/>
                <w:szCs w:val="22"/>
              </w:rPr>
            </w:pPr>
            <w:r>
              <w:rPr>
                <w:rFonts w:eastAsiaTheme="majorEastAsia" w:cstheme="majorBidi"/>
                <w:b/>
                <w:bCs/>
                <w:szCs w:val="22"/>
              </w:rPr>
              <w:t>1</w:t>
            </w:r>
            <w:r w:rsidR="002C5A56">
              <w:rPr>
                <w:rFonts w:eastAsiaTheme="majorEastAsia" w:cstheme="majorBidi"/>
                <w:b/>
                <w:bCs/>
                <w:szCs w:val="22"/>
              </w:rPr>
              <w:t>1</w:t>
            </w:r>
          </w:p>
        </w:tc>
        <w:tc>
          <w:tcPr>
            <w:tcW w:w="2525" w:type="dxa"/>
            <w:vAlign w:val="center"/>
          </w:tcPr>
          <w:p w:rsidR="00EE7D8E" w:rsidRDefault="00EE7D8E" w:rsidP="00E92EA6">
            <w:pPr>
              <w:jc w:val="center"/>
              <w:rPr>
                <w:rFonts w:eastAsiaTheme="majorEastAsia" w:cstheme="majorBidi"/>
                <w:bCs/>
                <w:szCs w:val="22"/>
              </w:rPr>
            </w:pPr>
            <w:r>
              <w:rPr>
                <w:rFonts w:eastAsiaTheme="majorEastAsia" w:cstheme="majorBidi"/>
                <w:bCs/>
                <w:szCs w:val="22"/>
              </w:rPr>
              <w:t>Place details screen displayed correctly</w:t>
            </w:r>
          </w:p>
        </w:tc>
        <w:tc>
          <w:tcPr>
            <w:tcW w:w="1993" w:type="dxa"/>
          </w:tcPr>
          <w:p w:rsidR="00EE7D8E" w:rsidRDefault="00EE7D8E" w:rsidP="00610C23">
            <w:pPr>
              <w:rPr>
                <w:rFonts w:eastAsiaTheme="majorEastAsia" w:cstheme="majorBidi"/>
                <w:bCs/>
                <w:szCs w:val="22"/>
              </w:rPr>
            </w:pPr>
            <w:r>
              <w:rPr>
                <w:rFonts w:eastAsiaTheme="majorEastAsia" w:cstheme="majorBidi"/>
                <w:bCs/>
                <w:szCs w:val="22"/>
              </w:rPr>
              <w:t>Screen d</w:t>
            </w:r>
            <w:r w:rsidRPr="00BA0C41">
              <w:rPr>
                <w:rFonts w:eastAsiaTheme="majorEastAsia" w:cstheme="majorBidi"/>
                <w:bCs/>
                <w:szCs w:val="22"/>
              </w:rPr>
              <w:t>isplayed correctly</w:t>
            </w:r>
          </w:p>
        </w:tc>
        <w:tc>
          <w:tcPr>
            <w:tcW w:w="1984" w:type="dxa"/>
          </w:tcPr>
          <w:p w:rsidR="00EE7D8E" w:rsidRDefault="00EE7D8E" w:rsidP="00610C23">
            <w:pPr>
              <w:rPr>
                <w:rFonts w:eastAsiaTheme="majorEastAsia" w:cstheme="majorBidi"/>
                <w:bCs/>
                <w:szCs w:val="22"/>
              </w:rPr>
            </w:pPr>
            <w:r>
              <w:rPr>
                <w:rFonts w:eastAsiaTheme="majorEastAsia" w:cstheme="majorBidi"/>
                <w:bCs/>
                <w:szCs w:val="22"/>
              </w:rPr>
              <w:t>Screen d</w:t>
            </w:r>
            <w:r w:rsidRPr="00BA0C41">
              <w:rPr>
                <w:rFonts w:eastAsiaTheme="majorEastAsia" w:cstheme="majorBidi"/>
                <w:bCs/>
                <w:szCs w:val="22"/>
              </w:rPr>
              <w:t>isplayed correctly</w:t>
            </w:r>
          </w:p>
        </w:tc>
        <w:tc>
          <w:tcPr>
            <w:tcW w:w="1055" w:type="dxa"/>
            <w:shd w:val="solid" w:color="00B050" w:fill="auto"/>
            <w:vAlign w:val="center"/>
          </w:tcPr>
          <w:p w:rsidR="00EE7D8E" w:rsidRDefault="00EE7D8E" w:rsidP="00BA0C41">
            <w:pPr>
              <w:jc w:val="center"/>
              <w:rPr>
                <w:rFonts w:eastAsiaTheme="majorEastAsia" w:cstheme="majorBidi"/>
                <w:bCs/>
                <w:szCs w:val="22"/>
              </w:rPr>
            </w:pPr>
            <w:r>
              <w:rPr>
                <w:rFonts w:eastAsiaTheme="majorEastAsia" w:cstheme="majorBidi"/>
                <w:bCs/>
                <w:szCs w:val="22"/>
              </w:rPr>
              <w:t>Pass</w:t>
            </w:r>
          </w:p>
        </w:tc>
      </w:tr>
      <w:tr w:rsidR="00EE7D8E" w:rsidRPr="00B65EE3" w:rsidTr="00513103">
        <w:trPr>
          <w:trHeight w:val="374"/>
        </w:trPr>
        <w:tc>
          <w:tcPr>
            <w:tcW w:w="977" w:type="dxa"/>
            <w:vAlign w:val="center"/>
          </w:tcPr>
          <w:p w:rsidR="00EE7D8E" w:rsidRDefault="00EE7D8E" w:rsidP="00EE7D8E">
            <w:pPr>
              <w:jc w:val="center"/>
              <w:rPr>
                <w:rFonts w:eastAsiaTheme="majorEastAsia" w:cstheme="majorBidi"/>
                <w:b/>
                <w:bCs/>
                <w:szCs w:val="22"/>
              </w:rPr>
            </w:pPr>
            <w:r>
              <w:rPr>
                <w:rFonts w:eastAsiaTheme="majorEastAsia" w:cstheme="majorBidi"/>
                <w:b/>
                <w:bCs/>
                <w:szCs w:val="22"/>
              </w:rPr>
              <w:t>1</w:t>
            </w:r>
            <w:r w:rsidR="002C5A56">
              <w:rPr>
                <w:rFonts w:eastAsiaTheme="majorEastAsia" w:cstheme="majorBidi"/>
                <w:b/>
                <w:bCs/>
                <w:szCs w:val="22"/>
              </w:rPr>
              <w:t>2</w:t>
            </w:r>
          </w:p>
        </w:tc>
        <w:tc>
          <w:tcPr>
            <w:tcW w:w="2525" w:type="dxa"/>
            <w:vAlign w:val="center"/>
          </w:tcPr>
          <w:p w:rsidR="00EE7D8E" w:rsidRDefault="00EE5EB1" w:rsidP="00E92EA6">
            <w:pPr>
              <w:jc w:val="center"/>
              <w:rPr>
                <w:rFonts w:eastAsiaTheme="majorEastAsia" w:cstheme="majorBidi"/>
                <w:bCs/>
                <w:szCs w:val="22"/>
              </w:rPr>
            </w:pPr>
            <w:r>
              <w:rPr>
                <w:rFonts w:eastAsiaTheme="majorEastAsia" w:cstheme="majorBidi"/>
                <w:bCs/>
                <w:szCs w:val="22"/>
              </w:rPr>
              <w:t>Place details information correct</w:t>
            </w:r>
          </w:p>
        </w:tc>
        <w:tc>
          <w:tcPr>
            <w:tcW w:w="1993" w:type="dxa"/>
          </w:tcPr>
          <w:p w:rsidR="00EE7D8E" w:rsidRDefault="00EE5EB1" w:rsidP="00610C23">
            <w:pPr>
              <w:rPr>
                <w:rFonts w:eastAsiaTheme="majorEastAsia" w:cstheme="majorBidi"/>
                <w:bCs/>
                <w:szCs w:val="22"/>
              </w:rPr>
            </w:pPr>
            <w:r>
              <w:rPr>
                <w:rFonts w:eastAsiaTheme="majorEastAsia" w:cstheme="majorBidi"/>
                <w:bCs/>
                <w:szCs w:val="22"/>
              </w:rPr>
              <w:t>Information correct</w:t>
            </w:r>
          </w:p>
        </w:tc>
        <w:tc>
          <w:tcPr>
            <w:tcW w:w="1984" w:type="dxa"/>
          </w:tcPr>
          <w:p w:rsidR="00EE7D8E" w:rsidRDefault="00EE5EB1" w:rsidP="00610C23">
            <w:pPr>
              <w:rPr>
                <w:rFonts w:eastAsiaTheme="majorEastAsia" w:cstheme="majorBidi"/>
                <w:bCs/>
                <w:szCs w:val="22"/>
              </w:rPr>
            </w:pPr>
            <w:r>
              <w:rPr>
                <w:rFonts w:eastAsiaTheme="majorEastAsia" w:cstheme="majorBidi"/>
                <w:bCs/>
                <w:szCs w:val="22"/>
              </w:rPr>
              <w:t>Information correct</w:t>
            </w:r>
          </w:p>
        </w:tc>
        <w:tc>
          <w:tcPr>
            <w:tcW w:w="1055" w:type="dxa"/>
            <w:shd w:val="solid" w:color="00B050" w:fill="auto"/>
            <w:vAlign w:val="center"/>
          </w:tcPr>
          <w:p w:rsidR="00EE7D8E" w:rsidRDefault="00EE5EB1" w:rsidP="00BA0C41">
            <w:pPr>
              <w:jc w:val="center"/>
              <w:rPr>
                <w:rFonts w:eastAsiaTheme="majorEastAsia" w:cstheme="majorBidi"/>
                <w:bCs/>
                <w:szCs w:val="22"/>
              </w:rPr>
            </w:pPr>
            <w:r>
              <w:rPr>
                <w:rFonts w:eastAsiaTheme="majorEastAsia" w:cstheme="majorBidi"/>
                <w:bCs/>
                <w:szCs w:val="22"/>
              </w:rPr>
              <w:t>Pass</w:t>
            </w:r>
          </w:p>
        </w:tc>
      </w:tr>
      <w:tr w:rsidR="00EE5EB1" w:rsidRPr="00B65EE3" w:rsidTr="00513103">
        <w:trPr>
          <w:trHeight w:val="374"/>
        </w:trPr>
        <w:tc>
          <w:tcPr>
            <w:tcW w:w="977" w:type="dxa"/>
            <w:vAlign w:val="center"/>
          </w:tcPr>
          <w:p w:rsidR="00EE5EB1" w:rsidRDefault="00EE5EB1" w:rsidP="00EE7D8E">
            <w:pPr>
              <w:jc w:val="center"/>
              <w:rPr>
                <w:rFonts w:eastAsiaTheme="majorEastAsia" w:cstheme="majorBidi"/>
                <w:b/>
                <w:bCs/>
                <w:szCs w:val="22"/>
              </w:rPr>
            </w:pPr>
            <w:r>
              <w:rPr>
                <w:rFonts w:eastAsiaTheme="majorEastAsia" w:cstheme="majorBidi"/>
                <w:b/>
                <w:bCs/>
                <w:szCs w:val="22"/>
              </w:rPr>
              <w:t>1</w:t>
            </w:r>
            <w:r w:rsidR="002C5A56">
              <w:rPr>
                <w:rFonts w:eastAsiaTheme="majorEastAsia" w:cstheme="majorBidi"/>
                <w:b/>
                <w:bCs/>
                <w:szCs w:val="22"/>
              </w:rPr>
              <w:t>3</w:t>
            </w:r>
          </w:p>
        </w:tc>
        <w:tc>
          <w:tcPr>
            <w:tcW w:w="2525" w:type="dxa"/>
            <w:vAlign w:val="center"/>
          </w:tcPr>
          <w:p w:rsidR="00EE5EB1" w:rsidRDefault="00EE5EB1" w:rsidP="00EE5EB1">
            <w:pPr>
              <w:jc w:val="center"/>
              <w:rPr>
                <w:rFonts w:eastAsiaTheme="majorEastAsia" w:cstheme="majorBidi"/>
                <w:bCs/>
                <w:szCs w:val="22"/>
              </w:rPr>
            </w:pPr>
            <w:r>
              <w:rPr>
                <w:rFonts w:eastAsiaTheme="majorEastAsia" w:cstheme="majorBidi"/>
                <w:bCs/>
                <w:szCs w:val="22"/>
              </w:rPr>
              <w:t>Click ‘Show on Map’ button for selected place</w:t>
            </w:r>
          </w:p>
        </w:tc>
        <w:tc>
          <w:tcPr>
            <w:tcW w:w="1993" w:type="dxa"/>
          </w:tcPr>
          <w:p w:rsidR="00EE5EB1" w:rsidRDefault="00EE5EB1" w:rsidP="00610C23">
            <w:pPr>
              <w:rPr>
                <w:rFonts w:eastAsiaTheme="majorEastAsia" w:cstheme="majorBidi"/>
                <w:bCs/>
                <w:szCs w:val="22"/>
              </w:rPr>
            </w:pPr>
            <w:r>
              <w:rPr>
                <w:rFonts w:eastAsiaTheme="majorEastAsia" w:cstheme="majorBidi"/>
                <w:bCs/>
                <w:szCs w:val="22"/>
              </w:rPr>
              <w:t>Map view with single marker for place selected displayed</w:t>
            </w:r>
          </w:p>
        </w:tc>
        <w:tc>
          <w:tcPr>
            <w:tcW w:w="1984" w:type="dxa"/>
          </w:tcPr>
          <w:p w:rsidR="00EE5EB1" w:rsidRDefault="00EE5EB1" w:rsidP="00610C23">
            <w:pPr>
              <w:rPr>
                <w:rFonts w:eastAsiaTheme="majorEastAsia" w:cstheme="majorBidi"/>
                <w:bCs/>
                <w:szCs w:val="22"/>
              </w:rPr>
            </w:pPr>
            <w:r>
              <w:rPr>
                <w:rFonts w:eastAsiaTheme="majorEastAsia" w:cstheme="majorBidi"/>
                <w:bCs/>
                <w:szCs w:val="22"/>
              </w:rPr>
              <w:t>Map view with single marker for place selected displayed</w:t>
            </w:r>
          </w:p>
        </w:tc>
        <w:tc>
          <w:tcPr>
            <w:tcW w:w="1055" w:type="dxa"/>
            <w:shd w:val="solid" w:color="00B050" w:fill="auto"/>
            <w:vAlign w:val="center"/>
          </w:tcPr>
          <w:p w:rsidR="00EE5EB1" w:rsidRDefault="00EE5EB1" w:rsidP="00BA0C41">
            <w:pPr>
              <w:jc w:val="center"/>
              <w:rPr>
                <w:rFonts w:eastAsiaTheme="majorEastAsia" w:cstheme="majorBidi"/>
                <w:bCs/>
                <w:szCs w:val="22"/>
              </w:rPr>
            </w:pPr>
            <w:r>
              <w:rPr>
                <w:rFonts w:eastAsiaTheme="majorEastAsia" w:cstheme="majorBidi"/>
                <w:bCs/>
                <w:szCs w:val="22"/>
              </w:rPr>
              <w:t>Pass</w:t>
            </w:r>
          </w:p>
        </w:tc>
      </w:tr>
      <w:tr w:rsidR="002C5A56" w:rsidRPr="00B65EE3" w:rsidTr="00513103">
        <w:trPr>
          <w:trHeight w:val="374"/>
        </w:trPr>
        <w:tc>
          <w:tcPr>
            <w:tcW w:w="977" w:type="dxa"/>
            <w:vAlign w:val="center"/>
          </w:tcPr>
          <w:p w:rsidR="002C5A56" w:rsidRDefault="002C5A56" w:rsidP="00EE7D8E">
            <w:pPr>
              <w:jc w:val="center"/>
              <w:rPr>
                <w:rFonts w:eastAsiaTheme="majorEastAsia" w:cstheme="majorBidi"/>
                <w:b/>
                <w:bCs/>
                <w:szCs w:val="22"/>
              </w:rPr>
            </w:pPr>
            <w:r>
              <w:rPr>
                <w:rFonts w:eastAsiaTheme="majorEastAsia" w:cstheme="majorBidi"/>
                <w:b/>
                <w:bCs/>
                <w:szCs w:val="22"/>
              </w:rPr>
              <w:t>14</w:t>
            </w:r>
          </w:p>
        </w:tc>
        <w:tc>
          <w:tcPr>
            <w:tcW w:w="2525" w:type="dxa"/>
            <w:vAlign w:val="center"/>
          </w:tcPr>
          <w:p w:rsidR="002C5A56" w:rsidRDefault="002C5A56" w:rsidP="002C5A56">
            <w:pPr>
              <w:jc w:val="center"/>
              <w:rPr>
                <w:rFonts w:eastAsiaTheme="majorEastAsia" w:cstheme="majorBidi"/>
                <w:bCs/>
                <w:szCs w:val="22"/>
              </w:rPr>
            </w:pPr>
            <w:r>
              <w:rPr>
                <w:rFonts w:eastAsiaTheme="majorEastAsia" w:cstheme="majorBidi"/>
                <w:bCs/>
                <w:szCs w:val="22"/>
              </w:rPr>
              <w:t>Check map features for single places map function correctly</w:t>
            </w:r>
          </w:p>
        </w:tc>
        <w:tc>
          <w:tcPr>
            <w:tcW w:w="1993" w:type="dxa"/>
          </w:tcPr>
          <w:p w:rsidR="002C5A56" w:rsidRDefault="002C5A56" w:rsidP="000A246B">
            <w:pPr>
              <w:rPr>
                <w:rFonts w:eastAsiaTheme="majorEastAsia" w:cstheme="majorBidi"/>
                <w:bCs/>
                <w:szCs w:val="22"/>
              </w:rPr>
            </w:pPr>
            <w:r>
              <w:rPr>
                <w:rFonts w:eastAsiaTheme="majorEastAsia" w:cstheme="majorBidi"/>
                <w:bCs/>
                <w:szCs w:val="22"/>
              </w:rPr>
              <w:t>Touch gestures work, zoom buttons work, current location button works</w:t>
            </w:r>
          </w:p>
        </w:tc>
        <w:tc>
          <w:tcPr>
            <w:tcW w:w="1984" w:type="dxa"/>
          </w:tcPr>
          <w:p w:rsidR="002C5A56" w:rsidRDefault="002C5A56" w:rsidP="000A246B">
            <w:pPr>
              <w:rPr>
                <w:rFonts w:eastAsiaTheme="majorEastAsia" w:cstheme="majorBidi"/>
                <w:bCs/>
                <w:szCs w:val="22"/>
              </w:rPr>
            </w:pPr>
            <w:r>
              <w:rPr>
                <w:rFonts w:eastAsiaTheme="majorEastAsia" w:cstheme="majorBidi"/>
                <w:bCs/>
                <w:szCs w:val="22"/>
              </w:rPr>
              <w:t>Touch gestures worked, zoom buttons worked, current location button worked</w:t>
            </w:r>
          </w:p>
        </w:tc>
        <w:tc>
          <w:tcPr>
            <w:tcW w:w="1055" w:type="dxa"/>
            <w:shd w:val="solid" w:color="00B050" w:fill="auto"/>
            <w:vAlign w:val="center"/>
          </w:tcPr>
          <w:p w:rsidR="002C5A56" w:rsidRDefault="002C5A56" w:rsidP="000A246B">
            <w:pPr>
              <w:jc w:val="center"/>
              <w:rPr>
                <w:rFonts w:eastAsiaTheme="majorEastAsia" w:cstheme="majorBidi"/>
                <w:bCs/>
                <w:szCs w:val="22"/>
              </w:rPr>
            </w:pPr>
            <w:r>
              <w:rPr>
                <w:rFonts w:eastAsiaTheme="majorEastAsia" w:cstheme="majorBidi"/>
                <w:bCs/>
                <w:szCs w:val="22"/>
              </w:rPr>
              <w:t>Pass</w:t>
            </w:r>
          </w:p>
        </w:tc>
      </w:tr>
      <w:tr w:rsidR="002C5A56" w:rsidRPr="00B65EE3" w:rsidTr="00513103">
        <w:trPr>
          <w:trHeight w:val="374"/>
        </w:trPr>
        <w:tc>
          <w:tcPr>
            <w:tcW w:w="977" w:type="dxa"/>
            <w:vAlign w:val="center"/>
          </w:tcPr>
          <w:p w:rsidR="002C5A56" w:rsidRDefault="002C5A56" w:rsidP="00EE7D8E">
            <w:pPr>
              <w:jc w:val="center"/>
              <w:rPr>
                <w:rFonts w:eastAsiaTheme="majorEastAsia" w:cstheme="majorBidi"/>
                <w:b/>
                <w:bCs/>
                <w:szCs w:val="22"/>
              </w:rPr>
            </w:pPr>
            <w:r>
              <w:rPr>
                <w:rFonts w:eastAsiaTheme="majorEastAsia" w:cstheme="majorBidi"/>
                <w:b/>
                <w:bCs/>
                <w:szCs w:val="22"/>
              </w:rPr>
              <w:t>15</w:t>
            </w:r>
          </w:p>
        </w:tc>
        <w:tc>
          <w:tcPr>
            <w:tcW w:w="2525" w:type="dxa"/>
            <w:vAlign w:val="center"/>
          </w:tcPr>
          <w:p w:rsidR="002C5A56" w:rsidRDefault="002C5A56" w:rsidP="00EE5EB1">
            <w:pPr>
              <w:jc w:val="center"/>
              <w:rPr>
                <w:rFonts w:eastAsiaTheme="majorEastAsia" w:cstheme="majorBidi"/>
                <w:bCs/>
                <w:szCs w:val="22"/>
              </w:rPr>
            </w:pPr>
            <w:r>
              <w:rPr>
                <w:rFonts w:eastAsiaTheme="majorEastAsia" w:cstheme="majorBidi"/>
                <w:bCs/>
                <w:szCs w:val="22"/>
              </w:rPr>
              <w:t>Click ‘Get Directions’ button for selected place</w:t>
            </w:r>
          </w:p>
        </w:tc>
        <w:tc>
          <w:tcPr>
            <w:tcW w:w="1993" w:type="dxa"/>
          </w:tcPr>
          <w:p w:rsidR="002C5A56" w:rsidRDefault="002C5A56" w:rsidP="00610C23">
            <w:pPr>
              <w:rPr>
                <w:rFonts w:eastAsiaTheme="majorEastAsia" w:cstheme="majorBidi"/>
                <w:bCs/>
                <w:szCs w:val="22"/>
              </w:rPr>
            </w:pPr>
            <w:r>
              <w:rPr>
                <w:rFonts w:eastAsiaTheme="majorEastAsia" w:cstheme="majorBidi"/>
                <w:bCs/>
                <w:szCs w:val="22"/>
              </w:rPr>
              <w:t>Map application or browser launched to display directions between user’s current location and place selected.</w:t>
            </w:r>
          </w:p>
        </w:tc>
        <w:tc>
          <w:tcPr>
            <w:tcW w:w="1984" w:type="dxa"/>
          </w:tcPr>
          <w:p w:rsidR="002C5A56" w:rsidRDefault="002C5A56" w:rsidP="00507803">
            <w:pPr>
              <w:rPr>
                <w:rFonts w:eastAsiaTheme="majorEastAsia" w:cstheme="majorBidi"/>
                <w:bCs/>
                <w:szCs w:val="22"/>
              </w:rPr>
            </w:pPr>
            <w:r>
              <w:rPr>
                <w:rFonts w:eastAsiaTheme="majorEastAsia" w:cstheme="majorBidi"/>
                <w:bCs/>
                <w:szCs w:val="22"/>
              </w:rPr>
              <w:t>Map application/browser launched to display directions between user’s current location and place selected.</w:t>
            </w:r>
          </w:p>
        </w:tc>
        <w:tc>
          <w:tcPr>
            <w:tcW w:w="1055" w:type="dxa"/>
            <w:shd w:val="solid" w:color="00B050" w:fill="auto"/>
            <w:vAlign w:val="center"/>
          </w:tcPr>
          <w:p w:rsidR="002C5A56" w:rsidRDefault="002C5A56" w:rsidP="00BA0C41">
            <w:pPr>
              <w:jc w:val="center"/>
              <w:rPr>
                <w:rFonts w:eastAsiaTheme="majorEastAsia" w:cstheme="majorBidi"/>
                <w:bCs/>
                <w:szCs w:val="22"/>
              </w:rPr>
            </w:pPr>
            <w:r>
              <w:rPr>
                <w:rFonts w:eastAsiaTheme="majorEastAsia" w:cstheme="majorBidi"/>
                <w:bCs/>
                <w:szCs w:val="22"/>
              </w:rPr>
              <w:t>Pass</w:t>
            </w:r>
          </w:p>
        </w:tc>
      </w:tr>
      <w:tr w:rsidR="002C5A56" w:rsidRPr="00B65EE3" w:rsidTr="00513103">
        <w:trPr>
          <w:trHeight w:val="374"/>
        </w:trPr>
        <w:tc>
          <w:tcPr>
            <w:tcW w:w="977" w:type="dxa"/>
            <w:vAlign w:val="center"/>
          </w:tcPr>
          <w:p w:rsidR="002C5A56" w:rsidRDefault="002C5A56" w:rsidP="00EE7D8E">
            <w:pPr>
              <w:jc w:val="center"/>
              <w:rPr>
                <w:rFonts w:eastAsiaTheme="majorEastAsia" w:cstheme="majorBidi"/>
                <w:b/>
                <w:bCs/>
                <w:szCs w:val="22"/>
              </w:rPr>
            </w:pPr>
            <w:r>
              <w:rPr>
                <w:rFonts w:eastAsiaTheme="majorEastAsia" w:cstheme="majorBidi"/>
                <w:b/>
                <w:bCs/>
                <w:szCs w:val="22"/>
              </w:rPr>
              <w:t>16</w:t>
            </w:r>
          </w:p>
        </w:tc>
        <w:tc>
          <w:tcPr>
            <w:tcW w:w="2525" w:type="dxa"/>
            <w:vAlign w:val="center"/>
          </w:tcPr>
          <w:p w:rsidR="002C5A56" w:rsidRDefault="002C5A56" w:rsidP="00507803">
            <w:pPr>
              <w:jc w:val="center"/>
              <w:rPr>
                <w:rFonts w:eastAsiaTheme="majorEastAsia" w:cstheme="majorBidi"/>
                <w:bCs/>
                <w:szCs w:val="22"/>
              </w:rPr>
            </w:pPr>
            <w:r>
              <w:rPr>
                <w:rFonts w:eastAsiaTheme="majorEastAsia" w:cstheme="majorBidi"/>
                <w:bCs/>
                <w:szCs w:val="22"/>
              </w:rPr>
              <w:t>Click ‘Go to website’ button for a selected place if the button is present e.g. if the place selected has a website</w:t>
            </w:r>
          </w:p>
        </w:tc>
        <w:tc>
          <w:tcPr>
            <w:tcW w:w="1993" w:type="dxa"/>
          </w:tcPr>
          <w:p w:rsidR="002C5A56" w:rsidRDefault="002C5A56" w:rsidP="00610C23">
            <w:pPr>
              <w:rPr>
                <w:rFonts w:eastAsiaTheme="majorEastAsia" w:cstheme="majorBidi"/>
                <w:bCs/>
                <w:szCs w:val="22"/>
              </w:rPr>
            </w:pPr>
            <w:r>
              <w:rPr>
                <w:rFonts w:eastAsiaTheme="majorEastAsia" w:cstheme="majorBidi"/>
                <w:bCs/>
                <w:szCs w:val="22"/>
              </w:rPr>
              <w:t>Website for a place selected launched in a browser.</w:t>
            </w:r>
          </w:p>
        </w:tc>
        <w:tc>
          <w:tcPr>
            <w:tcW w:w="1984" w:type="dxa"/>
          </w:tcPr>
          <w:p w:rsidR="002C5A56" w:rsidRDefault="002C5A56" w:rsidP="00507803">
            <w:pPr>
              <w:rPr>
                <w:rFonts w:eastAsiaTheme="majorEastAsia" w:cstheme="majorBidi"/>
                <w:bCs/>
                <w:szCs w:val="22"/>
              </w:rPr>
            </w:pPr>
            <w:r>
              <w:rPr>
                <w:rFonts w:eastAsiaTheme="majorEastAsia" w:cstheme="majorBidi"/>
                <w:bCs/>
                <w:szCs w:val="22"/>
              </w:rPr>
              <w:t>Website for the place selected was launched in the default browser.</w:t>
            </w:r>
          </w:p>
        </w:tc>
        <w:tc>
          <w:tcPr>
            <w:tcW w:w="1055" w:type="dxa"/>
            <w:shd w:val="solid" w:color="00B050" w:fill="auto"/>
            <w:vAlign w:val="center"/>
          </w:tcPr>
          <w:p w:rsidR="002C5A56" w:rsidRDefault="002C5A56" w:rsidP="00BA0C41">
            <w:pPr>
              <w:jc w:val="center"/>
              <w:rPr>
                <w:rFonts w:eastAsiaTheme="majorEastAsia" w:cstheme="majorBidi"/>
                <w:bCs/>
                <w:szCs w:val="22"/>
              </w:rPr>
            </w:pPr>
            <w:r>
              <w:rPr>
                <w:rFonts w:eastAsiaTheme="majorEastAsia" w:cstheme="majorBidi"/>
                <w:bCs/>
                <w:szCs w:val="22"/>
              </w:rPr>
              <w:t>Pass</w:t>
            </w:r>
          </w:p>
        </w:tc>
      </w:tr>
      <w:tr w:rsidR="002C5A56" w:rsidRPr="00B65EE3" w:rsidTr="00513103">
        <w:trPr>
          <w:trHeight w:val="374"/>
        </w:trPr>
        <w:tc>
          <w:tcPr>
            <w:tcW w:w="977" w:type="dxa"/>
            <w:vAlign w:val="center"/>
          </w:tcPr>
          <w:p w:rsidR="002C5A56" w:rsidRDefault="002C5A56" w:rsidP="00EE7D8E">
            <w:pPr>
              <w:jc w:val="center"/>
              <w:rPr>
                <w:rFonts w:eastAsiaTheme="majorEastAsia" w:cstheme="majorBidi"/>
                <w:b/>
                <w:bCs/>
                <w:szCs w:val="22"/>
              </w:rPr>
            </w:pPr>
            <w:r>
              <w:rPr>
                <w:rFonts w:eastAsiaTheme="majorEastAsia" w:cstheme="majorBidi"/>
                <w:b/>
                <w:bCs/>
                <w:szCs w:val="22"/>
              </w:rPr>
              <w:t>17</w:t>
            </w:r>
          </w:p>
        </w:tc>
        <w:tc>
          <w:tcPr>
            <w:tcW w:w="2525" w:type="dxa"/>
            <w:vAlign w:val="center"/>
          </w:tcPr>
          <w:p w:rsidR="002C5A56" w:rsidRDefault="002C5A56" w:rsidP="00507803">
            <w:pPr>
              <w:jc w:val="center"/>
              <w:rPr>
                <w:rFonts w:eastAsiaTheme="majorEastAsia" w:cstheme="majorBidi"/>
                <w:bCs/>
                <w:szCs w:val="22"/>
              </w:rPr>
            </w:pPr>
            <w:r>
              <w:rPr>
                <w:rFonts w:eastAsiaTheme="majorEastAsia" w:cstheme="majorBidi"/>
                <w:bCs/>
                <w:szCs w:val="22"/>
              </w:rPr>
              <w:t>Click ‘Call’ button for a selected place if the button is present e.g. if the place selected has a phone number</w:t>
            </w:r>
          </w:p>
        </w:tc>
        <w:tc>
          <w:tcPr>
            <w:tcW w:w="1993" w:type="dxa"/>
          </w:tcPr>
          <w:p w:rsidR="002C5A56" w:rsidRDefault="002C5A56" w:rsidP="00610C23">
            <w:pPr>
              <w:rPr>
                <w:rFonts w:eastAsiaTheme="majorEastAsia" w:cstheme="majorBidi"/>
                <w:bCs/>
                <w:szCs w:val="22"/>
              </w:rPr>
            </w:pPr>
            <w:r>
              <w:rPr>
                <w:rFonts w:eastAsiaTheme="majorEastAsia" w:cstheme="majorBidi"/>
                <w:bCs/>
                <w:szCs w:val="22"/>
              </w:rPr>
              <w:t>Starts dialling the selected places phone number.</w:t>
            </w:r>
          </w:p>
        </w:tc>
        <w:tc>
          <w:tcPr>
            <w:tcW w:w="1984" w:type="dxa"/>
          </w:tcPr>
          <w:p w:rsidR="002C5A56" w:rsidRDefault="002C5A56" w:rsidP="00507803">
            <w:pPr>
              <w:rPr>
                <w:rFonts w:eastAsiaTheme="majorEastAsia" w:cstheme="majorBidi"/>
                <w:bCs/>
                <w:szCs w:val="22"/>
              </w:rPr>
            </w:pPr>
            <w:r>
              <w:rPr>
                <w:rFonts w:eastAsiaTheme="majorEastAsia" w:cstheme="majorBidi"/>
                <w:bCs/>
                <w:szCs w:val="22"/>
              </w:rPr>
              <w:t>Starts dialling the selected places phone number.</w:t>
            </w:r>
          </w:p>
        </w:tc>
        <w:tc>
          <w:tcPr>
            <w:tcW w:w="1055" w:type="dxa"/>
            <w:shd w:val="solid" w:color="00B050" w:fill="auto"/>
            <w:vAlign w:val="center"/>
          </w:tcPr>
          <w:p w:rsidR="002C5A56" w:rsidRDefault="002C5A56" w:rsidP="00BA0C41">
            <w:pPr>
              <w:jc w:val="center"/>
              <w:rPr>
                <w:rFonts w:eastAsiaTheme="majorEastAsia" w:cstheme="majorBidi"/>
                <w:bCs/>
                <w:szCs w:val="22"/>
              </w:rPr>
            </w:pPr>
            <w:r>
              <w:rPr>
                <w:rFonts w:eastAsiaTheme="majorEastAsia" w:cstheme="majorBidi"/>
                <w:bCs/>
                <w:szCs w:val="22"/>
              </w:rPr>
              <w:t>Pass</w:t>
            </w:r>
          </w:p>
        </w:tc>
      </w:tr>
      <w:tr w:rsidR="002C5A56" w:rsidRPr="00B65EE3" w:rsidTr="00513103">
        <w:trPr>
          <w:trHeight w:val="374"/>
        </w:trPr>
        <w:tc>
          <w:tcPr>
            <w:tcW w:w="977" w:type="dxa"/>
            <w:vAlign w:val="center"/>
          </w:tcPr>
          <w:p w:rsidR="002C5A56" w:rsidRDefault="002C5A56" w:rsidP="00EE7D8E">
            <w:pPr>
              <w:jc w:val="center"/>
              <w:rPr>
                <w:rFonts w:eastAsiaTheme="majorEastAsia" w:cstheme="majorBidi"/>
                <w:b/>
                <w:bCs/>
                <w:szCs w:val="22"/>
              </w:rPr>
            </w:pPr>
            <w:r>
              <w:rPr>
                <w:rFonts w:eastAsiaTheme="majorEastAsia" w:cstheme="majorBidi"/>
                <w:b/>
                <w:bCs/>
                <w:szCs w:val="22"/>
              </w:rPr>
              <w:t>18</w:t>
            </w:r>
          </w:p>
        </w:tc>
        <w:tc>
          <w:tcPr>
            <w:tcW w:w="2525" w:type="dxa"/>
            <w:vAlign w:val="center"/>
          </w:tcPr>
          <w:p w:rsidR="002C5A56" w:rsidRDefault="002C5A56" w:rsidP="00507803">
            <w:pPr>
              <w:jc w:val="center"/>
              <w:rPr>
                <w:rFonts w:eastAsiaTheme="majorEastAsia" w:cstheme="majorBidi"/>
                <w:bCs/>
                <w:szCs w:val="22"/>
              </w:rPr>
            </w:pPr>
            <w:r>
              <w:rPr>
                <w:rFonts w:eastAsiaTheme="majorEastAsia" w:cstheme="majorBidi"/>
                <w:bCs/>
                <w:szCs w:val="22"/>
              </w:rPr>
              <w:t>Select a category with no results</w:t>
            </w:r>
          </w:p>
        </w:tc>
        <w:tc>
          <w:tcPr>
            <w:tcW w:w="1993" w:type="dxa"/>
          </w:tcPr>
          <w:p w:rsidR="002C5A56" w:rsidRDefault="002C5A56" w:rsidP="009B4CEF">
            <w:pPr>
              <w:rPr>
                <w:rFonts w:eastAsiaTheme="majorEastAsia" w:cstheme="majorBidi"/>
                <w:bCs/>
                <w:szCs w:val="22"/>
              </w:rPr>
            </w:pPr>
            <w:r>
              <w:rPr>
                <w:rFonts w:eastAsiaTheme="majorEastAsia" w:cstheme="majorBidi"/>
                <w:bCs/>
                <w:szCs w:val="22"/>
              </w:rPr>
              <w:t>Alert dialog box to be displayed saying ‘Sorry no places found. Try to change the types of places’</w:t>
            </w:r>
          </w:p>
        </w:tc>
        <w:tc>
          <w:tcPr>
            <w:tcW w:w="1984" w:type="dxa"/>
          </w:tcPr>
          <w:p w:rsidR="002C5A56" w:rsidRDefault="002C5A56" w:rsidP="00507803">
            <w:pPr>
              <w:rPr>
                <w:rFonts w:eastAsiaTheme="majorEastAsia" w:cstheme="majorBidi"/>
                <w:bCs/>
                <w:szCs w:val="22"/>
              </w:rPr>
            </w:pPr>
            <w:r>
              <w:rPr>
                <w:rFonts w:eastAsiaTheme="majorEastAsia" w:cstheme="majorBidi"/>
                <w:bCs/>
                <w:szCs w:val="22"/>
              </w:rPr>
              <w:t>Alert dialog box to be displayed saying ‘Sorry no places found. Try to change the types of places’</w:t>
            </w:r>
          </w:p>
        </w:tc>
        <w:tc>
          <w:tcPr>
            <w:tcW w:w="1055" w:type="dxa"/>
            <w:shd w:val="solid" w:color="00B050" w:fill="auto"/>
            <w:vAlign w:val="center"/>
          </w:tcPr>
          <w:p w:rsidR="002C5A56" w:rsidRDefault="002C5A56" w:rsidP="00BA0C41">
            <w:pPr>
              <w:jc w:val="center"/>
              <w:rPr>
                <w:rFonts w:eastAsiaTheme="majorEastAsia" w:cstheme="majorBidi"/>
                <w:bCs/>
                <w:szCs w:val="22"/>
              </w:rPr>
            </w:pPr>
            <w:r>
              <w:rPr>
                <w:rFonts w:eastAsiaTheme="majorEastAsia" w:cstheme="majorBidi"/>
                <w:bCs/>
                <w:szCs w:val="22"/>
              </w:rPr>
              <w:t>Pass</w:t>
            </w:r>
          </w:p>
        </w:tc>
      </w:tr>
      <w:tr w:rsidR="002C5A56" w:rsidRPr="00B65EE3" w:rsidTr="00513103">
        <w:trPr>
          <w:trHeight w:val="374"/>
        </w:trPr>
        <w:tc>
          <w:tcPr>
            <w:tcW w:w="977" w:type="dxa"/>
            <w:vAlign w:val="center"/>
          </w:tcPr>
          <w:p w:rsidR="002C5A56" w:rsidRDefault="002C5A56" w:rsidP="00EE7D8E">
            <w:pPr>
              <w:jc w:val="center"/>
              <w:rPr>
                <w:rFonts w:eastAsiaTheme="majorEastAsia" w:cstheme="majorBidi"/>
                <w:b/>
                <w:bCs/>
                <w:szCs w:val="22"/>
              </w:rPr>
            </w:pPr>
            <w:r>
              <w:rPr>
                <w:rFonts w:eastAsiaTheme="majorEastAsia" w:cstheme="majorBidi"/>
                <w:b/>
                <w:bCs/>
                <w:szCs w:val="22"/>
              </w:rPr>
              <w:t>19</w:t>
            </w:r>
          </w:p>
        </w:tc>
        <w:tc>
          <w:tcPr>
            <w:tcW w:w="2525" w:type="dxa"/>
            <w:vAlign w:val="center"/>
          </w:tcPr>
          <w:p w:rsidR="002C5A56" w:rsidRDefault="002C5A56" w:rsidP="00507803">
            <w:pPr>
              <w:jc w:val="center"/>
              <w:rPr>
                <w:rFonts w:eastAsiaTheme="majorEastAsia" w:cstheme="majorBidi"/>
                <w:bCs/>
                <w:szCs w:val="22"/>
              </w:rPr>
            </w:pPr>
            <w:r>
              <w:rPr>
                <w:rFonts w:eastAsiaTheme="majorEastAsia" w:cstheme="majorBidi"/>
                <w:bCs/>
                <w:szCs w:val="22"/>
              </w:rPr>
              <w:t>Try and run the program with no Internet Connection</w:t>
            </w:r>
          </w:p>
        </w:tc>
        <w:tc>
          <w:tcPr>
            <w:tcW w:w="1993" w:type="dxa"/>
          </w:tcPr>
          <w:p w:rsidR="002C5A56" w:rsidRDefault="002C5A56" w:rsidP="00513103">
            <w:pPr>
              <w:rPr>
                <w:rFonts w:eastAsiaTheme="majorEastAsia" w:cstheme="majorBidi"/>
                <w:bCs/>
                <w:szCs w:val="22"/>
              </w:rPr>
            </w:pPr>
            <w:r>
              <w:rPr>
                <w:rFonts w:eastAsiaTheme="majorEastAsia" w:cstheme="majorBidi"/>
                <w:bCs/>
                <w:szCs w:val="22"/>
              </w:rPr>
              <w:t xml:space="preserve">Alert dialog box displayed saying ‘Please connect to a working Internet connection’ after a category has been </w:t>
            </w:r>
            <w:r>
              <w:rPr>
                <w:rFonts w:eastAsiaTheme="majorEastAsia" w:cstheme="majorBidi"/>
                <w:bCs/>
                <w:szCs w:val="22"/>
              </w:rPr>
              <w:lastRenderedPageBreak/>
              <w:t>selected</w:t>
            </w:r>
          </w:p>
        </w:tc>
        <w:tc>
          <w:tcPr>
            <w:tcW w:w="1984" w:type="dxa"/>
          </w:tcPr>
          <w:p w:rsidR="002C5A56" w:rsidRDefault="002C5A56" w:rsidP="00513103">
            <w:pPr>
              <w:rPr>
                <w:rFonts w:eastAsiaTheme="majorEastAsia" w:cstheme="majorBidi"/>
                <w:bCs/>
                <w:szCs w:val="22"/>
              </w:rPr>
            </w:pPr>
            <w:r>
              <w:rPr>
                <w:rFonts w:eastAsiaTheme="majorEastAsia" w:cstheme="majorBidi"/>
                <w:bCs/>
                <w:szCs w:val="22"/>
              </w:rPr>
              <w:lastRenderedPageBreak/>
              <w:t xml:space="preserve">Alert dialog box displayed saying ‘Please connect to a working Internet connection’ after a category has been </w:t>
            </w:r>
            <w:r>
              <w:rPr>
                <w:rFonts w:eastAsiaTheme="majorEastAsia" w:cstheme="majorBidi"/>
                <w:bCs/>
                <w:szCs w:val="22"/>
              </w:rPr>
              <w:lastRenderedPageBreak/>
              <w:t>selected</w:t>
            </w:r>
          </w:p>
        </w:tc>
        <w:tc>
          <w:tcPr>
            <w:tcW w:w="1055" w:type="dxa"/>
            <w:shd w:val="solid" w:color="00B050" w:fill="auto"/>
            <w:vAlign w:val="center"/>
          </w:tcPr>
          <w:p w:rsidR="002C5A56" w:rsidRDefault="002C5A56" w:rsidP="00BA0C41">
            <w:pPr>
              <w:jc w:val="center"/>
              <w:rPr>
                <w:rFonts w:eastAsiaTheme="majorEastAsia" w:cstheme="majorBidi"/>
                <w:bCs/>
                <w:szCs w:val="22"/>
              </w:rPr>
            </w:pPr>
            <w:r>
              <w:rPr>
                <w:rFonts w:eastAsiaTheme="majorEastAsia" w:cstheme="majorBidi"/>
                <w:bCs/>
                <w:szCs w:val="22"/>
              </w:rPr>
              <w:lastRenderedPageBreak/>
              <w:t>Pass</w:t>
            </w:r>
          </w:p>
        </w:tc>
      </w:tr>
      <w:tr w:rsidR="002C5A56" w:rsidRPr="00B65EE3" w:rsidTr="00513103">
        <w:trPr>
          <w:trHeight w:val="374"/>
        </w:trPr>
        <w:tc>
          <w:tcPr>
            <w:tcW w:w="977" w:type="dxa"/>
            <w:vAlign w:val="center"/>
          </w:tcPr>
          <w:p w:rsidR="002C5A56" w:rsidRDefault="002C5A56" w:rsidP="00EE7D8E">
            <w:pPr>
              <w:jc w:val="center"/>
              <w:rPr>
                <w:rFonts w:eastAsiaTheme="majorEastAsia" w:cstheme="majorBidi"/>
                <w:b/>
                <w:bCs/>
                <w:szCs w:val="22"/>
              </w:rPr>
            </w:pPr>
            <w:r>
              <w:rPr>
                <w:rFonts w:eastAsiaTheme="majorEastAsia" w:cstheme="majorBidi"/>
                <w:b/>
                <w:bCs/>
                <w:szCs w:val="22"/>
              </w:rPr>
              <w:lastRenderedPageBreak/>
              <w:t>20</w:t>
            </w:r>
          </w:p>
        </w:tc>
        <w:tc>
          <w:tcPr>
            <w:tcW w:w="2525" w:type="dxa"/>
            <w:vAlign w:val="center"/>
          </w:tcPr>
          <w:p w:rsidR="002C5A56" w:rsidRDefault="002C5A56" w:rsidP="00507803">
            <w:pPr>
              <w:jc w:val="center"/>
              <w:rPr>
                <w:rFonts w:eastAsiaTheme="majorEastAsia" w:cstheme="majorBidi"/>
                <w:bCs/>
                <w:szCs w:val="22"/>
              </w:rPr>
            </w:pPr>
            <w:r>
              <w:rPr>
                <w:rFonts w:eastAsiaTheme="majorEastAsia" w:cstheme="majorBidi"/>
                <w:bCs/>
                <w:szCs w:val="22"/>
              </w:rPr>
              <w:t>Try and run the program using an empty manual location</w:t>
            </w:r>
          </w:p>
        </w:tc>
        <w:tc>
          <w:tcPr>
            <w:tcW w:w="1993" w:type="dxa"/>
          </w:tcPr>
          <w:p w:rsidR="002C5A56" w:rsidRDefault="002C5A56" w:rsidP="0014686C">
            <w:pPr>
              <w:rPr>
                <w:rFonts w:eastAsiaTheme="majorEastAsia" w:cstheme="majorBidi"/>
                <w:bCs/>
                <w:szCs w:val="22"/>
              </w:rPr>
            </w:pPr>
            <w:r>
              <w:rPr>
                <w:rFonts w:eastAsiaTheme="majorEastAsia" w:cstheme="majorBidi"/>
                <w:bCs/>
                <w:szCs w:val="22"/>
              </w:rPr>
              <w:t>Shows a quick notification message stating ‘No location entered’</w:t>
            </w:r>
          </w:p>
        </w:tc>
        <w:tc>
          <w:tcPr>
            <w:tcW w:w="1984" w:type="dxa"/>
          </w:tcPr>
          <w:p w:rsidR="002C5A56" w:rsidRDefault="002C5A56" w:rsidP="002C5A56">
            <w:pPr>
              <w:rPr>
                <w:rFonts w:eastAsiaTheme="majorEastAsia" w:cstheme="majorBidi"/>
                <w:bCs/>
                <w:szCs w:val="22"/>
              </w:rPr>
            </w:pPr>
            <w:r>
              <w:rPr>
                <w:rFonts w:eastAsiaTheme="majorEastAsia" w:cstheme="majorBidi"/>
                <w:bCs/>
                <w:szCs w:val="22"/>
              </w:rPr>
              <w:t>Displayed a notification message stating ‘No location entered’</w:t>
            </w:r>
          </w:p>
        </w:tc>
        <w:tc>
          <w:tcPr>
            <w:tcW w:w="1055" w:type="dxa"/>
            <w:shd w:val="solid" w:color="00B050" w:fill="auto"/>
            <w:vAlign w:val="center"/>
          </w:tcPr>
          <w:p w:rsidR="002C5A56" w:rsidRDefault="002C5A56" w:rsidP="00BA0C41">
            <w:pPr>
              <w:jc w:val="center"/>
              <w:rPr>
                <w:rFonts w:eastAsiaTheme="majorEastAsia" w:cstheme="majorBidi"/>
                <w:bCs/>
                <w:szCs w:val="22"/>
              </w:rPr>
            </w:pPr>
            <w:r>
              <w:rPr>
                <w:rFonts w:eastAsiaTheme="majorEastAsia" w:cstheme="majorBidi"/>
                <w:bCs/>
                <w:szCs w:val="22"/>
              </w:rPr>
              <w:t>Pass</w:t>
            </w:r>
          </w:p>
        </w:tc>
      </w:tr>
    </w:tbl>
    <w:p w:rsidR="00610C23" w:rsidRDefault="00610C23" w:rsidP="00610C23">
      <w:pPr>
        <w:rPr>
          <w:rFonts w:eastAsiaTheme="majorEastAsia" w:cstheme="majorBidi"/>
          <w:bCs/>
          <w:szCs w:val="26"/>
        </w:rPr>
      </w:pPr>
    </w:p>
    <w:p w:rsidR="00F87FB7" w:rsidRPr="00F87FB7" w:rsidRDefault="00F87FB7" w:rsidP="00610C23">
      <w:pPr>
        <w:rPr>
          <w:rFonts w:eastAsiaTheme="majorEastAsia" w:cstheme="majorBidi"/>
          <w:bCs/>
          <w:szCs w:val="26"/>
        </w:rPr>
      </w:pPr>
      <w:r>
        <w:rPr>
          <w:rFonts w:eastAsiaTheme="majorEastAsia" w:cstheme="majorBidi"/>
          <w:bCs/>
          <w:szCs w:val="26"/>
        </w:rPr>
        <w:t xml:space="preserve">Table </w:t>
      </w:r>
      <w:r w:rsidR="005B7FD1">
        <w:rPr>
          <w:rFonts w:eastAsiaTheme="majorEastAsia" w:cstheme="majorBidi"/>
          <w:bCs/>
          <w:szCs w:val="26"/>
        </w:rPr>
        <w:t>D.2.</w:t>
      </w:r>
      <w:r>
        <w:rPr>
          <w:rFonts w:eastAsiaTheme="majorEastAsia" w:cstheme="majorBidi"/>
          <w:bCs/>
          <w:szCs w:val="26"/>
        </w:rPr>
        <w:t xml:space="preserve">1. This table details the results </w:t>
      </w:r>
      <w:proofErr w:type="gramStart"/>
      <w:r>
        <w:rPr>
          <w:rFonts w:eastAsiaTheme="majorEastAsia" w:cstheme="majorBidi"/>
          <w:bCs/>
          <w:szCs w:val="26"/>
        </w:rPr>
        <w:t>of  all</w:t>
      </w:r>
      <w:proofErr w:type="gramEnd"/>
      <w:r>
        <w:rPr>
          <w:rFonts w:eastAsiaTheme="majorEastAsia" w:cstheme="majorBidi"/>
          <w:bCs/>
          <w:szCs w:val="26"/>
        </w:rPr>
        <w:t xml:space="preserve"> manual user interface testing that has been completed for the project. </w:t>
      </w:r>
    </w:p>
    <w:p w:rsidR="002C486E" w:rsidRDefault="002C486E" w:rsidP="00610C23">
      <w:pPr>
        <w:rPr>
          <w:rFonts w:eastAsiaTheme="majorEastAsia" w:cstheme="majorBidi"/>
          <w:b/>
          <w:bCs/>
          <w:sz w:val="26"/>
          <w:szCs w:val="26"/>
        </w:rPr>
      </w:pPr>
    </w:p>
    <w:p w:rsidR="00C86D60" w:rsidRDefault="002029FC" w:rsidP="00610C23">
      <w:pPr>
        <w:rPr>
          <w:rFonts w:eastAsiaTheme="majorEastAsia" w:cstheme="majorBidi"/>
          <w:b/>
          <w:bCs/>
          <w:sz w:val="26"/>
          <w:szCs w:val="26"/>
        </w:rPr>
      </w:pPr>
      <w:r>
        <w:rPr>
          <w:rFonts w:eastAsiaTheme="majorEastAsia" w:cstheme="majorBidi"/>
          <w:b/>
          <w:bCs/>
          <w:sz w:val="26"/>
          <w:szCs w:val="26"/>
        </w:rPr>
        <w:t xml:space="preserve">D.3. </w:t>
      </w:r>
      <w:r w:rsidR="00610C23">
        <w:rPr>
          <w:rFonts w:eastAsiaTheme="majorEastAsia" w:cstheme="majorBidi"/>
          <w:b/>
          <w:bCs/>
          <w:sz w:val="26"/>
          <w:szCs w:val="26"/>
        </w:rPr>
        <w:t>Automated Testing</w:t>
      </w:r>
    </w:p>
    <w:p w:rsidR="00C86D60" w:rsidRDefault="00C86D60" w:rsidP="00610C23">
      <w:pPr>
        <w:rPr>
          <w:rFonts w:eastAsiaTheme="majorEastAsia" w:cstheme="majorBidi"/>
          <w:b/>
          <w:bCs/>
          <w:sz w:val="26"/>
          <w:szCs w:val="26"/>
        </w:rPr>
      </w:pPr>
    </w:p>
    <w:p w:rsidR="00C86D60" w:rsidRPr="008C4969" w:rsidRDefault="002029FC" w:rsidP="00610C23">
      <w:pPr>
        <w:rPr>
          <w:rFonts w:eastAsiaTheme="majorEastAsia" w:cstheme="majorBidi"/>
          <w:b/>
          <w:bCs/>
          <w:szCs w:val="22"/>
        </w:rPr>
      </w:pPr>
      <w:r>
        <w:rPr>
          <w:rFonts w:eastAsiaTheme="majorEastAsia" w:cstheme="majorBidi"/>
          <w:b/>
          <w:bCs/>
          <w:szCs w:val="22"/>
        </w:rPr>
        <w:t xml:space="preserve">D.3.1. </w:t>
      </w:r>
      <w:r w:rsidR="002C486E" w:rsidRPr="007F5AE6">
        <w:rPr>
          <w:rFonts w:eastAsiaTheme="majorEastAsia" w:cstheme="majorBidi"/>
          <w:b/>
          <w:bCs/>
          <w:szCs w:val="22"/>
        </w:rPr>
        <w:t>Testdroid Record</w:t>
      </w:r>
      <w:r w:rsidR="00F44A50">
        <w:rPr>
          <w:rFonts w:eastAsiaTheme="majorEastAsia" w:cstheme="majorBidi"/>
          <w:b/>
          <w:bCs/>
          <w:szCs w:val="22"/>
        </w:rPr>
        <w:t>er</w:t>
      </w:r>
    </w:p>
    <w:p w:rsidR="002C486E" w:rsidRDefault="002C486E" w:rsidP="00610C23">
      <w:pPr>
        <w:rPr>
          <w:rFonts w:eastAsiaTheme="majorEastAsia" w:cstheme="majorBidi"/>
          <w:b/>
          <w:bCs/>
          <w:sz w:val="26"/>
          <w:szCs w:val="26"/>
        </w:rPr>
      </w:pPr>
    </w:p>
    <w:p w:rsidR="002C486E" w:rsidRPr="007F5AE6" w:rsidRDefault="002029FC" w:rsidP="00610C23">
      <w:pPr>
        <w:rPr>
          <w:rFonts w:eastAsiaTheme="majorEastAsia" w:cstheme="majorBidi"/>
          <w:b/>
          <w:bCs/>
          <w:szCs w:val="26"/>
        </w:rPr>
      </w:pPr>
      <w:r>
        <w:rPr>
          <w:rFonts w:eastAsiaTheme="majorEastAsia" w:cstheme="majorBidi"/>
          <w:b/>
          <w:bCs/>
          <w:szCs w:val="26"/>
        </w:rPr>
        <w:t xml:space="preserve">D.3.2. </w:t>
      </w:r>
      <w:r w:rsidR="002C486E" w:rsidRPr="007F5AE6">
        <w:rPr>
          <w:rFonts w:eastAsiaTheme="majorEastAsia" w:cstheme="majorBidi"/>
          <w:b/>
          <w:bCs/>
          <w:szCs w:val="26"/>
        </w:rPr>
        <w:t>Testdroid Cloud</w:t>
      </w:r>
    </w:p>
    <w:p w:rsidR="00C86D60" w:rsidRDefault="00C86D60" w:rsidP="00610C23">
      <w:pPr>
        <w:rPr>
          <w:rFonts w:eastAsiaTheme="majorEastAsia" w:cstheme="majorBidi"/>
          <w:b/>
          <w:bCs/>
          <w:sz w:val="26"/>
          <w:szCs w:val="26"/>
        </w:rPr>
      </w:pPr>
    </w:p>
    <w:p w:rsidR="00C86D60" w:rsidRDefault="008C4969" w:rsidP="00610C23">
      <w:pPr>
        <w:rPr>
          <w:rFonts w:eastAsiaTheme="majorEastAsia" w:cstheme="majorBidi"/>
          <w:bCs/>
          <w:szCs w:val="26"/>
        </w:rPr>
      </w:pPr>
      <w:r>
        <w:rPr>
          <w:rFonts w:eastAsiaTheme="majorEastAsia" w:cstheme="majorBidi"/>
          <w:bCs/>
          <w:szCs w:val="26"/>
        </w:rPr>
        <w:t>Testdroid cloud App Crawler Results:</w:t>
      </w:r>
    </w:p>
    <w:p w:rsidR="008C4969" w:rsidRDefault="008C4969" w:rsidP="00610C23">
      <w:pPr>
        <w:rPr>
          <w:rFonts w:eastAsiaTheme="majorEastAsia" w:cstheme="majorBidi"/>
          <w:bCs/>
          <w:szCs w:val="26"/>
        </w:rPr>
      </w:pPr>
      <w:r>
        <w:rPr>
          <w:rFonts w:eastAsiaTheme="majorEastAsia" w:cstheme="majorBidi"/>
          <w:bCs/>
          <w:noProof/>
          <w:szCs w:val="26"/>
          <w:lang w:eastAsia="en-GB"/>
        </w:rPr>
        <w:drawing>
          <wp:anchor distT="0" distB="0" distL="114300" distR="114300" simplePos="0" relativeHeight="252304384" behindDoc="1" locked="0" layoutInCell="1" allowOverlap="1">
            <wp:simplePos x="0" y="0"/>
            <wp:positionH relativeFrom="column">
              <wp:posOffset>20955</wp:posOffset>
            </wp:positionH>
            <wp:positionV relativeFrom="paragraph">
              <wp:posOffset>137795</wp:posOffset>
            </wp:positionV>
            <wp:extent cx="5190490" cy="2822575"/>
            <wp:effectExtent l="19050" t="0" r="0" b="0"/>
            <wp:wrapNone/>
            <wp:docPr id="2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9"/>
                    <a:srcRect l="12010" t="24879" r="17187" b="13527"/>
                    <a:stretch>
                      <a:fillRect/>
                    </a:stretch>
                  </pic:blipFill>
                  <pic:spPr bwMode="auto">
                    <a:xfrm>
                      <a:off x="0" y="0"/>
                      <a:ext cx="5190490" cy="2822575"/>
                    </a:xfrm>
                    <a:prstGeom prst="rect">
                      <a:avLst/>
                    </a:prstGeom>
                    <a:noFill/>
                    <a:ln w="9525">
                      <a:noFill/>
                      <a:miter lim="800000"/>
                      <a:headEnd/>
                      <a:tailEnd/>
                    </a:ln>
                  </pic:spPr>
                </pic:pic>
              </a:graphicData>
            </a:graphic>
          </wp:anchor>
        </w:drawing>
      </w:r>
    </w:p>
    <w:p w:rsidR="008C4969" w:rsidRPr="008C4969" w:rsidRDefault="008C4969" w:rsidP="00610C23">
      <w:pPr>
        <w:rPr>
          <w:rFonts w:eastAsiaTheme="majorEastAsia" w:cstheme="majorBidi"/>
          <w:bCs/>
          <w:szCs w:val="26"/>
        </w:rPr>
      </w:pPr>
    </w:p>
    <w:p w:rsidR="00C86D60" w:rsidRDefault="00C86D60" w:rsidP="00610C23">
      <w:pPr>
        <w:rPr>
          <w:rFonts w:eastAsiaTheme="majorEastAsia" w:cstheme="majorBidi"/>
          <w:b/>
          <w:bCs/>
          <w:sz w:val="26"/>
          <w:szCs w:val="26"/>
        </w:rPr>
      </w:pPr>
    </w:p>
    <w:p w:rsidR="00C86D60" w:rsidRDefault="00C86D60" w:rsidP="00610C23">
      <w:pPr>
        <w:rPr>
          <w:rFonts w:eastAsiaTheme="majorEastAsia" w:cstheme="majorBidi"/>
          <w:b/>
          <w:bCs/>
          <w:sz w:val="26"/>
          <w:szCs w:val="26"/>
        </w:rPr>
      </w:pPr>
    </w:p>
    <w:p w:rsidR="00C86D60" w:rsidRDefault="00C86D60" w:rsidP="00610C23">
      <w:pPr>
        <w:rPr>
          <w:rFonts w:eastAsiaTheme="majorEastAsia" w:cstheme="majorBidi"/>
          <w:b/>
          <w:bCs/>
          <w:sz w:val="26"/>
          <w:szCs w:val="26"/>
        </w:rPr>
      </w:pPr>
    </w:p>
    <w:p w:rsidR="00C86D60" w:rsidRDefault="00C86D60" w:rsidP="00610C23">
      <w:pPr>
        <w:rPr>
          <w:rFonts w:eastAsiaTheme="majorEastAsia" w:cstheme="majorBidi"/>
          <w:b/>
          <w:bCs/>
          <w:sz w:val="26"/>
          <w:szCs w:val="26"/>
        </w:rPr>
      </w:pPr>
    </w:p>
    <w:p w:rsidR="002C486E" w:rsidRDefault="002C486E" w:rsidP="00610C23">
      <w:pPr>
        <w:rPr>
          <w:rFonts w:eastAsiaTheme="majorEastAsia" w:cstheme="majorBidi"/>
          <w:b/>
          <w:bCs/>
          <w:sz w:val="26"/>
          <w:szCs w:val="26"/>
        </w:rPr>
      </w:pPr>
    </w:p>
    <w:p w:rsidR="008C4969" w:rsidRDefault="008C4969" w:rsidP="00610C23">
      <w:pPr>
        <w:rPr>
          <w:rFonts w:eastAsiaTheme="majorEastAsia" w:cstheme="majorBidi"/>
          <w:b/>
          <w:bCs/>
          <w:sz w:val="26"/>
          <w:szCs w:val="26"/>
        </w:rPr>
      </w:pPr>
    </w:p>
    <w:p w:rsidR="008C4969" w:rsidRDefault="008C4969" w:rsidP="00610C23">
      <w:pPr>
        <w:rPr>
          <w:rFonts w:eastAsiaTheme="majorEastAsia" w:cstheme="majorBidi"/>
          <w:b/>
          <w:bCs/>
          <w:sz w:val="26"/>
          <w:szCs w:val="26"/>
        </w:rPr>
      </w:pPr>
    </w:p>
    <w:p w:rsidR="008C4969" w:rsidRDefault="008C4969" w:rsidP="00610C23">
      <w:pPr>
        <w:rPr>
          <w:rFonts w:eastAsiaTheme="majorEastAsia" w:cstheme="majorBidi"/>
          <w:b/>
          <w:bCs/>
          <w:sz w:val="26"/>
          <w:szCs w:val="26"/>
        </w:rPr>
      </w:pPr>
    </w:p>
    <w:p w:rsidR="008C4969" w:rsidRDefault="008C4969" w:rsidP="00610C23">
      <w:pPr>
        <w:rPr>
          <w:rFonts w:eastAsiaTheme="majorEastAsia" w:cstheme="majorBidi"/>
          <w:b/>
          <w:bCs/>
          <w:sz w:val="26"/>
          <w:szCs w:val="26"/>
        </w:rPr>
      </w:pPr>
    </w:p>
    <w:p w:rsidR="008C4969" w:rsidRDefault="008C4969" w:rsidP="00610C23">
      <w:pPr>
        <w:rPr>
          <w:rFonts w:eastAsiaTheme="majorEastAsia" w:cstheme="majorBidi"/>
          <w:b/>
          <w:bCs/>
          <w:sz w:val="26"/>
          <w:szCs w:val="26"/>
        </w:rPr>
      </w:pPr>
    </w:p>
    <w:p w:rsidR="008C4969" w:rsidRDefault="008C4969" w:rsidP="00610C23">
      <w:pPr>
        <w:rPr>
          <w:rFonts w:eastAsiaTheme="majorEastAsia" w:cstheme="majorBidi"/>
          <w:b/>
          <w:bCs/>
          <w:sz w:val="26"/>
          <w:szCs w:val="26"/>
        </w:rPr>
      </w:pPr>
    </w:p>
    <w:p w:rsidR="008C4969" w:rsidRDefault="008C4969" w:rsidP="00610C23">
      <w:pPr>
        <w:rPr>
          <w:rFonts w:eastAsiaTheme="majorEastAsia" w:cstheme="majorBidi"/>
          <w:b/>
          <w:bCs/>
          <w:sz w:val="26"/>
          <w:szCs w:val="26"/>
        </w:rPr>
      </w:pPr>
    </w:p>
    <w:p w:rsidR="008C4969" w:rsidRDefault="008C4969" w:rsidP="00610C23">
      <w:pPr>
        <w:rPr>
          <w:rFonts w:eastAsiaTheme="majorEastAsia" w:cstheme="majorBidi"/>
          <w:b/>
          <w:bCs/>
          <w:sz w:val="26"/>
          <w:szCs w:val="26"/>
        </w:rPr>
      </w:pPr>
    </w:p>
    <w:p w:rsidR="008C4969" w:rsidRDefault="008C4969" w:rsidP="00610C23">
      <w:pPr>
        <w:rPr>
          <w:rFonts w:eastAsiaTheme="majorEastAsia" w:cstheme="majorBidi"/>
          <w:b/>
          <w:bCs/>
          <w:sz w:val="26"/>
          <w:szCs w:val="26"/>
        </w:rPr>
      </w:pPr>
    </w:p>
    <w:p w:rsidR="008C4969" w:rsidRPr="0094362C" w:rsidRDefault="0094362C" w:rsidP="00610C23">
      <w:pPr>
        <w:rPr>
          <w:rFonts w:eastAsiaTheme="majorEastAsia" w:cstheme="majorBidi"/>
          <w:bCs/>
          <w:szCs w:val="26"/>
        </w:rPr>
      </w:pPr>
      <w:r>
        <w:rPr>
          <w:rFonts w:eastAsiaTheme="majorEastAsia" w:cstheme="majorBidi"/>
          <w:bCs/>
          <w:noProof/>
          <w:szCs w:val="26"/>
          <w:lang w:eastAsia="en-GB"/>
        </w:rPr>
        <w:drawing>
          <wp:anchor distT="0" distB="0" distL="114300" distR="114300" simplePos="0" relativeHeight="252305408" behindDoc="1" locked="0" layoutInCell="1" allowOverlap="1">
            <wp:simplePos x="0" y="0"/>
            <wp:positionH relativeFrom="column">
              <wp:posOffset>752558</wp:posOffset>
            </wp:positionH>
            <wp:positionV relativeFrom="paragraph">
              <wp:posOffset>23688</wp:posOffset>
            </wp:positionV>
            <wp:extent cx="3780100" cy="2433099"/>
            <wp:effectExtent l="19050" t="0" r="0" b="0"/>
            <wp:wrapNone/>
            <wp:docPr id="2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0"/>
                    <a:srcRect l="22638" t="5830" r="40710" b="56371"/>
                    <a:stretch>
                      <a:fillRect/>
                    </a:stretch>
                  </pic:blipFill>
                  <pic:spPr bwMode="auto">
                    <a:xfrm>
                      <a:off x="0" y="0"/>
                      <a:ext cx="3780100" cy="2433099"/>
                    </a:xfrm>
                    <a:prstGeom prst="rect">
                      <a:avLst/>
                    </a:prstGeom>
                    <a:noFill/>
                    <a:ln w="9525">
                      <a:noFill/>
                      <a:miter lim="800000"/>
                      <a:headEnd/>
                      <a:tailEnd/>
                    </a:ln>
                  </pic:spPr>
                </pic:pic>
              </a:graphicData>
            </a:graphic>
          </wp:anchor>
        </w:drawing>
      </w:r>
      <w:proofErr w:type="gramStart"/>
      <w:r>
        <w:rPr>
          <w:rFonts w:eastAsiaTheme="majorEastAsia" w:cstheme="majorBidi"/>
          <w:bCs/>
          <w:szCs w:val="26"/>
        </w:rPr>
        <w:t>Fig.</w:t>
      </w:r>
      <w:proofErr w:type="gramEnd"/>
    </w:p>
    <w:p w:rsidR="008C4969" w:rsidRDefault="008C4969" w:rsidP="00610C23">
      <w:pPr>
        <w:rPr>
          <w:rFonts w:eastAsiaTheme="majorEastAsia" w:cstheme="majorBidi"/>
          <w:b/>
          <w:bCs/>
          <w:sz w:val="26"/>
          <w:szCs w:val="26"/>
        </w:rPr>
      </w:pPr>
    </w:p>
    <w:p w:rsidR="008C4969" w:rsidRDefault="008C4969" w:rsidP="00610C23">
      <w:pPr>
        <w:rPr>
          <w:rFonts w:eastAsiaTheme="majorEastAsia" w:cstheme="majorBidi"/>
          <w:b/>
          <w:bCs/>
          <w:sz w:val="26"/>
          <w:szCs w:val="26"/>
        </w:rPr>
      </w:pPr>
    </w:p>
    <w:p w:rsidR="008C4969" w:rsidRDefault="008C4969" w:rsidP="00610C23">
      <w:pPr>
        <w:rPr>
          <w:rFonts w:eastAsiaTheme="majorEastAsia" w:cstheme="majorBidi"/>
          <w:b/>
          <w:bCs/>
          <w:sz w:val="26"/>
          <w:szCs w:val="26"/>
        </w:rPr>
      </w:pPr>
    </w:p>
    <w:p w:rsidR="008C4969" w:rsidRDefault="008C4969" w:rsidP="00610C23">
      <w:pPr>
        <w:rPr>
          <w:rFonts w:eastAsiaTheme="majorEastAsia" w:cstheme="majorBidi"/>
          <w:b/>
          <w:bCs/>
          <w:sz w:val="26"/>
          <w:szCs w:val="26"/>
        </w:rPr>
      </w:pPr>
    </w:p>
    <w:p w:rsidR="008C4969" w:rsidRDefault="008C4969" w:rsidP="00610C23">
      <w:pPr>
        <w:rPr>
          <w:rFonts w:eastAsiaTheme="majorEastAsia" w:cstheme="majorBidi"/>
          <w:b/>
          <w:bCs/>
          <w:sz w:val="26"/>
          <w:szCs w:val="26"/>
        </w:rPr>
      </w:pPr>
    </w:p>
    <w:p w:rsidR="008C4969" w:rsidRDefault="008C4969" w:rsidP="00610C23">
      <w:pPr>
        <w:rPr>
          <w:rFonts w:eastAsiaTheme="majorEastAsia" w:cstheme="majorBidi"/>
          <w:b/>
          <w:bCs/>
          <w:sz w:val="26"/>
          <w:szCs w:val="26"/>
        </w:rPr>
      </w:pPr>
    </w:p>
    <w:p w:rsidR="008C4969" w:rsidRDefault="008C4969" w:rsidP="00610C23">
      <w:pPr>
        <w:rPr>
          <w:rFonts w:eastAsiaTheme="majorEastAsia" w:cstheme="majorBidi"/>
          <w:b/>
          <w:bCs/>
          <w:sz w:val="26"/>
          <w:szCs w:val="26"/>
        </w:rPr>
      </w:pPr>
    </w:p>
    <w:p w:rsidR="008C4969" w:rsidRDefault="008C4969" w:rsidP="00610C23">
      <w:pPr>
        <w:rPr>
          <w:rFonts w:eastAsiaTheme="majorEastAsia" w:cstheme="majorBidi"/>
          <w:b/>
          <w:bCs/>
          <w:sz w:val="26"/>
          <w:szCs w:val="26"/>
        </w:rPr>
      </w:pPr>
    </w:p>
    <w:p w:rsidR="008C4969" w:rsidRDefault="008C4969" w:rsidP="00610C23">
      <w:pPr>
        <w:rPr>
          <w:rFonts w:eastAsiaTheme="majorEastAsia" w:cstheme="majorBidi"/>
          <w:b/>
          <w:bCs/>
          <w:sz w:val="26"/>
          <w:szCs w:val="26"/>
        </w:rPr>
      </w:pPr>
    </w:p>
    <w:p w:rsidR="008C4969" w:rsidRDefault="008C4969" w:rsidP="00610C23">
      <w:pPr>
        <w:rPr>
          <w:rFonts w:eastAsiaTheme="majorEastAsia" w:cstheme="majorBidi"/>
          <w:b/>
          <w:bCs/>
          <w:sz w:val="26"/>
          <w:szCs w:val="26"/>
        </w:rPr>
      </w:pPr>
    </w:p>
    <w:p w:rsidR="008C4969" w:rsidRDefault="008C4969" w:rsidP="00610C23">
      <w:pPr>
        <w:rPr>
          <w:rFonts w:eastAsiaTheme="majorEastAsia" w:cstheme="majorBidi"/>
          <w:b/>
          <w:bCs/>
          <w:sz w:val="26"/>
          <w:szCs w:val="26"/>
        </w:rPr>
      </w:pPr>
    </w:p>
    <w:p w:rsidR="008C4969" w:rsidRDefault="008C4969" w:rsidP="00610C23">
      <w:pPr>
        <w:rPr>
          <w:rFonts w:eastAsiaTheme="majorEastAsia" w:cstheme="majorBidi"/>
          <w:b/>
          <w:bCs/>
          <w:sz w:val="26"/>
          <w:szCs w:val="26"/>
        </w:rPr>
      </w:pPr>
    </w:p>
    <w:p w:rsidR="008C4969" w:rsidRPr="0094362C" w:rsidRDefault="0094362C" w:rsidP="00610C23">
      <w:pPr>
        <w:rPr>
          <w:rFonts w:eastAsiaTheme="majorEastAsia" w:cstheme="majorBidi"/>
          <w:bCs/>
          <w:sz w:val="26"/>
          <w:szCs w:val="26"/>
        </w:rPr>
      </w:pPr>
      <w:r>
        <w:rPr>
          <w:rFonts w:eastAsiaTheme="majorEastAsia" w:cstheme="majorBidi"/>
          <w:bCs/>
          <w:sz w:val="26"/>
          <w:szCs w:val="26"/>
        </w:rPr>
        <w:tab/>
      </w:r>
      <w:r>
        <w:rPr>
          <w:rFonts w:eastAsiaTheme="majorEastAsia" w:cstheme="majorBidi"/>
          <w:bCs/>
          <w:sz w:val="26"/>
          <w:szCs w:val="26"/>
        </w:rPr>
        <w:tab/>
      </w:r>
      <w:r>
        <w:rPr>
          <w:rFonts w:eastAsiaTheme="majorEastAsia" w:cstheme="majorBidi"/>
          <w:bCs/>
          <w:sz w:val="26"/>
          <w:szCs w:val="26"/>
        </w:rPr>
        <w:tab/>
      </w:r>
      <w:r>
        <w:rPr>
          <w:rFonts w:eastAsiaTheme="majorEastAsia" w:cstheme="majorBidi"/>
          <w:bCs/>
          <w:sz w:val="26"/>
          <w:szCs w:val="26"/>
        </w:rPr>
        <w:tab/>
      </w:r>
      <w:r>
        <w:rPr>
          <w:rFonts w:eastAsiaTheme="majorEastAsia" w:cstheme="majorBidi"/>
          <w:bCs/>
          <w:sz w:val="26"/>
          <w:szCs w:val="26"/>
        </w:rPr>
        <w:tab/>
      </w:r>
      <w:proofErr w:type="gramStart"/>
      <w:r w:rsidRPr="0094362C">
        <w:rPr>
          <w:rFonts w:eastAsiaTheme="majorEastAsia" w:cstheme="majorBidi"/>
          <w:bCs/>
          <w:szCs w:val="26"/>
        </w:rPr>
        <w:t>Fig.</w:t>
      </w:r>
      <w:proofErr w:type="gramEnd"/>
      <w:r>
        <w:rPr>
          <w:rFonts w:eastAsiaTheme="majorEastAsia" w:cstheme="majorBidi"/>
          <w:bCs/>
          <w:sz w:val="26"/>
          <w:szCs w:val="26"/>
        </w:rPr>
        <w:t xml:space="preserve"> </w:t>
      </w:r>
    </w:p>
    <w:p w:rsidR="008C4969" w:rsidRDefault="008C4969" w:rsidP="00610C23">
      <w:pPr>
        <w:rPr>
          <w:rFonts w:eastAsiaTheme="majorEastAsia" w:cstheme="majorBidi"/>
          <w:b/>
          <w:bCs/>
          <w:sz w:val="26"/>
          <w:szCs w:val="26"/>
        </w:rPr>
      </w:pPr>
      <w:r w:rsidRPr="008C4969">
        <w:rPr>
          <w:rFonts w:eastAsiaTheme="majorEastAsia" w:cstheme="majorBidi"/>
          <w:b/>
          <w:bCs/>
          <w:noProof/>
          <w:sz w:val="26"/>
          <w:szCs w:val="26"/>
          <w:lang w:eastAsia="en-GB"/>
        </w:rPr>
        <w:lastRenderedPageBreak/>
        <w:drawing>
          <wp:inline distT="0" distB="0" distL="0" distR="0">
            <wp:extent cx="5228816" cy="978010"/>
            <wp:effectExtent l="19050" t="0" r="0" b="0"/>
            <wp:docPr id="3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0"/>
                    <a:srcRect l="5070" t="56716" r="6156" b="16667"/>
                    <a:stretch>
                      <a:fillRect/>
                    </a:stretch>
                  </pic:blipFill>
                  <pic:spPr bwMode="auto">
                    <a:xfrm>
                      <a:off x="0" y="0"/>
                      <a:ext cx="5228816" cy="978010"/>
                    </a:xfrm>
                    <a:prstGeom prst="rect">
                      <a:avLst/>
                    </a:prstGeom>
                    <a:noFill/>
                    <a:ln w="9525">
                      <a:noFill/>
                      <a:miter lim="800000"/>
                      <a:headEnd/>
                      <a:tailEnd/>
                    </a:ln>
                  </pic:spPr>
                </pic:pic>
              </a:graphicData>
            </a:graphic>
          </wp:inline>
        </w:drawing>
      </w:r>
    </w:p>
    <w:p w:rsidR="008C4969" w:rsidRDefault="008C4969" w:rsidP="00610C23">
      <w:pPr>
        <w:rPr>
          <w:rFonts w:eastAsiaTheme="majorEastAsia" w:cstheme="majorBidi"/>
          <w:b/>
          <w:bCs/>
          <w:sz w:val="26"/>
          <w:szCs w:val="26"/>
        </w:rPr>
      </w:pPr>
    </w:p>
    <w:p w:rsidR="008C4969" w:rsidRDefault="000B33F9" w:rsidP="00610C23">
      <w:pPr>
        <w:rPr>
          <w:rFonts w:eastAsiaTheme="majorEastAsia" w:cstheme="majorBidi"/>
          <w:b/>
          <w:bCs/>
          <w:sz w:val="26"/>
          <w:szCs w:val="26"/>
        </w:rPr>
      </w:pPr>
      <w:r>
        <w:rPr>
          <w:rFonts w:eastAsiaTheme="majorEastAsia" w:cstheme="majorBidi"/>
          <w:bCs/>
          <w:szCs w:val="26"/>
        </w:rPr>
        <w:t>Fig</w:t>
      </w:r>
      <w:r w:rsidR="005B7FD1">
        <w:rPr>
          <w:rFonts w:eastAsiaTheme="majorEastAsia" w:cstheme="majorBidi"/>
          <w:bCs/>
          <w:szCs w:val="26"/>
        </w:rPr>
        <w:t xml:space="preserve">ure </w:t>
      </w:r>
    </w:p>
    <w:p w:rsidR="008C4969" w:rsidRDefault="008C4969" w:rsidP="00610C23">
      <w:pPr>
        <w:rPr>
          <w:rFonts w:eastAsiaTheme="majorEastAsia" w:cstheme="majorBidi"/>
          <w:b/>
          <w:bCs/>
          <w:sz w:val="26"/>
          <w:szCs w:val="26"/>
        </w:rPr>
      </w:pPr>
    </w:p>
    <w:p w:rsidR="002C486E" w:rsidRPr="002C486E" w:rsidRDefault="002029FC" w:rsidP="00610C23">
      <w:pPr>
        <w:rPr>
          <w:rFonts w:eastAsiaTheme="majorEastAsia" w:cstheme="majorBidi"/>
          <w:b/>
          <w:bCs/>
          <w:sz w:val="26"/>
          <w:szCs w:val="26"/>
        </w:rPr>
      </w:pPr>
      <w:r>
        <w:rPr>
          <w:rFonts w:eastAsiaTheme="majorEastAsia" w:cstheme="majorBidi"/>
          <w:b/>
          <w:bCs/>
          <w:sz w:val="26"/>
          <w:szCs w:val="26"/>
        </w:rPr>
        <w:t xml:space="preserve">D.4. </w:t>
      </w:r>
      <w:r w:rsidR="002C486E">
        <w:rPr>
          <w:rFonts w:eastAsiaTheme="majorEastAsia" w:cstheme="majorBidi"/>
          <w:b/>
          <w:bCs/>
          <w:sz w:val="26"/>
          <w:szCs w:val="26"/>
        </w:rPr>
        <w:t>User Testing: Questionnaire</w:t>
      </w:r>
    </w:p>
    <w:p w:rsidR="00610C23" w:rsidRDefault="00610C23" w:rsidP="00610C23">
      <w:pPr>
        <w:rPr>
          <w:rFonts w:asciiTheme="majorHAnsi" w:eastAsiaTheme="majorEastAsia" w:hAnsiTheme="majorHAnsi" w:cstheme="majorBidi"/>
          <w:b/>
          <w:bCs/>
          <w:sz w:val="26"/>
          <w:szCs w:val="26"/>
        </w:rPr>
      </w:pPr>
    </w:p>
    <w:p w:rsidR="00610C23" w:rsidRDefault="00610C23" w:rsidP="00610C23"/>
    <w:p w:rsidR="00610C23" w:rsidRDefault="00610C23" w:rsidP="006F1FBB">
      <w:pPr>
        <w:pStyle w:val="Heading1"/>
        <w:numPr>
          <w:ilvl w:val="0"/>
          <w:numId w:val="0"/>
        </w:numPr>
        <w:rPr>
          <w:rFonts w:asciiTheme="minorHAnsi" w:hAnsiTheme="minorHAnsi"/>
        </w:rPr>
      </w:pPr>
    </w:p>
    <w:p w:rsidR="00610C23" w:rsidRDefault="00610C23" w:rsidP="006F1FBB">
      <w:pPr>
        <w:pStyle w:val="Heading1"/>
        <w:numPr>
          <w:ilvl w:val="0"/>
          <w:numId w:val="0"/>
        </w:numPr>
        <w:rPr>
          <w:rFonts w:asciiTheme="minorHAnsi" w:hAnsiTheme="minorHAnsi"/>
        </w:rPr>
      </w:pPr>
    </w:p>
    <w:p w:rsidR="00610C23" w:rsidRDefault="00610C23" w:rsidP="006F1FBB">
      <w:pPr>
        <w:pStyle w:val="Heading1"/>
        <w:numPr>
          <w:ilvl w:val="0"/>
          <w:numId w:val="0"/>
        </w:numPr>
        <w:rPr>
          <w:rFonts w:asciiTheme="minorHAnsi" w:hAnsiTheme="minorHAnsi"/>
        </w:rPr>
      </w:pPr>
    </w:p>
    <w:p w:rsidR="00610C23" w:rsidRDefault="00610C23" w:rsidP="006F1FBB">
      <w:pPr>
        <w:pStyle w:val="Heading1"/>
        <w:numPr>
          <w:ilvl w:val="0"/>
          <w:numId w:val="0"/>
        </w:numPr>
        <w:rPr>
          <w:rFonts w:asciiTheme="minorHAnsi" w:hAnsiTheme="minorHAnsi"/>
        </w:rPr>
      </w:pPr>
    </w:p>
    <w:p w:rsidR="00610C23" w:rsidRDefault="00610C23" w:rsidP="006F1FBB">
      <w:pPr>
        <w:pStyle w:val="Heading1"/>
        <w:numPr>
          <w:ilvl w:val="0"/>
          <w:numId w:val="0"/>
        </w:numPr>
        <w:rPr>
          <w:rFonts w:asciiTheme="minorHAnsi" w:hAnsiTheme="minorHAnsi"/>
        </w:rPr>
      </w:pPr>
    </w:p>
    <w:p w:rsidR="00610C23" w:rsidRDefault="00610C23" w:rsidP="006F1FBB">
      <w:pPr>
        <w:pStyle w:val="Heading1"/>
        <w:numPr>
          <w:ilvl w:val="0"/>
          <w:numId w:val="0"/>
        </w:numPr>
        <w:rPr>
          <w:rFonts w:asciiTheme="minorHAnsi" w:hAnsiTheme="minorHAnsi"/>
        </w:rPr>
      </w:pPr>
    </w:p>
    <w:p w:rsidR="00610C23" w:rsidRDefault="00610C23" w:rsidP="006F1FBB">
      <w:pPr>
        <w:pStyle w:val="Heading1"/>
        <w:numPr>
          <w:ilvl w:val="0"/>
          <w:numId w:val="0"/>
        </w:numPr>
        <w:rPr>
          <w:rFonts w:asciiTheme="minorHAnsi" w:hAnsiTheme="minorHAnsi"/>
        </w:rPr>
      </w:pPr>
    </w:p>
    <w:p w:rsidR="00610C23" w:rsidRDefault="00610C23" w:rsidP="006F1FBB">
      <w:pPr>
        <w:pStyle w:val="Heading1"/>
        <w:numPr>
          <w:ilvl w:val="0"/>
          <w:numId w:val="0"/>
        </w:numPr>
        <w:rPr>
          <w:rFonts w:asciiTheme="minorHAnsi" w:hAnsiTheme="minorHAnsi"/>
        </w:rPr>
      </w:pPr>
    </w:p>
    <w:p w:rsidR="00610C23" w:rsidRDefault="00610C23" w:rsidP="006F1FBB">
      <w:pPr>
        <w:pStyle w:val="Heading1"/>
        <w:numPr>
          <w:ilvl w:val="0"/>
          <w:numId w:val="0"/>
        </w:numPr>
        <w:rPr>
          <w:rFonts w:asciiTheme="minorHAnsi" w:hAnsiTheme="minorHAnsi"/>
        </w:rPr>
      </w:pPr>
    </w:p>
    <w:p w:rsidR="00610C23" w:rsidRDefault="00610C23" w:rsidP="006F1FBB">
      <w:pPr>
        <w:pStyle w:val="Heading1"/>
        <w:numPr>
          <w:ilvl w:val="0"/>
          <w:numId w:val="0"/>
        </w:numPr>
        <w:rPr>
          <w:rFonts w:asciiTheme="minorHAnsi" w:hAnsiTheme="minorHAnsi"/>
        </w:rPr>
      </w:pPr>
    </w:p>
    <w:p w:rsidR="00610C23" w:rsidRDefault="00610C23" w:rsidP="006F1FBB">
      <w:pPr>
        <w:pStyle w:val="Heading1"/>
        <w:numPr>
          <w:ilvl w:val="0"/>
          <w:numId w:val="0"/>
        </w:numPr>
        <w:rPr>
          <w:rFonts w:asciiTheme="minorHAnsi" w:hAnsiTheme="minorHAnsi"/>
        </w:rPr>
      </w:pPr>
    </w:p>
    <w:p w:rsidR="00610C23" w:rsidRDefault="00610C23" w:rsidP="006F1FBB">
      <w:pPr>
        <w:pStyle w:val="Heading1"/>
        <w:numPr>
          <w:ilvl w:val="0"/>
          <w:numId w:val="0"/>
        </w:numPr>
        <w:rPr>
          <w:rFonts w:asciiTheme="minorHAnsi" w:hAnsiTheme="minorHAnsi"/>
        </w:rPr>
      </w:pPr>
    </w:p>
    <w:p w:rsidR="00610C23" w:rsidRDefault="00610C23" w:rsidP="006F1FBB">
      <w:pPr>
        <w:pStyle w:val="Heading1"/>
        <w:numPr>
          <w:ilvl w:val="0"/>
          <w:numId w:val="0"/>
        </w:numPr>
        <w:rPr>
          <w:rFonts w:asciiTheme="minorHAnsi" w:hAnsiTheme="minorHAnsi"/>
        </w:rPr>
      </w:pPr>
    </w:p>
    <w:p w:rsidR="00610C23" w:rsidRDefault="00610C23" w:rsidP="006F1FBB">
      <w:pPr>
        <w:pStyle w:val="Heading1"/>
        <w:numPr>
          <w:ilvl w:val="0"/>
          <w:numId w:val="0"/>
        </w:numPr>
        <w:rPr>
          <w:rFonts w:asciiTheme="minorHAnsi" w:hAnsiTheme="minorHAnsi"/>
        </w:rPr>
      </w:pPr>
    </w:p>
    <w:p w:rsidR="00610C23" w:rsidRDefault="00610C23" w:rsidP="006F1FBB">
      <w:pPr>
        <w:pStyle w:val="Heading1"/>
        <w:numPr>
          <w:ilvl w:val="0"/>
          <w:numId w:val="0"/>
        </w:numPr>
        <w:rPr>
          <w:rFonts w:asciiTheme="minorHAnsi" w:hAnsiTheme="minorHAnsi"/>
        </w:rPr>
      </w:pPr>
    </w:p>
    <w:p w:rsidR="00610C23" w:rsidRDefault="00610C23" w:rsidP="006F1FBB">
      <w:pPr>
        <w:pStyle w:val="Heading1"/>
        <w:numPr>
          <w:ilvl w:val="0"/>
          <w:numId w:val="0"/>
        </w:numPr>
        <w:rPr>
          <w:rFonts w:asciiTheme="minorHAnsi" w:hAnsiTheme="minorHAnsi"/>
        </w:rPr>
      </w:pPr>
    </w:p>
    <w:p w:rsidR="00610C23" w:rsidRDefault="00610C23" w:rsidP="006F1FBB">
      <w:pPr>
        <w:pStyle w:val="Heading1"/>
        <w:numPr>
          <w:ilvl w:val="0"/>
          <w:numId w:val="0"/>
        </w:numPr>
        <w:rPr>
          <w:rFonts w:asciiTheme="minorHAnsi" w:hAnsiTheme="minorHAnsi"/>
        </w:rPr>
      </w:pPr>
    </w:p>
    <w:p w:rsidR="00610C23" w:rsidRDefault="00610C23" w:rsidP="006F1FBB">
      <w:pPr>
        <w:pStyle w:val="Heading1"/>
        <w:numPr>
          <w:ilvl w:val="0"/>
          <w:numId w:val="0"/>
        </w:numPr>
        <w:rPr>
          <w:rFonts w:asciiTheme="minorHAnsi" w:hAnsiTheme="minorHAnsi"/>
        </w:rPr>
      </w:pPr>
    </w:p>
    <w:p w:rsidR="00610C23" w:rsidRDefault="00610C23" w:rsidP="006F1FBB">
      <w:pPr>
        <w:pStyle w:val="Heading1"/>
        <w:numPr>
          <w:ilvl w:val="0"/>
          <w:numId w:val="0"/>
        </w:numPr>
        <w:rPr>
          <w:rFonts w:asciiTheme="minorHAnsi" w:hAnsiTheme="minorHAnsi"/>
        </w:rPr>
      </w:pPr>
    </w:p>
    <w:p w:rsidR="00610C23" w:rsidRDefault="00610C23" w:rsidP="006F1FBB">
      <w:pPr>
        <w:pStyle w:val="Heading1"/>
        <w:numPr>
          <w:ilvl w:val="0"/>
          <w:numId w:val="0"/>
        </w:numPr>
        <w:rPr>
          <w:rFonts w:asciiTheme="minorHAnsi" w:hAnsiTheme="minorHAnsi"/>
        </w:rPr>
      </w:pPr>
    </w:p>
    <w:p w:rsidR="00610C23" w:rsidRDefault="00610C23" w:rsidP="006F1FBB">
      <w:pPr>
        <w:pStyle w:val="Heading1"/>
        <w:numPr>
          <w:ilvl w:val="0"/>
          <w:numId w:val="0"/>
        </w:numPr>
        <w:rPr>
          <w:rFonts w:asciiTheme="minorHAnsi" w:hAnsiTheme="minorHAnsi"/>
        </w:rPr>
      </w:pPr>
    </w:p>
    <w:p w:rsidR="00610C23" w:rsidRDefault="00610C23" w:rsidP="006F1FBB">
      <w:pPr>
        <w:pStyle w:val="Heading1"/>
        <w:numPr>
          <w:ilvl w:val="0"/>
          <w:numId w:val="0"/>
        </w:numPr>
        <w:rPr>
          <w:rFonts w:asciiTheme="minorHAnsi" w:hAnsiTheme="minorHAnsi"/>
        </w:rPr>
      </w:pPr>
    </w:p>
    <w:p w:rsidR="002C486E" w:rsidRDefault="002C486E" w:rsidP="006F1FBB">
      <w:pPr>
        <w:pStyle w:val="Heading1"/>
        <w:numPr>
          <w:ilvl w:val="0"/>
          <w:numId w:val="0"/>
        </w:numPr>
        <w:rPr>
          <w:rFonts w:asciiTheme="minorHAnsi" w:hAnsiTheme="minorHAnsi"/>
        </w:rPr>
      </w:pPr>
    </w:p>
    <w:p w:rsidR="006F1FBB" w:rsidRPr="00D6742F" w:rsidRDefault="00711DBE" w:rsidP="006F1FBB">
      <w:pPr>
        <w:pStyle w:val="Heading1"/>
        <w:numPr>
          <w:ilvl w:val="0"/>
          <w:numId w:val="0"/>
        </w:numPr>
        <w:rPr>
          <w:rFonts w:asciiTheme="minorHAnsi" w:hAnsiTheme="minorHAnsi"/>
        </w:rPr>
      </w:pPr>
      <w:bookmarkStart w:id="51" w:name="_Toc353978999"/>
      <w:r w:rsidRPr="00D6742F">
        <w:rPr>
          <w:rFonts w:asciiTheme="minorHAnsi" w:hAnsiTheme="minorHAnsi"/>
        </w:rPr>
        <w:lastRenderedPageBreak/>
        <w:t>Annotated Bibliography</w:t>
      </w:r>
      <w:bookmarkEnd w:id="47"/>
      <w:bookmarkEnd w:id="51"/>
    </w:p>
    <w:p w:rsidR="006F1FBB" w:rsidRPr="006F1FBB" w:rsidRDefault="006F1FBB" w:rsidP="006F1FBB"/>
    <w:p w:rsidR="00A70F3A" w:rsidRDefault="00A70F3A" w:rsidP="00A26966">
      <w:pPr>
        <w:pStyle w:val="ListParagraph"/>
        <w:numPr>
          <w:ilvl w:val="0"/>
          <w:numId w:val="28"/>
        </w:numPr>
        <w:spacing w:after="120"/>
        <w:contextualSpacing w:val="0"/>
      </w:pPr>
      <w:bookmarkStart w:id="52" w:name="_Ref341025304"/>
      <w:r>
        <w:t xml:space="preserve">Google Places API. Various: </w:t>
      </w:r>
      <w:hyperlink r:id="rId41" w:history="1">
        <w:r>
          <w:rPr>
            <w:rStyle w:val="Hyperlink"/>
          </w:rPr>
          <w:t>https://developers.google.com/places/</w:t>
        </w:r>
      </w:hyperlink>
      <w:bookmarkEnd w:id="52"/>
      <w:r>
        <w:t xml:space="preserve"> </w:t>
      </w:r>
    </w:p>
    <w:p w:rsidR="00A70F3A" w:rsidRDefault="00A70F3A" w:rsidP="00A26966">
      <w:pPr>
        <w:pStyle w:val="ListParagraph"/>
        <w:numPr>
          <w:ilvl w:val="0"/>
          <w:numId w:val="28"/>
        </w:numPr>
        <w:spacing w:after="120"/>
        <w:contextualSpacing w:val="0"/>
      </w:pPr>
      <w:bookmarkStart w:id="53" w:name="_Ref341025341"/>
      <w:r>
        <w:t xml:space="preserve">Google Maps API. Various: </w:t>
      </w:r>
      <w:hyperlink r:id="rId42" w:history="1">
        <w:r>
          <w:rPr>
            <w:rStyle w:val="Hyperlink"/>
          </w:rPr>
          <w:t>https://developers.google.com/maps/</w:t>
        </w:r>
      </w:hyperlink>
      <w:bookmarkEnd w:id="53"/>
      <w:r>
        <w:t xml:space="preserve"> </w:t>
      </w:r>
    </w:p>
    <w:p w:rsidR="00A70F3A" w:rsidRDefault="00A70F3A" w:rsidP="00A26966">
      <w:pPr>
        <w:pStyle w:val="ListParagraph"/>
        <w:numPr>
          <w:ilvl w:val="0"/>
          <w:numId w:val="28"/>
        </w:numPr>
        <w:spacing w:after="120"/>
        <w:contextualSpacing w:val="0"/>
      </w:pPr>
      <w:bookmarkStart w:id="54" w:name="_Ref341025384"/>
      <w:r>
        <w:t xml:space="preserve">Some recent evidence to support my theory that tourist information centre visitor numbers are in decline. </w:t>
      </w:r>
      <w:hyperlink r:id="rId43" w:history="1">
        <w:r w:rsidRPr="00321F23">
          <w:rPr>
            <w:rStyle w:val="Hyperlink"/>
          </w:rPr>
          <w:t>http://www.frasercoastchronicle.com.au/news/visitors-at-centres-in-decline/1615621/</w:t>
        </w:r>
      </w:hyperlink>
      <w:r>
        <w:t xml:space="preserve"> . Further evidence that tourist information centres visitor numbers have been declining for some time, a council report. </w:t>
      </w:r>
      <w:hyperlink r:id="rId44" w:history="1">
        <w:r w:rsidRPr="00321F23">
          <w:rPr>
            <w:rStyle w:val="Hyperlink"/>
          </w:rPr>
          <w:t>http://www.eastriding.gov.uk/public_reports/TheCabinet/16March2010/Tourist%20Information%20Centres%20-%20Hornsea%20and%20Withernsea.pdf</w:t>
        </w:r>
      </w:hyperlink>
      <w:bookmarkEnd w:id="54"/>
    </w:p>
    <w:p w:rsidR="00A70F3A" w:rsidRDefault="00A70F3A" w:rsidP="00A26966">
      <w:pPr>
        <w:pStyle w:val="ListParagraph"/>
        <w:numPr>
          <w:ilvl w:val="0"/>
          <w:numId w:val="28"/>
        </w:numPr>
        <w:spacing w:after="120"/>
      </w:pPr>
      <w:bookmarkStart w:id="55" w:name="_Ref341025420"/>
      <w:r>
        <w:t xml:space="preserve">An article which discusses how the Google Play Store is rapidly catching up with number of apps available on the apple app Store and how it could overtake it in the near future. </w:t>
      </w:r>
      <w:hyperlink r:id="rId45" w:history="1">
        <w:r w:rsidRPr="00C205C1">
          <w:rPr>
            <w:rStyle w:val="Hyperlink"/>
          </w:rPr>
          <w:t>http://news.cnet.com/8301-1035_3-57521252-94/can-</w:t>
        </w:r>
        <w:r>
          <w:rPr>
            <w:rStyle w:val="Hyperlink"/>
          </w:rPr>
          <w:t>app</w:t>
        </w:r>
        <w:r w:rsidRPr="00C205C1">
          <w:rPr>
            <w:rStyle w:val="Hyperlink"/>
          </w:rPr>
          <w:t>les-</w:t>
        </w:r>
        <w:r>
          <w:rPr>
            <w:rStyle w:val="Hyperlink"/>
          </w:rPr>
          <w:t>app</w:t>
        </w:r>
        <w:r w:rsidRPr="00C205C1">
          <w:rPr>
            <w:rStyle w:val="Hyperlink"/>
          </w:rPr>
          <w:t>-store-maintain-its-lead-over-google-play/</w:t>
        </w:r>
      </w:hyperlink>
      <w:bookmarkEnd w:id="55"/>
    </w:p>
    <w:p w:rsidR="00A70F3A" w:rsidRDefault="00A70F3A" w:rsidP="00A26966">
      <w:pPr>
        <w:pStyle w:val="ListParagraph"/>
        <w:numPr>
          <w:ilvl w:val="0"/>
          <w:numId w:val="28"/>
        </w:numPr>
        <w:spacing w:after="120"/>
      </w:pPr>
      <w:bookmarkStart w:id="56" w:name="_Ref341025440"/>
      <w:r>
        <w:t xml:space="preserve">Manchester Tourist Guide Android Application on the Google Play Store. </w:t>
      </w:r>
      <w:hyperlink r:id="rId46" w:history="1">
        <w:r w:rsidRPr="007D6B2C">
          <w:rPr>
            <w:rStyle w:val="Hyperlink"/>
          </w:rPr>
          <w:t>https://play.google.com/store/</w:t>
        </w:r>
        <w:r>
          <w:rPr>
            <w:rStyle w:val="Hyperlink"/>
          </w:rPr>
          <w:t>app</w:t>
        </w:r>
        <w:r w:rsidRPr="007D6B2C">
          <w:rPr>
            <w:rStyle w:val="Hyperlink"/>
          </w:rPr>
          <w:t>s/details?id=com.mymobilemanchester&amp;feature=search_result</w:t>
        </w:r>
      </w:hyperlink>
      <w:bookmarkEnd w:id="56"/>
    </w:p>
    <w:p w:rsidR="00A70F3A" w:rsidRDefault="00A70F3A" w:rsidP="00A26966">
      <w:pPr>
        <w:pStyle w:val="ListParagraph"/>
        <w:numPr>
          <w:ilvl w:val="0"/>
          <w:numId w:val="28"/>
        </w:numPr>
        <w:spacing w:after="120"/>
      </w:pPr>
      <w:bookmarkStart w:id="57" w:name="_Ref341025468"/>
      <w:r>
        <w:t xml:space="preserve">Pocket Britain Android Application on the Google Play Store. </w:t>
      </w:r>
      <w:hyperlink r:id="rId47" w:history="1">
        <w:r w:rsidRPr="00C205C1">
          <w:rPr>
            <w:rStyle w:val="Hyperlink"/>
          </w:rPr>
          <w:t>https://play.google.com/store/</w:t>
        </w:r>
        <w:r>
          <w:rPr>
            <w:rStyle w:val="Hyperlink"/>
          </w:rPr>
          <w:t>app</w:t>
        </w:r>
        <w:r w:rsidRPr="00C205C1">
          <w:rPr>
            <w:rStyle w:val="Hyperlink"/>
          </w:rPr>
          <w:t>s/details?id=com.phonegap.pocketbritain&amp;feature=search_result</w:t>
        </w:r>
      </w:hyperlink>
      <w:bookmarkEnd w:id="57"/>
    </w:p>
    <w:p w:rsidR="00A70F3A" w:rsidRDefault="00A70F3A" w:rsidP="00A26966">
      <w:pPr>
        <w:pStyle w:val="ListParagraph"/>
        <w:numPr>
          <w:ilvl w:val="0"/>
          <w:numId w:val="28"/>
        </w:numPr>
        <w:spacing w:after="120"/>
        <w:contextualSpacing w:val="0"/>
      </w:pPr>
      <w:bookmarkStart w:id="58" w:name="_Ref341025488"/>
      <w:r>
        <w:t xml:space="preserve">Yell Android Application on the Google Play Store. </w:t>
      </w:r>
      <w:hyperlink r:id="rId48" w:history="1">
        <w:r w:rsidRPr="00744F1C">
          <w:rPr>
            <w:rStyle w:val="Hyperlink"/>
          </w:rPr>
          <w:t>https://play.google.com/store/apps/details?id=com.yell.launcher2&amp;feature=top-free</w:t>
        </w:r>
      </w:hyperlink>
      <w:bookmarkEnd w:id="58"/>
    </w:p>
    <w:p w:rsidR="00A70F3A" w:rsidRDefault="00A70F3A" w:rsidP="00A26966">
      <w:pPr>
        <w:pStyle w:val="ListParagraph"/>
        <w:numPr>
          <w:ilvl w:val="0"/>
          <w:numId w:val="28"/>
        </w:numPr>
        <w:spacing w:after="120"/>
      </w:pPr>
      <w:bookmarkStart w:id="59" w:name="_Ref341025511"/>
      <w:r>
        <w:t>Ed Burnette, Hello, Android: Introducing Google’s Mobile Development Platform, Third Edition, for Android 2. Pragmatic bookshelf 2011. A book lent from a friend to research programming for Mobile Devices.</w:t>
      </w:r>
      <w:bookmarkEnd w:id="59"/>
      <w:r>
        <w:t xml:space="preserve"> </w:t>
      </w:r>
    </w:p>
    <w:p w:rsidR="00A70F3A" w:rsidRDefault="00A70F3A" w:rsidP="00A26966">
      <w:pPr>
        <w:pStyle w:val="ListParagraph"/>
        <w:numPr>
          <w:ilvl w:val="0"/>
          <w:numId w:val="28"/>
        </w:numPr>
        <w:spacing w:after="120"/>
      </w:pPr>
      <w:bookmarkStart w:id="60" w:name="_Ref341025526"/>
      <w:r>
        <w:t xml:space="preserve">The strategy and theory of using Android’s Network Location Provider together with GPS to determine a user’s location. </w:t>
      </w:r>
      <w:hyperlink r:id="rId49" w:history="1">
        <w:r w:rsidRPr="007D6B2C">
          <w:rPr>
            <w:rStyle w:val="Hyperlink"/>
          </w:rPr>
          <w:t>http://developer.android.com/guide/topics/location/strategies.html</w:t>
        </w:r>
      </w:hyperlink>
      <w:bookmarkEnd w:id="60"/>
    </w:p>
    <w:p w:rsidR="00A70F3A" w:rsidRDefault="00A70F3A" w:rsidP="00A26966">
      <w:pPr>
        <w:pStyle w:val="ListParagraph"/>
        <w:numPr>
          <w:ilvl w:val="0"/>
          <w:numId w:val="28"/>
        </w:numPr>
        <w:spacing w:after="120"/>
        <w:ind w:left="680"/>
      </w:pPr>
      <w:bookmarkStart w:id="61" w:name="_Ref341025542"/>
      <w:r>
        <w:t xml:space="preserve">An overview of what Grid View is on the Android Platform and how you can use it. </w:t>
      </w:r>
      <w:hyperlink r:id="rId50" w:history="1">
        <w:r w:rsidRPr="007D6B2C">
          <w:rPr>
            <w:rStyle w:val="Hyperlink"/>
          </w:rPr>
          <w:t>http://developer.android.com/guide/topics/ui/layout/gridview.html</w:t>
        </w:r>
      </w:hyperlink>
      <w:bookmarkEnd w:id="61"/>
    </w:p>
    <w:p w:rsidR="00A70F3A" w:rsidRDefault="00A70F3A" w:rsidP="00A26966">
      <w:pPr>
        <w:pStyle w:val="ListParagraph"/>
        <w:numPr>
          <w:ilvl w:val="0"/>
          <w:numId w:val="28"/>
        </w:numPr>
        <w:spacing w:after="120"/>
        <w:ind w:left="680"/>
        <w:contextualSpacing w:val="0"/>
      </w:pPr>
      <w:bookmarkStart w:id="62" w:name="_Ref341025596"/>
      <w:r>
        <w:t xml:space="preserve">The Android plugin for Net Beans. </w:t>
      </w:r>
      <w:hyperlink r:id="rId51" w:history="1">
        <w:r w:rsidRPr="00744F1C">
          <w:rPr>
            <w:rStyle w:val="Hyperlink"/>
          </w:rPr>
          <w:t>http://kenai.com/projects/nbandroid</w:t>
        </w:r>
      </w:hyperlink>
      <w:bookmarkEnd w:id="62"/>
    </w:p>
    <w:p w:rsidR="00A70F3A" w:rsidRDefault="00A70F3A" w:rsidP="00A26966">
      <w:pPr>
        <w:pStyle w:val="ListParagraph"/>
        <w:numPr>
          <w:ilvl w:val="0"/>
          <w:numId w:val="28"/>
        </w:numPr>
        <w:spacing w:after="120"/>
        <w:ind w:left="680"/>
        <w:contextualSpacing w:val="0"/>
      </w:pPr>
      <w:bookmarkStart w:id="63" w:name="_Ref341025620"/>
      <w:r>
        <w:t xml:space="preserve">IntelliJ Idea IDE with support for Android. </w:t>
      </w:r>
      <w:hyperlink r:id="rId52" w:history="1">
        <w:r w:rsidRPr="00744F1C">
          <w:rPr>
            <w:rStyle w:val="Hyperlink"/>
          </w:rPr>
          <w:t>http://www.jetbrains.com/idea/features/android.html</w:t>
        </w:r>
      </w:hyperlink>
      <w:bookmarkEnd w:id="63"/>
    </w:p>
    <w:p w:rsidR="00A70F3A" w:rsidRDefault="00A70F3A" w:rsidP="00A26966">
      <w:pPr>
        <w:pStyle w:val="ListParagraph"/>
        <w:numPr>
          <w:ilvl w:val="0"/>
          <w:numId w:val="28"/>
        </w:numPr>
        <w:spacing w:after="120"/>
        <w:ind w:left="680"/>
        <w:contextualSpacing w:val="0"/>
      </w:pPr>
      <w:bookmarkStart w:id="64" w:name="_Ref341025634"/>
      <w:r>
        <w:t xml:space="preserve">The download page that enables you to get the Eclipse IDE, Android SDK and ADT plugin. Although I didn’t use the bundle as I had Eclipse already installed. </w:t>
      </w:r>
      <w:hyperlink r:id="rId53" w:history="1">
        <w:r w:rsidRPr="00744F1C">
          <w:rPr>
            <w:rStyle w:val="Hyperlink"/>
          </w:rPr>
          <w:t>http://developer.android.com/sdk/index.html</w:t>
        </w:r>
      </w:hyperlink>
      <w:bookmarkEnd w:id="64"/>
    </w:p>
    <w:p w:rsidR="00A70F3A" w:rsidRDefault="00A70F3A" w:rsidP="00A26966">
      <w:pPr>
        <w:pStyle w:val="ListParagraph"/>
        <w:numPr>
          <w:ilvl w:val="0"/>
          <w:numId w:val="28"/>
        </w:numPr>
        <w:spacing w:after="120"/>
        <w:ind w:left="680"/>
        <w:contextualSpacing w:val="0"/>
      </w:pPr>
      <w:bookmarkStart w:id="65" w:name="_Ref341025649"/>
      <w:r>
        <w:t xml:space="preserve">‘Building Your First App’ Android tutorial. </w:t>
      </w:r>
      <w:hyperlink r:id="rId54" w:history="1">
        <w:r w:rsidRPr="00744F1C">
          <w:rPr>
            <w:rStyle w:val="Hyperlink"/>
          </w:rPr>
          <w:t>http://developer.android.com/training/basics/firstapp/index.html</w:t>
        </w:r>
      </w:hyperlink>
      <w:bookmarkEnd w:id="65"/>
    </w:p>
    <w:p w:rsidR="00A70F3A" w:rsidRDefault="00A70F3A" w:rsidP="00A26966">
      <w:pPr>
        <w:pStyle w:val="ListParagraph"/>
        <w:numPr>
          <w:ilvl w:val="0"/>
          <w:numId w:val="28"/>
        </w:numPr>
        <w:spacing w:after="120"/>
        <w:ind w:left="680"/>
        <w:contextualSpacing w:val="0"/>
      </w:pPr>
      <w:bookmarkStart w:id="66" w:name="_Ref341025664"/>
      <w:r>
        <w:t xml:space="preserve">Location where some of the University Android worksheets and presentations can be found. </w:t>
      </w:r>
      <w:hyperlink r:id="rId55" w:history="1">
        <w:r w:rsidRPr="00744F1C">
          <w:rPr>
            <w:rStyle w:val="Hyperlink"/>
          </w:rPr>
          <w:t>http://users.aber.ac.uk/cwl/workshop/</w:t>
        </w:r>
      </w:hyperlink>
      <w:bookmarkEnd w:id="66"/>
    </w:p>
    <w:p w:rsidR="00A70F3A" w:rsidRDefault="00A70F3A" w:rsidP="00A26966">
      <w:pPr>
        <w:pStyle w:val="ListParagraph"/>
        <w:numPr>
          <w:ilvl w:val="0"/>
          <w:numId w:val="28"/>
        </w:numPr>
        <w:spacing w:after="120"/>
        <w:ind w:left="680"/>
      </w:pPr>
      <w:bookmarkStart w:id="67" w:name="_Ref341025688"/>
      <w:r>
        <w:t xml:space="preserve">Mobile Device operating system market share figures for the 3rd quarter of 2012, showing iOS’ and particularly Androids dominance. </w:t>
      </w:r>
      <w:hyperlink r:id="rId56" w:history="1">
        <w:r w:rsidRPr="003F55F9">
          <w:rPr>
            <w:rStyle w:val="Hyperlink"/>
          </w:rPr>
          <w:t>http://www.gsmarena.com/android_and_samsung_build_on_their_market_shares_in_q3_2012-news-5082.php</w:t>
        </w:r>
      </w:hyperlink>
      <w:bookmarkEnd w:id="67"/>
    </w:p>
    <w:p w:rsidR="00A70F3A" w:rsidRDefault="00A70F3A" w:rsidP="00A26966">
      <w:pPr>
        <w:pStyle w:val="ListParagraph"/>
        <w:numPr>
          <w:ilvl w:val="0"/>
          <w:numId w:val="28"/>
        </w:numPr>
        <w:spacing w:after="120"/>
        <w:ind w:left="680"/>
        <w:contextualSpacing w:val="0"/>
      </w:pPr>
      <w:bookmarkStart w:id="68" w:name="_Ref341025702"/>
      <w:r>
        <w:t xml:space="preserve">Shows that you can only develop for iOS on an Intel based Mac. </w:t>
      </w:r>
      <w:hyperlink r:id="rId57" w:anchor="documentation/Xcode/Conceptual/ios_development_workflow/45-iOS_Development_FAQ/faq.html" w:history="1">
        <w:r w:rsidRPr="00744F1C">
          <w:rPr>
            <w:rStyle w:val="Hyperlink"/>
          </w:rPr>
          <w:t>http://developer.apple.com/library/ios/#documentation/Xcode/Conceptual/ios_development_workflow/45-iOS_Development_FAQ/faq.html#//apple_ref/doc/uid/TP40007959-CH12-SW1</w:t>
        </w:r>
      </w:hyperlink>
      <w:bookmarkEnd w:id="68"/>
    </w:p>
    <w:p w:rsidR="00A70F3A" w:rsidRDefault="00A70F3A" w:rsidP="00A26966">
      <w:pPr>
        <w:pStyle w:val="ListParagraph"/>
        <w:numPr>
          <w:ilvl w:val="0"/>
          <w:numId w:val="28"/>
        </w:numPr>
        <w:spacing w:after="120"/>
        <w:ind w:left="680"/>
        <w:contextualSpacing w:val="0"/>
      </w:pPr>
      <w:bookmarkStart w:id="69" w:name="_Ref341025729"/>
      <w:r>
        <w:lastRenderedPageBreak/>
        <w:t xml:space="preserve">Reveals methods of using Mac OS X on a non-Apple PC. </w:t>
      </w:r>
      <w:hyperlink r:id="rId58" w:history="1">
        <w:r w:rsidRPr="00744F1C">
          <w:rPr>
            <w:rStyle w:val="Hyperlink"/>
          </w:rPr>
          <w:t>http://en.wikipedia.org/wiki/OSx86</w:t>
        </w:r>
      </w:hyperlink>
      <w:bookmarkEnd w:id="69"/>
    </w:p>
    <w:p w:rsidR="00A70F3A" w:rsidRDefault="00A70F3A" w:rsidP="00A26966">
      <w:pPr>
        <w:pStyle w:val="ListParagraph"/>
        <w:numPr>
          <w:ilvl w:val="0"/>
          <w:numId w:val="28"/>
        </w:numPr>
        <w:spacing w:after="120"/>
        <w:ind w:left="680"/>
      </w:pPr>
      <w:bookmarkStart w:id="70" w:name="_Ref341025745"/>
      <w:r>
        <w:t xml:space="preserve">An article about the negative feedback and complaints made about Apple’s new Map app. </w:t>
      </w:r>
      <w:hyperlink r:id="rId59" w:history="1">
        <w:r w:rsidRPr="00484501">
          <w:rPr>
            <w:rStyle w:val="Hyperlink"/>
          </w:rPr>
          <w:t>http://www.bbc.co.uk/news/technology-19659736</w:t>
        </w:r>
      </w:hyperlink>
      <w:bookmarkEnd w:id="70"/>
    </w:p>
    <w:p w:rsidR="00A70F3A" w:rsidRDefault="00A70F3A" w:rsidP="00A26966">
      <w:pPr>
        <w:pStyle w:val="ListParagraph"/>
        <w:numPr>
          <w:ilvl w:val="0"/>
          <w:numId w:val="28"/>
        </w:numPr>
        <w:spacing w:after="120"/>
        <w:ind w:left="680"/>
      </w:pPr>
      <w:bookmarkStart w:id="71" w:name="_Ref341025770"/>
      <w:r>
        <w:t xml:space="preserve">News article stating the possibility of a new Google Map app being launched for iOS 6. </w:t>
      </w:r>
      <w:hyperlink r:id="rId60" w:history="1">
        <w:r w:rsidRPr="00484501">
          <w:rPr>
            <w:rStyle w:val="Hyperlink"/>
          </w:rPr>
          <w:t>http://www.pcmag.com/article2/0,2817,2412213,00.asp</w:t>
        </w:r>
      </w:hyperlink>
      <w:bookmarkEnd w:id="71"/>
    </w:p>
    <w:p w:rsidR="00A70F3A" w:rsidRDefault="00A70F3A" w:rsidP="00A26966">
      <w:pPr>
        <w:spacing w:after="120"/>
      </w:pPr>
    </w:p>
    <w:sectPr w:rsidR="00A70F3A" w:rsidSect="00BA0C41">
      <w:headerReference w:type="default" r:id="rId61"/>
      <w:footerReference w:type="default" r:id="rId62"/>
      <w:pgSz w:w="11900" w:h="16840"/>
      <w:pgMar w:top="1134" w:right="1800" w:bottom="1440" w:left="1800" w:header="708" w:footer="708" w:gutter="0"/>
      <w:pgNumType w:start="1"/>
      <w:cols w:space="708"/>
      <w:titlePg/>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CA44AB" w:rsidRDefault="00CA44AB" w:rsidP="00806CFF">
      <w:r>
        <w:separator/>
      </w:r>
    </w:p>
  </w:endnote>
  <w:endnote w:type="continuationSeparator" w:id="0">
    <w:p w:rsidR="00CA44AB" w:rsidRDefault="00CA44AB" w:rsidP="00806CFF">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A00002EF" w:usb1="4000004B" w:usb2="00000000" w:usb3="00000000" w:csb0="0000009F" w:csb1="00000000"/>
  </w:font>
  <w:font w:name="Calibri">
    <w:panose1 w:val="020F0502020204030204"/>
    <w:charset w:val="00"/>
    <w:family w:val="swiss"/>
    <w:pitch w:val="variable"/>
    <w:sig w:usb0="A00002EF" w:usb1="4000207B" w:usb2="00000000" w:usb3="00000000" w:csb0="0000009F" w:csb1="00000000"/>
  </w:font>
  <w:font w:name="Lucida Grande">
    <w:altName w:val="Arial"/>
    <w:charset w:val="00"/>
    <w:family w:val="auto"/>
    <w:pitch w:val="variable"/>
    <w:sig w:usb0="00000000" w:usb1="5000A1FF" w:usb2="00000000" w:usb3="00000000" w:csb0="000001BF" w:csb1="00000000"/>
  </w:font>
  <w:font w:name="Arial">
    <w:panose1 w:val="020B0604020202020204"/>
    <w:charset w:val="00"/>
    <w:family w:val="swiss"/>
    <w:pitch w:val="variable"/>
    <w:sig w:usb0="E0002AFF" w:usb1="C0007843" w:usb2="00000009" w:usb3="00000000" w:csb0="000001FF" w:csb1="00000000"/>
  </w:font>
  <w:font w:name="Times">
    <w:panose1 w:val="02020603050405020304"/>
    <w:charset w:val="00"/>
    <w:family w:val="roman"/>
    <w:pitch w:val="variable"/>
    <w:sig w:usb0="E0002AEF" w:usb1="C0007841"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802E6" w:rsidRDefault="005802E6" w:rsidP="00525B9C">
    <w:pPr>
      <w:pStyle w:val="Footer"/>
      <w:jc w:val="center"/>
    </w:pPr>
    <w:r>
      <w:t xml:space="preserve">Page </w:t>
    </w:r>
    <w:fldSimple w:instr=" PAGE  \* MERGEFORMAT ">
      <w:r w:rsidR="00E55C2D">
        <w:rPr>
          <w:noProof/>
        </w:rPr>
        <w:t>33</w:t>
      </w:r>
    </w:fldSimple>
    <w:r>
      <w:t xml:space="preserve"> of </w:t>
    </w:r>
    <w:fldSimple w:instr=" SECTIONPAGES  \* MERGEFORMAT ">
      <w:r w:rsidR="00E55C2D" w:rsidRPr="00E55C2D">
        <w:rPr>
          <w:noProof/>
          <w:lang w:val="en-US"/>
        </w:rPr>
        <w:t>52</w:t>
      </w:r>
    </w:fldSimple>
  </w:p>
  <w:p w:rsidR="005802E6" w:rsidRDefault="005802E6">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CA44AB" w:rsidRDefault="00CA44AB" w:rsidP="00806CFF">
      <w:r>
        <w:separator/>
      </w:r>
    </w:p>
  </w:footnote>
  <w:footnote w:type="continuationSeparator" w:id="0">
    <w:p w:rsidR="00CA44AB" w:rsidRDefault="00CA44AB" w:rsidP="00806CFF">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802E6" w:rsidRPr="001F35A4" w:rsidRDefault="005802E6" w:rsidP="001F35A4">
    <w:pPr>
      <w:pStyle w:val="Header"/>
      <w:pBdr>
        <w:bottom w:val="single" w:sz="4" w:space="1" w:color="auto"/>
      </w:pBdr>
      <w:tabs>
        <w:tab w:val="clear" w:pos="8640"/>
        <w:tab w:val="right" w:pos="8364"/>
      </w:tabs>
    </w:pPr>
    <w:r w:rsidRPr="001F35A4">
      <w:t>My Project Title</w:t>
    </w:r>
    <w:r w:rsidRPr="001F35A4">
      <w:tab/>
    </w:r>
    <w:r w:rsidRPr="001F35A4">
      <w:tab/>
    </w:r>
    <w:r>
      <w:t>Adam Rigby</w:t>
    </w:r>
    <w:r w:rsidRPr="001F35A4">
      <w:t xml:space="preserve"> (</w:t>
    </w:r>
    <w:r>
      <w:t>ayr9</w:t>
    </w:r>
    <w:r w:rsidRPr="001F35A4">
      <w:t>)</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7CF4D32"/>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
    <w:nsid w:val="09BC23D3"/>
    <w:multiLevelType w:val="hybridMultilevel"/>
    <w:tmpl w:val="0BAE69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nsid w:val="09DB4E56"/>
    <w:multiLevelType w:val="multilevel"/>
    <w:tmpl w:val="9748400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
    <w:nsid w:val="0BE03F99"/>
    <w:multiLevelType w:val="multilevel"/>
    <w:tmpl w:val="214A885A"/>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792" w:hanging="792"/>
      </w:pPr>
      <w:rPr>
        <w:rFonts w:hint="default"/>
      </w:rPr>
    </w:lvl>
    <w:lvl w:ilvl="2">
      <w:start w:val="1"/>
      <w:numFmt w:val="decimal"/>
      <w:pStyle w:val="Heading3"/>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nsid w:val="12272189"/>
    <w:multiLevelType w:val="hybridMultilevel"/>
    <w:tmpl w:val="53E01AE8"/>
    <w:lvl w:ilvl="0" w:tplc="76BEB8FA">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nsid w:val="12DC2560"/>
    <w:multiLevelType w:val="hybridMultilevel"/>
    <w:tmpl w:val="FAC035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nsid w:val="13BA01FE"/>
    <w:multiLevelType w:val="hybridMultilevel"/>
    <w:tmpl w:val="2AAA0B2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nsid w:val="159F3C2A"/>
    <w:multiLevelType w:val="hybridMultilevel"/>
    <w:tmpl w:val="7E121CD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8454386"/>
    <w:multiLevelType w:val="multilevel"/>
    <w:tmpl w:val="04090027"/>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10">
    <w:nsid w:val="1D0C16B7"/>
    <w:multiLevelType w:val="multilevel"/>
    <w:tmpl w:val="FBCC62B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nsid w:val="1DCA03B0"/>
    <w:multiLevelType w:val="multilevel"/>
    <w:tmpl w:val="1E88B584"/>
    <w:lvl w:ilvl="0">
      <w:start w:val="1"/>
      <w:numFmt w:val="decimal"/>
      <w:lvlText w:val="%1."/>
      <w:lvlJc w:val="left"/>
      <w:pPr>
        <w:ind w:left="284" w:hanging="284"/>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nsid w:val="27C44B05"/>
    <w:multiLevelType w:val="hybridMultilevel"/>
    <w:tmpl w:val="A3B6E6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D7346D7"/>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4">
    <w:nsid w:val="30421224"/>
    <w:multiLevelType w:val="hybridMultilevel"/>
    <w:tmpl w:val="4D0C474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23A1241"/>
    <w:multiLevelType w:val="hybridMultilevel"/>
    <w:tmpl w:val="0068FEF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1">
      <w:start w:val="1"/>
      <w:numFmt w:val="bullet"/>
      <w:lvlText w:val=""/>
      <w:lvlJc w:val="left"/>
      <w:pPr>
        <w:ind w:left="2160" w:hanging="360"/>
      </w:pPr>
      <w:rPr>
        <w:rFonts w:ascii="Symbol" w:hAnsi="Symbol"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nsid w:val="32D83DBC"/>
    <w:multiLevelType w:val="multilevel"/>
    <w:tmpl w:val="C8FE741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nsid w:val="34915857"/>
    <w:multiLevelType w:val="multilevel"/>
    <w:tmpl w:val="51129CBA"/>
    <w:lvl w:ilvl="0">
      <w:start w:val="1"/>
      <w:numFmt w:val="upperLetter"/>
      <w:lvlText w:val="%1."/>
      <w:lvlJc w:val="left"/>
      <w:pPr>
        <w:ind w:left="0" w:firstLine="0"/>
      </w:pPr>
      <w:rPr>
        <w:rFonts w:hint="default"/>
      </w:rPr>
    </w:lvl>
    <w:lvl w:ilvl="1">
      <w:start w:val="1"/>
      <w:numFmt w:val="upperLetter"/>
      <w:lvlText w:val="%2."/>
      <w:lvlJc w:val="left"/>
      <w:pPr>
        <w:ind w:left="720" w:firstLine="0"/>
      </w:pPr>
      <w:rPr>
        <w:rFonts w:hint="default"/>
      </w:rPr>
    </w:lvl>
    <w:lvl w:ilvl="2">
      <w:start w:val="1"/>
      <w:numFmt w:val="decimal"/>
      <w:lvlText w:val="%3."/>
      <w:lvlJc w:val="left"/>
      <w:pPr>
        <w:ind w:left="1440" w:firstLine="0"/>
      </w:pPr>
      <w:rPr>
        <w:rFonts w:hint="default"/>
      </w:rPr>
    </w:lvl>
    <w:lvl w:ilvl="3">
      <w:start w:val="1"/>
      <w:numFmt w:val="lowerLetter"/>
      <w:lvlText w:val="%4)"/>
      <w:lvlJc w:val="left"/>
      <w:pPr>
        <w:ind w:left="216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18">
    <w:nsid w:val="35954688"/>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9">
    <w:nsid w:val="36C02AE0"/>
    <w:multiLevelType w:val="hybridMultilevel"/>
    <w:tmpl w:val="089A5720"/>
    <w:lvl w:ilvl="0" w:tplc="B34AD0DE">
      <w:start w:val="1"/>
      <w:numFmt w:val="decimal"/>
      <w:lvlText w:val="%1."/>
      <w:lvlJc w:val="left"/>
      <w:pPr>
        <w:ind w:left="680" w:hanging="6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3FC52D5D"/>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1">
    <w:nsid w:val="4BFC4C3E"/>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nsid w:val="5009377A"/>
    <w:multiLevelType w:val="multilevel"/>
    <w:tmpl w:val="51129CBA"/>
    <w:lvl w:ilvl="0">
      <w:start w:val="1"/>
      <w:numFmt w:val="upperLetter"/>
      <w:lvlText w:val="%1."/>
      <w:lvlJc w:val="left"/>
      <w:pPr>
        <w:ind w:left="0" w:firstLine="0"/>
      </w:pPr>
      <w:rPr>
        <w:rFonts w:hint="default"/>
      </w:rPr>
    </w:lvl>
    <w:lvl w:ilvl="1">
      <w:start w:val="1"/>
      <w:numFmt w:val="upperLetter"/>
      <w:lvlText w:val="%2."/>
      <w:lvlJc w:val="left"/>
      <w:pPr>
        <w:ind w:left="720" w:firstLine="0"/>
      </w:pPr>
      <w:rPr>
        <w:rFonts w:hint="default"/>
      </w:rPr>
    </w:lvl>
    <w:lvl w:ilvl="2">
      <w:start w:val="1"/>
      <w:numFmt w:val="decimal"/>
      <w:lvlText w:val="%3."/>
      <w:lvlJc w:val="left"/>
      <w:pPr>
        <w:ind w:left="1440" w:firstLine="0"/>
      </w:pPr>
      <w:rPr>
        <w:rFonts w:hint="default"/>
      </w:rPr>
    </w:lvl>
    <w:lvl w:ilvl="3">
      <w:start w:val="1"/>
      <w:numFmt w:val="lowerLetter"/>
      <w:lvlText w:val="%4)"/>
      <w:lvlJc w:val="left"/>
      <w:pPr>
        <w:ind w:left="216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23">
    <w:nsid w:val="504106EE"/>
    <w:multiLevelType w:val="multilevel"/>
    <w:tmpl w:val="1AFC8C0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nsid w:val="55793AA8"/>
    <w:multiLevelType w:val="multilevel"/>
    <w:tmpl w:val="AEBCD77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nsid w:val="5E192761"/>
    <w:multiLevelType w:val="hybridMultilevel"/>
    <w:tmpl w:val="E6A2647A"/>
    <w:lvl w:ilvl="0" w:tplc="08090001">
      <w:start w:val="1"/>
      <w:numFmt w:val="bullet"/>
      <w:lvlText w:val=""/>
      <w:lvlJc w:val="left"/>
      <w:pPr>
        <w:ind w:left="763" w:hanging="360"/>
      </w:pPr>
      <w:rPr>
        <w:rFonts w:ascii="Symbol" w:hAnsi="Symbol" w:hint="default"/>
      </w:rPr>
    </w:lvl>
    <w:lvl w:ilvl="1" w:tplc="08090003" w:tentative="1">
      <w:start w:val="1"/>
      <w:numFmt w:val="bullet"/>
      <w:lvlText w:val="o"/>
      <w:lvlJc w:val="left"/>
      <w:pPr>
        <w:ind w:left="1483" w:hanging="360"/>
      </w:pPr>
      <w:rPr>
        <w:rFonts w:ascii="Courier New" w:hAnsi="Courier New" w:cs="Courier New" w:hint="default"/>
      </w:rPr>
    </w:lvl>
    <w:lvl w:ilvl="2" w:tplc="08090005" w:tentative="1">
      <w:start w:val="1"/>
      <w:numFmt w:val="bullet"/>
      <w:lvlText w:val=""/>
      <w:lvlJc w:val="left"/>
      <w:pPr>
        <w:ind w:left="2203" w:hanging="360"/>
      </w:pPr>
      <w:rPr>
        <w:rFonts w:ascii="Wingdings" w:hAnsi="Wingdings" w:hint="default"/>
      </w:rPr>
    </w:lvl>
    <w:lvl w:ilvl="3" w:tplc="08090001" w:tentative="1">
      <w:start w:val="1"/>
      <w:numFmt w:val="bullet"/>
      <w:lvlText w:val=""/>
      <w:lvlJc w:val="left"/>
      <w:pPr>
        <w:ind w:left="2923" w:hanging="360"/>
      </w:pPr>
      <w:rPr>
        <w:rFonts w:ascii="Symbol" w:hAnsi="Symbol" w:hint="default"/>
      </w:rPr>
    </w:lvl>
    <w:lvl w:ilvl="4" w:tplc="08090003" w:tentative="1">
      <w:start w:val="1"/>
      <w:numFmt w:val="bullet"/>
      <w:lvlText w:val="o"/>
      <w:lvlJc w:val="left"/>
      <w:pPr>
        <w:ind w:left="3643" w:hanging="360"/>
      </w:pPr>
      <w:rPr>
        <w:rFonts w:ascii="Courier New" w:hAnsi="Courier New" w:cs="Courier New" w:hint="default"/>
      </w:rPr>
    </w:lvl>
    <w:lvl w:ilvl="5" w:tplc="08090005" w:tentative="1">
      <w:start w:val="1"/>
      <w:numFmt w:val="bullet"/>
      <w:lvlText w:val=""/>
      <w:lvlJc w:val="left"/>
      <w:pPr>
        <w:ind w:left="4363" w:hanging="360"/>
      </w:pPr>
      <w:rPr>
        <w:rFonts w:ascii="Wingdings" w:hAnsi="Wingdings" w:hint="default"/>
      </w:rPr>
    </w:lvl>
    <w:lvl w:ilvl="6" w:tplc="08090001" w:tentative="1">
      <w:start w:val="1"/>
      <w:numFmt w:val="bullet"/>
      <w:lvlText w:val=""/>
      <w:lvlJc w:val="left"/>
      <w:pPr>
        <w:ind w:left="5083" w:hanging="360"/>
      </w:pPr>
      <w:rPr>
        <w:rFonts w:ascii="Symbol" w:hAnsi="Symbol" w:hint="default"/>
      </w:rPr>
    </w:lvl>
    <w:lvl w:ilvl="7" w:tplc="08090003" w:tentative="1">
      <w:start w:val="1"/>
      <w:numFmt w:val="bullet"/>
      <w:lvlText w:val="o"/>
      <w:lvlJc w:val="left"/>
      <w:pPr>
        <w:ind w:left="5803" w:hanging="360"/>
      </w:pPr>
      <w:rPr>
        <w:rFonts w:ascii="Courier New" w:hAnsi="Courier New" w:cs="Courier New" w:hint="default"/>
      </w:rPr>
    </w:lvl>
    <w:lvl w:ilvl="8" w:tplc="08090005" w:tentative="1">
      <w:start w:val="1"/>
      <w:numFmt w:val="bullet"/>
      <w:lvlText w:val=""/>
      <w:lvlJc w:val="left"/>
      <w:pPr>
        <w:ind w:left="6523" w:hanging="360"/>
      </w:pPr>
      <w:rPr>
        <w:rFonts w:ascii="Wingdings" w:hAnsi="Wingdings" w:hint="default"/>
      </w:rPr>
    </w:lvl>
  </w:abstractNum>
  <w:abstractNum w:abstractNumId="26">
    <w:nsid w:val="684B6457"/>
    <w:multiLevelType w:val="hybridMultilevel"/>
    <w:tmpl w:val="54083268"/>
    <w:lvl w:ilvl="0" w:tplc="76BEB8FA">
      <w:start w:val="1"/>
      <w:numFmt w:val="decimal"/>
      <w:lvlText w:val="[%1]"/>
      <w:lvlJc w:val="left"/>
      <w:pPr>
        <w:ind w:left="680" w:hanging="6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6D21520E"/>
    <w:multiLevelType w:val="hybridMultilevel"/>
    <w:tmpl w:val="3A46DE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71E82B1E"/>
    <w:multiLevelType w:val="multilevel"/>
    <w:tmpl w:val="F51AAD14"/>
    <w:lvl w:ilvl="0">
      <w:start w:val="1"/>
      <w:numFmt w:val="upperLetter"/>
      <w:lvlText w:val="%1."/>
      <w:lvlJc w:val="left"/>
      <w:pPr>
        <w:ind w:left="-5" w:firstLine="0"/>
      </w:pPr>
      <w:rPr>
        <w:rFonts w:hint="default"/>
      </w:rPr>
    </w:lvl>
    <w:lvl w:ilvl="1">
      <w:start w:val="1"/>
      <w:numFmt w:val="upperLetter"/>
      <w:pStyle w:val="AppendixSection"/>
      <w:lvlText w:val="%2."/>
      <w:lvlJc w:val="left"/>
      <w:pPr>
        <w:ind w:left="715" w:firstLine="0"/>
      </w:pPr>
      <w:rPr>
        <w:rFonts w:hint="default"/>
      </w:rPr>
    </w:lvl>
    <w:lvl w:ilvl="2">
      <w:start w:val="1"/>
      <w:numFmt w:val="decimal"/>
      <w:lvlText w:val="%3."/>
      <w:lvlJc w:val="left"/>
      <w:pPr>
        <w:ind w:left="1435" w:firstLine="0"/>
      </w:pPr>
      <w:rPr>
        <w:rFonts w:hint="default"/>
      </w:rPr>
    </w:lvl>
    <w:lvl w:ilvl="3">
      <w:start w:val="1"/>
      <w:numFmt w:val="lowerLetter"/>
      <w:lvlText w:val="%4)"/>
      <w:lvlJc w:val="left"/>
      <w:pPr>
        <w:ind w:left="2155" w:firstLine="0"/>
      </w:pPr>
      <w:rPr>
        <w:rFonts w:hint="default"/>
      </w:rPr>
    </w:lvl>
    <w:lvl w:ilvl="4">
      <w:start w:val="1"/>
      <w:numFmt w:val="decimal"/>
      <w:lvlText w:val="(%5)"/>
      <w:lvlJc w:val="left"/>
      <w:pPr>
        <w:ind w:left="2875" w:firstLine="0"/>
      </w:pPr>
      <w:rPr>
        <w:rFonts w:hint="default"/>
      </w:rPr>
    </w:lvl>
    <w:lvl w:ilvl="5">
      <w:start w:val="1"/>
      <w:numFmt w:val="lowerLetter"/>
      <w:lvlText w:val="(%6)"/>
      <w:lvlJc w:val="left"/>
      <w:pPr>
        <w:ind w:left="3595" w:firstLine="0"/>
      </w:pPr>
      <w:rPr>
        <w:rFonts w:hint="default"/>
      </w:rPr>
    </w:lvl>
    <w:lvl w:ilvl="6">
      <w:start w:val="1"/>
      <w:numFmt w:val="lowerRoman"/>
      <w:lvlText w:val="(%7)"/>
      <w:lvlJc w:val="left"/>
      <w:pPr>
        <w:ind w:left="4315" w:firstLine="0"/>
      </w:pPr>
      <w:rPr>
        <w:rFonts w:hint="default"/>
      </w:rPr>
    </w:lvl>
    <w:lvl w:ilvl="7">
      <w:start w:val="1"/>
      <w:numFmt w:val="lowerLetter"/>
      <w:lvlText w:val="(%8)"/>
      <w:lvlJc w:val="left"/>
      <w:pPr>
        <w:ind w:left="5035" w:firstLine="0"/>
      </w:pPr>
      <w:rPr>
        <w:rFonts w:hint="default"/>
      </w:rPr>
    </w:lvl>
    <w:lvl w:ilvl="8">
      <w:start w:val="1"/>
      <w:numFmt w:val="lowerRoman"/>
      <w:lvlText w:val="(%9)"/>
      <w:lvlJc w:val="left"/>
      <w:pPr>
        <w:ind w:left="5755" w:firstLine="0"/>
      </w:pPr>
      <w:rPr>
        <w:rFonts w:hint="default"/>
      </w:rPr>
    </w:lvl>
  </w:abstractNum>
  <w:abstractNum w:abstractNumId="29">
    <w:nsid w:val="75FB680B"/>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0">
    <w:nsid w:val="7B9267A6"/>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1">
    <w:nsid w:val="7BB76851"/>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2">
    <w:nsid w:val="7E472DD2"/>
    <w:multiLevelType w:val="hybridMultilevel"/>
    <w:tmpl w:val="A34C16E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9"/>
  </w:num>
  <w:num w:numId="2">
    <w:abstractNumId w:val="11"/>
  </w:num>
  <w:num w:numId="3">
    <w:abstractNumId w:val="26"/>
  </w:num>
  <w:num w:numId="4">
    <w:abstractNumId w:val="3"/>
  </w:num>
  <w:num w:numId="5">
    <w:abstractNumId w:val="0"/>
  </w:num>
  <w:num w:numId="6">
    <w:abstractNumId w:val="12"/>
  </w:num>
  <w:num w:numId="7">
    <w:abstractNumId w:val="18"/>
  </w:num>
  <w:num w:numId="8">
    <w:abstractNumId w:val="8"/>
  </w:num>
  <w:num w:numId="9">
    <w:abstractNumId w:val="29"/>
  </w:num>
  <w:num w:numId="10">
    <w:abstractNumId w:val="30"/>
  </w:num>
  <w:num w:numId="11">
    <w:abstractNumId w:val="20"/>
  </w:num>
  <w:num w:numId="12">
    <w:abstractNumId w:val="1"/>
  </w:num>
  <w:num w:numId="13">
    <w:abstractNumId w:val="13"/>
  </w:num>
  <w:num w:numId="14">
    <w:abstractNumId w:val="21"/>
  </w:num>
  <w:num w:numId="15">
    <w:abstractNumId w:val="9"/>
  </w:num>
  <w:num w:numId="16">
    <w:abstractNumId w:val="17"/>
  </w:num>
  <w:num w:numId="17">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4"/>
  </w:num>
  <w:num w:numId="19">
    <w:abstractNumId w:val="27"/>
  </w:num>
  <w:num w:numId="20">
    <w:abstractNumId w:val="22"/>
  </w:num>
  <w:num w:numId="21">
    <w:abstractNumId w:val="24"/>
  </w:num>
  <w:num w:numId="22">
    <w:abstractNumId w:val="28"/>
  </w:num>
  <w:num w:numId="23">
    <w:abstractNumId w:val="23"/>
  </w:num>
  <w:num w:numId="24">
    <w:abstractNumId w:val="10"/>
  </w:num>
  <w:num w:numId="25">
    <w:abstractNumId w:val="31"/>
  </w:num>
  <w:num w:numId="26">
    <w:abstractNumId w:val="16"/>
  </w:num>
  <w:num w:numId="27">
    <w:abstractNumId w:val="4"/>
  </w:num>
  <w:num w:numId="28">
    <w:abstractNumId w:val="5"/>
  </w:num>
  <w:num w:numId="29">
    <w:abstractNumId w:val="25"/>
  </w:num>
  <w:num w:numId="30">
    <w:abstractNumId w:val="6"/>
  </w:num>
  <w:num w:numId="31">
    <w:abstractNumId w:val="32"/>
  </w:num>
  <w:num w:numId="32">
    <w:abstractNumId w:val="7"/>
  </w:num>
  <w:num w:numId="33">
    <w:abstractNumId w:val="2"/>
  </w:num>
  <w:num w:numId="34">
    <w:abstractNumId w:val="15"/>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embedSystemFonts/>
  <w:proofState w:spelling="clean" w:grammar="clean"/>
  <w:attachedTemplate r:id="rId1"/>
  <w:defaultTabStop w:val="720"/>
  <w:displayHorizontalDrawingGridEvery w:val="0"/>
  <w:displayVerticalDrawingGridEvery w:val="0"/>
  <w:doNotUseMarginsForDrawingGridOrigin/>
  <w:noPunctuationKerning/>
  <w:characterSpacingControl w:val="doNotCompress"/>
  <w:doNotValidateAgainstSchema/>
  <w:doNotDemarcateInvalidXml/>
  <w:footnotePr>
    <w:footnote w:id="-1"/>
    <w:footnote w:id="0"/>
  </w:footnotePr>
  <w:endnotePr>
    <w:endnote w:id="-1"/>
    <w:endnote w:id="0"/>
  </w:endnotePr>
  <w:compat>
    <w:useFELayout/>
  </w:compat>
  <w:rsids>
    <w:rsidRoot w:val="008E2FF1"/>
    <w:rsid w:val="000003D2"/>
    <w:rsid w:val="00001774"/>
    <w:rsid w:val="00003002"/>
    <w:rsid w:val="0000605E"/>
    <w:rsid w:val="00011E4A"/>
    <w:rsid w:val="00011F27"/>
    <w:rsid w:val="00014D23"/>
    <w:rsid w:val="0001604B"/>
    <w:rsid w:val="0002106A"/>
    <w:rsid w:val="00021713"/>
    <w:rsid w:val="000252CF"/>
    <w:rsid w:val="00031FBA"/>
    <w:rsid w:val="000330B0"/>
    <w:rsid w:val="00034B02"/>
    <w:rsid w:val="00040F4E"/>
    <w:rsid w:val="00041FAF"/>
    <w:rsid w:val="000559BE"/>
    <w:rsid w:val="00055D6C"/>
    <w:rsid w:val="00057621"/>
    <w:rsid w:val="00060709"/>
    <w:rsid w:val="00060A93"/>
    <w:rsid w:val="00060B75"/>
    <w:rsid w:val="00060E17"/>
    <w:rsid w:val="000614FA"/>
    <w:rsid w:val="000628BB"/>
    <w:rsid w:val="00064CE8"/>
    <w:rsid w:val="00065BDC"/>
    <w:rsid w:val="00066359"/>
    <w:rsid w:val="00066657"/>
    <w:rsid w:val="00071D9D"/>
    <w:rsid w:val="000723EC"/>
    <w:rsid w:val="00072FA2"/>
    <w:rsid w:val="00073290"/>
    <w:rsid w:val="000757CE"/>
    <w:rsid w:val="000775A5"/>
    <w:rsid w:val="000842BF"/>
    <w:rsid w:val="000857E3"/>
    <w:rsid w:val="00093FE7"/>
    <w:rsid w:val="000A171E"/>
    <w:rsid w:val="000A18A4"/>
    <w:rsid w:val="000A246B"/>
    <w:rsid w:val="000A775B"/>
    <w:rsid w:val="000B2F26"/>
    <w:rsid w:val="000B33F9"/>
    <w:rsid w:val="000B3C06"/>
    <w:rsid w:val="000B7680"/>
    <w:rsid w:val="000B7BF6"/>
    <w:rsid w:val="000C26CC"/>
    <w:rsid w:val="000D2B49"/>
    <w:rsid w:val="000D42FD"/>
    <w:rsid w:val="000D4554"/>
    <w:rsid w:val="000D637D"/>
    <w:rsid w:val="000D7FDA"/>
    <w:rsid w:val="000E04DF"/>
    <w:rsid w:val="000E14D4"/>
    <w:rsid w:val="000E2E30"/>
    <w:rsid w:val="000E475E"/>
    <w:rsid w:val="000E5039"/>
    <w:rsid w:val="000F3BE0"/>
    <w:rsid w:val="000F540C"/>
    <w:rsid w:val="000F5C59"/>
    <w:rsid w:val="00101D43"/>
    <w:rsid w:val="001066DB"/>
    <w:rsid w:val="00107B2E"/>
    <w:rsid w:val="0011016F"/>
    <w:rsid w:val="00111A10"/>
    <w:rsid w:val="0011204D"/>
    <w:rsid w:val="00113A39"/>
    <w:rsid w:val="00114A7C"/>
    <w:rsid w:val="00116207"/>
    <w:rsid w:val="0011696C"/>
    <w:rsid w:val="00116ECB"/>
    <w:rsid w:val="00121F9B"/>
    <w:rsid w:val="00123041"/>
    <w:rsid w:val="00123F7E"/>
    <w:rsid w:val="00124375"/>
    <w:rsid w:val="001257E5"/>
    <w:rsid w:val="0012628B"/>
    <w:rsid w:val="0013087F"/>
    <w:rsid w:val="00133396"/>
    <w:rsid w:val="00133509"/>
    <w:rsid w:val="0013569F"/>
    <w:rsid w:val="00137FAB"/>
    <w:rsid w:val="0014182C"/>
    <w:rsid w:val="00144940"/>
    <w:rsid w:val="0014563A"/>
    <w:rsid w:val="001460FB"/>
    <w:rsid w:val="0014686C"/>
    <w:rsid w:val="001506C8"/>
    <w:rsid w:val="001557E1"/>
    <w:rsid w:val="00155BE2"/>
    <w:rsid w:val="001569CA"/>
    <w:rsid w:val="001579A2"/>
    <w:rsid w:val="00161C3B"/>
    <w:rsid w:val="00163FE8"/>
    <w:rsid w:val="0016625F"/>
    <w:rsid w:val="00170C8A"/>
    <w:rsid w:val="00174472"/>
    <w:rsid w:val="001750F3"/>
    <w:rsid w:val="00176200"/>
    <w:rsid w:val="0018230A"/>
    <w:rsid w:val="00182A24"/>
    <w:rsid w:val="001835FA"/>
    <w:rsid w:val="0018587C"/>
    <w:rsid w:val="001927DB"/>
    <w:rsid w:val="00194765"/>
    <w:rsid w:val="00195F6D"/>
    <w:rsid w:val="00197562"/>
    <w:rsid w:val="001A2A4E"/>
    <w:rsid w:val="001A3A43"/>
    <w:rsid w:val="001A42BE"/>
    <w:rsid w:val="001A68D2"/>
    <w:rsid w:val="001B038F"/>
    <w:rsid w:val="001B074C"/>
    <w:rsid w:val="001B1939"/>
    <w:rsid w:val="001B2546"/>
    <w:rsid w:val="001B3343"/>
    <w:rsid w:val="001B459E"/>
    <w:rsid w:val="001B4BFB"/>
    <w:rsid w:val="001B6BCE"/>
    <w:rsid w:val="001B6F7B"/>
    <w:rsid w:val="001B74E1"/>
    <w:rsid w:val="001C0904"/>
    <w:rsid w:val="001C1917"/>
    <w:rsid w:val="001C27A3"/>
    <w:rsid w:val="001C37E2"/>
    <w:rsid w:val="001C39EE"/>
    <w:rsid w:val="001C4527"/>
    <w:rsid w:val="001C7EC3"/>
    <w:rsid w:val="001D09C5"/>
    <w:rsid w:val="001D2856"/>
    <w:rsid w:val="001D6291"/>
    <w:rsid w:val="001E1B7D"/>
    <w:rsid w:val="001E203C"/>
    <w:rsid w:val="001E5CCA"/>
    <w:rsid w:val="001E5E69"/>
    <w:rsid w:val="001E68C0"/>
    <w:rsid w:val="001E7A42"/>
    <w:rsid w:val="001F35A4"/>
    <w:rsid w:val="001F4E05"/>
    <w:rsid w:val="001F699E"/>
    <w:rsid w:val="001F71E6"/>
    <w:rsid w:val="001F7471"/>
    <w:rsid w:val="002029FC"/>
    <w:rsid w:val="00202A7F"/>
    <w:rsid w:val="00202C73"/>
    <w:rsid w:val="00205161"/>
    <w:rsid w:val="00213919"/>
    <w:rsid w:val="00215FC4"/>
    <w:rsid w:val="0022751C"/>
    <w:rsid w:val="00230BD8"/>
    <w:rsid w:val="00230D8F"/>
    <w:rsid w:val="002311BB"/>
    <w:rsid w:val="00233067"/>
    <w:rsid w:val="00233791"/>
    <w:rsid w:val="0024023B"/>
    <w:rsid w:val="0024041E"/>
    <w:rsid w:val="00240C62"/>
    <w:rsid w:val="00245341"/>
    <w:rsid w:val="00245929"/>
    <w:rsid w:val="002469D1"/>
    <w:rsid w:val="0024720D"/>
    <w:rsid w:val="00247FBE"/>
    <w:rsid w:val="002518BA"/>
    <w:rsid w:val="002520F1"/>
    <w:rsid w:val="00253D76"/>
    <w:rsid w:val="0025500E"/>
    <w:rsid w:val="00256078"/>
    <w:rsid w:val="0025733D"/>
    <w:rsid w:val="0026170E"/>
    <w:rsid w:val="002625E2"/>
    <w:rsid w:val="002659B0"/>
    <w:rsid w:val="00265EC6"/>
    <w:rsid w:val="00265F14"/>
    <w:rsid w:val="00271D2C"/>
    <w:rsid w:val="0027226C"/>
    <w:rsid w:val="00273875"/>
    <w:rsid w:val="002763DB"/>
    <w:rsid w:val="00277900"/>
    <w:rsid w:val="00286FE1"/>
    <w:rsid w:val="0028768E"/>
    <w:rsid w:val="00287B9D"/>
    <w:rsid w:val="00290F23"/>
    <w:rsid w:val="00294080"/>
    <w:rsid w:val="00295C80"/>
    <w:rsid w:val="00297C85"/>
    <w:rsid w:val="002B0070"/>
    <w:rsid w:val="002B02DA"/>
    <w:rsid w:val="002B2AB3"/>
    <w:rsid w:val="002B455F"/>
    <w:rsid w:val="002B67EA"/>
    <w:rsid w:val="002C0343"/>
    <w:rsid w:val="002C1BA8"/>
    <w:rsid w:val="002C2050"/>
    <w:rsid w:val="002C2221"/>
    <w:rsid w:val="002C2B7B"/>
    <w:rsid w:val="002C486E"/>
    <w:rsid w:val="002C5A56"/>
    <w:rsid w:val="002C5EF9"/>
    <w:rsid w:val="002D23E3"/>
    <w:rsid w:val="002D26F3"/>
    <w:rsid w:val="002D3828"/>
    <w:rsid w:val="002D4A86"/>
    <w:rsid w:val="002D5220"/>
    <w:rsid w:val="002D6CE7"/>
    <w:rsid w:val="002E3E4F"/>
    <w:rsid w:val="002E4A7E"/>
    <w:rsid w:val="002E5B17"/>
    <w:rsid w:val="002E5BA5"/>
    <w:rsid w:val="002F1A62"/>
    <w:rsid w:val="002F26B7"/>
    <w:rsid w:val="002F32F9"/>
    <w:rsid w:val="002F62DB"/>
    <w:rsid w:val="002F761F"/>
    <w:rsid w:val="003004BF"/>
    <w:rsid w:val="00300F15"/>
    <w:rsid w:val="00300F17"/>
    <w:rsid w:val="00301BF9"/>
    <w:rsid w:val="003023BA"/>
    <w:rsid w:val="0030291A"/>
    <w:rsid w:val="003035E5"/>
    <w:rsid w:val="00304B8A"/>
    <w:rsid w:val="00304ECD"/>
    <w:rsid w:val="003061CA"/>
    <w:rsid w:val="00312A6A"/>
    <w:rsid w:val="003149AB"/>
    <w:rsid w:val="00315795"/>
    <w:rsid w:val="00315FED"/>
    <w:rsid w:val="00321948"/>
    <w:rsid w:val="003258F8"/>
    <w:rsid w:val="003268BD"/>
    <w:rsid w:val="0032708A"/>
    <w:rsid w:val="0033070C"/>
    <w:rsid w:val="00332BBE"/>
    <w:rsid w:val="00332BF0"/>
    <w:rsid w:val="0033608E"/>
    <w:rsid w:val="00336285"/>
    <w:rsid w:val="003368A6"/>
    <w:rsid w:val="00340EC4"/>
    <w:rsid w:val="00341986"/>
    <w:rsid w:val="00342D55"/>
    <w:rsid w:val="00343547"/>
    <w:rsid w:val="003459E0"/>
    <w:rsid w:val="00346C0D"/>
    <w:rsid w:val="00347152"/>
    <w:rsid w:val="00347FB9"/>
    <w:rsid w:val="00351C61"/>
    <w:rsid w:val="0035287F"/>
    <w:rsid w:val="00354AC7"/>
    <w:rsid w:val="00354DDE"/>
    <w:rsid w:val="003552A4"/>
    <w:rsid w:val="003552B4"/>
    <w:rsid w:val="003570DC"/>
    <w:rsid w:val="003576D8"/>
    <w:rsid w:val="00360FB4"/>
    <w:rsid w:val="00361BBB"/>
    <w:rsid w:val="0036324A"/>
    <w:rsid w:val="003641B2"/>
    <w:rsid w:val="003671A5"/>
    <w:rsid w:val="00370294"/>
    <w:rsid w:val="003717E5"/>
    <w:rsid w:val="003736F5"/>
    <w:rsid w:val="00377D4E"/>
    <w:rsid w:val="003853E3"/>
    <w:rsid w:val="003856E7"/>
    <w:rsid w:val="00387569"/>
    <w:rsid w:val="003919C1"/>
    <w:rsid w:val="00392156"/>
    <w:rsid w:val="0039359D"/>
    <w:rsid w:val="00396DA8"/>
    <w:rsid w:val="003A0344"/>
    <w:rsid w:val="003A1CB2"/>
    <w:rsid w:val="003A3060"/>
    <w:rsid w:val="003A36D8"/>
    <w:rsid w:val="003A4AC1"/>
    <w:rsid w:val="003A6079"/>
    <w:rsid w:val="003A6364"/>
    <w:rsid w:val="003A73B4"/>
    <w:rsid w:val="003B0CA1"/>
    <w:rsid w:val="003B340B"/>
    <w:rsid w:val="003B3E67"/>
    <w:rsid w:val="003B5FB8"/>
    <w:rsid w:val="003B7E92"/>
    <w:rsid w:val="003C05E3"/>
    <w:rsid w:val="003C1126"/>
    <w:rsid w:val="003C4648"/>
    <w:rsid w:val="003C48B7"/>
    <w:rsid w:val="003C5872"/>
    <w:rsid w:val="003C5B61"/>
    <w:rsid w:val="003D0A25"/>
    <w:rsid w:val="003D4816"/>
    <w:rsid w:val="003D628B"/>
    <w:rsid w:val="003D7C17"/>
    <w:rsid w:val="003E0F8B"/>
    <w:rsid w:val="003E3538"/>
    <w:rsid w:val="003E692D"/>
    <w:rsid w:val="003E7F9A"/>
    <w:rsid w:val="003F2B82"/>
    <w:rsid w:val="003F4D93"/>
    <w:rsid w:val="003F60D1"/>
    <w:rsid w:val="00403907"/>
    <w:rsid w:val="00404104"/>
    <w:rsid w:val="004068D1"/>
    <w:rsid w:val="00406B61"/>
    <w:rsid w:val="00412CC9"/>
    <w:rsid w:val="0041340E"/>
    <w:rsid w:val="00415BC7"/>
    <w:rsid w:val="00417C83"/>
    <w:rsid w:val="00422129"/>
    <w:rsid w:val="00422FD8"/>
    <w:rsid w:val="00423CFC"/>
    <w:rsid w:val="0042405C"/>
    <w:rsid w:val="00426E41"/>
    <w:rsid w:val="00431556"/>
    <w:rsid w:val="00431A63"/>
    <w:rsid w:val="00437F9C"/>
    <w:rsid w:val="00437FB6"/>
    <w:rsid w:val="00440D93"/>
    <w:rsid w:val="00441BFE"/>
    <w:rsid w:val="00446D6E"/>
    <w:rsid w:val="00446F87"/>
    <w:rsid w:val="004474C9"/>
    <w:rsid w:val="004526DE"/>
    <w:rsid w:val="00452F73"/>
    <w:rsid w:val="0045573E"/>
    <w:rsid w:val="00456F36"/>
    <w:rsid w:val="00457814"/>
    <w:rsid w:val="004603BB"/>
    <w:rsid w:val="0046168C"/>
    <w:rsid w:val="00462CC0"/>
    <w:rsid w:val="0046447C"/>
    <w:rsid w:val="00464B08"/>
    <w:rsid w:val="00465C7F"/>
    <w:rsid w:val="004672B9"/>
    <w:rsid w:val="00467631"/>
    <w:rsid w:val="004705A5"/>
    <w:rsid w:val="00470FC7"/>
    <w:rsid w:val="0047377C"/>
    <w:rsid w:val="004766B3"/>
    <w:rsid w:val="0047686E"/>
    <w:rsid w:val="00480568"/>
    <w:rsid w:val="00480D85"/>
    <w:rsid w:val="0048263F"/>
    <w:rsid w:val="00484363"/>
    <w:rsid w:val="00485CEA"/>
    <w:rsid w:val="004872B8"/>
    <w:rsid w:val="00490A01"/>
    <w:rsid w:val="00490F3D"/>
    <w:rsid w:val="004916CC"/>
    <w:rsid w:val="004919DA"/>
    <w:rsid w:val="00491E54"/>
    <w:rsid w:val="00493C76"/>
    <w:rsid w:val="004957D1"/>
    <w:rsid w:val="00497B01"/>
    <w:rsid w:val="004A11A2"/>
    <w:rsid w:val="004A58B2"/>
    <w:rsid w:val="004A5A34"/>
    <w:rsid w:val="004A5C8E"/>
    <w:rsid w:val="004A657B"/>
    <w:rsid w:val="004A6C31"/>
    <w:rsid w:val="004A7945"/>
    <w:rsid w:val="004A7C86"/>
    <w:rsid w:val="004B22F3"/>
    <w:rsid w:val="004B6A98"/>
    <w:rsid w:val="004C08DB"/>
    <w:rsid w:val="004C0BB1"/>
    <w:rsid w:val="004C0FE6"/>
    <w:rsid w:val="004C18C3"/>
    <w:rsid w:val="004C375D"/>
    <w:rsid w:val="004C4E87"/>
    <w:rsid w:val="004D14AE"/>
    <w:rsid w:val="004D275B"/>
    <w:rsid w:val="004D33E2"/>
    <w:rsid w:val="004D45DD"/>
    <w:rsid w:val="004D60CE"/>
    <w:rsid w:val="004D6553"/>
    <w:rsid w:val="004E06E2"/>
    <w:rsid w:val="004E168A"/>
    <w:rsid w:val="004E63C0"/>
    <w:rsid w:val="004E72C7"/>
    <w:rsid w:val="004E7DA7"/>
    <w:rsid w:val="004F1DC9"/>
    <w:rsid w:val="004F2791"/>
    <w:rsid w:val="004F2857"/>
    <w:rsid w:val="004F2C83"/>
    <w:rsid w:val="004F45AB"/>
    <w:rsid w:val="0050300B"/>
    <w:rsid w:val="00505C8A"/>
    <w:rsid w:val="00507803"/>
    <w:rsid w:val="00511E03"/>
    <w:rsid w:val="00511EFA"/>
    <w:rsid w:val="00513103"/>
    <w:rsid w:val="005138A5"/>
    <w:rsid w:val="00516D5F"/>
    <w:rsid w:val="00521551"/>
    <w:rsid w:val="00521D13"/>
    <w:rsid w:val="00522736"/>
    <w:rsid w:val="00524F11"/>
    <w:rsid w:val="00525134"/>
    <w:rsid w:val="00525B9C"/>
    <w:rsid w:val="0053218F"/>
    <w:rsid w:val="00532E0B"/>
    <w:rsid w:val="00536C05"/>
    <w:rsid w:val="00536C4F"/>
    <w:rsid w:val="0053787C"/>
    <w:rsid w:val="0053796A"/>
    <w:rsid w:val="00537DD5"/>
    <w:rsid w:val="00540FB8"/>
    <w:rsid w:val="00544E63"/>
    <w:rsid w:val="00546533"/>
    <w:rsid w:val="00552051"/>
    <w:rsid w:val="00552956"/>
    <w:rsid w:val="0056222E"/>
    <w:rsid w:val="00563AC5"/>
    <w:rsid w:val="00566077"/>
    <w:rsid w:val="005663A4"/>
    <w:rsid w:val="00567EE0"/>
    <w:rsid w:val="00570A72"/>
    <w:rsid w:val="00577664"/>
    <w:rsid w:val="005802E6"/>
    <w:rsid w:val="005850A8"/>
    <w:rsid w:val="00586D33"/>
    <w:rsid w:val="005925BC"/>
    <w:rsid w:val="00593320"/>
    <w:rsid w:val="00597063"/>
    <w:rsid w:val="0059799D"/>
    <w:rsid w:val="005A007F"/>
    <w:rsid w:val="005A00A2"/>
    <w:rsid w:val="005A27BB"/>
    <w:rsid w:val="005A5571"/>
    <w:rsid w:val="005B187D"/>
    <w:rsid w:val="005B1990"/>
    <w:rsid w:val="005B289A"/>
    <w:rsid w:val="005B33C2"/>
    <w:rsid w:val="005B480F"/>
    <w:rsid w:val="005B6683"/>
    <w:rsid w:val="005B68BC"/>
    <w:rsid w:val="005B79A9"/>
    <w:rsid w:val="005B7FD1"/>
    <w:rsid w:val="005C0C0A"/>
    <w:rsid w:val="005C0CA0"/>
    <w:rsid w:val="005C0DD7"/>
    <w:rsid w:val="005C3432"/>
    <w:rsid w:val="005C3D9B"/>
    <w:rsid w:val="005C4729"/>
    <w:rsid w:val="005C5861"/>
    <w:rsid w:val="005C5F16"/>
    <w:rsid w:val="005C6050"/>
    <w:rsid w:val="005D07ED"/>
    <w:rsid w:val="005D0E65"/>
    <w:rsid w:val="005D3EA5"/>
    <w:rsid w:val="005D619D"/>
    <w:rsid w:val="005E1AFD"/>
    <w:rsid w:val="005E2320"/>
    <w:rsid w:val="005E446C"/>
    <w:rsid w:val="005E5561"/>
    <w:rsid w:val="005E7E76"/>
    <w:rsid w:val="005F23DF"/>
    <w:rsid w:val="005F2F24"/>
    <w:rsid w:val="00602DD6"/>
    <w:rsid w:val="006038F8"/>
    <w:rsid w:val="00606D8C"/>
    <w:rsid w:val="00607460"/>
    <w:rsid w:val="00607CB0"/>
    <w:rsid w:val="00610C23"/>
    <w:rsid w:val="00611D73"/>
    <w:rsid w:val="00613D1C"/>
    <w:rsid w:val="00615441"/>
    <w:rsid w:val="006160AD"/>
    <w:rsid w:val="00617B4A"/>
    <w:rsid w:val="006204FD"/>
    <w:rsid w:val="00621D0D"/>
    <w:rsid w:val="006231BE"/>
    <w:rsid w:val="0062349C"/>
    <w:rsid w:val="0062388A"/>
    <w:rsid w:val="0062396F"/>
    <w:rsid w:val="00623B11"/>
    <w:rsid w:val="00625DB7"/>
    <w:rsid w:val="00636636"/>
    <w:rsid w:val="006426CA"/>
    <w:rsid w:val="00642A4D"/>
    <w:rsid w:val="00646AA6"/>
    <w:rsid w:val="00647A56"/>
    <w:rsid w:val="00647BB9"/>
    <w:rsid w:val="0065100E"/>
    <w:rsid w:val="00656B05"/>
    <w:rsid w:val="006577A9"/>
    <w:rsid w:val="006577BF"/>
    <w:rsid w:val="00661C5B"/>
    <w:rsid w:val="00662D8D"/>
    <w:rsid w:val="006634F9"/>
    <w:rsid w:val="006642F4"/>
    <w:rsid w:val="00664A27"/>
    <w:rsid w:val="00666F2C"/>
    <w:rsid w:val="00670888"/>
    <w:rsid w:val="00672C56"/>
    <w:rsid w:val="00673FFB"/>
    <w:rsid w:val="0067573E"/>
    <w:rsid w:val="00677799"/>
    <w:rsid w:val="0067795F"/>
    <w:rsid w:val="00680877"/>
    <w:rsid w:val="00680CD5"/>
    <w:rsid w:val="006810F7"/>
    <w:rsid w:val="00682A28"/>
    <w:rsid w:val="006830EB"/>
    <w:rsid w:val="006833BB"/>
    <w:rsid w:val="0068366A"/>
    <w:rsid w:val="00685E81"/>
    <w:rsid w:val="006906A5"/>
    <w:rsid w:val="00690827"/>
    <w:rsid w:val="00691B62"/>
    <w:rsid w:val="00692171"/>
    <w:rsid w:val="0069298E"/>
    <w:rsid w:val="00694611"/>
    <w:rsid w:val="00694DC5"/>
    <w:rsid w:val="006A1515"/>
    <w:rsid w:val="006A2801"/>
    <w:rsid w:val="006A3C04"/>
    <w:rsid w:val="006A43AB"/>
    <w:rsid w:val="006A4D8E"/>
    <w:rsid w:val="006B23A9"/>
    <w:rsid w:val="006B5590"/>
    <w:rsid w:val="006B7D83"/>
    <w:rsid w:val="006C09F7"/>
    <w:rsid w:val="006C0C93"/>
    <w:rsid w:val="006C0C99"/>
    <w:rsid w:val="006C2AF3"/>
    <w:rsid w:val="006C3167"/>
    <w:rsid w:val="006C503D"/>
    <w:rsid w:val="006C6F7A"/>
    <w:rsid w:val="006C7175"/>
    <w:rsid w:val="006C73BD"/>
    <w:rsid w:val="006D0064"/>
    <w:rsid w:val="006D034D"/>
    <w:rsid w:val="006D0ACA"/>
    <w:rsid w:val="006D35B9"/>
    <w:rsid w:val="006D6A10"/>
    <w:rsid w:val="006E004B"/>
    <w:rsid w:val="006E0667"/>
    <w:rsid w:val="006E066F"/>
    <w:rsid w:val="006E1F8E"/>
    <w:rsid w:val="006E2426"/>
    <w:rsid w:val="006E3D66"/>
    <w:rsid w:val="006E5920"/>
    <w:rsid w:val="006F02EE"/>
    <w:rsid w:val="006F0CFD"/>
    <w:rsid w:val="006F1FBB"/>
    <w:rsid w:val="006F2A9D"/>
    <w:rsid w:val="006F3243"/>
    <w:rsid w:val="006F54BD"/>
    <w:rsid w:val="006F5D58"/>
    <w:rsid w:val="006F61A3"/>
    <w:rsid w:val="006F67D2"/>
    <w:rsid w:val="0070321A"/>
    <w:rsid w:val="00706F01"/>
    <w:rsid w:val="0071022F"/>
    <w:rsid w:val="00710BA3"/>
    <w:rsid w:val="00711DBE"/>
    <w:rsid w:val="0071356B"/>
    <w:rsid w:val="00714DB3"/>
    <w:rsid w:val="00716B0E"/>
    <w:rsid w:val="00717715"/>
    <w:rsid w:val="007209C6"/>
    <w:rsid w:val="00721E79"/>
    <w:rsid w:val="00726A94"/>
    <w:rsid w:val="00731692"/>
    <w:rsid w:val="00731826"/>
    <w:rsid w:val="007331F6"/>
    <w:rsid w:val="00737181"/>
    <w:rsid w:val="00740C6B"/>
    <w:rsid w:val="00742ADD"/>
    <w:rsid w:val="00747B05"/>
    <w:rsid w:val="0075188B"/>
    <w:rsid w:val="007540A5"/>
    <w:rsid w:val="0075688E"/>
    <w:rsid w:val="007571AC"/>
    <w:rsid w:val="00760B29"/>
    <w:rsid w:val="00761C74"/>
    <w:rsid w:val="00762BCA"/>
    <w:rsid w:val="00765752"/>
    <w:rsid w:val="00766050"/>
    <w:rsid w:val="0076623A"/>
    <w:rsid w:val="00767E45"/>
    <w:rsid w:val="007700F3"/>
    <w:rsid w:val="007714F5"/>
    <w:rsid w:val="0077633D"/>
    <w:rsid w:val="00780B3A"/>
    <w:rsid w:val="0078470C"/>
    <w:rsid w:val="00792F45"/>
    <w:rsid w:val="00796485"/>
    <w:rsid w:val="007976B0"/>
    <w:rsid w:val="007A05FC"/>
    <w:rsid w:val="007A1D6F"/>
    <w:rsid w:val="007A3E41"/>
    <w:rsid w:val="007A49A8"/>
    <w:rsid w:val="007A4C30"/>
    <w:rsid w:val="007A6494"/>
    <w:rsid w:val="007A7126"/>
    <w:rsid w:val="007B0A99"/>
    <w:rsid w:val="007B1574"/>
    <w:rsid w:val="007B5395"/>
    <w:rsid w:val="007B54A9"/>
    <w:rsid w:val="007B5A7E"/>
    <w:rsid w:val="007B6C2A"/>
    <w:rsid w:val="007C06F0"/>
    <w:rsid w:val="007C143E"/>
    <w:rsid w:val="007C388D"/>
    <w:rsid w:val="007D2133"/>
    <w:rsid w:val="007D66C6"/>
    <w:rsid w:val="007E1057"/>
    <w:rsid w:val="007E432A"/>
    <w:rsid w:val="007E4E32"/>
    <w:rsid w:val="007E7794"/>
    <w:rsid w:val="007F0E06"/>
    <w:rsid w:val="007F132E"/>
    <w:rsid w:val="007F152E"/>
    <w:rsid w:val="007F29E5"/>
    <w:rsid w:val="007F2AD3"/>
    <w:rsid w:val="007F54DE"/>
    <w:rsid w:val="007F5AE6"/>
    <w:rsid w:val="007F6464"/>
    <w:rsid w:val="007F6CEB"/>
    <w:rsid w:val="007F784E"/>
    <w:rsid w:val="00800A31"/>
    <w:rsid w:val="00801E31"/>
    <w:rsid w:val="00806CFF"/>
    <w:rsid w:val="008078B9"/>
    <w:rsid w:val="00812484"/>
    <w:rsid w:val="00816464"/>
    <w:rsid w:val="00816FDD"/>
    <w:rsid w:val="0081747C"/>
    <w:rsid w:val="008242C5"/>
    <w:rsid w:val="008252B7"/>
    <w:rsid w:val="008307B4"/>
    <w:rsid w:val="008311B6"/>
    <w:rsid w:val="00836E51"/>
    <w:rsid w:val="008375D8"/>
    <w:rsid w:val="00837923"/>
    <w:rsid w:val="00841AB7"/>
    <w:rsid w:val="00847CE8"/>
    <w:rsid w:val="00850E39"/>
    <w:rsid w:val="00852FEC"/>
    <w:rsid w:val="00855BE8"/>
    <w:rsid w:val="00857BD9"/>
    <w:rsid w:val="00857FBF"/>
    <w:rsid w:val="008612AB"/>
    <w:rsid w:val="00865F03"/>
    <w:rsid w:val="008703BB"/>
    <w:rsid w:val="008729EC"/>
    <w:rsid w:val="00873825"/>
    <w:rsid w:val="00875F45"/>
    <w:rsid w:val="00882B25"/>
    <w:rsid w:val="00884764"/>
    <w:rsid w:val="00885660"/>
    <w:rsid w:val="008867DB"/>
    <w:rsid w:val="008868F2"/>
    <w:rsid w:val="00892A5D"/>
    <w:rsid w:val="008951ED"/>
    <w:rsid w:val="008964D6"/>
    <w:rsid w:val="008969F1"/>
    <w:rsid w:val="00897279"/>
    <w:rsid w:val="008A09DD"/>
    <w:rsid w:val="008A2101"/>
    <w:rsid w:val="008A507C"/>
    <w:rsid w:val="008A7B4C"/>
    <w:rsid w:val="008B17FB"/>
    <w:rsid w:val="008B1E6B"/>
    <w:rsid w:val="008C1984"/>
    <w:rsid w:val="008C4969"/>
    <w:rsid w:val="008C78E7"/>
    <w:rsid w:val="008C7B96"/>
    <w:rsid w:val="008D1FE9"/>
    <w:rsid w:val="008D4170"/>
    <w:rsid w:val="008D544A"/>
    <w:rsid w:val="008D64DC"/>
    <w:rsid w:val="008D784F"/>
    <w:rsid w:val="008E1853"/>
    <w:rsid w:val="008E2FF1"/>
    <w:rsid w:val="008E4C06"/>
    <w:rsid w:val="008E62D1"/>
    <w:rsid w:val="008E6580"/>
    <w:rsid w:val="008E73E0"/>
    <w:rsid w:val="008F2659"/>
    <w:rsid w:val="008F340C"/>
    <w:rsid w:val="008F3C0E"/>
    <w:rsid w:val="008F517A"/>
    <w:rsid w:val="008F69F4"/>
    <w:rsid w:val="0090589C"/>
    <w:rsid w:val="00907B1F"/>
    <w:rsid w:val="0091207B"/>
    <w:rsid w:val="0091511E"/>
    <w:rsid w:val="009161DD"/>
    <w:rsid w:val="0092332C"/>
    <w:rsid w:val="00923B4B"/>
    <w:rsid w:val="00931A6F"/>
    <w:rsid w:val="00932C40"/>
    <w:rsid w:val="0093521E"/>
    <w:rsid w:val="00935C8F"/>
    <w:rsid w:val="00937FDD"/>
    <w:rsid w:val="0094276C"/>
    <w:rsid w:val="0094362C"/>
    <w:rsid w:val="009446A0"/>
    <w:rsid w:val="00947AB2"/>
    <w:rsid w:val="00951394"/>
    <w:rsid w:val="00952A5D"/>
    <w:rsid w:val="0095412E"/>
    <w:rsid w:val="009569F3"/>
    <w:rsid w:val="00960B4C"/>
    <w:rsid w:val="00963535"/>
    <w:rsid w:val="009646D1"/>
    <w:rsid w:val="009653A9"/>
    <w:rsid w:val="00965CA4"/>
    <w:rsid w:val="00971087"/>
    <w:rsid w:val="00971922"/>
    <w:rsid w:val="00971C2A"/>
    <w:rsid w:val="00972313"/>
    <w:rsid w:val="00972DBA"/>
    <w:rsid w:val="0097543E"/>
    <w:rsid w:val="00975BAC"/>
    <w:rsid w:val="0097650A"/>
    <w:rsid w:val="00977FD4"/>
    <w:rsid w:val="00982C1B"/>
    <w:rsid w:val="009871D6"/>
    <w:rsid w:val="00987E6F"/>
    <w:rsid w:val="00993A45"/>
    <w:rsid w:val="00993EDF"/>
    <w:rsid w:val="009A0514"/>
    <w:rsid w:val="009A1955"/>
    <w:rsid w:val="009A1A26"/>
    <w:rsid w:val="009A2F40"/>
    <w:rsid w:val="009A700C"/>
    <w:rsid w:val="009A7B58"/>
    <w:rsid w:val="009B2CAD"/>
    <w:rsid w:val="009B4CEF"/>
    <w:rsid w:val="009B5EC6"/>
    <w:rsid w:val="009B605C"/>
    <w:rsid w:val="009B6609"/>
    <w:rsid w:val="009B764F"/>
    <w:rsid w:val="009B7684"/>
    <w:rsid w:val="009C1177"/>
    <w:rsid w:val="009C52EA"/>
    <w:rsid w:val="009C5E55"/>
    <w:rsid w:val="009D214F"/>
    <w:rsid w:val="009D30F1"/>
    <w:rsid w:val="009D3121"/>
    <w:rsid w:val="009D6643"/>
    <w:rsid w:val="009D7F15"/>
    <w:rsid w:val="009E4553"/>
    <w:rsid w:val="009E47D9"/>
    <w:rsid w:val="009F2E4B"/>
    <w:rsid w:val="009F31F3"/>
    <w:rsid w:val="009F3F4F"/>
    <w:rsid w:val="009F4466"/>
    <w:rsid w:val="009F6645"/>
    <w:rsid w:val="00A04CD2"/>
    <w:rsid w:val="00A10C24"/>
    <w:rsid w:val="00A10F15"/>
    <w:rsid w:val="00A11942"/>
    <w:rsid w:val="00A11B8A"/>
    <w:rsid w:val="00A12D09"/>
    <w:rsid w:val="00A12ED8"/>
    <w:rsid w:val="00A12FD5"/>
    <w:rsid w:val="00A13C24"/>
    <w:rsid w:val="00A1493B"/>
    <w:rsid w:val="00A20414"/>
    <w:rsid w:val="00A20CF5"/>
    <w:rsid w:val="00A217B4"/>
    <w:rsid w:val="00A24017"/>
    <w:rsid w:val="00A24732"/>
    <w:rsid w:val="00A26258"/>
    <w:rsid w:val="00A26966"/>
    <w:rsid w:val="00A32515"/>
    <w:rsid w:val="00A32756"/>
    <w:rsid w:val="00A332C4"/>
    <w:rsid w:val="00A342F4"/>
    <w:rsid w:val="00A34A38"/>
    <w:rsid w:val="00A358E9"/>
    <w:rsid w:val="00A3655C"/>
    <w:rsid w:val="00A36835"/>
    <w:rsid w:val="00A4029E"/>
    <w:rsid w:val="00A40B5E"/>
    <w:rsid w:val="00A42FFB"/>
    <w:rsid w:val="00A529F0"/>
    <w:rsid w:val="00A539D2"/>
    <w:rsid w:val="00A61F50"/>
    <w:rsid w:val="00A640E4"/>
    <w:rsid w:val="00A646C9"/>
    <w:rsid w:val="00A65226"/>
    <w:rsid w:val="00A65BA2"/>
    <w:rsid w:val="00A66AF7"/>
    <w:rsid w:val="00A70F3A"/>
    <w:rsid w:val="00A7190E"/>
    <w:rsid w:val="00A72B13"/>
    <w:rsid w:val="00A7522D"/>
    <w:rsid w:val="00A754E8"/>
    <w:rsid w:val="00A76605"/>
    <w:rsid w:val="00A76C85"/>
    <w:rsid w:val="00A806CB"/>
    <w:rsid w:val="00A82D60"/>
    <w:rsid w:val="00A83369"/>
    <w:rsid w:val="00A838F9"/>
    <w:rsid w:val="00A92008"/>
    <w:rsid w:val="00A954E2"/>
    <w:rsid w:val="00A95BC9"/>
    <w:rsid w:val="00A95F03"/>
    <w:rsid w:val="00AA7224"/>
    <w:rsid w:val="00AA7FC3"/>
    <w:rsid w:val="00AB0109"/>
    <w:rsid w:val="00AB1B99"/>
    <w:rsid w:val="00AB4C64"/>
    <w:rsid w:val="00AC1B58"/>
    <w:rsid w:val="00AC1C8B"/>
    <w:rsid w:val="00AC1EF8"/>
    <w:rsid w:val="00AC286C"/>
    <w:rsid w:val="00AC3F07"/>
    <w:rsid w:val="00AC430B"/>
    <w:rsid w:val="00AC4FA7"/>
    <w:rsid w:val="00AC717A"/>
    <w:rsid w:val="00AD2143"/>
    <w:rsid w:val="00AD25E7"/>
    <w:rsid w:val="00AD2A8E"/>
    <w:rsid w:val="00AD4BBD"/>
    <w:rsid w:val="00AD6223"/>
    <w:rsid w:val="00AE0B7C"/>
    <w:rsid w:val="00AE115C"/>
    <w:rsid w:val="00AE2B2E"/>
    <w:rsid w:val="00AE2DC9"/>
    <w:rsid w:val="00AE4F85"/>
    <w:rsid w:val="00AE59D0"/>
    <w:rsid w:val="00AE6FAF"/>
    <w:rsid w:val="00AF1FDF"/>
    <w:rsid w:val="00AF2AFE"/>
    <w:rsid w:val="00AF5669"/>
    <w:rsid w:val="00AF5C69"/>
    <w:rsid w:val="00AF61DC"/>
    <w:rsid w:val="00AF781F"/>
    <w:rsid w:val="00B000DF"/>
    <w:rsid w:val="00B013F2"/>
    <w:rsid w:val="00B017FE"/>
    <w:rsid w:val="00B01A40"/>
    <w:rsid w:val="00B06E26"/>
    <w:rsid w:val="00B10978"/>
    <w:rsid w:val="00B11920"/>
    <w:rsid w:val="00B11ED6"/>
    <w:rsid w:val="00B1213E"/>
    <w:rsid w:val="00B20AD7"/>
    <w:rsid w:val="00B26297"/>
    <w:rsid w:val="00B3028D"/>
    <w:rsid w:val="00B3374A"/>
    <w:rsid w:val="00B40716"/>
    <w:rsid w:val="00B41A86"/>
    <w:rsid w:val="00B42413"/>
    <w:rsid w:val="00B42EC6"/>
    <w:rsid w:val="00B42F69"/>
    <w:rsid w:val="00B45AD5"/>
    <w:rsid w:val="00B52743"/>
    <w:rsid w:val="00B535BA"/>
    <w:rsid w:val="00B55203"/>
    <w:rsid w:val="00B55DD6"/>
    <w:rsid w:val="00B61AAB"/>
    <w:rsid w:val="00B620AB"/>
    <w:rsid w:val="00B62B19"/>
    <w:rsid w:val="00B63CEE"/>
    <w:rsid w:val="00B64128"/>
    <w:rsid w:val="00B64EE7"/>
    <w:rsid w:val="00B65EE3"/>
    <w:rsid w:val="00B710CB"/>
    <w:rsid w:val="00B718C3"/>
    <w:rsid w:val="00B73947"/>
    <w:rsid w:val="00B7761B"/>
    <w:rsid w:val="00B80D9B"/>
    <w:rsid w:val="00B81BD6"/>
    <w:rsid w:val="00B84D08"/>
    <w:rsid w:val="00B85139"/>
    <w:rsid w:val="00B8612F"/>
    <w:rsid w:val="00B915D8"/>
    <w:rsid w:val="00B92D85"/>
    <w:rsid w:val="00B9433D"/>
    <w:rsid w:val="00B94AD5"/>
    <w:rsid w:val="00B966D0"/>
    <w:rsid w:val="00B97A77"/>
    <w:rsid w:val="00B97DA3"/>
    <w:rsid w:val="00BA0C41"/>
    <w:rsid w:val="00BA2006"/>
    <w:rsid w:val="00BA5BF7"/>
    <w:rsid w:val="00BB1285"/>
    <w:rsid w:val="00BB5017"/>
    <w:rsid w:val="00BB6452"/>
    <w:rsid w:val="00BB6B53"/>
    <w:rsid w:val="00BC18FF"/>
    <w:rsid w:val="00BC2AA6"/>
    <w:rsid w:val="00BC4E2F"/>
    <w:rsid w:val="00BC62F5"/>
    <w:rsid w:val="00BD079A"/>
    <w:rsid w:val="00BD59F6"/>
    <w:rsid w:val="00BD77A8"/>
    <w:rsid w:val="00BD7A9C"/>
    <w:rsid w:val="00BE1BEE"/>
    <w:rsid w:val="00BE29AF"/>
    <w:rsid w:val="00BE2DFE"/>
    <w:rsid w:val="00BE51BE"/>
    <w:rsid w:val="00BE5E5B"/>
    <w:rsid w:val="00BF36E7"/>
    <w:rsid w:val="00BF46E7"/>
    <w:rsid w:val="00BF51BF"/>
    <w:rsid w:val="00BF72C5"/>
    <w:rsid w:val="00BF75E8"/>
    <w:rsid w:val="00C000DB"/>
    <w:rsid w:val="00C01799"/>
    <w:rsid w:val="00C0746E"/>
    <w:rsid w:val="00C076EB"/>
    <w:rsid w:val="00C12B4D"/>
    <w:rsid w:val="00C13309"/>
    <w:rsid w:val="00C15D26"/>
    <w:rsid w:val="00C167B2"/>
    <w:rsid w:val="00C16942"/>
    <w:rsid w:val="00C2197B"/>
    <w:rsid w:val="00C2263F"/>
    <w:rsid w:val="00C26793"/>
    <w:rsid w:val="00C26B62"/>
    <w:rsid w:val="00C30262"/>
    <w:rsid w:val="00C319F1"/>
    <w:rsid w:val="00C32854"/>
    <w:rsid w:val="00C36FF4"/>
    <w:rsid w:val="00C4659E"/>
    <w:rsid w:val="00C501FF"/>
    <w:rsid w:val="00C5044E"/>
    <w:rsid w:val="00C5112C"/>
    <w:rsid w:val="00C5358E"/>
    <w:rsid w:val="00C54198"/>
    <w:rsid w:val="00C552A9"/>
    <w:rsid w:val="00C555E8"/>
    <w:rsid w:val="00C56B50"/>
    <w:rsid w:val="00C570FC"/>
    <w:rsid w:val="00C60D6C"/>
    <w:rsid w:val="00C67894"/>
    <w:rsid w:val="00C7472D"/>
    <w:rsid w:val="00C8058B"/>
    <w:rsid w:val="00C82D96"/>
    <w:rsid w:val="00C86897"/>
    <w:rsid w:val="00C86D60"/>
    <w:rsid w:val="00C9028A"/>
    <w:rsid w:val="00C91E3C"/>
    <w:rsid w:val="00C93B24"/>
    <w:rsid w:val="00C949C6"/>
    <w:rsid w:val="00C9533D"/>
    <w:rsid w:val="00CA3218"/>
    <w:rsid w:val="00CA44AB"/>
    <w:rsid w:val="00CA477C"/>
    <w:rsid w:val="00CA657A"/>
    <w:rsid w:val="00CA69EB"/>
    <w:rsid w:val="00CA6DCE"/>
    <w:rsid w:val="00CB0424"/>
    <w:rsid w:val="00CB5272"/>
    <w:rsid w:val="00CB72EB"/>
    <w:rsid w:val="00CC0EDD"/>
    <w:rsid w:val="00CC127B"/>
    <w:rsid w:val="00CC12A6"/>
    <w:rsid w:val="00CC1C2F"/>
    <w:rsid w:val="00CD0D68"/>
    <w:rsid w:val="00CD43A9"/>
    <w:rsid w:val="00CD440A"/>
    <w:rsid w:val="00CE0ABE"/>
    <w:rsid w:val="00CE3179"/>
    <w:rsid w:val="00CE6515"/>
    <w:rsid w:val="00CE6EF6"/>
    <w:rsid w:val="00CF3269"/>
    <w:rsid w:val="00CF7C1D"/>
    <w:rsid w:val="00D00CD1"/>
    <w:rsid w:val="00D04667"/>
    <w:rsid w:val="00D050D5"/>
    <w:rsid w:val="00D0589B"/>
    <w:rsid w:val="00D05C7C"/>
    <w:rsid w:val="00D06456"/>
    <w:rsid w:val="00D1512E"/>
    <w:rsid w:val="00D162ED"/>
    <w:rsid w:val="00D201E8"/>
    <w:rsid w:val="00D22336"/>
    <w:rsid w:val="00D22366"/>
    <w:rsid w:val="00D244D6"/>
    <w:rsid w:val="00D27793"/>
    <w:rsid w:val="00D27FEA"/>
    <w:rsid w:val="00D302AC"/>
    <w:rsid w:val="00D3078F"/>
    <w:rsid w:val="00D30896"/>
    <w:rsid w:val="00D333A7"/>
    <w:rsid w:val="00D36DBA"/>
    <w:rsid w:val="00D439CE"/>
    <w:rsid w:val="00D43C45"/>
    <w:rsid w:val="00D43F6B"/>
    <w:rsid w:val="00D4547E"/>
    <w:rsid w:val="00D46C8E"/>
    <w:rsid w:val="00D50484"/>
    <w:rsid w:val="00D505D5"/>
    <w:rsid w:val="00D51415"/>
    <w:rsid w:val="00D51A75"/>
    <w:rsid w:val="00D51FB0"/>
    <w:rsid w:val="00D522A5"/>
    <w:rsid w:val="00D52978"/>
    <w:rsid w:val="00D53CB8"/>
    <w:rsid w:val="00D55876"/>
    <w:rsid w:val="00D605FB"/>
    <w:rsid w:val="00D619CE"/>
    <w:rsid w:val="00D64591"/>
    <w:rsid w:val="00D6472C"/>
    <w:rsid w:val="00D650FE"/>
    <w:rsid w:val="00D6742F"/>
    <w:rsid w:val="00D724B8"/>
    <w:rsid w:val="00D76362"/>
    <w:rsid w:val="00D80286"/>
    <w:rsid w:val="00D812EF"/>
    <w:rsid w:val="00D81868"/>
    <w:rsid w:val="00D83219"/>
    <w:rsid w:val="00D85229"/>
    <w:rsid w:val="00D86325"/>
    <w:rsid w:val="00D904EB"/>
    <w:rsid w:val="00D940FD"/>
    <w:rsid w:val="00D953B2"/>
    <w:rsid w:val="00DA26BF"/>
    <w:rsid w:val="00DA3821"/>
    <w:rsid w:val="00DA54ED"/>
    <w:rsid w:val="00DB2381"/>
    <w:rsid w:val="00DB3BC0"/>
    <w:rsid w:val="00DB78FA"/>
    <w:rsid w:val="00DC1331"/>
    <w:rsid w:val="00DC322F"/>
    <w:rsid w:val="00DC323C"/>
    <w:rsid w:val="00DC3775"/>
    <w:rsid w:val="00DC3DB5"/>
    <w:rsid w:val="00DD19D1"/>
    <w:rsid w:val="00DD40B9"/>
    <w:rsid w:val="00DD5A29"/>
    <w:rsid w:val="00DE3F3B"/>
    <w:rsid w:val="00DE5DD0"/>
    <w:rsid w:val="00DF1E46"/>
    <w:rsid w:val="00DF21DC"/>
    <w:rsid w:val="00DF5C12"/>
    <w:rsid w:val="00E014B6"/>
    <w:rsid w:val="00E01CAD"/>
    <w:rsid w:val="00E05DBA"/>
    <w:rsid w:val="00E05E6F"/>
    <w:rsid w:val="00E130A4"/>
    <w:rsid w:val="00E13815"/>
    <w:rsid w:val="00E15AB7"/>
    <w:rsid w:val="00E20C91"/>
    <w:rsid w:val="00E211D9"/>
    <w:rsid w:val="00E21268"/>
    <w:rsid w:val="00E24398"/>
    <w:rsid w:val="00E25372"/>
    <w:rsid w:val="00E26C03"/>
    <w:rsid w:val="00E332DE"/>
    <w:rsid w:val="00E33BDA"/>
    <w:rsid w:val="00E34072"/>
    <w:rsid w:val="00E36866"/>
    <w:rsid w:val="00E41493"/>
    <w:rsid w:val="00E53078"/>
    <w:rsid w:val="00E55C2D"/>
    <w:rsid w:val="00E57177"/>
    <w:rsid w:val="00E604EC"/>
    <w:rsid w:val="00E60582"/>
    <w:rsid w:val="00E61859"/>
    <w:rsid w:val="00E61B6D"/>
    <w:rsid w:val="00E632A5"/>
    <w:rsid w:val="00E632EB"/>
    <w:rsid w:val="00E64324"/>
    <w:rsid w:val="00E7194E"/>
    <w:rsid w:val="00E720C5"/>
    <w:rsid w:val="00E72F90"/>
    <w:rsid w:val="00E7452C"/>
    <w:rsid w:val="00E75071"/>
    <w:rsid w:val="00E76947"/>
    <w:rsid w:val="00E80454"/>
    <w:rsid w:val="00E80F87"/>
    <w:rsid w:val="00E814E3"/>
    <w:rsid w:val="00E81682"/>
    <w:rsid w:val="00E8411D"/>
    <w:rsid w:val="00E849BA"/>
    <w:rsid w:val="00E84EE7"/>
    <w:rsid w:val="00E85FDA"/>
    <w:rsid w:val="00E90847"/>
    <w:rsid w:val="00E92E42"/>
    <w:rsid w:val="00E92EA6"/>
    <w:rsid w:val="00E93D16"/>
    <w:rsid w:val="00E94CFB"/>
    <w:rsid w:val="00E956E2"/>
    <w:rsid w:val="00E964E7"/>
    <w:rsid w:val="00E967D1"/>
    <w:rsid w:val="00EA2A56"/>
    <w:rsid w:val="00EA3289"/>
    <w:rsid w:val="00EA7BD8"/>
    <w:rsid w:val="00EB0100"/>
    <w:rsid w:val="00EB15C4"/>
    <w:rsid w:val="00EB1EAD"/>
    <w:rsid w:val="00EB33FC"/>
    <w:rsid w:val="00EC0EF0"/>
    <w:rsid w:val="00EC25DE"/>
    <w:rsid w:val="00EC4C46"/>
    <w:rsid w:val="00EC7599"/>
    <w:rsid w:val="00ED1B01"/>
    <w:rsid w:val="00ED24DB"/>
    <w:rsid w:val="00ED27F4"/>
    <w:rsid w:val="00ED40D7"/>
    <w:rsid w:val="00ED5D4B"/>
    <w:rsid w:val="00ED6A34"/>
    <w:rsid w:val="00ED6AD7"/>
    <w:rsid w:val="00ED751D"/>
    <w:rsid w:val="00EE05B6"/>
    <w:rsid w:val="00EE1515"/>
    <w:rsid w:val="00EE5BE6"/>
    <w:rsid w:val="00EE5EB1"/>
    <w:rsid w:val="00EE66D8"/>
    <w:rsid w:val="00EE7D8E"/>
    <w:rsid w:val="00EF5C55"/>
    <w:rsid w:val="00EF75EB"/>
    <w:rsid w:val="00EF7766"/>
    <w:rsid w:val="00F01010"/>
    <w:rsid w:val="00F03796"/>
    <w:rsid w:val="00F03B55"/>
    <w:rsid w:val="00F03EF7"/>
    <w:rsid w:val="00F0428E"/>
    <w:rsid w:val="00F072FD"/>
    <w:rsid w:val="00F073BB"/>
    <w:rsid w:val="00F10B61"/>
    <w:rsid w:val="00F11347"/>
    <w:rsid w:val="00F120B3"/>
    <w:rsid w:val="00F127AF"/>
    <w:rsid w:val="00F15DF5"/>
    <w:rsid w:val="00F1729B"/>
    <w:rsid w:val="00F2145E"/>
    <w:rsid w:val="00F2624D"/>
    <w:rsid w:val="00F26B55"/>
    <w:rsid w:val="00F3222C"/>
    <w:rsid w:val="00F32E96"/>
    <w:rsid w:val="00F34F05"/>
    <w:rsid w:val="00F400D4"/>
    <w:rsid w:val="00F40331"/>
    <w:rsid w:val="00F43DC6"/>
    <w:rsid w:val="00F44511"/>
    <w:rsid w:val="00F44A50"/>
    <w:rsid w:val="00F54778"/>
    <w:rsid w:val="00F56705"/>
    <w:rsid w:val="00F573C2"/>
    <w:rsid w:val="00F57505"/>
    <w:rsid w:val="00F604AA"/>
    <w:rsid w:val="00F61450"/>
    <w:rsid w:val="00F7126D"/>
    <w:rsid w:val="00F7437E"/>
    <w:rsid w:val="00F7563D"/>
    <w:rsid w:val="00F77988"/>
    <w:rsid w:val="00F8006B"/>
    <w:rsid w:val="00F80671"/>
    <w:rsid w:val="00F8306A"/>
    <w:rsid w:val="00F83EA6"/>
    <w:rsid w:val="00F87EC1"/>
    <w:rsid w:val="00F87FB7"/>
    <w:rsid w:val="00F90A64"/>
    <w:rsid w:val="00F917AF"/>
    <w:rsid w:val="00F923CE"/>
    <w:rsid w:val="00F9252B"/>
    <w:rsid w:val="00F926AF"/>
    <w:rsid w:val="00FA119E"/>
    <w:rsid w:val="00FA1CFA"/>
    <w:rsid w:val="00FA2D16"/>
    <w:rsid w:val="00FA2DCE"/>
    <w:rsid w:val="00FA4625"/>
    <w:rsid w:val="00FB083E"/>
    <w:rsid w:val="00FB2B98"/>
    <w:rsid w:val="00FB4B1E"/>
    <w:rsid w:val="00FB5888"/>
    <w:rsid w:val="00FB5A8C"/>
    <w:rsid w:val="00FB62D1"/>
    <w:rsid w:val="00FB6B68"/>
    <w:rsid w:val="00FB6E52"/>
    <w:rsid w:val="00FB7957"/>
    <w:rsid w:val="00FB7B4F"/>
    <w:rsid w:val="00FC0F0D"/>
    <w:rsid w:val="00FC7DA6"/>
    <w:rsid w:val="00FD0F75"/>
    <w:rsid w:val="00FD101C"/>
    <w:rsid w:val="00FD291C"/>
    <w:rsid w:val="00FD76E0"/>
    <w:rsid w:val="00FE135E"/>
    <w:rsid w:val="00FE2A55"/>
    <w:rsid w:val="00FE2B22"/>
    <w:rsid w:val="00FE4EE7"/>
    <w:rsid w:val="00FF02F5"/>
    <w:rsid w:val="00FF3EF7"/>
    <w:rsid w:val="00FF4D3D"/>
    <w:rsid w:val="00FF4D9D"/>
    <w:rsid w:val="00FF523C"/>
    <w:rsid w:val="00FF77DF"/>
  </w:rsids>
  <m:mathPr>
    <m:mathFont m:val="Cambria Math"/>
    <m:brkBin m:val="before"/>
    <m:brkBinSub m:val="--"/>
    <m:smallFrac m:val="off"/>
    <m:dispDef m:val="off"/>
    <m:lMargin m:val="0"/>
    <m:rMargin m:val="0"/>
    <m:defJc m:val="centerGroup"/>
    <m:wrapRight/>
    <m:intLim m:val="subSup"/>
    <m:naryLim m:val="subSup"/>
  </m:mathPr>
  <w:themeFontLang w:val="en-GB"/>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35842"/>
    <o:shapelayout v:ext="edit">
      <o:idmap v:ext="edit" data="1"/>
      <o:rules v:ext="edit">
        <o:r id="V:Rule8" type="connector" idref="#AutoShape 10"/>
        <o:r id="V:Rule9" type="connector" idref="#AutoShape 8"/>
        <o:r id="V:Rule10" type="connector" idref="#AutoShape 10"/>
        <o:r id="V:Rule11" type="connector" idref="#AutoShape 278"/>
        <o:r id="V:Rule12" type="connector" idref="#AutoShape 10"/>
        <o:r id="V:Rule13" type="connector" idref="#AutoShape 10"/>
        <o:r id="V:Rule14" type="connector" idref="#AutoShape 278"/>
        <o:r id="V:Rule15" type="connector" idref="#AutoShape 278"/>
        <o:r id="V:Rule16" type="connector" idref="#AutoShape 278"/>
        <o:r id="V:Rule17" type="connector" idref="#AutoShape 278"/>
        <o:r id="V:Rule18" type="connector" idref="#AutoShape 278"/>
        <o:r id="V:Rule19" type="connector" idref="#AutoShape 278"/>
        <o:r id="V:Rule20" type="connector" idref="#AutoShape 278"/>
        <o:r id="V:Rule21" type="connector" idref="#AutoShape 278"/>
        <o:r id="V:Rule22" type="connector" idref="#AutoShape 278"/>
        <o:r id="V:Rule23" type="connector" idref="#AutoShape 278"/>
        <o:r id="V:Rule24" type="connector" idref="#AutoShape 278"/>
        <o:r id="V:Rule25" type="connector" idref="#AutoShape 278"/>
        <o:r id="V:Rule26" type="connector" idref="#AutoShape 278"/>
        <o:r id="V:Rule27" type="connector" idref="#AutoShape 278"/>
        <o:r id="V:Rule28" type="connector" idref="#AutoShape 278"/>
        <o:r id="V:Rule29" type="connector" idref="#AutoShape 278"/>
        <o:r id="V:Rule30" type="connector" idref="#AutoShape 278"/>
        <o:r id="V:Rule31" type="connector" idref="#AutoShape 278"/>
        <o:r id="V:Rule61" type="connector" idref="#AutoShape 134"/>
        <o:r id="V:Rule62" type="connector" idref="#AutoShape 135"/>
        <o:r id="V:Rule63" type="connector" idref="#AutoShape 180"/>
        <o:r id="V:Rule64" type="connector" idref="#AutoShape 181"/>
        <o:r id="V:Rule65" type="connector" idref="#AutoShape 182"/>
        <o:r id="V:Rule66" type="connector" idref="#AutoShape 183"/>
        <o:r id="V:Rule67" type="connector" idref="#AutoShape 81"/>
        <o:r id="V:Rule68" type="connector" idref="#AutoShape 82"/>
        <o:r id="V:Rule69" type="connector" idref="#AutoShape 121"/>
        <o:r id="V:Rule70" type="connector" idref="#AutoShape 127"/>
        <o:r id="V:Rule71" type="connector" idref="#AutoShape 128"/>
        <o:r id="V:Rule74" type="connector" idref="#AutoShape 4"/>
        <o:r id="V:Rule75" type="connector" idref="#AutoShape 3"/>
        <o:r id="V:Rule82" type="connector" idref="#AutoShape 24"/>
        <o:r id="V:Rule83" type="connector" idref="#AutoShape 141"/>
        <o:r id="V:Rule86" type="connector" idref="#AutoShape 7"/>
        <o:r id="V:Rule88" type="connector" idref="#AutoShape 54"/>
        <o:r id="V:Rule89" type="connector" idref="#AutoShape 183"/>
        <o:r id="V:Rule91" type="connector" idref="#AutoShape 180"/>
        <o:r id="V:Rule93" type="connector" idref="#AutoShape 34"/>
        <o:r id="V:Rule95" type="connector" idref="#AutoShape 134"/>
        <o:r id="V:Rule96" type="connector" idref="#AutoShape 27"/>
        <o:r id="V:Rule99" type="connector" idref="#AutoShape 182"/>
        <o:r id="V:Rule100" type="connector" idref="#AutoShape 268"/>
        <o:r id="V:Rule101" type="connector" idref="#AutoShape 216"/>
        <o:r id="V:Rule102" type="connector" idref="#AutoShape 181"/>
        <o:r id="V:Rule104" type="connector" idref="#AutoShape 143"/>
        <o:r id="V:Rule105" type="connector" idref="#AutoShape 25"/>
        <o:r id="V:Rule106" type="connector" idref="#_x0000_s1555"/>
        <o:r id="V:Rule109" type="connector" idref="#AutoShape 81"/>
        <o:r id="V:Rule114" type="connector" idref="#AutoShape 127"/>
        <o:r id="V:Rule116" type="connector" idref="#AutoShape 135"/>
        <o:r id="V:Rule118" type="connector" idref="#AutoShape 142"/>
        <o:r id="V:Rule120" type="connector" idref="#AutoShape 128"/>
        <o:r id="V:Rule121" type="connector" idref="#AutoShape 26"/>
        <o:r id="V:Rule122" type="connector" idref="#AutoShape 184"/>
        <o:r id="V:Rule125" type="connector" idref="#AutoShape 33"/>
        <o:r id="V:Rule126" type="connector" idref="#AutoShape 6"/>
        <o:r id="V:Rule128" type="connector" idref="#AutoShape 121"/>
        <o:r id="V:Rule131" type="connector" idref="#AutoShape 82"/>
        <o:r id="V:Rule132" type="connector" idref="#AutoShape 8"/>
        <o:r id="V:Rule133" type="connector" idref="#AutoShape 10"/>
        <o:r id="V:Rule135" type="connector" idref="#AutoShape 215"/>
        <o:r id="V:Rule139" type="connector" idref="#AutoShape 239"/>
        <o:r id="V:Rule140" type="connector" idref="#AutoShape 246"/>
        <o:r id="V:Rule141" type="connector" idref="#AutoShape 218"/>
        <o:r id="V:Rule142" type="connector" idref="#AutoShape 278"/>
      </o:rules>
      <o:regrouptable v:ext="edit">
        <o:entry new="1" old="0"/>
        <o:entry new="2" old="0"/>
      </o:regrouptable>
    </o:shapelayout>
  </w:shapeDefaults>
  <w:doNotEmbedSmartTag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lang w:val="en-GB" w:eastAsia="ja-JP"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40716"/>
    <w:rPr>
      <w:sz w:val="22"/>
      <w:szCs w:val="24"/>
    </w:rPr>
  </w:style>
  <w:style w:type="paragraph" w:styleId="Heading1">
    <w:name w:val="heading 1"/>
    <w:basedOn w:val="Normal"/>
    <w:next w:val="Normal"/>
    <w:link w:val="Heading1Char"/>
    <w:uiPriority w:val="9"/>
    <w:qFormat/>
    <w:rsid w:val="00A11B8A"/>
    <w:pPr>
      <w:keepNext/>
      <w:keepLines/>
      <w:numPr>
        <w:numId w:val="27"/>
      </w:numPr>
      <w:spacing w:before="240"/>
      <w:outlineLvl w:val="0"/>
    </w:pPr>
    <w:rPr>
      <w:rFonts w:asciiTheme="majorHAnsi" w:eastAsiaTheme="majorEastAsia" w:hAnsiTheme="majorHAnsi" w:cstheme="majorBidi"/>
      <w:b/>
      <w:bCs/>
      <w:sz w:val="32"/>
      <w:szCs w:val="32"/>
    </w:rPr>
  </w:style>
  <w:style w:type="paragraph" w:styleId="Heading2">
    <w:name w:val="heading 2"/>
    <w:basedOn w:val="Normal"/>
    <w:next w:val="Normal"/>
    <w:link w:val="Heading2Char"/>
    <w:uiPriority w:val="9"/>
    <w:unhideWhenUsed/>
    <w:qFormat/>
    <w:rsid w:val="00A11B8A"/>
    <w:pPr>
      <w:keepNext/>
      <w:keepLines/>
      <w:numPr>
        <w:ilvl w:val="1"/>
        <w:numId w:val="27"/>
      </w:numPr>
      <w:spacing w:before="200"/>
      <w:outlineLvl w:val="1"/>
    </w:pPr>
    <w:rPr>
      <w:rFonts w:asciiTheme="majorHAnsi" w:eastAsiaTheme="majorEastAsia" w:hAnsiTheme="majorHAnsi" w:cstheme="majorBidi"/>
      <w:b/>
      <w:bCs/>
      <w:sz w:val="26"/>
      <w:szCs w:val="26"/>
    </w:rPr>
  </w:style>
  <w:style w:type="paragraph" w:styleId="Heading3">
    <w:name w:val="heading 3"/>
    <w:basedOn w:val="Normal"/>
    <w:next w:val="Normal"/>
    <w:link w:val="Heading3Char"/>
    <w:uiPriority w:val="9"/>
    <w:unhideWhenUsed/>
    <w:qFormat/>
    <w:rsid w:val="00EA2A56"/>
    <w:pPr>
      <w:keepNext/>
      <w:keepLines/>
      <w:numPr>
        <w:ilvl w:val="2"/>
        <w:numId w:val="27"/>
      </w:numPr>
      <w:spacing w:before="200"/>
      <w:ind w:left="505" w:hanging="505"/>
      <w:outlineLvl w:val="2"/>
    </w:pPr>
    <w:rPr>
      <w:rFonts w:asciiTheme="majorHAnsi" w:eastAsiaTheme="majorEastAsia" w:hAnsiTheme="majorHAnsi" w:cstheme="majorBidi"/>
      <w:b/>
      <w:bCs/>
    </w:rPr>
  </w:style>
  <w:style w:type="paragraph" w:styleId="Heading4">
    <w:name w:val="heading 4"/>
    <w:basedOn w:val="Normal"/>
    <w:next w:val="Normal"/>
    <w:link w:val="Heading4Char"/>
    <w:uiPriority w:val="9"/>
    <w:semiHidden/>
    <w:unhideWhenUsed/>
    <w:qFormat/>
    <w:rsid w:val="007A3E41"/>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7A3E41"/>
    <w:pPr>
      <w:keepNext/>
      <w:keepLines/>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7A3E41"/>
    <w:pPr>
      <w:keepNext/>
      <w:keepLines/>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7A3E41"/>
    <w:pPr>
      <w:keepNext/>
      <w:keepLines/>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7A3E41"/>
    <w:pPr>
      <w:keepNext/>
      <w:keepLines/>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7A3E41"/>
    <w:pPr>
      <w:keepNext/>
      <w:keepLines/>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806CF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A11B8A"/>
    <w:rPr>
      <w:rFonts w:asciiTheme="majorHAnsi" w:eastAsiaTheme="majorEastAsia" w:hAnsiTheme="majorHAnsi" w:cstheme="majorBidi"/>
      <w:b/>
      <w:bCs/>
      <w:sz w:val="32"/>
      <w:szCs w:val="32"/>
    </w:rPr>
  </w:style>
  <w:style w:type="paragraph" w:styleId="Header">
    <w:name w:val="header"/>
    <w:basedOn w:val="Normal"/>
    <w:link w:val="HeaderChar"/>
    <w:uiPriority w:val="99"/>
    <w:unhideWhenUsed/>
    <w:rsid w:val="00806CFF"/>
    <w:pPr>
      <w:tabs>
        <w:tab w:val="center" w:pos="4320"/>
        <w:tab w:val="right" w:pos="8640"/>
      </w:tabs>
    </w:pPr>
  </w:style>
  <w:style w:type="character" w:customStyle="1" w:styleId="HeaderChar">
    <w:name w:val="Header Char"/>
    <w:basedOn w:val="DefaultParagraphFont"/>
    <w:link w:val="Header"/>
    <w:uiPriority w:val="99"/>
    <w:rsid w:val="00806CFF"/>
    <w:rPr>
      <w:sz w:val="24"/>
      <w:szCs w:val="24"/>
    </w:rPr>
  </w:style>
  <w:style w:type="paragraph" w:styleId="Footer">
    <w:name w:val="footer"/>
    <w:basedOn w:val="Normal"/>
    <w:link w:val="FooterChar"/>
    <w:uiPriority w:val="99"/>
    <w:unhideWhenUsed/>
    <w:rsid w:val="00806CFF"/>
    <w:pPr>
      <w:tabs>
        <w:tab w:val="center" w:pos="4320"/>
        <w:tab w:val="right" w:pos="8640"/>
      </w:tabs>
    </w:pPr>
  </w:style>
  <w:style w:type="character" w:customStyle="1" w:styleId="FooterChar">
    <w:name w:val="Footer Char"/>
    <w:basedOn w:val="DefaultParagraphFont"/>
    <w:link w:val="Footer"/>
    <w:uiPriority w:val="99"/>
    <w:rsid w:val="00806CFF"/>
    <w:rPr>
      <w:sz w:val="24"/>
      <w:szCs w:val="24"/>
    </w:rPr>
  </w:style>
  <w:style w:type="character" w:styleId="PageNumber">
    <w:name w:val="page number"/>
    <w:basedOn w:val="DefaultParagraphFont"/>
    <w:uiPriority w:val="99"/>
    <w:semiHidden/>
    <w:unhideWhenUsed/>
    <w:rsid w:val="00806CFF"/>
  </w:style>
  <w:style w:type="paragraph" w:styleId="ListParagraph">
    <w:name w:val="List Paragraph"/>
    <w:basedOn w:val="Normal"/>
    <w:uiPriority w:val="34"/>
    <w:qFormat/>
    <w:rsid w:val="00BD079A"/>
    <w:pPr>
      <w:ind w:left="720"/>
      <w:contextualSpacing/>
    </w:pPr>
  </w:style>
  <w:style w:type="character" w:styleId="Hyperlink">
    <w:name w:val="Hyperlink"/>
    <w:basedOn w:val="DefaultParagraphFont"/>
    <w:uiPriority w:val="99"/>
    <w:unhideWhenUsed/>
    <w:rsid w:val="00B40716"/>
    <w:rPr>
      <w:color w:val="0000FF" w:themeColor="hyperlink"/>
      <w:u w:val="single"/>
    </w:rPr>
  </w:style>
  <w:style w:type="paragraph" w:styleId="TOC1">
    <w:name w:val="toc 1"/>
    <w:basedOn w:val="Normal"/>
    <w:next w:val="Normal"/>
    <w:autoRedefine/>
    <w:uiPriority w:val="39"/>
    <w:unhideWhenUsed/>
    <w:rsid w:val="007A3E41"/>
    <w:pPr>
      <w:spacing w:before="120"/>
    </w:pPr>
    <w:rPr>
      <w:b/>
      <w:caps/>
      <w:szCs w:val="22"/>
    </w:rPr>
  </w:style>
  <w:style w:type="paragraph" w:styleId="TOC2">
    <w:name w:val="toc 2"/>
    <w:basedOn w:val="Normal"/>
    <w:next w:val="Normal"/>
    <w:autoRedefine/>
    <w:uiPriority w:val="39"/>
    <w:unhideWhenUsed/>
    <w:rsid w:val="007A3E41"/>
    <w:pPr>
      <w:ind w:left="220"/>
    </w:pPr>
    <w:rPr>
      <w:smallCaps/>
      <w:szCs w:val="22"/>
    </w:rPr>
  </w:style>
  <w:style w:type="paragraph" w:styleId="TOC3">
    <w:name w:val="toc 3"/>
    <w:basedOn w:val="Normal"/>
    <w:next w:val="Normal"/>
    <w:autoRedefine/>
    <w:uiPriority w:val="39"/>
    <w:unhideWhenUsed/>
    <w:rsid w:val="007A3E41"/>
    <w:pPr>
      <w:ind w:left="440"/>
    </w:pPr>
    <w:rPr>
      <w:i/>
      <w:szCs w:val="22"/>
    </w:rPr>
  </w:style>
  <w:style w:type="paragraph" w:styleId="TOC4">
    <w:name w:val="toc 4"/>
    <w:basedOn w:val="Normal"/>
    <w:next w:val="Normal"/>
    <w:autoRedefine/>
    <w:uiPriority w:val="39"/>
    <w:unhideWhenUsed/>
    <w:rsid w:val="002E5B17"/>
    <w:pPr>
      <w:ind w:left="660"/>
    </w:pPr>
    <w:rPr>
      <w:sz w:val="18"/>
      <w:szCs w:val="18"/>
    </w:rPr>
  </w:style>
  <w:style w:type="paragraph" w:styleId="TOC5">
    <w:name w:val="toc 5"/>
    <w:basedOn w:val="Normal"/>
    <w:next w:val="Normal"/>
    <w:autoRedefine/>
    <w:uiPriority w:val="39"/>
    <w:unhideWhenUsed/>
    <w:rsid w:val="007A3E41"/>
    <w:pPr>
      <w:ind w:left="880"/>
    </w:pPr>
    <w:rPr>
      <w:sz w:val="18"/>
      <w:szCs w:val="18"/>
    </w:rPr>
  </w:style>
  <w:style w:type="paragraph" w:styleId="TOC6">
    <w:name w:val="toc 6"/>
    <w:basedOn w:val="Normal"/>
    <w:next w:val="Normal"/>
    <w:autoRedefine/>
    <w:uiPriority w:val="39"/>
    <w:unhideWhenUsed/>
    <w:rsid w:val="007A3E41"/>
    <w:pPr>
      <w:ind w:left="1100"/>
    </w:pPr>
    <w:rPr>
      <w:sz w:val="18"/>
      <w:szCs w:val="18"/>
    </w:rPr>
  </w:style>
  <w:style w:type="paragraph" w:styleId="TOC7">
    <w:name w:val="toc 7"/>
    <w:basedOn w:val="Normal"/>
    <w:next w:val="Normal"/>
    <w:autoRedefine/>
    <w:uiPriority w:val="39"/>
    <w:unhideWhenUsed/>
    <w:rsid w:val="007A3E41"/>
    <w:pPr>
      <w:ind w:left="1320"/>
    </w:pPr>
    <w:rPr>
      <w:sz w:val="18"/>
      <w:szCs w:val="18"/>
    </w:rPr>
  </w:style>
  <w:style w:type="paragraph" w:styleId="TOC8">
    <w:name w:val="toc 8"/>
    <w:basedOn w:val="Normal"/>
    <w:next w:val="Normal"/>
    <w:autoRedefine/>
    <w:uiPriority w:val="39"/>
    <w:unhideWhenUsed/>
    <w:rsid w:val="007A3E41"/>
    <w:pPr>
      <w:ind w:left="1540"/>
    </w:pPr>
    <w:rPr>
      <w:sz w:val="18"/>
      <w:szCs w:val="18"/>
    </w:rPr>
  </w:style>
  <w:style w:type="paragraph" w:styleId="TOC9">
    <w:name w:val="toc 9"/>
    <w:basedOn w:val="Normal"/>
    <w:next w:val="Normal"/>
    <w:autoRedefine/>
    <w:uiPriority w:val="39"/>
    <w:unhideWhenUsed/>
    <w:rsid w:val="007A3E41"/>
    <w:pPr>
      <w:ind w:left="1760"/>
    </w:pPr>
    <w:rPr>
      <w:sz w:val="18"/>
      <w:szCs w:val="18"/>
    </w:rPr>
  </w:style>
  <w:style w:type="character" w:customStyle="1" w:styleId="Heading2Char">
    <w:name w:val="Heading 2 Char"/>
    <w:basedOn w:val="DefaultParagraphFont"/>
    <w:link w:val="Heading2"/>
    <w:uiPriority w:val="9"/>
    <w:rsid w:val="00A11B8A"/>
    <w:rPr>
      <w:rFonts w:asciiTheme="majorHAnsi" w:eastAsiaTheme="majorEastAsia" w:hAnsiTheme="majorHAnsi" w:cstheme="majorBidi"/>
      <w:b/>
      <w:bCs/>
      <w:sz w:val="26"/>
      <w:szCs w:val="26"/>
    </w:rPr>
  </w:style>
  <w:style w:type="character" w:customStyle="1" w:styleId="Heading3Char">
    <w:name w:val="Heading 3 Char"/>
    <w:basedOn w:val="DefaultParagraphFont"/>
    <w:link w:val="Heading3"/>
    <w:uiPriority w:val="9"/>
    <w:rsid w:val="00EA2A56"/>
    <w:rPr>
      <w:rFonts w:asciiTheme="majorHAnsi" w:eastAsiaTheme="majorEastAsia" w:hAnsiTheme="majorHAnsi" w:cstheme="majorBidi"/>
      <w:b/>
      <w:bCs/>
      <w:sz w:val="22"/>
      <w:szCs w:val="24"/>
    </w:rPr>
  </w:style>
  <w:style w:type="character" w:customStyle="1" w:styleId="Heading4Char">
    <w:name w:val="Heading 4 Char"/>
    <w:basedOn w:val="DefaultParagraphFont"/>
    <w:link w:val="Heading4"/>
    <w:uiPriority w:val="9"/>
    <w:semiHidden/>
    <w:rsid w:val="007A3E41"/>
    <w:rPr>
      <w:rFonts w:asciiTheme="majorHAnsi" w:eastAsiaTheme="majorEastAsia" w:hAnsiTheme="majorHAnsi" w:cstheme="majorBidi"/>
      <w:b/>
      <w:bCs/>
      <w:i/>
      <w:iCs/>
      <w:color w:val="4F81BD" w:themeColor="accent1"/>
      <w:sz w:val="22"/>
      <w:szCs w:val="24"/>
    </w:rPr>
  </w:style>
  <w:style w:type="character" w:customStyle="1" w:styleId="Heading5Char">
    <w:name w:val="Heading 5 Char"/>
    <w:basedOn w:val="DefaultParagraphFont"/>
    <w:link w:val="Heading5"/>
    <w:uiPriority w:val="9"/>
    <w:semiHidden/>
    <w:rsid w:val="007A3E41"/>
    <w:rPr>
      <w:rFonts w:asciiTheme="majorHAnsi" w:eastAsiaTheme="majorEastAsia" w:hAnsiTheme="majorHAnsi" w:cstheme="majorBidi"/>
      <w:color w:val="243F60" w:themeColor="accent1" w:themeShade="7F"/>
      <w:sz w:val="22"/>
      <w:szCs w:val="24"/>
    </w:rPr>
  </w:style>
  <w:style w:type="character" w:customStyle="1" w:styleId="Heading6Char">
    <w:name w:val="Heading 6 Char"/>
    <w:basedOn w:val="DefaultParagraphFont"/>
    <w:link w:val="Heading6"/>
    <w:uiPriority w:val="9"/>
    <w:semiHidden/>
    <w:rsid w:val="007A3E41"/>
    <w:rPr>
      <w:rFonts w:asciiTheme="majorHAnsi" w:eastAsiaTheme="majorEastAsia" w:hAnsiTheme="majorHAnsi" w:cstheme="majorBidi"/>
      <w:i/>
      <w:iCs/>
      <w:color w:val="243F60" w:themeColor="accent1" w:themeShade="7F"/>
      <w:sz w:val="22"/>
      <w:szCs w:val="24"/>
    </w:rPr>
  </w:style>
  <w:style w:type="character" w:customStyle="1" w:styleId="Heading7Char">
    <w:name w:val="Heading 7 Char"/>
    <w:basedOn w:val="DefaultParagraphFont"/>
    <w:link w:val="Heading7"/>
    <w:uiPriority w:val="9"/>
    <w:semiHidden/>
    <w:rsid w:val="007A3E41"/>
    <w:rPr>
      <w:rFonts w:asciiTheme="majorHAnsi" w:eastAsiaTheme="majorEastAsia" w:hAnsiTheme="majorHAnsi" w:cstheme="majorBidi"/>
      <w:i/>
      <w:iCs/>
      <w:color w:val="404040" w:themeColor="text1" w:themeTint="BF"/>
      <w:sz w:val="22"/>
      <w:szCs w:val="24"/>
    </w:rPr>
  </w:style>
  <w:style w:type="character" w:customStyle="1" w:styleId="Heading8Char">
    <w:name w:val="Heading 8 Char"/>
    <w:basedOn w:val="DefaultParagraphFont"/>
    <w:link w:val="Heading8"/>
    <w:uiPriority w:val="9"/>
    <w:semiHidden/>
    <w:rsid w:val="007A3E41"/>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uiPriority w:val="9"/>
    <w:semiHidden/>
    <w:rsid w:val="007A3E41"/>
    <w:rPr>
      <w:rFonts w:asciiTheme="majorHAnsi" w:eastAsiaTheme="majorEastAsia" w:hAnsiTheme="majorHAnsi" w:cstheme="majorBidi"/>
      <w:i/>
      <w:iCs/>
      <w:color w:val="404040" w:themeColor="text1" w:themeTint="BF"/>
    </w:rPr>
  </w:style>
  <w:style w:type="character" w:styleId="CommentReference">
    <w:name w:val="annotation reference"/>
    <w:basedOn w:val="DefaultParagraphFont"/>
    <w:uiPriority w:val="99"/>
    <w:semiHidden/>
    <w:unhideWhenUsed/>
    <w:rsid w:val="00DB78FA"/>
    <w:rPr>
      <w:sz w:val="18"/>
      <w:szCs w:val="18"/>
    </w:rPr>
  </w:style>
  <w:style w:type="paragraph" w:styleId="CommentText">
    <w:name w:val="annotation text"/>
    <w:basedOn w:val="Normal"/>
    <w:link w:val="CommentTextChar"/>
    <w:uiPriority w:val="99"/>
    <w:semiHidden/>
    <w:unhideWhenUsed/>
    <w:rsid w:val="00DB78FA"/>
    <w:rPr>
      <w:sz w:val="24"/>
    </w:rPr>
  </w:style>
  <w:style w:type="character" w:customStyle="1" w:styleId="CommentTextChar">
    <w:name w:val="Comment Text Char"/>
    <w:basedOn w:val="DefaultParagraphFont"/>
    <w:link w:val="CommentText"/>
    <w:uiPriority w:val="99"/>
    <w:semiHidden/>
    <w:rsid w:val="00DB78FA"/>
    <w:rPr>
      <w:sz w:val="24"/>
      <w:szCs w:val="24"/>
    </w:rPr>
  </w:style>
  <w:style w:type="paragraph" w:styleId="CommentSubject">
    <w:name w:val="annotation subject"/>
    <w:basedOn w:val="CommentText"/>
    <w:next w:val="CommentText"/>
    <w:link w:val="CommentSubjectChar"/>
    <w:uiPriority w:val="99"/>
    <w:semiHidden/>
    <w:unhideWhenUsed/>
    <w:rsid w:val="00DB78FA"/>
    <w:rPr>
      <w:b/>
      <w:bCs/>
      <w:sz w:val="20"/>
      <w:szCs w:val="20"/>
    </w:rPr>
  </w:style>
  <w:style w:type="character" w:customStyle="1" w:styleId="CommentSubjectChar">
    <w:name w:val="Comment Subject Char"/>
    <w:basedOn w:val="CommentTextChar"/>
    <w:link w:val="CommentSubject"/>
    <w:uiPriority w:val="99"/>
    <w:semiHidden/>
    <w:rsid w:val="00DB78FA"/>
    <w:rPr>
      <w:b/>
      <w:bCs/>
      <w:sz w:val="24"/>
      <w:szCs w:val="24"/>
    </w:rPr>
  </w:style>
  <w:style w:type="paragraph" w:styleId="BalloonText">
    <w:name w:val="Balloon Text"/>
    <w:basedOn w:val="Normal"/>
    <w:link w:val="BalloonTextChar"/>
    <w:uiPriority w:val="99"/>
    <w:semiHidden/>
    <w:unhideWhenUsed/>
    <w:rsid w:val="00DB78FA"/>
    <w:rPr>
      <w:rFonts w:ascii="Lucida Grande" w:hAnsi="Lucida Grande"/>
      <w:sz w:val="18"/>
      <w:szCs w:val="18"/>
    </w:rPr>
  </w:style>
  <w:style w:type="character" w:customStyle="1" w:styleId="BalloonTextChar">
    <w:name w:val="Balloon Text Char"/>
    <w:basedOn w:val="DefaultParagraphFont"/>
    <w:link w:val="BalloonText"/>
    <w:uiPriority w:val="99"/>
    <w:semiHidden/>
    <w:rsid w:val="00DB78FA"/>
    <w:rPr>
      <w:rFonts w:ascii="Lucida Grande" w:hAnsi="Lucida Grande"/>
      <w:sz w:val="18"/>
      <w:szCs w:val="18"/>
    </w:rPr>
  </w:style>
  <w:style w:type="paragraph" w:customStyle="1" w:styleId="AppendixSection">
    <w:name w:val="AppendixSection"/>
    <w:basedOn w:val="Heading2"/>
    <w:qFormat/>
    <w:rsid w:val="004F1DC9"/>
    <w:pPr>
      <w:numPr>
        <w:numId w:val="22"/>
      </w:numPr>
      <w:tabs>
        <w:tab w:val="num" w:pos="360"/>
      </w:tabs>
      <w:ind w:left="426" w:hanging="432"/>
    </w:pPr>
  </w:style>
  <w:style w:type="character" w:customStyle="1" w:styleId="apple-converted-space">
    <w:name w:val="apple-converted-space"/>
    <w:basedOn w:val="DefaultParagraphFont"/>
    <w:rsid w:val="00971922"/>
  </w:style>
  <w:style w:type="character" w:styleId="HTMLCode">
    <w:name w:val="HTML Code"/>
    <w:basedOn w:val="DefaultParagraphFont"/>
    <w:uiPriority w:val="99"/>
    <w:semiHidden/>
    <w:unhideWhenUsed/>
    <w:rsid w:val="00CB5272"/>
    <w:rPr>
      <w:rFonts w:ascii="Courier New" w:eastAsia="Times New Roman" w:hAnsi="Courier New" w:cs="Courier New"/>
      <w:sz w:val="20"/>
      <w:szCs w:val="20"/>
    </w:rPr>
  </w:style>
  <w:style w:type="paragraph" w:styleId="Title">
    <w:name w:val="Title"/>
    <w:basedOn w:val="Normal"/>
    <w:next w:val="Normal"/>
    <w:link w:val="TitleChar"/>
    <w:uiPriority w:val="10"/>
    <w:qFormat/>
    <w:rsid w:val="002E5B17"/>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2E5B17"/>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2E5B17"/>
    <w:pPr>
      <w:numPr>
        <w:ilvl w:val="1"/>
      </w:numPr>
    </w:pPr>
    <w:rPr>
      <w:rFonts w:asciiTheme="majorHAnsi" w:eastAsiaTheme="majorEastAsia" w:hAnsiTheme="majorHAnsi" w:cstheme="majorBidi"/>
      <w:i/>
      <w:iCs/>
      <w:color w:val="4F81BD" w:themeColor="accent1"/>
      <w:spacing w:val="15"/>
      <w:sz w:val="24"/>
    </w:rPr>
  </w:style>
  <w:style w:type="character" w:customStyle="1" w:styleId="SubtitleChar">
    <w:name w:val="Subtitle Char"/>
    <w:basedOn w:val="DefaultParagraphFont"/>
    <w:link w:val="Subtitle"/>
    <w:uiPriority w:val="11"/>
    <w:rsid w:val="002E5B17"/>
    <w:rPr>
      <w:rFonts w:asciiTheme="majorHAnsi" w:eastAsiaTheme="majorEastAsia" w:hAnsiTheme="majorHAnsi" w:cstheme="majorBidi"/>
      <w:i/>
      <w:iCs/>
      <w:color w:val="4F81BD" w:themeColor="accent1"/>
      <w:spacing w:val="15"/>
      <w:sz w:val="24"/>
      <w:szCs w:val="24"/>
    </w:rPr>
  </w:style>
  <w:style w:type="character" w:styleId="SubtleEmphasis">
    <w:name w:val="Subtle Emphasis"/>
    <w:basedOn w:val="DefaultParagraphFont"/>
    <w:uiPriority w:val="19"/>
    <w:qFormat/>
    <w:rsid w:val="002E5B17"/>
    <w:rPr>
      <w:i/>
      <w:iCs/>
      <w:color w:val="808080" w:themeColor="text1" w:themeTint="7F"/>
    </w:rPr>
  </w:style>
  <w:style w:type="character" w:styleId="Emphasis">
    <w:name w:val="Emphasis"/>
    <w:basedOn w:val="DefaultParagraphFont"/>
    <w:uiPriority w:val="20"/>
    <w:qFormat/>
    <w:rsid w:val="002E5B17"/>
    <w:rPr>
      <w:i/>
      <w:iCs/>
    </w:rPr>
  </w:style>
  <w:style w:type="character" w:styleId="IntenseEmphasis">
    <w:name w:val="Intense Emphasis"/>
    <w:basedOn w:val="DefaultParagraphFont"/>
    <w:uiPriority w:val="21"/>
    <w:qFormat/>
    <w:rsid w:val="002E5B17"/>
    <w:rPr>
      <w:b/>
      <w:bCs/>
      <w:i/>
      <w:iCs/>
      <w:color w:val="4F81BD" w:themeColor="accent1"/>
    </w:rPr>
  </w:style>
  <w:style w:type="character" w:styleId="Strong">
    <w:name w:val="Strong"/>
    <w:basedOn w:val="DefaultParagraphFont"/>
    <w:uiPriority w:val="22"/>
    <w:qFormat/>
    <w:rsid w:val="002E5B17"/>
    <w:rPr>
      <w:b/>
      <w:bCs/>
    </w:rPr>
  </w:style>
  <w:style w:type="character" w:styleId="SubtleReference">
    <w:name w:val="Subtle Reference"/>
    <w:basedOn w:val="DefaultParagraphFont"/>
    <w:uiPriority w:val="31"/>
    <w:qFormat/>
    <w:rsid w:val="002E5B17"/>
    <w:rPr>
      <w:smallCaps/>
      <w:color w:val="C0504D" w:themeColor="accent2"/>
      <w:u w:val="single"/>
    </w:rPr>
  </w:style>
  <w:style w:type="character" w:styleId="IntenseReference">
    <w:name w:val="Intense Reference"/>
    <w:basedOn w:val="DefaultParagraphFont"/>
    <w:uiPriority w:val="32"/>
    <w:qFormat/>
    <w:rsid w:val="002E5B17"/>
    <w:rPr>
      <w:b/>
      <w:bCs/>
      <w:smallCaps/>
      <w:color w:val="C0504D" w:themeColor="accent2"/>
      <w:spacing w:val="5"/>
      <w:u w:val="single"/>
    </w:rPr>
  </w:style>
  <w:style w:type="character" w:styleId="BookTitle">
    <w:name w:val="Book Title"/>
    <w:basedOn w:val="DefaultParagraphFont"/>
    <w:uiPriority w:val="33"/>
    <w:qFormat/>
    <w:rsid w:val="002E5B17"/>
    <w:rPr>
      <w:b/>
      <w:bCs/>
      <w:smallCaps/>
      <w:spacing w:val="5"/>
    </w:rPr>
  </w:style>
</w:styles>
</file>

<file path=word/webSettings.xml><?xml version="1.0" encoding="utf-8"?>
<w:webSettings xmlns:r="http://schemas.openxmlformats.org/officeDocument/2006/relationships" xmlns:w="http://schemas.openxmlformats.org/wordprocessingml/2006/main">
  <w:divs>
    <w:div w:id="45421623">
      <w:bodyDiv w:val="1"/>
      <w:marLeft w:val="0"/>
      <w:marRight w:val="0"/>
      <w:marTop w:val="0"/>
      <w:marBottom w:val="0"/>
      <w:divBdr>
        <w:top w:val="none" w:sz="0" w:space="0" w:color="auto"/>
        <w:left w:val="none" w:sz="0" w:space="0" w:color="auto"/>
        <w:bottom w:val="none" w:sz="0" w:space="0" w:color="auto"/>
        <w:right w:val="none" w:sz="0" w:space="0" w:color="auto"/>
      </w:divBdr>
      <w:divsChild>
        <w:div w:id="1884557813">
          <w:marLeft w:val="501"/>
          <w:marRight w:val="0"/>
          <w:marTop w:val="0"/>
          <w:marBottom w:val="0"/>
          <w:divBdr>
            <w:top w:val="none" w:sz="0" w:space="0" w:color="auto"/>
            <w:left w:val="none" w:sz="0" w:space="0" w:color="auto"/>
            <w:bottom w:val="none" w:sz="0" w:space="0" w:color="auto"/>
            <w:right w:val="none" w:sz="0" w:space="0" w:color="auto"/>
          </w:divBdr>
        </w:div>
      </w:divsChild>
    </w:div>
    <w:div w:id="584144866">
      <w:bodyDiv w:val="1"/>
      <w:marLeft w:val="0"/>
      <w:marRight w:val="0"/>
      <w:marTop w:val="0"/>
      <w:marBottom w:val="0"/>
      <w:divBdr>
        <w:top w:val="none" w:sz="0" w:space="0" w:color="auto"/>
        <w:left w:val="none" w:sz="0" w:space="0" w:color="auto"/>
        <w:bottom w:val="none" w:sz="0" w:space="0" w:color="auto"/>
        <w:right w:val="none" w:sz="0" w:space="0" w:color="auto"/>
      </w:divBdr>
    </w:div>
    <w:div w:id="821000305">
      <w:bodyDiv w:val="1"/>
      <w:marLeft w:val="0"/>
      <w:marRight w:val="0"/>
      <w:marTop w:val="0"/>
      <w:marBottom w:val="0"/>
      <w:divBdr>
        <w:top w:val="none" w:sz="0" w:space="0" w:color="auto"/>
        <w:left w:val="none" w:sz="0" w:space="0" w:color="auto"/>
        <w:bottom w:val="none" w:sz="0" w:space="0" w:color="auto"/>
        <w:right w:val="none" w:sz="0" w:space="0" w:color="auto"/>
      </w:divBdr>
    </w:div>
    <w:div w:id="1369186560">
      <w:bodyDiv w:val="1"/>
      <w:marLeft w:val="0"/>
      <w:marRight w:val="0"/>
      <w:marTop w:val="0"/>
      <w:marBottom w:val="0"/>
      <w:divBdr>
        <w:top w:val="none" w:sz="0" w:space="0" w:color="auto"/>
        <w:left w:val="none" w:sz="0" w:space="0" w:color="auto"/>
        <w:bottom w:val="none" w:sz="0" w:space="0" w:color="auto"/>
        <w:right w:val="none" w:sz="0" w:space="0" w:color="auto"/>
      </w:divBdr>
    </w:div>
    <w:div w:id="1416704241">
      <w:bodyDiv w:val="1"/>
      <w:marLeft w:val="0"/>
      <w:marRight w:val="0"/>
      <w:marTop w:val="0"/>
      <w:marBottom w:val="0"/>
      <w:divBdr>
        <w:top w:val="none" w:sz="0" w:space="0" w:color="auto"/>
        <w:left w:val="none" w:sz="0" w:space="0" w:color="auto"/>
        <w:bottom w:val="none" w:sz="0" w:space="0" w:color="auto"/>
        <w:right w:val="none" w:sz="0" w:space="0" w:color="auto"/>
      </w:divBdr>
    </w:div>
    <w:div w:id="1943685222">
      <w:bodyDiv w:val="1"/>
      <w:marLeft w:val="0"/>
      <w:marRight w:val="0"/>
      <w:marTop w:val="0"/>
      <w:marBottom w:val="0"/>
      <w:divBdr>
        <w:top w:val="none" w:sz="0" w:space="0" w:color="auto"/>
        <w:left w:val="none" w:sz="0" w:space="0" w:color="auto"/>
        <w:bottom w:val="none" w:sz="0" w:space="0" w:color="auto"/>
        <w:right w:val="none" w:sz="0" w:space="0" w:color="auto"/>
      </w:divBdr>
    </w:div>
    <w:div w:id="1987472554">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jpeg"/><Relationship Id="rId26" Type="http://schemas.openxmlformats.org/officeDocument/2006/relationships/image" Target="media/image17.png"/><Relationship Id="rId39" Type="http://schemas.openxmlformats.org/officeDocument/2006/relationships/image" Target="media/image28.png"/><Relationship Id="rId21" Type="http://schemas.openxmlformats.org/officeDocument/2006/relationships/image" Target="media/image12.png"/><Relationship Id="rId34" Type="http://schemas.openxmlformats.org/officeDocument/2006/relationships/image" Target="media/image23.png"/><Relationship Id="rId42" Type="http://schemas.openxmlformats.org/officeDocument/2006/relationships/hyperlink" Target="https://developers.google.com/maps/" TargetMode="External"/><Relationship Id="rId47" Type="http://schemas.openxmlformats.org/officeDocument/2006/relationships/hyperlink" Target="https://play.google.com/store/apps/details?id=com.phonegap.pocketbritain&amp;feature=search_result" TargetMode="External"/><Relationship Id="rId50" Type="http://schemas.openxmlformats.org/officeDocument/2006/relationships/hyperlink" Target="http://developer.android.com/guide/topics/ui/layout/gridview.html" TargetMode="External"/><Relationship Id="rId55" Type="http://schemas.openxmlformats.org/officeDocument/2006/relationships/hyperlink" Target="http://users.aber.ac.uk/cwl/workshop/" TargetMode="External"/><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1.jpeg"/><Relationship Id="rId29" Type="http://schemas.openxmlformats.org/officeDocument/2006/relationships/image" Target="media/image20.png"/><Relationship Id="rId41" Type="http://schemas.openxmlformats.org/officeDocument/2006/relationships/hyperlink" Target="https://developers.google.com/places/" TargetMode="External"/><Relationship Id="rId54" Type="http://schemas.openxmlformats.org/officeDocument/2006/relationships/hyperlink" Target="http://developer.android.com/training/basics/firstapp/index.html" TargetMode="External"/><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image" Target="media/image15.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hyperlink" Target="http://news.cnet.com/8301-1035_3-57521252-94/can-apples-app-store-maintain-its-lead-over-google-play/" TargetMode="External"/><Relationship Id="rId53" Type="http://schemas.openxmlformats.org/officeDocument/2006/relationships/hyperlink" Target="http://developer.android.com/sdk/index.html" TargetMode="External"/><Relationship Id="rId58" Type="http://schemas.openxmlformats.org/officeDocument/2006/relationships/hyperlink" Target="http://en.wikipedia.org/wiki/OSx86" TargetMode="External"/><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5.png"/><Relationship Id="rId49" Type="http://schemas.openxmlformats.org/officeDocument/2006/relationships/hyperlink" Target="http://developer.android.com/guide/topics/location/strategies.html" TargetMode="External"/><Relationship Id="rId57" Type="http://schemas.openxmlformats.org/officeDocument/2006/relationships/hyperlink" Target="http://developer.apple.com/library/ios/" TargetMode="External"/><Relationship Id="rId61" Type="http://schemas.openxmlformats.org/officeDocument/2006/relationships/header" Target="header1.xml"/><Relationship Id="rId10" Type="http://schemas.openxmlformats.org/officeDocument/2006/relationships/image" Target="media/image1.jpeg"/><Relationship Id="rId19" Type="http://schemas.openxmlformats.org/officeDocument/2006/relationships/image" Target="media/image10.jpeg"/><Relationship Id="rId31" Type="http://schemas.openxmlformats.org/officeDocument/2006/relationships/hyperlink" Target="https://code.google.com/p/google-api-java-client/wiki/Setup" TargetMode="External"/><Relationship Id="rId44" Type="http://schemas.openxmlformats.org/officeDocument/2006/relationships/hyperlink" Target="http://www.eastriding.gov.uk/public_reports/TheCabinet/16March2010/Tourist%20Information%20Centres%20-%20Hornsea%20and%20Withernsea.pdf" TargetMode="External"/><Relationship Id="rId52" Type="http://schemas.openxmlformats.org/officeDocument/2006/relationships/hyperlink" Target="http://www.jetbrains.com/idea/features/android.html" TargetMode="External"/><Relationship Id="rId60" Type="http://schemas.openxmlformats.org/officeDocument/2006/relationships/hyperlink" Target="http://www.pcmag.com/article2/0,2817,2412213,00.asp" TargetMode="External"/><Relationship Id="rId4" Type="http://schemas.openxmlformats.org/officeDocument/2006/relationships/settings" Target="settings.xml"/><Relationship Id="rId9" Type="http://schemas.openxmlformats.org/officeDocument/2006/relationships/hyperlink" Target="file:///C:\Users\Ad\Documents\Dissertation_Final_Report\rrp@aber.ac.uk" TargetMode="External"/><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hyperlink" Target="http://www.androidhive.info/2012/08/android-working-with-google-places-and-maps-tutorial/" TargetMode="External"/><Relationship Id="rId35" Type="http://schemas.openxmlformats.org/officeDocument/2006/relationships/image" Target="media/image24.png"/><Relationship Id="rId43" Type="http://schemas.openxmlformats.org/officeDocument/2006/relationships/hyperlink" Target="http://www.frasercoastchronicle.com.au/news/visitors-at-centres-in-decline/1615621/" TargetMode="External"/><Relationship Id="rId48" Type="http://schemas.openxmlformats.org/officeDocument/2006/relationships/hyperlink" Target="https://play.google.com/store/apps/details?id=com.yell.launcher2&amp;feature=top-free" TargetMode="External"/><Relationship Id="rId56" Type="http://schemas.openxmlformats.org/officeDocument/2006/relationships/hyperlink" Target="http://www.gsmarena.com/android_and_samsung_build_on_their_market_shares_in_q3_2012-news-5082.php" TargetMode="External"/><Relationship Id="rId64" Type="http://schemas.openxmlformats.org/officeDocument/2006/relationships/theme" Target="theme/theme1.xml"/><Relationship Id="rId8" Type="http://schemas.openxmlformats.org/officeDocument/2006/relationships/hyperlink" Target="mailto:ayr9@aber.ac.uk" TargetMode="External"/><Relationship Id="rId51" Type="http://schemas.openxmlformats.org/officeDocument/2006/relationships/hyperlink" Target="http://kenai.com/projects/nbandroid"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hyperlink" Target="https://play.google.com/store/apps/details?id=com.mymobilemanchester&amp;feature=search_result" TargetMode="External"/><Relationship Id="rId59" Type="http://schemas.openxmlformats.org/officeDocument/2006/relationships/hyperlink" Target="http://www.bbc.co.uk/news/technology-19659736"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d\Documents\Dissertation_Final_Report\MMP_Final_Report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7EC87B0-A7CE-43E4-9765-CBA7D30A24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MMP_Final_Report_Template.dotx</Template>
  <TotalTime>8959</TotalTime>
  <Pages>52</Pages>
  <Words>19361</Words>
  <Characters>110363</Characters>
  <Application>Microsoft Office Word</Application>
  <DocSecurity>0</DocSecurity>
  <Lines>919</Lines>
  <Paragraphs>258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129466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Adam Robert Rigby</dc:creator>
  <cp:lastModifiedBy>Adam Robert Rigby</cp:lastModifiedBy>
  <cp:revision>795</cp:revision>
  <dcterms:created xsi:type="dcterms:W3CDTF">2013-03-26T15:40:00Z</dcterms:created>
  <dcterms:modified xsi:type="dcterms:W3CDTF">2013-04-18T23:19:00Z</dcterms:modified>
</cp:coreProperties>
</file>