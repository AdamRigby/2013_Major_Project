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AD68F5" w:rsidP="00DB78FA">
      <w:pPr>
        <w:jc w:val="center"/>
      </w:pPr>
      <w:r>
        <w:t>Version 1.0 (Release</w:t>
      </w:r>
      <w:r w:rsidR="004E63C0">
        <w: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 xml:space="preserve">desire for me to </w:t>
      </w:r>
      <w:r w:rsidR="00607E73">
        <w:t>succeed, my second parents Jamie</w:t>
      </w:r>
      <w:r w:rsidR="00CE6EF6">
        <w:t xml:space="preserve"> and Lisa Parton, who</w:t>
      </w:r>
      <w:r w:rsidR="00C15D26">
        <w:t>m</w:t>
      </w:r>
      <w:r w:rsidR="00CE6EF6">
        <w:t xml:space="preserve"> without I would never have got so far, my best fri</w:t>
      </w:r>
      <w:r w:rsidR="00801E31">
        <w:t xml:space="preserve">ends Dan Parton and Greg Norton, all my University friends </w:t>
      </w:r>
      <w:r w:rsidR="00607E73">
        <w:t>with special mentions to</w:t>
      </w:r>
      <w:r w:rsidR="00801E31">
        <w:t xml:space="preserve">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91511E" w:rsidRDefault="00783194">
      <w:pPr>
        <w:pStyle w:val="TOC1"/>
        <w:tabs>
          <w:tab w:val="left" w:pos="440"/>
          <w:tab w:val="right" w:leader="dot" w:pos="8290"/>
        </w:tabs>
        <w:rPr>
          <w:b w:val="0"/>
          <w:caps w:val="0"/>
          <w:noProof/>
          <w:lang w:eastAsia="en-GB"/>
        </w:rPr>
      </w:pPr>
      <w:r w:rsidRPr="00783194">
        <w:rPr>
          <w:caps w:val="0"/>
          <w:sz w:val="40"/>
          <w:szCs w:val="40"/>
        </w:rPr>
        <w:fldChar w:fldCharType="begin"/>
      </w:r>
      <w:r w:rsidR="002E3E4F">
        <w:rPr>
          <w:caps w:val="0"/>
          <w:sz w:val="40"/>
          <w:szCs w:val="40"/>
        </w:rPr>
        <w:instrText xml:space="preserve"> TOC \o "1-3" </w:instrText>
      </w:r>
      <w:r w:rsidRPr="00783194">
        <w:rPr>
          <w:caps w:val="0"/>
          <w:sz w:val="40"/>
          <w:szCs w:val="40"/>
        </w:rPr>
        <w:fldChar w:fldCharType="separate"/>
      </w:r>
      <w:r w:rsidR="0091511E" w:rsidRPr="00B46EDC">
        <w:rPr>
          <w:noProof/>
        </w:rPr>
        <w:t>1.</w:t>
      </w:r>
      <w:r w:rsidR="0091511E">
        <w:rPr>
          <w:b w:val="0"/>
          <w:caps w:val="0"/>
          <w:noProof/>
          <w:lang w:eastAsia="en-GB"/>
        </w:rPr>
        <w:tab/>
      </w:r>
      <w:r w:rsidR="0091511E" w:rsidRPr="00B46EDC">
        <w:rPr>
          <w:noProof/>
        </w:rPr>
        <w:t>Background &amp; Objectives</w:t>
      </w:r>
      <w:r w:rsidR="0091511E">
        <w:rPr>
          <w:noProof/>
        </w:rPr>
        <w:tab/>
      </w:r>
      <w:r>
        <w:rPr>
          <w:noProof/>
        </w:rPr>
        <w:fldChar w:fldCharType="begin"/>
      </w:r>
      <w:r w:rsidR="0091511E">
        <w:rPr>
          <w:noProof/>
        </w:rPr>
        <w:instrText xml:space="preserve"> PAGEREF _Toc353978963 \h </w:instrText>
      </w:r>
      <w:r>
        <w:rPr>
          <w:noProof/>
        </w:rPr>
      </w:r>
      <w:r>
        <w:rPr>
          <w:noProof/>
        </w:rPr>
        <w:fldChar w:fldCharType="separate"/>
      </w:r>
      <w:r w:rsidR="0091511E">
        <w:rPr>
          <w:noProof/>
        </w:rPr>
        <w:t>6</w:t>
      </w:r>
      <w:r>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1.1.</w:t>
      </w:r>
      <w:r>
        <w:rPr>
          <w:smallCaps w:val="0"/>
          <w:noProof/>
          <w:lang w:eastAsia="en-GB"/>
        </w:rPr>
        <w:tab/>
      </w:r>
      <w:r w:rsidRPr="00B46EDC">
        <w:rPr>
          <w:noProof/>
        </w:rPr>
        <w:t>Project Overview</w:t>
      </w:r>
      <w:r>
        <w:rPr>
          <w:noProof/>
        </w:rPr>
        <w:tab/>
      </w:r>
      <w:r w:rsidR="00783194">
        <w:rPr>
          <w:noProof/>
        </w:rPr>
        <w:fldChar w:fldCharType="begin"/>
      </w:r>
      <w:r>
        <w:rPr>
          <w:noProof/>
        </w:rPr>
        <w:instrText xml:space="preserve"> PAGEREF _Toc353978964 \h </w:instrText>
      </w:r>
      <w:r w:rsidR="00783194">
        <w:rPr>
          <w:noProof/>
        </w:rPr>
      </w:r>
      <w:r w:rsidR="00783194">
        <w:rPr>
          <w:noProof/>
        </w:rPr>
        <w:fldChar w:fldCharType="separate"/>
      </w:r>
      <w:r>
        <w:rPr>
          <w:noProof/>
        </w:rPr>
        <w:t>6</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1.2.</w:t>
      </w:r>
      <w:r>
        <w:rPr>
          <w:smallCaps w:val="0"/>
          <w:noProof/>
          <w:lang w:eastAsia="en-GB"/>
        </w:rPr>
        <w:tab/>
      </w:r>
      <w:r w:rsidRPr="00B46EDC">
        <w:rPr>
          <w:noProof/>
        </w:rPr>
        <w:t>About the App and Related Works</w:t>
      </w:r>
      <w:r>
        <w:rPr>
          <w:noProof/>
        </w:rPr>
        <w:tab/>
      </w:r>
      <w:r w:rsidR="00783194">
        <w:rPr>
          <w:noProof/>
        </w:rPr>
        <w:fldChar w:fldCharType="begin"/>
      </w:r>
      <w:r>
        <w:rPr>
          <w:noProof/>
        </w:rPr>
        <w:instrText xml:space="preserve"> PAGEREF _Toc353978965 \h </w:instrText>
      </w:r>
      <w:r w:rsidR="00783194">
        <w:rPr>
          <w:noProof/>
        </w:rPr>
      </w:r>
      <w:r w:rsidR="00783194">
        <w:rPr>
          <w:noProof/>
        </w:rPr>
        <w:fldChar w:fldCharType="separate"/>
      </w:r>
      <w:r>
        <w:rPr>
          <w:noProof/>
        </w:rPr>
        <w:t>6</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1.3.</w:t>
      </w:r>
      <w:r>
        <w:rPr>
          <w:smallCaps w:val="0"/>
          <w:noProof/>
          <w:lang w:eastAsia="en-GB"/>
        </w:rPr>
        <w:tab/>
      </w:r>
      <w:r w:rsidRPr="00B46EDC">
        <w:rPr>
          <w:rFonts w:eastAsia="Calibri"/>
          <w:noProof/>
          <w:lang w:eastAsia="en-US"/>
        </w:rPr>
        <w:t>Reasons behind choosing the project</w:t>
      </w:r>
      <w:r>
        <w:rPr>
          <w:noProof/>
        </w:rPr>
        <w:tab/>
      </w:r>
      <w:r w:rsidR="00783194">
        <w:rPr>
          <w:noProof/>
        </w:rPr>
        <w:fldChar w:fldCharType="begin"/>
      </w:r>
      <w:r>
        <w:rPr>
          <w:noProof/>
        </w:rPr>
        <w:instrText xml:space="preserve"> PAGEREF _Toc353978966 \h </w:instrText>
      </w:r>
      <w:r w:rsidR="00783194">
        <w:rPr>
          <w:noProof/>
        </w:rPr>
      </w:r>
      <w:r w:rsidR="00783194">
        <w:rPr>
          <w:noProof/>
        </w:rPr>
        <w:fldChar w:fldCharType="separate"/>
      </w:r>
      <w:r>
        <w:rPr>
          <w:noProof/>
        </w:rPr>
        <w:t>6</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1.4.</w:t>
      </w:r>
      <w:r>
        <w:rPr>
          <w:smallCaps w:val="0"/>
          <w:noProof/>
          <w:lang w:eastAsia="en-GB"/>
        </w:rPr>
        <w:tab/>
      </w:r>
      <w:r w:rsidRPr="00B46EDC">
        <w:rPr>
          <w:rFonts w:eastAsia="Calibri"/>
          <w:noProof/>
          <w:lang w:eastAsia="en-US"/>
        </w:rPr>
        <w:t>Project Goals</w:t>
      </w:r>
      <w:r>
        <w:rPr>
          <w:noProof/>
        </w:rPr>
        <w:tab/>
      </w:r>
      <w:r w:rsidR="00783194">
        <w:rPr>
          <w:noProof/>
        </w:rPr>
        <w:fldChar w:fldCharType="begin"/>
      </w:r>
      <w:r>
        <w:rPr>
          <w:noProof/>
        </w:rPr>
        <w:instrText xml:space="preserve"> PAGEREF _Toc353978967 \h </w:instrText>
      </w:r>
      <w:r w:rsidR="00783194">
        <w:rPr>
          <w:noProof/>
        </w:rPr>
      </w:r>
      <w:r w:rsidR="00783194">
        <w:rPr>
          <w:noProof/>
        </w:rPr>
        <w:fldChar w:fldCharType="separate"/>
      </w:r>
      <w:r>
        <w:rPr>
          <w:noProof/>
        </w:rPr>
        <w:t>7</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1.5.</w:t>
      </w:r>
      <w:r>
        <w:rPr>
          <w:smallCaps w:val="0"/>
          <w:noProof/>
          <w:lang w:eastAsia="en-GB"/>
        </w:rPr>
        <w:tab/>
      </w:r>
      <w:r w:rsidRPr="00B46EDC">
        <w:rPr>
          <w:noProof/>
        </w:rPr>
        <w:t>Related Works</w:t>
      </w:r>
      <w:r>
        <w:rPr>
          <w:noProof/>
        </w:rPr>
        <w:tab/>
      </w:r>
      <w:r w:rsidR="00783194">
        <w:rPr>
          <w:noProof/>
        </w:rPr>
        <w:fldChar w:fldCharType="begin"/>
      </w:r>
      <w:r>
        <w:rPr>
          <w:noProof/>
        </w:rPr>
        <w:instrText xml:space="preserve"> PAGEREF _Toc353978968 \h </w:instrText>
      </w:r>
      <w:r w:rsidR="00783194">
        <w:rPr>
          <w:noProof/>
        </w:rPr>
      </w:r>
      <w:r w:rsidR="00783194">
        <w:rPr>
          <w:noProof/>
        </w:rPr>
        <w:fldChar w:fldCharType="separate"/>
      </w:r>
      <w:r>
        <w:rPr>
          <w:noProof/>
        </w:rPr>
        <w:t>8</w:t>
      </w:r>
      <w:r w:rsidR="00783194">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2.</w:t>
      </w:r>
      <w:r>
        <w:rPr>
          <w:b w:val="0"/>
          <w:caps w:val="0"/>
          <w:noProof/>
          <w:lang w:eastAsia="en-GB"/>
        </w:rPr>
        <w:tab/>
      </w:r>
      <w:r w:rsidRPr="00B46EDC">
        <w:rPr>
          <w:noProof/>
        </w:rPr>
        <w:t>Development Process</w:t>
      </w:r>
      <w:r>
        <w:rPr>
          <w:noProof/>
        </w:rPr>
        <w:tab/>
      </w:r>
      <w:r w:rsidR="00783194">
        <w:rPr>
          <w:noProof/>
        </w:rPr>
        <w:fldChar w:fldCharType="begin"/>
      </w:r>
      <w:r>
        <w:rPr>
          <w:noProof/>
        </w:rPr>
        <w:instrText xml:space="preserve"> PAGEREF _Toc353978969 \h </w:instrText>
      </w:r>
      <w:r w:rsidR="00783194">
        <w:rPr>
          <w:noProof/>
        </w:rPr>
      </w:r>
      <w:r w:rsidR="00783194">
        <w:rPr>
          <w:noProof/>
        </w:rPr>
        <w:fldChar w:fldCharType="separate"/>
      </w:r>
      <w:r>
        <w:rPr>
          <w:noProof/>
        </w:rPr>
        <w:t>11</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2.1.</w:t>
      </w:r>
      <w:r>
        <w:rPr>
          <w:smallCaps w:val="0"/>
          <w:noProof/>
          <w:lang w:eastAsia="en-GB"/>
        </w:rPr>
        <w:tab/>
      </w:r>
      <w:r w:rsidRPr="00B46EDC">
        <w:rPr>
          <w:noProof/>
        </w:rPr>
        <w:t>Introduction</w:t>
      </w:r>
      <w:r>
        <w:rPr>
          <w:noProof/>
        </w:rPr>
        <w:tab/>
      </w:r>
      <w:r w:rsidR="00783194">
        <w:rPr>
          <w:noProof/>
        </w:rPr>
        <w:fldChar w:fldCharType="begin"/>
      </w:r>
      <w:r>
        <w:rPr>
          <w:noProof/>
        </w:rPr>
        <w:instrText xml:space="preserve"> PAGEREF _Toc353978970 \h </w:instrText>
      </w:r>
      <w:r w:rsidR="00783194">
        <w:rPr>
          <w:noProof/>
        </w:rPr>
      </w:r>
      <w:r w:rsidR="00783194">
        <w:rPr>
          <w:noProof/>
        </w:rPr>
        <w:fldChar w:fldCharType="separate"/>
      </w:r>
      <w:r>
        <w:rPr>
          <w:noProof/>
        </w:rPr>
        <w:t>11</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2.2.</w:t>
      </w:r>
      <w:r>
        <w:rPr>
          <w:smallCaps w:val="0"/>
          <w:noProof/>
          <w:lang w:eastAsia="en-GB"/>
        </w:rPr>
        <w:tab/>
      </w:r>
      <w:r w:rsidRPr="00B46EDC">
        <w:rPr>
          <w:noProof/>
        </w:rPr>
        <w:t>Modifications</w:t>
      </w:r>
      <w:r>
        <w:rPr>
          <w:noProof/>
        </w:rPr>
        <w:tab/>
      </w:r>
      <w:r w:rsidR="00783194">
        <w:rPr>
          <w:noProof/>
        </w:rPr>
        <w:fldChar w:fldCharType="begin"/>
      </w:r>
      <w:r>
        <w:rPr>
          <w:noProof/>
        </w:rPr>
        <w:instrText xml:space="preserve"> PAGEREF _Toc353978971 \h </w:instrText>
      </w:r>
      <w:r w:rsidR="00783194">
        <w:rPr>
          <w:noProof/>
        </w:rPr>
      </w:r>
      <w:r w:rsidR="00783194">
        <w:rPr>
          <w:noProof/>
        </w:rPr>
        <w:fldChar w:fldCharType="separate"/>
      </w:r>
      <w:r>
        <w:rPr>
          <w:noProof/>
        </w:rPr>
        <w:t>11</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2.3.</w:t>
      </w:r>
      <w:r>
        <w:rPr>
          <w:smallCaps w:val="0"/>
          <w:noProof/>
          <w:lang w:eastAsia="en-GB"/>
        </w:rPr>
        <w:tab/>
      </w:r>
      <w:r w:rsidRPr="00B46EDC">
        <w:rPr>
          <w:noProof/>
        </w:rPr>
        <w:t>Platforms Considered for Development</w:t>
      </w:r>
      <w:r>
        <w:rPr>
          <w:noProof/>
        </w:rPr>
        <w:tab/>
      </w:r>
      <w:r w:rsidR="00783194">
        <w:rPr>
          <w:noProof/>
        </w:rPr>
        <w:fldChar w:fldCharType="begin"/>
      </w:r>
      <w:r>
        <w:rPr>
          <w:noProof/>
        </w:rPr>
        <w:instrText xml:space="preserve"> PAGEREF _Toc353978972 \h </w:instrText>
      </w:r>
      <w:r w:rsidR="00783194">
        <w:rPr>
          <w:noProof/>
        </w:rPr>
      </w:r>
      <w:r w:rsidR="00783194">
        <w:rPr>
          <w:noProof/>
        </w:rPr>
        <w:fldChar w:fldCharType="separate"/>
      </w:r>
      <w:r>
        <w:rPr>
          <w:noProof/>
        </w:rPr>
        <w:t>11</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2.4.</w:t>
      </w:r>
      <w:r>
        <w:rPr>
          <w:smallCaps w:val="0"/>
          <w:noProof/>
          <w:lang w:eastAsia="en-GB"/>
        </w:rPr>
        <w:tab/>
      </w:r>
      <w:r w:rsidRPr="00B46EDC">
        <w:rPr>
          <w:noProof/>
        </w:rPr>
        <w:t>Development Environment</w:t>
      </w:r>
      <w:r>
        <w:rPr>
          <w:noProof/>
        </w:rPr>
        <w:tab/>
      </w:r>
      <w:r w:rsidR="00783194">
        <w:rPr>
          <w:noProof/>
        </w:rPr>
        <w:fldChar w:fldCharType="begin"/>
      </w:r>
      <w:r>
        <w:rPr>
          <w:noProof/>
        </w:rPr>
        <w:instrText xml:space="preserve"> PAGEREF _Toc353978973 \h </w:instrText>
      </w:r>
      <w:r w:rsidR="00783194">
        <w:rPr>
          <w:noProof/>
        </w:rPr>
      </w:r>
      <w:r w:rsidR="00783194">
        <w:rPr>
          <w:noProof/>
        </w:rPr>
        <w:fldChar w:fldCharType="separate"/>
      </w:r>
      <w:r>
        <w:rPr>
          <w:noProof/>
        </w:rPr>
        <w:t>12</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2.5.</w:t>
      </w:r>
      <w:r>
        <w:rPr>
          <w:smallCaps w:val="0"/>
          <w:noProof/>
          <w:lang w:eastAsia="en-GB"/>
        </w:rPr>
        <w:tab/>
      </w:r>
      <w:r w:rsidRPr="00B46EDC">
        <w:rPr>
          <w:noProof/>
        </w:rPr>
        <w:t>GitHub</w:t>
      </w:r>
      <w:r>
        <w:rPr>
          <w:noProof/>
        </w:rPr>
        <w:tab/>
      </w:r>
      <w:r w:rsidR="00783194">
        <w:rPr>
          <w:noProof/>
        </w:rPr>
        <w:fldChar w:fldCharType="begin"/>
      </w:r>
      <w:r>
        <w:rPr>
          <w:noProof/>
        </w:rPr>
        <w:instrText xml:space="preserve"> PAGEREF _Toc353978974 \h </w:instrText>
      </w:r>
      <w:r w:rsidR="00783194">
        <w:rPr>
          <w:noProof/>
        </w:rPr>
      </w:r>
      <w:r w:rsidR="00783194">
        <w:rPr>
          <w:noProof/>
        </w:rPr>
        <w:fldChar w:fldCharType="separate"/>
      </w:r>
      <w:r>
        <w:rPr>
          <w:noProof/>
        </w:rPr>
        <w:t>13</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2.6.</w:t>
      </w:r>
      <w:r>
        <w:rPr>
          <w:smallCaps w:val="0"/>
          <w:noProof/>
          <w:lang w:eastAsia="en-GB"/>
        </w:rPr>
        <w:tab/>
      </w:r>
      <w:r w:rsidRPr="00B46EDC">
        <w:rPr>
          <w:noProof/>
        </w:rPr>
        <w:t>Object Aid Class Diagram Tool</w:t>
      </w:r>
      <w:r>
        <w:rPr>
          <w:noProof/>
        </w:rPr>
        <w:tab/>
      </w:r>
      <w:r w:rsidR="00783194">
        <w:rPr>
          <w:noProof/>
        </w:rPr>
        <w:fldChar w:fldCharType="begin"/>
      </w:r>
      <w:r>
        <w:rPr>
          <w:noProof/>
        </w:rPr>
        <w:instrText xml:space="preserve"> PAGEREF _Toc353978975 \h </w:instrText>
      </w:r>
      <w:r w:rsidR="00783194">
        <w:rPr>
          <w:noProof/>
        </w:rPr>
      </w:r>
      <w:r w:rsidR="00783194">
        <w:rPr>
          <w:noProof/>
        </w:rPr>
        <w:fldChar w:fldCharType="separate"/>
      </w:r>
      <w:r>
        <w:rPr>
          <w:noProof/>
        </w:rPr>
        <w:t>13</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2.7.</w:t>
      </w:r>
      <w:r>
        <w:rPr>
          <w:smallCaps w:val="0"/>
          <w:noProof/>
          <w:lang w:eastAsia="en-GB"/>
        </w:rPr>
        <w:tab/>
      </w:r>
      <w:r w:rsidRPr="00B46EDC">
        <w:rPr>
          <w:noProof/>
        </w:rPr>
        <w:t>Testdroid Automated Testing Recorder and Testdroid Cloud</w:t>
      </w:r>
      <w:r>
        <w:rPr>
          <w:noProof/>
        </w:rPr>
        <w:tab/>
      </w:r>
      <w:r w:rsidR="00783194">
        <w:rPr>
          <w:noProof/>
        </w:rPr>
        <w:fldChar w:fldCharType="begin"/>
      </w:r>
      <w:r>
        <w:rPr>
          <w:noProof/>
        </w:rPr>
        <w:instrText xml:space="preserve"> PAGEREF _Toc353978976 \h </w:instrText>
      </w:r>
      <w:r w:rsidR="00783194">
        <w:rPr>
          <w:noProof/>
        </w:rPr>
      </w:r>
      <w:r w:rsidR="00783194">
        <w:rPr>
          <w:noProof/>
        </w:rPr>
        <w:fldChar w:fldCharType="separate"/>
      </w:r>
      <w:r>
        <w:rPr>
          <w:noProof/>
        </w:rPr>
        <w:t>14</w:t>
      </w:r>
      <w:r w:rsidR="00783194">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3.</w:t>
      </w:r>
      <w:r>
        <w:rPr>
          <w:b w:val="0"/>
          <w:caps w:val="0"/>
          <w:noProof/>
          <w:lang w:eastAsia="en-GB"/>
        </w:rPr>
        <w:tab/>
      </w:r>
      <w:r w:rsidRPr="00B46EDC">
        <w:rPr>
          <w:noProof/>
        </w:rPr>
        <w:t>Design</w:t>
      </w:r>
      <w:r>
        <w:rPr>
          <w:noProof/>
        </w:rPr>
        <w:tab/>
      </w:r>
      <w:r w:rsidR="00783194">
        <w:rPr>
          <w:noProof/>
        </w:rPr>
        <w:fldChar w:fldCharType="begin"/>
      </w:r>
      <w:r>
        <w:rPr>
          <w:noProof/>
        </w:rPr>
        <w:instrText xml:space="preserve"> PAGEREF _Toc353978977 \h </w:instrText>
      </w:r>
      <w:r w:rsidR="00783194">
        <w:rPr>
          <w:noProof/>
        </w:rPr>
      </w:r>
      <w:r w:rsidR="00783194">
        <w:rPr>
          <w:noProof/>
        </w:rPr>
        <w:fldChar w:fldCharType="separate"/>
      </w:r>
      <w:r>
        <w:rPr>
          <w:noProof/>
        </w:rPr>
        <w:t>15</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3.1.</w:t>
      </w:r>
      <w:r>
        <w:rPr>
          <w:smallCaps w:val="0"/>
          <w:noProof/>
          <w:lang w:eastAsia="en-GB"/>
        </w:rPr>
        <w:tab/>
      </w:r>
      <w:r w:rsidRPr="00B46EDC">
        <w:rPr>
          <w:noProof/>
        </w:rPr>
        <w:t>Overall Architecture</w:t>
      </w:r>
      <w:r>
        <w:rPr>
          <w:noProof/>
        </w:rPr>
        <w:tab/>
      </w:r>
      <w:r w:rsidR="00783194">
        <w:rPr>
          <w:noProof/>
        </w:rPr>
        <w:fldChar w:fldCharType="begin"/>
      </w:r>
      <w:r>
        <w:rPr>
          <w:noProof/>
        </w:rPr>
        <w:instrText xml:space="preserve"> PAGEREF _Toc353978978 \h </w:instrText>
      </w:r>
      <w:r w:rsidR="00783194">
        <w:rPr>
          <w:noProof/>
        </w:rPr>
      </w:r>
      <w:r w:rsidR="00783194">
        <w:rPr>
          <w:noProof/>
        </w:rPr>
        <w:fldChar w:fldCharType="separate"/>
      </w:r>
      <w:r>
        <w:rPr>
          <w:noProof/>
        </w:rPr>
        <w:t>15</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3.2.</w:t>
      </w:r>
      <w:r>
        <w:rPr>
          <w:smallCaps w:val="0"/>
          <w:noProof/>
          <w:lang w:eastAsia="en-GB"/>
        </w:rPr>
        <w:tab/>
      </w:r>
      <w:r w:rsidRPr="00B46EDC">
        <w:rPr>
          <w:noProof/>
        </w:rPr>
        <w:t>Initial Design</w:t>
      </w:r>
      <w:r>
        <w:rPr>
          <w:noProof/>
        </w:rPr>
        <w:tab/>
      </w:r>
      <w:r w:rsidR="00783194">
        <w:rPr>
          <w:noProof/>
        </w:rPr>
        <w:fldChar w:fldCharType="begin"/>
      </w:r>
      <w:r>
        <w:rPr>
          <w:noProof/>
        </w:rPr>
        <w:instrText xml:space="preserve"> PAGEREF _Toc353978979 \h </w:instrText>
      </w:r>
      <w:r w:rsidR="00783194">
        <w:rPr>
          <w:noProof/>
        </w:rPr>
      </w:r>
      <w:r w:rsidR="00783194">
        <w:rPr>
          <w:noProof/>
        </w:rPr>
        <w:fldChar w:fldCharType="separate"/>
      </w:r>
      <w:r>
        <w:rPr>
          <w:noProof/>
        </w:rPr>
        <w:t>15</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3.3.</w:t>
      </w:r>
      <w:r>
        <w:rPr>
          <w:smallCaps w:val="0"/>
          <w:noProof/>
          <w:lang w:eastAsia="en-GB"/>
        </w:rPr>
        <w:tab/>
      </w:r>
      <w:r w:rsidRPr="00B46EDC">
        <w:rPr>
          <w:noProof/>
        </w:rPr>
        <w:t>Android Application Concepts and Components</w:t>
      </w:r>
      <w:r>
        <w:rPr>
          <w:noProof/>
        </w:rPr>
        <w:tab/>
      </w:r>
      <w:r w:rsidR="00783194">
        <w:rPr>
          <w:noProof/>
        </w:rPr>
        <w:fldChar w:fldCharType="begin"/>
      </w:r>
      <w:r>
        <w:rPr>
          <w:noProof/>
        </w:rPr>
        <w:instrText xml:space="preserve"> PAGEREF _Toc353978980 \h </w:instrText>
      </w:r>
      <w:r w:rsidR="00783194">
        <w:rPr>
          <w:noProof/>
        </w:rPr>
      </w:r>
      <w:r w:rsidR="00783194">
        <w:rPr>
          <w:noProof/>
        </w:rPr>
        <w:fldChar w:fldCharType="separate"/>
      </w:r>
      <w:r>
        <w:rPr>
          <w:noProof/>
        </w:rPr>
        <w:t>17</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3.4.</w:t>
      </w:r>
      <w:r>
        <w:rPr>
          <w:smallCaps w:val="0"/>
          <w:noProof/>
          <w:lang w:eastAsia="en-GB"/>
        </w:rPr>
        <w:tab/>
      </w:r>
      <w:r w:rsidRPr="00B46EDC">
        <w:rPr>
          <w:noProof/>
        </w:rPr>
        <w:t>Detailed Design</w:t>
      </w:r>
      <w:r>
        <w:rPr>
          <w:noProof/>
        </w:rPr>
        <w:tab/>
      </w:r>
      <w:r w:rsidR="00783194">
        <w:rPr>
          <w:noProof/>
        </w:rPr>
        <w:fldChar w:fldCharType="begin"/>
      </w:r>
      <w:r>
        <w:rPr>
          <w:noProof/>
        </w:rPr>
        <w:instrText xml:space="preserve"> PAGEREF _Toc353978981 \h </w:instrText>
      </w:r>
      <w:r w:rsidR="00783194">
        <w:rPr>
          <w:noProof/>
        </w:rPr>
      </w:r>
      <w:r w:rsidR="00783194">
        <w:rPr>
          <w:noProof/>
        </w:rPr>
        <w:fldChar w:fldCharType="separate"/>
      </w:r>
      <w:r>
        <w:rPr>
          <w:noProof/>
        </w:rPr>
        <w:t>18</w:t>
      </w:r>
      <w:r w:rsidR="00783194">
        <w:rPr>
          <w:noProof/>
        </w:rPr>
        <w:fldChar w:fldCharType="end"/>
      </w:r>
    </w:p>
    <w:p w:rsidR="0091511E" w:rsidRDefault="0091511E">
      <w:pPr>
        <w:pStyle w:val="TOC3"/>
        <w:tabs>
          <w:tab w:val="left" w:pos="1320"/>
          <w:tab w:val="right" w:leader="dot" w:pos="8290"/>
        </w:tabs>
        <w:rPr>
          <w:i w:val="0"/>
          <w:noProof/>
          <w:lang w:eastAsia="en-GB"/>
        </w:rPr>
      </w:pPr>
      <w:r w:rsidRPr="00B46EDC">
        <w:rPr>
          <w:noProof/>
        </w:rPr>
        <w:t>3.4.1.</w:t>
      </w:r>
      <w:r>
        <w:rPr>
          <w:i w:val="0"/>
          <w:noProof/>
          <w:lang w:eastAsia="en-GB"/>
        </w:rPr>
        <w:tab/>
      </w:r>
      <w:r w:rsidRPr="00B46EDC">
        <w:rPr>
          <w:noProof/>
        </w:rPr>
        <w:t>Class/Activity Descriptions</w:t>
      </w:r>
      <w:r>
        <w:rPr>
          <w:noProof/>
        </w:rPr>
        <w:tab/>
      </w:r>
      <w:r w:rsidR="00783194">
        <w:rPr>
          <w:noProof/>
        </w:rPr>
        <w:fldChar w:fldCharType="begin"/>
      </w:r>
      <w:r>
        <w:rPr>
          <w:noProof/>
        </w:rPr>
        <w:instrText xml:space="preserve"> PAGEREF _Toc353978982 \h </w:instrText>
      </w:r>
      <w:r w:rsidR="00783194">
        <w:rPr>
          <w:noProof/>
        </w:rPr>
      </w:r>
      <w:r w:rsidR="00783194">
        <w:rPr>
          <w:noProof/>
        </w:rPr>
        <w:fldChar w:fldCharType="separate"/>
      </w:r>
      <w:r>
        <w:rPr>
          <w:noProof/>
        </w:rPr>
        <w:t>18</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3.5.</w:t>
      </w:r>
      <w:r>
        <w:rPr>
          <w:smallCaps w:val="0"/>
          <w:noProof/>
          <w:lang w:eastAsia="en-GB"/>
        </w:rPr>
        <w:tab/>
      </w:r>
      <w:r w:rsidRPr="00B46EDC">
        <w:rPr>
          <w:noProof/>
        </w:rPr>
        <w:t>User Interface Design</w:t>
      </w:r>
      <w:r>
        <w:rPr>
          <w:noProof/>
        </w:rPr>
        <w:tab/>
      </w:r>
      <w:r w:rsidR="00783194">
        <w:rPr>
          <w:noProof/>
        </w:rPr>
        <w:fldChar w:fldCharType="begin"/>
      </w:r>
      <w:r>
        <w:rPr>
          <w:noProof/>
        </w:rPr>
        <w:instrText xml:space="preserve"> PAGEREF _Toc353978983 \h </w:instrText>
      </w:r>
      <w:r w:rsidR="00783194">
        <w:rPr>
          <w:noProof/>
        </w:rPr>
      </w:r>
      <w:r w:rsidR="00783194">
        <w:rPr>
          <w:noProof/>
        </w:rPr>
        <w:fldChar w:fldCharType="separate"/>
      </w:r>
      <w:r>
        <w:rPr>
          <w:noProof/>
        </w:rPr>
        <w:t>20</w:t>
      </w:r>
      <w:r w:rsidR="00783194">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4.</w:t>
      </w:r>
      <w:r>
        <w:rPr>
          <w:b w:val="0"/>
          <w:caps w:val="0"/>
          <w:noProof/>
          <w:lang w:eastAsia="en-GB"/>
        </w:rPr>
        <w:tab/>
      </w:r>
      <w:r w:rsidRPr="00B46EDC">
        <w:rPr>
          <w:noProof/>
        </w:rPr>
        <w:t>Implementation</w:t>
      </w:r>
      <w:r>
        <w:rPr>
          <w:noProof/>
        </w:rPr>
        <w:tab/>
      </w:r>
      <w:r w:rsidR="00783194">
        <w:rPr>
          <w:noProof/>
        </w:rPr>
        <w:fldChar w:fldCharType="begin"/>
      </w:r>
      <w:r>
        <w:rPr>
          <w:noProof/>
        </w:rPr>
        <w:instrText xml:space="preserve"> PAGEREF _Toc353978984 \h </w:instrText>
      </w:r>
      <w:r w:rsidR="00783194">
        <w:rPr>
          <w:noProof/>
        </w:rPr>
      </w:r>
      <w:r w:rsidR="00783194">
        <w:rPr>
          <w:noProof/>
        </w:rPr>
        <w:fldChar w:fldCharType="separate"/>
      </w:r>
      <w:r>
        <w:rPr>
          <w:noProof/>
        </w:rPr>
        <w:t>26</w:t>
      </w:r>
      <w:r w:rsidR="00783194">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5.</w:t>
      </w:r>
      <w:r>
        <w:rPr>
          <w:b w:val="0"/>
          <w:caps w:val="0"/>
          <w:noProof/>
          <w:lang w:eastAsia="en-GB"/>
        </w:rPr>
        <w:tab/>
      </w:r>
      <w:r w:rsidRPr="00B46EDC">
        <w:rPr>
          <w:noProof/>
        </w:rPr>
        <w:t>Testing</w:t>
      </w:r>
      <w:r>
        <w:rPr>
          <w:noProof/>
        </w:rPr>
        <w:tab/>
      </w:r>
      <w:r w:rsidR="00783194">
        <w:rPr>
          <w:noProof/>
        </w:rPr>
        <w:fldChar w:fldCharType="begin"/>
      </w:r>
      <w:r>
        <w:rPr>
          <w:noProof/>
        </w:rPr>
        <w:instrText xml:space="preserve"> PAGEREF _Toc353978985 \h </w:instrText>
      </w:r>
      <w:r w:rsidR="00783194">
        <w:rPr>
          <w:noProof/>
        </w:rPr>
      </w:r>
      <w:r w:rsidR="00783194">
        <w:rPr>
          <w:noProof/>
        </w:rPr>
        <w:fldChar w:fldCharType="separate"/>
      </w:r>
      <w:r>
        <w:rPr>
          <w:noProof/>
        </w:rPr>
        <w:t>34</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5.1.</w:t>
      </w:r>
      <w:r>
        <w:rPr>
          <w:smallCaps w:val="0"/>
          <w:noProof/>
          <w:lang w:eastAsia="en-GB"/>
        </w:rPr>
        <w:tab/>
      </w:r>
      <w:r w:rsidRPr="00B46EDC">
        <w:rPr>
          <w:noProof/>
          <w:lang w:val="en-US"/>
        </w:rPr>
        <w:t>Overall Approach to Testing</w:t>
      </w:r>
      <w:r>
        <w:rPr>
          <w:noProof/>
        </w:rPr>
        <w:tab/>
      </w:r>
      <w:r w:rsidR="00783194">
        <w:rPr>
          <w:noProof/>
        </w:rPr>
        <w:fldChar w:fldCharType="begin"/>
      </w:r>
      <w:r>
        <w:rPr>
          <w:noProof/>
        </w:rPr>
        <w:instrText xml:space="preserve"> PAGEREF _Toc353978986 \h </w:instrText>
      </w:r>
      <w:r w:rsidR="00783194">
        <w:rPr>
          <w:noProof/>
        </w:rPr>
      </w:r>
      <w:r w:rsidR="00783194">
        <w:rPr>
          <w:noProof/>
        </w:rPr>
        <w:fldChar w:fldCharType="separate"/>
      </w:r>
      <w:r>
        <w:rPr>
          <w:noProof/>
        </w:rPr>
        <w:t>34</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5.2.</w:t>
      </w:r>
      <w:r>
        <w:rPr>
          <w:smallCaps w:val="0"/>
          <w:noProof/>
          <w:lang w:eastAsia="en-GB"/>
        </w:rPr>
        <w:tab/>
      </w:r>
      <w:r w:rsidRPr="00B46EDC">
        <w:rPr>
          <w:noProof/>
          <w:lang w:val="en-US"/>
        </w:rPr>
        <w:t>Hardware</w:t>
      </w:r>
      <w:r>
        <w:rPr>
          <w:noProof/>
        </w:rPr>
        <w:tab/>
      </w:r>
      <w:r w:rsidR="00783194">
        <w:rPr>
          <w:noProof/>
        </w:rPr>
        <w:fldChar w:fldCharType="begin"/>
      </w:r>
      <w:r>
        <w:rPr>
          <w:noProof/>
        </w:rPr>
        <w:instrText xml:space="preserve"> PAGEREF _Toc353978987 \h </w:instrText>
      </w:r>
      <w:r w:rsidR="00783194">
        <w:rPr>
          <w:noProof/>
        </w:rPr>
      </w:r>
      <w:r w:rsidR="00783194">
        <w:rPr>
          <w:noProof/>
        </w:rPr>
        <w:fldChar w:fldCharType="separate"/>
      </w:r>
      <w:r>
        <w:rPr>
          <w:noProof/>
        </w:rPr>
        <w:t>34</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5.3.</w:t>
      </w:r>
      <w:r>
        <w:rPr>
          <w:smallCaps w:val="0"/>
          <w:noProof/>
          <w:lang w:eastAsia="en-GB"/>
        </w:rPr>
        <w:tab/>
      </w:r>
      <w:r w:rsidRPr="00B46EDC">
        <w:rPr>
          <w:noProof/>
          <w:lang w:val="en-US"/>
        </w:rPr>
        <w:t>Android Unit Tests</w:t>
      </w:r>
      <w:r>
        <w:rPr>
          <w:noProof/>
        </w:rPr>
        <w:tab/>
      </w:r>
      <w:r w:rsidR="00783194">
        <w:rPr>
          <w:noProof/>
        </w:rPr>
        <w:fldChar w:fldCharType="begin"/>
      </w:r>
      <w:r>
        <w:rPr>
          <w:noProof/>
        </w:rPr>
        <w:instrText xml:space="preserve"> PAGEREF _Toc353978988 \h </w:instrText>
      </w:r>
      <w:r w:rsidR="00783194">
        <w:rPr>
          <w:noProof/>
        </w:rPr>
      </w:r>
      <w:r w:rsidR="00783194">
        <w:rPr>
          <w:noProof/>
        </w:rPr>
        <w:fldChar w:fldCharType="separate"/>
      </w:r>
      <w:r>
        <w:rPr>
          <w:noProof/>
        </w:rPr>
        <w:t>34</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5.4.</w:t>
      </w:r>
      <w:r>
        <w:rPr>
          <w:smallCaps w:val="0"/>
          <w:noProof/>
          <w:lang w:eastAsia="en-GB"/>
        </w:rPr>
        <w:tab/>
      </w:r>
      <w:r w:rsidRPr="00B46EDC">
        <w:rPr>
          <w:noProof/>
          <w:lang w:val="en-US"/>
        </w:rPr>
        <w:t>Manual User Interface Testing</w:t>
      </w:r>
      <w:r>
        <w:rPr>
          <w:noProof/>
        </w:rPr>
        <w:tab/>
      </w:r>
      <w:r w:rsidR="00783194">
        <w:rPr>
          <w:noProof/>
        </w:rPr>
        <w:fldChar w:fldCharType="begin"/>
      </w:r>
      <w:r>
        <w:rPr>
          <w:noProof/>
        </w:rPr>
        <w:instrText xml:space="preserve"> PAGEREF _Toc353978989 \h </w:instrText>
      </w:r>
      <w:r w:rsidR="00783194">
        <w:rPr>
          <w:noProof/>
        </w:rPr>
      </w:r>
      <w:r w:rsidR="00783194">
        <w:rPr>
          <w:noProof/>
        </w:rPr>
        <w:fldChar w:fldCharType="separate"/>
      </w:r>
      <w:r>
        <w:rPr>
          <w:noProof/>
        </w:rPr>
        <w:t>35</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5.5.</w:t>
      </w:r>
      <w:r>
        <w:rPr>
          <w:smallCaps w:val="0"/>
          <w:noProof/>
          <w:lang w:eastAsia="en-GB"/>
        </w:rPr>
        <w:tab/>
      </w:r>
      <w:r w:rsidRPr="00B46EDC">
        <w:rPr>
          <w:noProof/>
          <w:lang w:val="en-US"/>
        </w:rPr>
        <w:t>Automatic User Interface Testing</w:t>
      </w:r>
      <w:r>
        <w:rPr>
          <w:noProof/>
        </w:rPr>
        <w:tab/>
      </w:r>
      <w:r w:rsidR="00783194">
        <w:rPr>
          <w:noProof/>
        </w:rPr>
        <w:fldChar w:fldCharType="begin"/>
      </w:r>
      <w:r>
        <w:rPr>
          <w:noProof/>
        </w:rPr>
        <w:instrText xml:space="preserve"> PAGEREF _Toc353978990 \h </w:instrText>
      </w:r>
      <w:r w:rsidR="00783194">
        <w:rPr>
          <w:noProof/>
        </w:rPr>
      </w:r>
      <w:r w:rsidR="00783194">
        <w:rPr>
          <w:noProof/>
        </w:rPr>
        <w:fldChar w:fldCharType="separate"/>
      </w:r>
      <w:r>
        <w:rPr>
          <w:noProof/>
        </w:rPr>
        <w:t>35</w:t>
      </w:r>
      <w:r w:rsidR="00783194">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5.6.</w:t>
      </w:r>
      <w:r>
        <w:rPr>
          <w:smallCaps w:val="0"/>
          <w:noProof/>
          <w:lang w:eastAsia="en-GB"/>
        </w:rPr>
        <w:tab/>
      </w:r>
      <w:r w:rsidRPr="00B46EDC">
        <w:rPr>
          <w:noProof/>
          <w:lang w:val="en-US"/>
        </w:rPr>
        <w:t>User Testing</w:t>
      </w:r>
      <w:r>
        <w:rPr>
          <w:noProof/>
        </w:rPr>
        <w:tab/>
      </w:r>
      <w:r w:rsidR="00783194">
        <w:rPr>
          <w:noProof/>
        </w:rPr>
        <w:fldChar w:fldCharType="begin"/>
      </w:r>
      <w:r>
        <w:rPr>
          <w:noProof/>
        </w:rPr>
        <w:instrText xml:space="preserve"> PAGEREF _Toc353978991 \h </w:instrText>
      </w:r>
      <w:r w:rsidR="00783194">
        <w:rPr>
          <w:noProof/>
        </w:rPr>
      </w:r>
      <w:r w:rsidR="00783194">
        <w:rPr>
          <w:noProof/>
        </w:rPr>
        <w:fldChar w:fldCharType="separate"/>
      </w:r>
      <w:r>
        <w:rPr>
          <w:noProof/>
        </w:rPr>
        <w:t>36</w:t>
      </w:r>
      <w:r w:rsidR="00783194">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6.</w:t>
      </w:r>
      <w:r>
        <w:rPr>
          <w:b w:val="0"/>
          <w:caps w:val="0"/>
          <w:noProof/>
          <w:lang w:eastAsia="en-GB"/>
        </w:rPr>
        <w:tab/>
      </w:r>
      <w:r w:rsidRPr="00B46EDC">
        <w:rPr>
          <w:noProof/>
        </w:rPr>
        <w:t>Evaluation</w:t>
      </w:r>
      <w:r>
        <w:rPr>
          <w:noProof/>
        </w:rPr>
        <w:tab/>
      </w:r>
      <w:r w:rsidR="00783194">
        <w:rPr>
          <w:noProof/>
        </w:rPr>
        <w:fldChar w:fldCharType="begin"/>
      </w:r>
      <w:r>
        <w:rPr>
          <w:noProof/>
        </w:rPr>
        <w:instrText xml:space="preserve"> PAGEREF _Toc353978992 \h </w:instrText>
      </w:r>
      <w:r w:rsidR="00783194">
        <w:rPr>
          <w:noProof/>
        </w:rPr>
      </w:r>
      <w:r w:rsidR="00783194">
        <w:rPr>
          <w:noProof/>
        </w:rPr>
        <w:fldChar w:fldCharType="separate"/>
      </w:r>
      <w:r>
        <w:rPr>
          <w:noProof/>
        </w:rPr>
        <w:t>37</w:t>
      </w:r>
      <w:r w:rsidR="00783194">
        <w:rPr>
          <w:noProof/>
        </w:rPr>
        <w:fldChar w:fldCharType="end"/>
      </w:r>
    </w:p>
    <w:p w:rsidR="0091511E" w:rsidRDefault="0091511E">
      <w:pPr>
        <w:pStyle w:val="TOC1"/>
        <w:tabs>
          <w:tab w:val="right" w:leader="dot" w:pos="8290"/>
        </w:tabs>
        <w:rPr>
          <w:b w:val="0"/>
          <w:caps w:val="0"/>
          <w:noProof/>
          <w:lang w:eastAsia="en-GB"/>
        </w:rPr>
      </w:pPr>
      <w:r w:rsidRPr="00B46EDC">
        <w:rPr>
          <w:noProof/>
        </w:rPr>
        <w:t>Appendices</w:t>
      </w:r>
      <w:r>
        <w:rPr>
          <w:noProof/>
        </w:rPr>
        <w:tab/>
      </w:r>
      <w:r w:rsidR="00783194">
        <w:rPr>
          <w:noProof/>
        </w:rPr>
        <w:fldChar w:fldCharType="begin"/>
      </w:r>
      <w:r>
        <w:rPr>
          <w:noProof/>
        </w:rPr>
        <w:instrText xml:space="preserve"> PAGEREF _Toc353978993 \h </w:instrText>
      </w:r>
      <w:r w:rsidR="00783194">
        <w:rPr>
          <w:noProof/>
        </w:rPr>
      </w:r>
      <w:r w:rsidR="00783194">
        <w:rPr>
          <w:noProof/>
        </w:rPr>
        <w:fldChar w:fldCharType="separate"/>
      </w:r>
      <w:r>
        <w:rPr>
          <w:noProof/>
        </w:rPr>
        <w:t>42</w:t>
      </w:r>
      <w:r w:rsidR="00783194">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A.</w:t>
      </w:r>
      <w:r>
        <w:rPr>
          <w:smallCaps w:val="0"/>
          <w:noProof/>
          <w:lang w:eastAsia="en-GB"/>
        </w:rPr>
        <w:tab/>
      </w:r>
      <w:r w:rsidRPr="00B46EDC">
        <w:rPr>
          <w:noProof/>
        </w:rPr>
        <w:t>Third-Party Code and Libraries</w:t>
      </w:r>
      <w:r>
        <w:rPr>
          <w:noProof/>
        </w:rPr>
        <w:tab/>
      </w:r>
      <w:r w:rsidR="00783194">
        <w:rPr>
          <w:noProof/>
        </w:rPr>
        <w:fldChar w:fldCharType="begin"/>
      </w:r>
      <w:r>
        <w:rPr>
          <w:noProof/>
        </w:rPr>
        <w:instrText xml:space="preserve"> PAGEREF _Toc353978994 \h </w:instrText>
      </w:r>
      <w:r w:rsidR="00783194">
        <w:rPr>
          <w:noProof/>
        </w:rPr>
      </w:r>
      <w:r w:rsidR="00783194">
        <w:rPr>
          <w:noProof/>
        </w:rPr>
        <w:fldChar w:fldCharType="separate"/>
      </w:r>
      <w:r>
        <w:rPr>
          <w:noProof/>
        </w:rPr>
        <w:t>42</w:t>
      </w:r>
      <w:r w:rsidR="00783194">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B.</w:t>
      </w:r>
      <w:r>
        <w:rPr>
          <w:smallCaps w:val="0"/>
          <w:noProof/>
          <w:lang w:eastAsia="en-GB"/>
        </w:rPr>
        <w:tab/>
      </w:r>
      <w:r w:rsidRPr="00B46EDC">
        <w:rPr>
          <w:noProof/>
        </w:rPr>
        <w:t>Original Graphical User Interface Design</w:t>
      </w:r>
      <w:r>
        <w:rPr>
          <w:noProof/>
        </w:rPr>
        <w:tab/>
      </w:r>
      <w:r w:rsidR="00783194">
        <w:rPr>
          <w:noProof/>
        </w:rPr>
        <w:fldChar w:fldCharType="begin"/>
      </w:r>
      <w:r>
        <w:rPr>
          <w:noProof/>
        </w:rPr>
        <w:instrText xml:space="preserve"> PAGEREF _Toc353978995 \h </w:instrText>
      </w:r>
      <w:r w:rsidR="00783194">
        <w:rPr>
          <w:noProof/>
        </w:rPr>
      </w:r>
      <w:r w:rsidR="00783194">
        <w:rPr>
          <w:noProof/>
        </w:rPr>
        <w:fldChar w:fldCharType="separate"/>
      </w:r>
      <w:r>
        <w:rPr>
          <w:noProof/>
        </w:rPr>
        <w:t>43</w:t>
      </w:r>
      <w:r w:rsidR="00783194">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C.</w:t>
      </w:r>
      <w:r>
        <w:rPr>
          <w:smallCaps w:val="0"/>
          <w:noProof/>
          <w:lang w:eastAsia="en-GB"/>
        </w:rPr>
        <w:tab/>
      </w:r>
      <w:r w:rsidRPr="00B46EDC">
        <w:rPr>
          <w:noProof/>
        </w:rPr>
        <w:t>Class Diagram for the TourInf Application</w:t>
      </w:r>
      <w:r>
        <w:rPr>
          <w:noProof/>
        </w:rPr>
        <w:tab/>
      </w:r>
      <w:r w:rsidR="00783194">
        <w:rPr>
          <w:noProof/>
        </w:rPr>
        <w:fldChar w:fldCharType="begin"/>
      </w:r>
      <w:r>
        <w:rPr>
          <w:noProof/>
        </w:rPr>
        <w:instrText xml:space="preserve"> PAGEREF _Toc353978996 \h </w:instrText>
      </w:r>
      <w:r w:rsidR="00783194">
        <w:rPr>
          <w:noProof/>
        </w:rPr>
      </w:r>
      <w:r w:rsidR="00783194">
        <w:rPr>
          <w:noProof/>
        </w:rPr>
        <w:fldChar w:fldCharType="separate"/>
      </w:r>
      <w:r>
        <w:rPr>
          <w:noProof/>
        </w:rPr>
        <w:t>44</w:t>
      </w:r>
      <w:r w:rsidR="00783194">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D.</w:t>
      </w:r>
      <w:r>
        <w:rPr>
          <w:smallCaps w:val="0"/>
          <w:noProof/>
          <w:lang w:eastAsia="en-GB"/>
        </w:rPr>
        <w:tab/>
      </w:r>
      <w:r w:rsidRPr="00B46EDC">
        <w:rPr>
          <w:noProof/>
        </w:rPr>
        <w:t>Testing</w:t>
      </w:r>
      <w:r>
        <w:rPr>
          <w:noProof/>
        </w:rPr>
        <w:tab/>
      </w:r>
      <w:r w:rsidR="00783194">
        <w:rPr>
          <w:noProof/>
        </w:rPr>
        <w:fldChar w:fldCharType="begin"/>
      </w:r>
      <w:r>
        <w:rPr>
          <w:noProof/>
        </w:rPr>
        <w:instrText xml:space="preserve"> PAGEREF _Toc353978997 \h </w:instrText>
      </w:r>
      <w:r w:rsidR="00783194">
        <w:rPr>
          <w:noProof/>
        </w:rPr>
      </w:r>
      <w:r w:rsidR="00783194">
        <w:rPr>
          <w:noProof/>
        </w:rPr>
        <w:fldChar w:fldCharType="separate"/>
      </w:r>
      <w:r>
        <w:rPr>
          <w:noProof/>
        </w:rPr>
        <w:t>45</w:t>
      </w:r>
      <w:r w:rsidR="00783194">
        <w:rPr>
          <w:noProof/>
        </w:rPr>
        <w:fldChar w:fldCharType="end"/>
      </w:r>
    </w:p>
    <w:p w:rsidR="0091511E" w:rsidRDefault="0091511E">
      <w:pPr>
        <w:pStyle w:val="TOC2"/>
        <w:tabs>
          <w:tab w:val="right" w:leader="dot" w:pos="8290"/>
        </w:tabs>
        <w:rPr>
          <w:smallCaps w:val="0"/>
          <w:noProof/>
          <w:lang w:eastAsia="en-GB"/>
        </w:rPr>
      </w:pPr>
      <w:r>
        <w:rPr>
          <w:noProof/>
        </w:rPr>
        <w:t xml:space="preserve">   </w:t>
      </w:r>
      <w:r w:rsidRPr="00B46EDC">
        <w:rPr>
          <w:noProof/>
        </w:rPr>
        <w:t xml:space="preserve">D.1. </w:t>
      </w:r>
      <w:r w:rsidR="002029FC">
        <w:rPr>
          <w:noProof/>
        </w:rPr>
        <w:t xml:space="preserve">       </w:t>
      </w:r>
      <w:r w:rsidRPr="00B46EDC">
        <w:rPr>
          <w:noProof/>
        </w:rPr>
        <w:t>Unit Testing</w:t>
      </w:r>
      <w:r>
        <w:rPr>
          <w:noProof/>
        </w:rPr>
        <w:tab/>
      </w:r>
      <w:r w:rsidR="00783194">
        <w:rPr>
          <w:noProof/>
        </w:rPr>
        <w:fldChar w:fldCharType="begin"/>
      </w:r>
      <w:r>
        <w:rPr>
          <w:noProof/>
        </w:rPr>
        <w:instrText xml:space="preserve"> PAGEREF _Toc353978998 \h </w:instrText>
      </w:r>
      <w:r w:rsidR="00783194">
        <w:rPr>
          <w:noProof/>
        </w:rPr>
      </w:r>
      <w:r w:rsidR="00783194">
        <w:rPr>
          <w:noProof/>
        </w:rPr>
        <w:fldChar w:fldCharType="separate"/>
      </w:r>
      <w:r>
        <w:rPr>
          <w:noProof/>
        </w:rPr>
        <w:t>45</w:t>
      </w:r>
      <w:r w:rsidR="00783194">
        <w:rPr>
          <w:noProof/>
        </w:rPr>
        <w:fldChar w:fldCharType="end"/>
      </w:r>
    </w:p>
    <w:p w:rsidR="0091511E" w:rsidRDefault="0091511E">
      <w:pPr>
        <w:pStyle w:val="TOC1"/>
        <w:tabs>
          <w:tab w:val="right" w:leader="dot" w:pos="8290"/>
        </w:tabs>
        <w:rPr>
          <w:b w:val="0"/>
          <w:caps w:val="0"/>
          <w:noProof/>
          <w:lang w:eastAsia="en-GB"/>
        </w:rPr>
      </w:pPr>
      <w:r w:rsidRPr="00B46EDC">
        <w:rPr>
          <w:noProof/>
        </w:rPr>
        <w:t>Annotated Bibliography</w:t>
      </w:r>
      <w:r>
        <w:rPr>
          <w:noProof/>
        </w:rPr>
        <w:tab/>
      </w:r>
      <w:r w:rsidR="00783194">
        <w:rPr>
          <w:noProof/>
        </w:rPr>
        <w:fldChar w:fldCharType="begin"/>
      </w:r>
      <w:r>
        <w:rPr>
          <w:noProof/>
        </w:rPr>
        <w:instrText xml:space="preserve"> PAGEREF _Toc353978999 \h </w:instrText>
      </w:r>
      <w:r w:rsidR="00783194">
        <w:rPr>
          <w:noProof/>
        </w:rPr>
      </w:r>
      <w:r w:rsidR="00783194">
        <w:rPr>
          <w:noProof/>
        </w:rPr>
        <w:fldChar w:fldCharType="separate"/>
      </w:r>
      <w:r>
        <w:rPr>
          <w:noProof/>
        </w:rPr>
        <w:t>51</w:t>
      </w:r>
      <w:r w:rsidR="00783194">
        <w:rPr>
          <w:noProof/>
        </w:rPr>
        <w:fldChar w:fldCharType="end"/>
      </w:r>
    </w:p>
    <w:p w:rsidR="007A3E41" w:rsidRDefault="00783194">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978963"/>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978964"/>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783194">
        <w:rPr>
          <w:rFonts w:eastAsia="Calibri" w:cs="Times New Roman"/>
          <w:szCs w:val="22"/>
          <w:lang w:eastAsia="en-US"/>
        </w:rPr>
      </w:r>
      <w:r w:rsidR="00783194">
        <w:rPr>
          <w:rFonts w:eastAsia="Calibri" w:cs="Times New Roman"/>
          <w:szCs w:val="22"/>
          <w:lang w:eastAsia="en-US"/>
        </w:rPr>
        <w:fldChar w:fldCharType="separate"/>
      </w:r>
      <w:r w:rsidR="0013569F">
        <w:rPr>
          <w:rFonts w:eastAsia="Calibri" w:cs="Times New Roman"/>
          <w:szCs w:val="22"/>
          <w:lang w:eastAsia="en-US"/>
        </w:rPr>
        <w:t>[1]</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783194">
        <w:rPr>
          <w:rFonts w:eastAsia="Calibri" w:cs="Times New Roman"/>
          <w:szCs w:val="22"/>
          <w:lang w:eastAsia="en-US"/>
        </w:rPr>
      </w:r>
      <w:r w:rsidR="00783194">
        <w:rPr>
          <w:rFonts w:eastAsia="Calibri" w:cs="Times New Roman"/>
          <w:szCs w:val="22"/>
          <w:lang w:eastAsia="en-US"/>
        </w:rPr>
        <w:fldChar w:fldCharType="separate"/>
      </w:r>
      <w:r w:rsidR="0013569F">
        <w:rPr>
          <w:rFonts w:eastAsia="Calibri" w:cs="Times New Roman"/>
          <w:szCs w:val="22"/>
          <w:lang w:eastAsia="en-US"/>
        </w:rPr>
        <w:t>[2]</w:t>
      </w:r>
      <w:r w:rsidR="00783194">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978965"/>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978966"/>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783194">
        <w:rPr>
          <w:rFonts w:eastAsia="Calibri" w:cs="Times New Roman"/>
          <w:szCs w:val="22"/>
          <w:lang w:eastAsia="en-US"/>
        </w:rPr>
      </w:r>
      <w:r w:rsidR="00783194">
        <w:rPr>
          <w:rFonts w:eastAsia="Calibri" w:cs="Times New Roman"/>
          <w:szCs w:val="22"/>
          <w:lang w:eastAsia="en-US"/>
        </w:rPr>
        <w:fldChar w:fldCharType="separate"/>
      </w:r>
      <w:r w:rsidR="0013569F">
        <w:rPr>
          <w:rFonts w:eastAsia="Calibri" w:cs="Times New Roman"/>
          <w:szCs w:val="22"/>
          <w:lang w:eastAsia="en-US"/>
        </w:rPr>
        <w:t>[3]</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978967"/>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3978968"/>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783194">
        <w:fldChar w:fldCharType="begin"/>
      </w:r>
      <w:r>
        <w:instrText xml:space="preserve"> REF _Ref341025420 \r \h </w:instrText>
      </w:r>
      <w:r w:rsidR="00783194">
        <w:fldChar w:fldCharType="separate"/>
      </w:r>
      <w:r>
        <w:t>[4]</w:t>
      </w:r>
      <w:r w:rsidR="00783194">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783194">
        <w:rPr>
          <w:noProof/>
          <w:lang w:eastAsia="en-GB"/>
        </w:rPr>
        <w:fldChar w:fldCharType="begin"/>
      </w:r>
      <w:r>
        <w:rPr>
          <w:noProof/>
          <w:lang w:eastAsia="en-GB"/>
        </w:rPr>
        <w:instrText xml:space="preserve"> REF _Ref341025440 \r \h </w:instrText>
      </w:r>
      <w:r w:rsidR="00783194">
        <w:rPr>
          <w:noProof/>
          <w:lang w:eastAsia="en-GB"/>
        </w:rPr>
      </w:r>
      <w:r w:rsidR="00783194">
        <w:rPr>
          <w:noProof/>
          <w:lang w:eastAsia="en-GB"/>
        </w:rPr>
        <w:fldChar w:fldCharType="separate"/>
      </w:r>
      <w:r>
        <w:rPr>
          <w:noProof/>
          <w:lang w:eastAsia="en-GB"/>
        </w:rPr>
        <w:t>[5]</w:t>
      </w:r>
      <w:r w:rsidR="00783194">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proofErr w:type="gramStart"/>
      <w:r w:rsidR="002C5EF9">
        <w:t>application,</w:t>
      </w:r>
      <w:proofErr w:type="gramEnd"/>
      <w:r w:rsidR="002C5EF9">
        <w:t xml:space="preserve">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783194">
        <w:fldChar w:fldCharType="begin"/>
      </w:r>
      <w:r>
        <w:instrText xml:space="preserve"> REF _Ref341025468 \r \h </w:instrText>
      </w:r>
      <w:r w:rsidR="00783194">
        <w:fldChar w:fldCharType="separate"/>
      </w:r>
      <w:r>
        <w:t>[6]</w:t>
      </w:r>
      <w:r w:rsidR="00783194">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783194">
        <w:fldChar w:fldCharType="begin"/>
      </w:r>
      <w:r w:rsidR="002B02DA">
        <w:instrText xml:space="preserve"> REF _Ref341025488 \r \h </w:instrText>
      </w:r>
      <w:r w:rsidR="00783194">
        <w:fldChar w:fldCharType="separate"/>
      </w:r>
      <w:r w:rsidR="002B02DA">
        <w:t>[7]</w:t>
      </w:r>
      <w:r w:rsidR="00783194">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978969"/>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978970"/>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sidRPr="006B017D">
        <w:t>please see A</w:t>
      </w:r>
      <w:r w:rsidR="00525134" w:rsidRPr="006B017D">
        <w:t xml:space="preserve">ppendix </w:t>
      </w:r>
      <w:r w:rsidR="00EF75EB" w:rsidRPr="006B017D">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sidRPr="006B017D">
        <w:t>please see A</w:t>
      </w:r>
      <w:r w:rsidR="00525134" w:rsidRPr="006B017D">
        <w:t xml:space="preserve">ppendix </w:t>
      </w:r>
      <w:r w:rsidR="00EF75EB" w:rsidRPr="006B017D">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3978971"/>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978972"/>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783194">
        <w:fldChar w:fldCharType="begin"/>
      </w:r>
      <w:r>
        <w:instrText xml:space="preserve"> REF _Ref341025688 \r \h </w:instrText>
      </w:r>
      <w:r w:rsidR="00783194">
        <w:fldChar w:fldCharType="separate"/>
      </w:r>
      <w:r w:rsidR="00AD4BBD">
        <w:t>[8</w:t>
      </w:r>
      <w:r>
        <w:t>]</w:t>
      </w:r>
      <w:r w:rsidR="00783194">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783194">
        <w:fldChar w:fldCharType="begin"/>
      </w:r>
      <w:r>
        <w:instrText xml:space="preserve"> REF _Ref341025702 \r \h </w:instrText>
      </w:r>
      <w:r w:rsidR="00783194">
        <w:fldChar w:fldCharType="separate"/>
      </w:r>
      <w:r w:rsidR="00AD4BBD">
        <w:t>[9</w:t>
      </w:r>
      <w:r>
        <w:t>]</w:t>
      </w:r>
      <w:r w:rsidR="00783194">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783194">
        <w:fldChar w:fldCharType="begin"/>
      </w:r>
      <w:r>
        <w:instrText xml:space="preserve"> REF _Ref341025729 \r \h </w:instrText>
      </w:r>
      <w:r w:rsidR="00783194">
        <w:fldChar w:fldCharType="separate"/>
      </w:r>
      <w:r w:rsidR="00AD4BBD">
        <w:t>[10</w:t>
      </w:r>
      <w:r>
        <w:t>]</w:t>
      </w:r>
      <w:r w:rsidR="00783194">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783194">
        <w:fldChar w:fldCharType="begin"/>
      </w:r>
      <w:r>
        <w:instrText xml:space="preserve"> REF _Ref341025745 \r \h </w:instrText>
      </w:r>
      <w:r w:rsidR="00783194">
        <w:fldChar w:fldCharType="separate"/>
      </w:r>
      <w:r w:rsidR="00BE2DFE">
        <w:t>[11</w:t>
      </w:r>
      <w:r>
        <w:t>]</w:t>
      </w:r>
      <w:r w:rsidR="00783194">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BE2DFE" w:rsidRPr="00BE2DFE">
          <w:t>[12</w:t>
        </w:r>
        <w:r w:rsidRPr="00BE2DFE">
          <w:t>]</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proofErr w:type="gramStart"/>
      <w:r w:rsidR="00470FC7">
        <w:t>have</w:t>
      </w:r>
      <w:proofErr w:type="gramEnd"/>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r w:rsidRPr="00BB5017">
        <w:rPr>
          <w:rFonts w:asciiTheme="minorHAnsi" w:hAnsiTheme="minorHAnsi"/>
        </w:rPr>
        <w:t>Tools</w:t>
      </w:r>
    </w:p>
    <w:p w:rsidR="00993A45" w:rsidRPr="00BB5017" w:rsidRDefault="006F67D2" w:rsidP="00BB5017">
      <w:pPr>
        <w:pStyle w:val="Heading3"/>
        <w:rPr>
          <w:rFonts w:asciiTheme="minorHAnsi" w:hAnsiTheme="minorHAnsi"/>
        </w:rPr>
      </w:pPr>
      <w:bookmarkStart w:id="19" w:name="_Toc341026083"/>
      <w:bookmarkStart w:id="20" w:name="_Toc353978973"/>
      <w:r w:rsidRPr="00BB5017">
        <w:rPr>
          <w:rFonts w:asciiTheme="minorHAnsi" w:hAnsiTheme="minorHAnsi"/>
        </w:rPr>
        <w:t>Development</w:t>
      </w:r>
      <w:r w:rsidR="00993A45" w:rsidRPr="00BB5017">
        <w:rPr>
          <w:rFonts w:asciiTheme="minorHAnsi" w:hAnsiTheme="minorHAnsi"/>
        </w:rPr>
        <w:t xml:space="preserve"> </w:t>
      </w:r>
      <w:bookmarkEnd w:id="19"/>
      <w:r w:rsidR="00677799" w:rsidRPr="00BB5017">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783194">
        <w:fldChar w:fldCharType="begin"/>
      </w:r>
      <w:r>
        <w:instrText xml:space="preserve"> REF _Ref341025596 \r \h </w:instrText>
      </w:r>
      <w:r w:rsidR="00783194">
        <w:fldChar w:fldCharType="separate"/>
      </w:r>
      <w:r w:rsidR="00D46C8E">
        <w:t>[13</w:t>
      </w:r>
      <w:r>
        <w:t>]</w:t>
      </w:r>
      <w:r w:rsidR="00783194">
        <w:fldChar w:fldCharType="end"/>
      </w:r>
      <w:r>
        <w:t xml:space="preserve">, the IntelliJ IDEA IDE </w:t>
      </w:r>
      <w:r w:rsidR="00783194">
        <w:fldChar w:fldCharType="begin"/>
      </w:r>
      <w:r>
        <w:instrText xml:space="preserve"> REF _Ref341025620 \r \h </w:instrText>
      </w:r>
      <w:r w:rsidR="00783194">
        <w:fldChar w:fldCharType="separate"/>
      </w:r>
      <w:r w:rsidR="00D46C8E">
        <w:t>[14</w:t>
      </w:r>
      <w:r>
        <w:t>]</w:t>
      </w:r>
      <w:r w:rsidR="00783194">
        <w:fldChar w:fldCharType="end"/>
      </w:r>
      <w:r>
        <w:t xml:space="preserve"> or finally the Eclipse IDE with the Android Development Tools (ADT) plugin </w:t>
      </w:r>
      <w:r w:rsidR="00783194">
        <w:fldChar w:fldCharType="begin"/>
      </w:r>
      <w:r>
        <w:instrText xml:space="preserve"> REF _Ref341025634 \r \h </w:instrText>
      </w:r>
      <w:r w:rsidR="00783194">
        <w:fldChar w:fldCharType="separate"/>
      </w:r>
      <w:r w:rsidR="00D46C8E">
        <w:t>[15</w:t>
      </w:r>
      <w:r>
        <w:t>]</w:t>
      </w:r>
      <w:r w:rsidR="00783194">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783194">
        <w:fldChar w:fldCharType="begin"/>
      </w:r>
      <w:r>
        <w:instrText xml:space="preserve"> REF _Ref341025649 \r \h </w:instrText>
      </w:r>
      <w:r w:rsidR="00783194">
        <w:fldChar w:fldCharType="separate"/>
      </w:r>
      <w:r w:rsidR="004E7DA7">
        <w:t>[17</w:t>
      </w:r>
      <w:r>
        <w:t>]</w:t>
      </w:r>
      <w:r w:rsidR="00783194">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783194">
        <w:fldChar w:fldCharType="begin"/>
      </w:r>
      <w:r>
        <w:instrText xml:space="preserve"> REF _Ref341025664 \r \h </w:instrText>
      </w:r>
      <w:r w:rsidR="00783194">
        <w:fldChar w:fldCharType="separate"/>
      </w:r>
      <w:r w:rsidR="009B5EC6">
        <w:t>[18</w:t>
      </w:r>
      <w:r>
        <w:t>]</w:t>
      </w:r>
      <w:r w:rsidR="00783194">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1" w:name="_Toc353978974"/>
      <w:r w:rsidRPr="00BB5017">
        <w:rPr>
          <w:rFonts w:asciiTheme="minorHAnsi" w:hAnsiTheme="minorHAnsi"/>
        </w:rPr>
        <w:t>GitHub</w:t>
      </w:r>
      <w:bookmarkEnd w:id="21"/>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2" w:name="_Toc353978975"/>
      <w:r w:rsidRPr="00BB5017">
        <w:rPr>
          <w:rFonts w:asciiTheme="minorHAnsi" w:hAnsiTheme="minorHAnsi"/>
        </w:rPr>
        <w:t xml:space="preserve">Object Aid Class Diagram </w:t>
      </w:r>
      <w:bookmarkEnd w:id="22"/>
      <w:r w:rsidR="00BB5017">
        <w:rPr>
          <w:rFonts w:asciiTheme="minorHAnsi" w:hAnsiTheme="minorHAnsi"/>
        </w:rPr>
        <w:t>Plugin</w:t>
      </w:r>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3" w:name="_Toc353978976"/>
      <w:r w:rsidRPr="00BB5017">
        <w:rPr>
          <w:rFonts w:asciiTheme="minorHAnsi" w:hAnsiTheme="minorHAnsi"/>
        </w:rPr>
        <w:t>Testdroid Automated Testing Recorder and Testdroid Cloud</w:t>
      </w:r>
      <w:bookmarkEnd w:id="23"/>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978977"/>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978978"/>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6B017D" w:rsidRPr="006B017D">
        <w:t>which can be seen in Appendix</w:t>
      </w:r>
      <w:r w:rsidR="00521551" w:rsidRPr="006B017D">
        <w:t xml:space="preserve"> </w:t>
      </w:r>
      <w:r w:rsidR="006B017D" w:rsidRPr="006B017D">
        <w:t>A.3</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7" w:name="_Toc353978979"/>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783194"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E0015E" w:rsidRDefault="00E0015E"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E0015E" w:rsidRDefault="00E0015E"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E0015E" w:rsidRDefault="00E0015E"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E0015E" w:rsidRDefault="00E0015E"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E0015E" w:rsidRDefault="00E0015E"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E0015E" w:rsidRDefault="00E0015E"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E0015E" w:rsidRDefault="00E0015E"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E0015E" w:rsidRDefault="00E0015E"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E0015E" w:rsidRDefault="00E0015E"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E0015E" w:rsidRDefault="00E0015E"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w:t>
      </w:r>
      <w:r w:rsidR="001E7A42">
        <w:lastRenderedPageBreak/>
        <w:t>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783194"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E0015E" w:rsidRDefault="00E0015E"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E0015E" w:rsidRDefault="00E0015E"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E0015E" w:rsidRDefault="00E0015E"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E0015E" w:rsidRDefault="00E0015E"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E0015E" w:rsidRDefault="00E0015E"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E0015E" w:rsidRDefault="00E0015E"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E0015E" w:rsidRDefault="00E0015E"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E0015E" w:rsidRDefault="00E0015E"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E0015E" w:rsidRDefault="00E0015E"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E0015E" w:rsidRDefault="00E0015E"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E0015E" w:rsidRDefault="00E0015E"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E0015E" w:rsidRDefault="00E0015E"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E0015E" w:rsidRDefault="00E0015E"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E0015E" w:rsidRDefault="00E0015E"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E0015E" w:rsidRDefault="00E0015E"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E0015E" w:rsidRDefault="00E0015E"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E0015E" w:rsidRDefault="00E0015E" w:rsidP="00003002">
                    <w:pPr>
                      <w:jc w:val="center"/>
                    </w:pPr>
                    <w:r>
                      <w:t>Browser - View</w:t>
                    </w:r>
                  </w:p>
                  <w:p w:rsidR="00E0015E" w:rsidRDefault="00E0015E"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E0015E" w:rsidRDefault="00E0015E" w:rsidP="00003002">
                    <w:pPr>
                      <w:jc w:val="center"/>
                    </w:pPr>
                    <w:r>
                      <w:t>Phone call - View</w:t>
                    </w:r>
                  </w:p>
                  <w:p w:rsidR="00E0015E" w:rsidRDefault="00E0015E"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8" w:name="_Toc353978980"/>
      <w:r w:rsidRPr="008C7B96">
        <w:rPr>
          <w:rFonts w:asciiTheme="minorHAnsi" w:hAnsiTheme="minorHAnsi"/>
        </w:rPr>
        <w:lastRenderedPageBreak/>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29" w:name="_Toc353978981"/>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sidRPr="006B017D">
        <w:t>A</w:t>
      </w:r>
      <w:r w:rsidR="006B017D" w:rsidRPr="006B017D">
        <w:t>ppendix B</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0" w:name="_Toc353978982"/>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0"/>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 xml:space="preserve">The </w:t>
      </w:r>
      <w:proofErr w:type="gramStart"/>
      <w:r w:rsidR="00546533">
        <w:t>size of the individual items have</w:t>
      </w:r>
      <w:proofErr w:type="gramEnd"/>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978983"/>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B017D">
        <w:rPr>
          <w:rFonts w:eastAsia="Calibri" w:cs="Times New Roman"/>
          <w:szCs w:val="22"/>
          <w:lang w:eastAsia="en-US"/>
        </w:rPr>
        <w:t xml:space="preserve">Appendix </w:t>
      </w:r>
      <w:r w:rsidR="006B017D" w:rsidRPr="006B017D">
        <w:rPr>
          <w:rFonts w:eastAsia="Calibri" w:cs="Times New Roman"/>
          <w:szCs w:val="22"/>
          <w:lang w:eastAsia="en-US"/>
        </w:rPr>
        <w:t>C</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sidRPr="006B017D">
        <w:rPr>
          <w:rFonts w:eastAsia="Calibri" w:cs="Times New Roman"/>
          <w:szCs w:val="22"/>
          <w:lang w:eastAsia="en-US"/>
        </w:rPr>
        <w:t>A</w:t>
      </w:r>
      <w:r w:rsidR="001C1917" w:rsidRPr="006B017D">
        <w:rPr>
          <w:rFonts w:eastAsia="Calibri" w:cs="Times New Roman"/>
          <w:szCs w:val="22"/>
          <w:lang w:eastAsia="en-US"/>
        </w:rPr>
        <w:t>ppendix</w:t>
      </w:r>
      <w:r w:rsidR="001C1917" w:rsidRPr="001C1917">
        <w:rPr>
          <w:rFonts w:eastAsia="Calibri" w:cs="Times New Roman"/>
          <w:color w:val="FF0000"/>
          <w:szCs w:val="22"/>
          <w:lang w:eastAsia="en-US"/>
        </w:rPr>
        <w:t xml:space="preserve"> </w:t>
      </w:r>
      <w:r w:rsidR="006B017D" w:rsidRPr="006B017D">
        <w:rPr>
          <w:rFonts w:eastAsia="Calibri" w:cs="Times New Roman"/>
          <w:szCs w:val="22"/>
          <w:lang w:eastAsia="en-US"/>
        </w:rPr>
        <w:t>C</w:t>
      </w:r>
      <w:r w:rsidR="00B20AD7" w:rsidRPr="006B017D">
        <w:rPr>
          <w:rFonts w:eastAsia="Calibri" w:cs="Times New Roman"/>
          <w:szCs w:val="22"/>
          <w:lang w:eastAsia="en-US"/>
        </w:rPr>
        <w:t>,</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783194"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2" w:name="_Toc353978984"/>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6B017D">
        <w:t xml:space="preserve">Appendix </w:t>
      </w:r>
      <w:r w:rsidR="006B017D" w:rsidRPr="006B017D">
        <w:t>D</w:t>
      </w:r>
      <w:r w:rsidR="00D74852" w:rsidRPr="006B017D">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6B017D">
        <w:t xml:space="preserve">Appendix </w:t>
      </w:r>
      <w:r w:rsidR="006B017D" w:rsidRPr="006B017D">
        <w:t>D</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6B017D">
        <w:t>Appen</w:t>
      </w:r>
      <w:r w:rsidR="008E4C06" w:rsidRPr="006B017D">
        <w:t xml:space="preserve">dix </w:t>
      </w:r>
      <w:r w:rsidR="006B017D" w:rsidRPr="006B017D">
        <w:t>A.3</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w:t>
      </w:r>
      <w:proofErr w:type="gramStart"/>
      <w:r w:rsidR="005925BC">
        <w:t>map.</w:t>
      </w:r>
      <w:proofErr w:type="gramEnd"/>
      <w:r w:rsidR="005925BC">
        <w:t xml:space="preserve">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w:t>
      </w:r>
      <w:proofErr w:type="spellStart"/>
      <w:r w:rsidR="0050300B">
        <w:t>sizez</w:t>
      </w:r>
      <w:proofErr w:type="spellEnd"/>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4" w:name="_Toc353978985"/>
      <w:r w:rsidRPr="00D6742F">
        <w:rPr>
          <w:rFonts w:asciiTheme="minorHAnsi" w:hAnsiTheme="minorHAnsi"/>
        </w:rPr>
        <w:lastRenderedPageBreak/>
        <w:t>Testing</w:t>
      </w:r>
      <w:bookmarkEnd w:id="33"/>
      <w:bookmarkEnd w:id="34"/>
    </w:p>
    <w:p w:rsidR="00D0589B" w:rsidRPr="00D43F6B" w:rsidRDefault="00694611" w:rsidP="00D43F6B">
      <w:pPr>
        <w:pStyle w:val="Heading2"/>
        <w:rPr>
          <w:rFonts w:asciiTheme="minorHAnsi" w:hAnsiTheme="minorHAnsi"/>
          <w:lang w:val="en-US"/>
        </w:rPr>
      </w:pPr>
      <w:bookmarkStart w:id="35" w:name="_Toc353978986"/>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6" w:name="_Toc353978987"/>
      <w:r w:rsidRPr="008A507C">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7" w:name="_Toc353978988"/>
      <w:r w:rsidRPr="008A507C">
        <w:rPr>
          <w:rFonts w:asciiTheme="minorHAnsi" w:hAnsiTheme="minorHAnsi"/>
          <w:lang w:val="en-US"/>
        </w:rPr>
        <w:t xml:space="preserve">Android </w:t>
      </w:r>
      <w:r w:rsidR="00694611" w:rsidRPr="008A507C">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w:t>
      </w:r>
      <w:proofErr w:type="gramStart"/>
      <w:r w:rsidR="0081397F">
        <w:rPr>
          <w:lang w:val="en-US"/>
        </w:rPr>
        <w:t>no</w:t>
      </w:r>
      <w:proofErr w:type="gramEnd"/>
      <w:r w:rsidR="0081397F">
        <w:rPr>
          <w:lang w:val="en-US"/>
        </w:rPr>
        <w:t xml:space="preserve">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sidRPr="006B017D">
        <w:rPr>
          <w:lang w:val="en-US"/>
        </w:rPr>
        <w:t>A</w:t>
      </w:r>
      <w:r w:rsidR="006B017D" w:rsidRPr="006B017D">
        <w:rPr>
          <w:lang w:val="en-US"/>
        </w:rPr>
        <w:t>ppendix E.1</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8" w:name="_Toc353978989"/>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8"/>
      <w:r w:rsidR="00694611" w:rsidRPr="008A507C">
        <w:rPr>
          <w:rFonts w:asciiTheme="minorHAnsi" w:hAnsiTheme="minorHAnsi"/>
          <w:lang w:val="en-US"/>
        </w:rPr>
        <w:t xml:space="preserve"> </w:t>
      </w:r>
    </w:p>
    <w:p w:rsidR="00D53CB8" w:rsidRDefault="00D53CB8" w:rsidP="00D53CB8">
      <w:pPr>
        <w:rPr>
          <w:lang w:val="en-US"/>
        </w:rPr>
      </w:pPr>
    </w:p>
    <w:p w:rsidR="004D60CE" w:rsidRPr="006B017D"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sidRPr="006B017D">
        <w:rPr>
          <w:lang w:val="en-US"/>
        </w:rPr>
        <w:t>A</w:t>
      </w:r>
      <w:r w:rsidR="00485CEA" w:rsidRPr="006B017D">
        <w:rPr>
          <w:lang w:val="en-US"/>
        </w:rPr>
        <w:t xml:space="preserve">ppendix </w:t>
      </w:r>
      <w:r w:rsidR="006B017D" w:rsidRPr="006B017D">
        <w:rPr>
          <w:lang w:val="en-US"/>
        </w:rPr>
        <w:t>E.2</w:t>
      </w:r>
      <w:r w:rsidR="00485CEA" w:rsidRPr="006B017D">
        <w:rPr>
          <w:lang w:val="en-US"/>
        </w:rPr>
        <w:t>.</w:t>
      </w:r>
      <w:r w:rsidR="007D2133" w:rsidRPr="006B017D">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39" w:name="_Toc353978990"/>
      <w:r w:rsidRPr="008A507C">
        <w:rPr>
          <w:rFonts w:asciiTheme="minorHAnsi" w:hAnsiTheme="minorHAnsi"/>
          <w:lang w:val="en-US"/>
        </w:rPr>
        <w:t>Automatic User Interface Testing</w:t>
      </w:r>
      <w:bookmarkEnd w:id="39"/>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 xml:space="preserve">appeared to be useful tools </w:t>
      </w:r>
      <w:r w:rsidR="00E632EB">
        <w:rPr>
          <w:lang w:val="en-US"/>
        </w:rPr>
        <w:lastRenderedPageBreak/>
        <w:t>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6B017D">
        <w:rPr>
          <w:lang w:val="en-US"/>
        </w:rPr>
        <w:t xml:space="preserve">Appendix </w:t>
      </w:r>
      <w:r w:rsidR="006B017D" w:rsidRPr="006B017D">
        <w:rPr>
          <w:lang w:val="en-US"/>
        </w:rPr>
        <w:t>E.3</w:t>
      </w:r>
      <w:r w:rsidR="00CF3269">
        <w:rPr>
          <w:lang w:val="en-US"/>
        </w:rPr>
        <w:t>.</w:t>
      </w:r>
      <w:r w:rsidR="006B017D">
        <w:rPr>
          <w:lang w:val="en-US"/>
        </w:rPr>
        <w:t>1.</w:t>
      </w:r>
    </w:p>
    <w:p w:rsidR="00885660" w:rsidRDefault="00885660">
      <w:pPr>
        <w:rPr>
          <w:lang w:val="en-US"/>
        </w:rPr>
      </w:pPr>
    </w:p>
    <w:p w:rsidR="00116ECB" w:rsidRPr="006B017D"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6B017D">
        <w:rPr>
          <w:lang w:val="en-US"/>
        </w:rPr>
        <w:t xml:space="preserve">Appendix </w:t>
      </w:r>
      <w:r w:rsidR="006B017D" w:rsidRPr="006B017D">
        <w:rPr>
          <w:lang w:val="en-US"/>
        </w:rPr>
        <w:t>E.3.2</w:t>
      </w:r>
      <w:r w:rsidR="00B535BA" w:rsidRPr="006B017D">
        <w:rPr>
          <w:lang w:val="en-US"/>
        </w:rPr>
        <w:t>.</w:t>
      </w:r>
    </w:p>
    <w:p w:rsidR="00694611" w:rsidRPr="008A507C" w:rsidRDefault="00694611" w:rsidP="008A507C">
      <w:pPr>
        <w:pStyle w:val="Heading2"/>
        <w:rPr>
          <w:rFonts w:asciiTheme="minorHAnsi" w:hAnsiTheme="minorHAnsi"/>
          <w:lang w:val="en-US"/>
        </w:rPr>
      </w:pPr>
      <w:bookmarkStart w:id="40" w:name="_Toc353978991"/>
      <w:r w:rsidRPr="008A507C">
        <w:rPr>
          <w:rFonts w:asciiTheme="minorHAnsi" w:hAnsiTheme="minorHAnsi"/>
          <w:lang w:val="en-US"/>
        </w:rPr>
        <w:t>User Testing</w:t>
      </w:r>
      <w:bookmarkEnd w:id="40"/>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w:t>
      </w:r>
      <w:r w:rsidR="00FA2DCE">
        <w:rPr>
          <w:lang w:val="en-US"/>
        </w:rPr>
        <w:lastRenderedPageBreak/>
        <w:t xml:space="preserve">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6B017D">
        <w:rPr>
          <w:lang w:val="en-US"/>
        </w:rPr>
        <w:t xml:space="preserve">Appendix </w:t>
      </w:r>
      <w:r w:rsidR="006B017D" w:rsidRPr="006B017D">
        <w:rPr>
          <w:lang w:val="en-US"/>
        </w:rPr>
        <w:t>E.4</w:t>
      </w:r>
      <w:r w:rsidR="009A0514" w:rsidRPr="006B017D">
        <w:rPr>
          <w:lang w:val="en-US"/>
        </w:rPr>
        <w:t>.</w:t>
      </w:r>
      <w:r w:rsidR="009A0514">
        <w:rPr>
          <w:lang w:val="en-US"/>
        </w:rPr>
        <w:t xml:space="preserve"> </w:t>
      </w:r>
      <w:r w:rsidR="001B459E">
        <w:rPr>
          <w:lang w:val="en-US"/>
        </w:rPr>
        <w:br w:type="page"/>
      </w:r>
      <w:bookmarkStart w:id="41" w:name="_Toc192777716"/>
    </w:p>
    <w:p w:rsidR="0027226C" w:rsidRPr="004244A3" w:rsidRDefault="00711DBE" w:rsidP="00AE4F85">
      <w:pPr>
        <w:pStyle w:val="Heading1"/>
        <w:rPr>
          <w:rFonts w:asciiTheme="minorHAnsi" w:hAnsiTheme="minorHAnsi"/>
        </w:rPr>
      </w:pPr>
      <w:bookmarkStart w:id="42" w:name="_Toc353978992"/>
      <w:r w:rsidRPr="00D6742F">
        <w:rPr>
          <w:rFonts w:asciiTheme="minorHAnsi" w:hAnsiTheme="minorHAnsi"/>
        </w:rPr>
        <w:lastRenderedPageBreak/>
        <w:t>Evaluation</w:t>
      </w:r>
      <w:bookmarkEnd w:id="41"/>
      <w:bookmarkEnd w:id="42"/>
    </w:p>
    <w:p w:rsidR="00AE4F85" w:rsidRPr="004244A3" w:rsidRDefault="004244A3" w:rsidP="004244A3">
      <w:pPr>
        <w:pStyle w:val="Heading2"/>
        <w:rPr>
          <w:rFonts w:asciiTheme="minorHAnsi" w:hAnsiTheme="minorHAnsi"/>
          <w:lang w:val="en-US"/>
        </w:rPr>
      </w:pPr>
      <w:r w:rsidRPr="004244A3">
        <w:rPr>
          <w:rFonts w:asciiTheme="minorHAnsi" w:hAnsiTheme="minorHAnsi"/>
          <w:lang w:val="en-US"/>
        </w:rPr>
        <w:t>Requirements Identified</w:t>
      </w:r>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w:t>
      </w:r>
      <w:proofErr w:type="gramStart"/>
      <w:r w:rsidR="00C63DA8">
        <w:rPr>
          <w:rFonts w:eastAsia="Times New Roman" w:cs="Times New Roman"/>
        </w:rPr>
        <w:t>this,</w:t>
      </w:r>
      <w:proofErr w:type="gramEnd"/>
      <w:r w:rsidR="00C63DA8">
        <w:rPr>
          <w:rFonts w:eastAsia="Times New Roman" w:cs="Times New Roman"/>
        </w:rPr>
        <w:t xml:space="preserve">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r w:rsidRPr="004244A3">
        <w:rPr>
          <w:rFonts w:asciiTheme="minorHAnsi" w:hAnsiTheme="minorHAnsi"/>
          <w:lang w:val="en-US"/>
        </w:rPr>
        <w:t>Design Decisions</w:t>
      </w:r>
    </w:p>
    <w:p w:rsidR="007B1574" w:rsidRPr="004244A3" w:rsidRDefault="007B1574" w:rsidP="004244A3">
      <w:pPr>
        <w:pStyle w:val="Heading3"/>
        <w:rPr>
          <w:rFonts w:asciiTheme="minorHAnsi" w:hAnsiTheme="minorHAnsi"/>
          <w:lang w:val="en-US"/>
        </w:rPr>
      </w:pPr>
      <w:r w:rsidRPr="004244A3">
        <w:rPr>
          <w:rFonts w:asciiTheme="minorHAnsi" w:hAnsiTheme="minorHAnsi"/>
          <w:lang w:val="en-US"/>
        </w:rPr>
        <w:t>System Design</w:t>
      </w:r>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r>
        <w:rPr>
          <w:rFonts w:asciiTheme="minorHAnsi" w:hAnsiTheme="minorHAnsi"/>
          <w:lang w:val="en-US"/>
        </w:rPr>
        <w:t>User Interface D</w:t>
      </w:r>
      <w:r w:rsidR="007B1574" w:rsidRPr="004244A3">
        <w:rPr>
          <w:rFonts w:asciiTheme="minorHAnsi" w:hAnsiTheme="minorHAnsi"/>
          <w:lang w:val="en-US"/>
        </w:rPr>
        <w:t>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the user </w:t>
      </w:r>
      <w:r w:rsidR="00F85E77">
        <w:rPr>
          <w:lang w:val="en-US"/>
        </w:rPr>
        <w:lastRenderedPageBreak/>
        <w:t>testing (</w:t>
      </w:r>
      <w:r w:rsidR="00F85E77" w:rsidRPr="006B017D">
        <w:rPr>
          <w:lang w:val="en-US"/>
        </w:rPr>
        <w:t xml:space="preserve">Appendix </w:t>
      </w:r>
      <w:r w:rsidR="006B017D" w:rsidRPr="006B017D">
        <w:rPr>
          <w:lang w:val="en-US"/>
        </w:rPr>
        <w:t>A.2 and A.3</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sidRPr="006B017D">
        <w:rPr>
          <w:lang w:val="en-US"/>
        </w:rPr>
        <w:t xml:space="preserve">Appendix </w:t>
      </w:r>
      <w:r w:rsidR="006B017D">
        <w:rPr>
          <w:lang w:val="en-US"/>
        </w:rPr>
        <w:t>C</w:t>
      </w:r>
      <w:r w:rsidR="006B017D" w:rsidRPr="006B017D">
        <w:rPr>
          <w:lang w:val="en-US"/>
        </w:rPr>
        <w:t>, mock up 4 and 5</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r w:rsidRPr="00FA2B5C">
        <w:rPr>
          <w:rFonts w:asciiTheme="minorHAnsi" w:hAnsiTheme="minorHAnsi"/>
          <w:lang w:val="en-US"/>
        </w:rPr>
        <w:t>User Needs and Expectations</w:t>
      </w:r>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6B017D">
        <w:rPr>
          <w:lang w:val="en-US"/>
        </w:rPr>
        <w:t xml:space="preserve">Appendix </w:t>
      </w:r>
      <w:r w:rsidR="006B017D" w:rsidRPr="006B017D">
        <w:rPr>
          <w:lang w:val="en-US"/>
        </w:rPr>
        <w:t>E.4</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w:t>
      </w:r>
      <w:r>
        <w:rPr>
          <w:lang w:val="en-US"/>
        </w:rPr>
        <w:lastRenderedPageBreak/>
        <w:t xml:space="preserve">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r w:rsidRPr="00FA2B5C">
        <w:rPr>
          <w:rFonts w:asciiTheme="minorHAnsi" w:hAnsiTheme="minorHAnsi"/>
          <w:lang w:val="en-US"/>
        </w:rPr>
        <w:t>Changes in Approach</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r w:rsidRPr="00FA2B5C">
        <w:rPr>
          <w:rFonts w:asciiTheme="minorHAnsi" w:hAnsiTheme="minorHAnsi"/>
        </w:rPr>
        <w:t>Extra Features and Improvements</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w:t>
      </w:r>
      <w:r w:rsidR="009D30F1">
        <w:rPr>
          <w:lang w:val="en-US"/>
        </w:rPr>
        <w:lastRenderedPageBreak/>
        <w:t>time the user looks at the item</w:t>
      </w:r>
      <w:r w:rsidR="00AB0935">
        <w:rPr>
          <w:lang w:val="en-US"/>
        </w:rPr>
        <w:t xml:space="preserve"> in the place details screen</w:t>
      </w:r>
      <w:r w:rsidR="009D30F1">
        <w:rPr>
          <w:lang w:val="en-US"/>
        </w:rPr>
        <w:t xml:space="preserve">. I think this would have been 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proofErr w:type="gramStart"/>
      <w:r w:rsidR="00BC2AA6">
        <w:rPr>
          <w:lang w:val="en-US"/>
        </w:rPr>
        <w:t>information,</w:t>
      </w:r>
      <w:proofErr w:type="gramEnd"/>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987E6F" w:rsidP="009D30F1">
      <w:pPr>
        <w:rPr>
          <w:lang w:val="en-US"/>
        </w:rPr>
      </w:pPr>
      <w:r>
        <w:rPr>
          <w:lang w:val="en-US"/>
        </w:rPr>
        <w:t xml:space="preserve">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t>
      </w:r>
      <w:r w:rsidR="00BD39BD">
        <w:rPr>
          <w:lang w:val="en-US"/>
        </w:rPr>
        <w:t xml:space="preserve">also </w:t>
      </w:r>
      <w:r w:rsidR="00FB7B4F">
        <w:rPr>
          <w:lang w:val="en-US"/>
        </w:rPr>
        <w:t xml:space="preserve">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get the Tourinf app on the Google Play Store for Android use</w:t>
      </w:r>
      <w:r w:rsidR="00BD39BD">
        <w:rPr>
          <w:lang w:val="en-US"/>
        </w:rPr>
        <w:t xml:space="preserve">rs to download and make use of, even it did have to be made available for free. </w:t>
      </w:r>
    </w:p>
    <w:p w:rsidR="00F073BB" w:rsidRDefault="00F073BB" w:rsidP="009D30F1">
      <w:pPr>
        <w:rPr>
          <w:lang w:val="en-US"/>
        </w:rPr>
      </w:pPr>
    </w:p>
    <w:p w:rsidR="00D3078F" w:rsidRDefault="00212889" w:rsidP="009D30F1">
      <w:pPr>
        <w:rPr>
          <w:lang w:val="en-US"/>
        </w:rPr>
      </w:pPr>
      <w:r>
        <w:rPr>
          <w:lang w:val="en-US"/>
        </w:rPr>
        <w:lastRenderedPageBreak/>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very good way to monetise the application developed and </w:t>
      </w:r>
      <w:r w:rsidR="00D61AF9">
        <w:rPr>
          <w:lang w:val="en-US"/>
        </w:rPr>
        <w:t xml:space="preserve">I </w:t>
      </w:r>
      <w:r w:rsidR="001D6291">
        <w:rPr>
          <w:lang w:val="en-US"/>
        </w:rPr>
        <w:t>would have liked to have integrated it into the application had the development phase been longer.</w:t>
      </w:r>
    </w:p>
    <w:p w:rsidR="003503A2" w:rsidRPr="009B7D86" w:rsidRDefault="00D1776E" w:rsidP="003503A2">
      <w:pPr>
        <w:pStyle w:val="Heading2"/>
        <w:rPr>
          <w:rFonts w:asciiTheme="minorHAnsi" w:hAnsiTheme="minorHAnsi"/>
          <w:lang w:val="en-US"/>
        </w:rPr>
      </w:pPr>
      <w:r w:rsidRPr="009B7D86">
        <w:rPr>
          <w:rFonts w:asciiTheme="minorHAnsi" w:hAnsiTheme="minorHAnsi"/>
          <w:lang w:val="en-US"/>
        </w:rPr>
        <w:t>Final Thoughts</w:t>
      </w:r>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application. I </w:t>
      </w:r>
      <w:r>
        <w:rPr>
          <w:lang w:val="en-US"/>
        </w:rPr>
        <w:t>plan to continue developing the application that has been created in my own time to include the extra features I would have liked to have added and continuing to improve the skills that I have gained throughout the project.</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43" w:name="_Toc192777717"/>
      <w:r>
        <w:br w:type="page"/>
      </w:r>
    </w:p>
    <w:p w:rsidR="002B67EA" w:rsidRPr="008842E5" w:rsidRDefault="00711DBE" w:rsidP="008842E5">
      <w:pPr>
        <w:pStyle w:val="Heading1"/>
        <w:numPr>
          <w:ilvl w:val="0"/>
          <w:numId w:val="0"/>
        </w:numPr>
        <w:rPr>
          <w:rFonts w:asciiTheme="minorHAnsi" w:hAnsiTheme="minorHAnsi"/>
        </w:rPr>
      </w:pPr>
      <w:bookmarkStart w:id="44" w:name="_Toc353978993"/>
      <w:r w:rsidRPr="00D6742F">
        <w:rPr>
          <w:rFonts w:asciiTheme="minorHAnsi" w:hAnsiTheme="minorHAnsi"/>
        </w:rPr>
        <w:lastRenderedPageBreak/>
        <w:t>Appendices</w:t>
      </w:r>
      <w:bookmarkEnd w:id="43"/>
      <w:bookmarkEnd w:id="44"/>
    </w:p>
    <w:p w:rsidR="00C12765" w:rsidRDefault="00C12765" w:rsidP="00C12765">
      <w:pPr>
        <w:pStyle w:val="AppendixSection"/>
        <w:numPr>
          <w:ilvl w:val="0"/>
          <w:numId w:val="0"/>
        </w:numPr>
        <w:ind w:left="426"/>
        <w:rPr>
          <w:rFonts w:asciiTheme="minorHAnsi" w:hAnsiTheme="minorHAnsi"/>
        </w:rPr>
      </w:pPr>
      <w:bookmarkStart w:id="45" w:name="_Toc341026092"/>
    </w:p>
    <w:p w:rsidR="00C12765" w:rsidRDefault="008842E5" w:rsidP="00C12765">
      <w:pPr>
        <w:pStyle w:val="AppendixSection"/>
        <w:rPr>
          <w:rFonts w:asciiTheme="minorHAnsi" w:hAnsiTheme="minorHAnsi"/>
        </w:rPr>
      </w:pPr>
      <w:r w:rsidRPr="008842E5">
        <w:rPr>
          <w:rFonts w:asciiTheme="minorHAnsi" w:hAnsiTheme="minorHAnsi"/>
        </w:rPr>
        <w:t>Original Project Planning</w:t>
      </w:r>
    </w:p>
    <w:p w:rsidR="00C12765" w:rsidRDefault="00C12765" w:rsidP="00C12765">
      <w:pPr>
        <w:pStyle w:val="Heading1"/>
        <w:numPr>
          <w:ilvl w:val="0"/>
          <w:numId w:val="0"/>
        </w:numPr>
        <w:rPr>
          <w:rFonts w:asciiTheme="minorHAnsi" w:hAnsiTheme="minorHAnsi"/>
          <w:sz w:val="26"/>
          <w:szCs w:val="26"/>
        </w:rPr>
      </w:pPr>
    </w:p>
    <w:p w:rsidR="008842E5" w:rsidRPr="008842E5" w:rsidRDefault="008842E5" w:rsidP="00C12765">
      <w:pPr>
        <w:pStyle w:val="Heading1"/>
        <w:numPr>
          <w:ilvl w:val="0"/>
          <w:numId w:val="0"/>
        </w:numPr>
        <w:spacing w:before="0"/>
        <w:rPr>
          <w:rFonts w:asciiTheme="minorHAnsi" w:hAnsiTheme="minorHAnsi"/>
          <w:sz w:val="26"/>
          <w:szCs w:val="26"/>
        </w:rPr>
      </w:pPr>
      <w:r w:rsidRPr="008842E5">
        <w:rPr>
          <w:rFonts w:asciiTheme="minorHAnsi" w:hAnsiTheme="minorHAnsi"/>
          <w:sz w:val="26"/>
          <w:szCs w:val="26"/>
        </w:rPr>
        <w:t xml:space="preserve">Original project planning details table </w:t>
      </w:r>
      <w:bookmarkEnd w:id="45"/>
    </w:p>
    <w:p w:rsidR="008842E5" w:rsidRDefault="008842E5" w:rsidP="008842E5"/>
    <w:p w:rsidR="008842E5" w:rsidRDefault="008842E5" w:rsidP="008842E5">
      <w:pPr>
        <w:rPr>
          <w:rFonts w:asciiTheme="majorHAnsi" w:hAnsiTheme="majorHAnsi"/>
        </w:rPr>
      </w:pPr>
      <w:r w:rsidRPr="00BD6E65">
        <w:rPr>
          <w:rFonts w:asciiTheme="majorHAnsi" w:hAnsiTheme="majorHAnsi"/>
        </w:rPr>
        <w:t>This table was produced at the start of the project to try and complete a week by week plan of what needed to be done for the project. Unfortunately this plan could not be followed in the actual implementation where the development process was changed as detailed in Section 2.2. This table was also used to create a Gantt chart of the project plan in the next Appendices section.</w:t>
      </w:r>
    </w:p>
    <w:p w:rsidR="00C12765" w:rsidRPr="00BD6E65" w:rsidRDefault="00C12765" w:rsidP="008842E5">
      <w:pPr>
        <w:rPr>
          <w:rFonts w:asciiTheme="majorHAnsi" w:hAnsiTheme="majorHAnsi"/>
        </w:rPr>
      </w:pPr>
    </w:p>
    <w:p w:rsidR="008842E5" w:rsidRDefault="008842E5" w:rsidP="008842E5">
      <w:pPr>
        <w:rPr>
          <w:rFonts w:asciiTheme="majorHAnsi" w:hAnsiTheme="majorHAnsi"/>
        </w:rPr>
      </w:pPr>
    </w:p>
    <w:p w:rsidR="00C12765" w:rsidRPr="00BD6E65" w:rsidRDefault="00C12765" w:rsidP="008842E5">
      <w:pPr>
        <w:rPr>
          <w:rFonts w:asciiTheme="majorHAnsi" w:hAnsiTheme="majorHAnsi"/>
        </w:rPr>
      </w:pPr>
    </w:p>
    <w:tbl>
      <w:tblPr>
        <w:tblStyle w:val="TableGrid"/>
        <w:tblW w:w="0" w:type="auto"/>
        <w:tblLook w:val="04A0"/>
      </w:tblPr>
      <w:tblGrid>
        <w:gridCol w:w="1602"/>
        <w:gridCol w:w="2741"/>
        <w:gridCol w:w="1237"/>
        <w:gridCol w:w="1468"/>
        <w:gridCol w:w="1468"/>
      </w:tblGrid>
      <w:tr w:rsidR="008842E5" w:rsidRPr="00972DCA" w:rsidTr="000B341D">
        <w:trPr>
          <w:trHeight w:val="1170"/>
        </w:trPr>
        <w:tc>
          <w:tcPr>
            <w:tcW w:w="1559" w:type="dxa"/>
            <w:noWrap/>
            <w:hideMark/>
          </w:tcPr>
          <w:p w:rsidR="008842E5" w:rsidRPr="00972DCA" w:rsidRDefault="008842E5" w:rsidP="000B341D">
            <w:pPr>
              <w:rPr>
                <w:b/>
                <w:bCs/>
                <w:u w:val="single"/>
              </w:rPr>
            </w:pPr>
            <w:r w:rsidRPr="00972DCA">
              <w:rPr>
                <w:b/>
                <w:bCs/>
                <w:u w:val="single"/>
              </w:rPr>
              <w:t>Tasks</w:t>
            </w:r>
          </w:p>
        </w:tc>
        <w:tc>
          <w:tcPr>
            <w:tcW w:w="2759" w:type="dxa"/>
            <w:noWrap/>
            <w:hideMark/>
          </w:tcPr>
          <w:p w:rsidR="008842E5" w:rsidRPr="00972DCA" w:rsidRDefault="008842E5" w:rsidP="000B341D">
            <w:pPr>
              <w:rPr>
                <w:b/>
                <w:bCs/>
                <w:u w:val="single"/>
              </w:rPr>
            </w:pPr>
            <w:r w:rsidRPr="00972DCA">
              <w:rPr>
                <w:b/>
                <w:bCs/>
                <w:u w:val="single"/>
              </w:rPr>
              <w:t>Task Detail</w:t>
            </w:r>
          </w:p>
        </w:tc>
        <w:tc>
          <w:tcPr>
            <w:tcW w:w="1244" w:type="dxa"/>
            <w:noWrap/>
            <w:hideMark/>
          </w:tcPr>
          <w:p w:rsidR="008842E5" w:rsidRPr="00972DCA" w:rsidRDefault="008842E5" w:rsidP="000B341D">
            <w:pPr>
              <w:rPr>
                <w:b/>
                <w:bCs/>
                <w:u w:val="single"/>
              </w:rPr>
            </w:pPr>
            <w:r w:rsidRPr="00972DCA">
              <w:rPr>
                <w:b/>
                <w:bCs/>
                <w:u w:val="single"/>
              </w:rPr>
              <w:t>Start Date</w:t>
            </w:r>
          </w:p>
        </w:tc>
        <w:tc>
          <w:tcPr>
            <w:tcW w:w="1477" w:type="dxa"/>
            <w:noWrap/>
            <w:hideMark/>
          </w:tcPr>
          <w:p w:rsidR="008842E5" w:rsidRPr="00972DCA" w:rsidRDefault="008842E5" w:rsidP="000B341D">
            <w:pPr>
              <w:rPr>
                <w:b/>
                <w:bCs/>
                <w:u w:val="single"/>
              </w:rPr>
            </w:pPr>
            <w:r w:rsidRPr="00972DCA">
              <w:rPr>
                <w:b/>
                <w:bCs/>
                <w:u w:val="single"/>
              </w:rPr>
              <w:t>Duration (Days)</w:t>
            </w:r>
          </w:p>
        </w:tc>
        <w:tc>
          <w:tcPr>
            <w:tcW w:w="1477" w:type="dxa"/>
            <w:noWrap/>
            <w:hideMark/>
          </w:tcPr>
          <w:p w:rsidR="008842E5" w:rsidRPr="00972DCA" w:rsidRDefault="008842E5" w:rsidP="000B341D">
            <w:pPr>
              <w:rPr>
                <w:b/>
                <w:bCs/>
                <w:u w:val="single"/>
              </w:rPr>
            </w:pPr>
            <w:r w:rsidRPr="00972DCA">
              <w:rPr>
                <w:b/>
                <w:bCs/>
                <w:u w:val="single"/>
              </w:rPr>
              <w:t>End Date</w:t>
            </w:r>
          </w:p>
        </w:tc>
      </w:tr>
      <w:tr w:rsidR="008842E5" w:rsidRPr="00972DCA" w:rsidTr="000B341D">
        <w:trPr>
          <w:trHeight w:val="315"/>
        </w:trPr>
        <w:tc>
          <w:tcPr>
            <w:tcW w:w="1559" w:type="dxa"/>
            <w:noWrap/>
            <w:hideMark/>
          </w:tcPr>
          <w:p w:rsidR="008842E5" w:rsidRPr="00972DCA" w:rsidRDefault="008842E5" w:rsidP="000B341D"/>
        </w:tc>
        <w:tc>
          <w:tcPr>
            <w:tcW w:w="2759" w:type="dxa"/>
            <w:noWrap/>
            <w:hideMark/>
          </w:tcPr>
          <w:p w:rsidR="008842E5" w:rsidRPr="00972DCA" w:rsidRDefault="008842E5" w:rsidP="000B341D"/>
        </w:tc>
        <w:tc>
          <w:tcPr>
            <w:tcW w:w="1244" w:type="dxa"/>
            <w:noWrap/>
            <w:hideMark/>
          </w:tcPr>
          <w:p w:rsidR="008842E5" w:rsidRPr="00972DCA" w:rsidRDefault="008842E5" w:rsidP="000B341D"/>
        </w:tc>
        <w:tc>
          <w:tcPr>
            <w:tcW w:w="1477" w:type="dxa"/>
            <w:noWrap/>
            <w:hideMark/>
          </w:tcPr>
          <w:p w:rsidR="008842E5" w:rsidRPr="00972DCA" w:rsidRDefault="008842E5" w:rsidP="000B341D"/>
        </w:tc>
        <w:tc>
          <w:tcPr>
            <w:tcW w:w="1477" w:type="dxa"/>
            <w:noWrap/>
            <w:hideMark/>
          </w:tcPr>
          <w:p w:rsidR="008842E5" w:rsidRPr="00972DCA" w:rsidRDefault="008842E5" w:rsidP="000B341D"/>
        </w:tc>
      </w:tr>
      <w:tr w:rsidR="008842E5" w:rsidRPr="00972DCA" w:rsidTr="000B341D">
        <w:trPr>
          <w:trHeight w:val="1170"/>
        </w:trPr>
        <w:tc>
          <w:tcPr>
            <w:tcW w:w="1559" w:type="dxa"/>
            <w:noWrap/>
            <w:hideMark/>
          </w:tcPr>
          <w:p w:rsidR="008842E5" w:rsidRPr="00972DCA" w:rsidRDefault="008842E5" w:rsidP="000B341D">
            <w:pPr>
              <w:rPr>
                <w:b/>
                <w:bCs/>
              </w:rPr>
            </w:pPr>
            <w:r w:rsidRPr="00972DCA">
              <w:rPr>
                <w:b/>
                <w:bCs/>
              </w:rPr>
              <w:t xml:space="preserve">Project Analysis </w:t>
            </w:r>
          </w:p>
        </w:tc>
        <w:tc>
          <w:tcPr>
            <w:tcW w:w="2759" w:type="dxa"/>
            <w:hideMark/>
          </w:tcPr>
          <w:p w:rsidR="008842E5" w:rsidRPr="00972DCA" w:rsidRDefault="008842E5" w:rsidP="000B341D">
            <w:r w:rsidRPr="00972DCA">
              <w:t xml:space="preserve">Investigating technology and API’s, researching similar </w:t>
            </w:r>
            <w:r>
              <w:t>app</w:t>
            </w:r>
            <w:r w:rsidRPr="00972DCA">
              <w:t>s in detail and what they have used, feasibility studies, requirements analysis.</w:t>
            </w:r>
          </w:p>
        </w:tc>
        <w:tc>
          <w:tcPr>
            <w:tcW w:w="1244" w:type="dxa"/>
            <w:noWrap/>
            <w:hideMark/>
          </w:tcPr>
          <w:p w:rsidR="008842E5" w:rsidRPr="00972DCA" w:rsidRDefault="008842E5" w:rsidP="000B341D">
            <w:r w:rsidRPr="00972DCA">
              <w:t>22-Oct-12</w:t>
            </w:r>
          </w:p>
        </w:tc>
        <w:tc>
          <w:tcPr>
            <w:tcW w:w="1477" w:type="dxa"/>
            <w:noWrap/>
            <w:hideMark/>
          </w:tcPr>
          <w:p w:rsidR="008842E5" w:rsidRPr="00972DCA" w:rsidRDefault="008842E5" w:rsidP="000B341D">
            <w:r w:rsidRPr="00972DCA">
              <w:t>21</w:t>
            </w:r>
          </w:p>
        </w:tc>
        <w:tc>
          <w:tcPr>
            <w:tcW w:w="1477" w:type="dxa"/>
            <w:noWrap/>
            <w:hideMark/>
          </w:tcPr>
          <w:p w:rsidR="008842E5" w:rsidRPr="00972DCA" w:rsidRDefault="008842E5" w:rsidP="000B341D">
            <w:r w:rsidRPr="00972DCA">
              <w:t>19-Nov-12</w:t>
            </w:r>
          </w:p>
        </w:tc>
      </w:tr>
      <w:tr w:rsidR="008842E5" w:rsidRPr="00972DCA" w:rsidTr="000B341D">
        <w:trPr>
          <w:trHeight w:val="1170"/>
        </w:trPr>
        <w:tc>
          <w:tcPr>
            <w:tcW w:w="1559" w:type="dxa"/>
            <w:noWrap/>
            <w:hideMark/>
          </w:tcPr>
          <w:p w:rsidR="008842E5" w:rsidRPr="00972DCA" w:rsidRDefault="008842E5" w:rsidP="000B341D">
            <w:r w:rsidRPr="00972DCA">
              <w:t xml:space="preserve"> Project Plan</w:t>
            </w:r>
          </w:p>
        </w:tc>
        <w:tc>
          <w:tcPr>
            <w:tcW w:w="2759" w:type="dxa"/>
            <w:hideMark/>
          </w:tcPr>
          <w:p w:rsidR="008842E5" w:rsidRPr="00972DCA" w:rsidRDefault="008842E5" w:rsidP="000B341D">
            <w:r w:rsidRPr="00972DCA">
              <w:t xml:space="preserve">Give an outline in terms of dates and deadlines for the project specifying key tasks. Keep up to date, modifying entries when </w:t>
            </w:r>
            <w:r>
              <w:t>app</w:t>
            </w:r>
            <w:r w:rsidRPr="00972DCA">
              <w:t>ropriate.</w:t>
            </w:r>
          </w:p>
        </w:tc>
        <w:tc>
          <w:tcPr>
            <w:tcW w:w="1244" w:type="dxa"/>
            <w:noWrap/>
            <w:hideMark/>
          </w:tcPr>
          <w:p w:rsidR="008842E5" w:rsidRPr="00972DCA" w:rsidRDefault="008842E5" w:rsidP="000B341D">
            <w:r w:rsidRPr="00972DCA">
              <w:t>15-Oct-12</w:t>
            </w:r>
          </w:p>
        </w:tc>
        <w:tc>
          <w:tcPr>
            <w:tcW w:w="1477" w:type="dxa"/>
            <w:noWrap/>
            <w:hideMark/>
          </w:tcPr>
          <w:p w:rsidR="008842E5" w:rsidRPr="00972DCA" w:rsidRDefault="008842E5" w:rsidP="000B341D">
            <w:r w:rsidRPr="00972DCA">
              <w:t>7</w:t>
            </w:r>
          </w:p>
        </w:tc>
        <w:tc>
          <w:tcPr>
            <w:tcW w:w="1477" w:type="dxa"/>
            <w:noWrap/>
            <w:hideMark/>
          </w:tcPr>
          <w:p w:rsidR="008842E5" w:rsidRPr="00972DCA" w:rsidRDefault="008842E5" w:rsidP="000B341D">
            <w:r w:rsidRPr="00972DCA">
              <w:t>22-Oct-12</w:t>
            </w:r>
          </w:p>
        </w:tc>
      </w:tr>
      <w:tr w:rsidR="008842E5" w:rsidRPr="00972DCA" w:rsidTr="000B341D">
        <w:trPr>
          <w:trHeight w:val="1170"/>
        </w:trPr>
        <w:tc>
          <w:tcPr>
            <w:tcW w:w="1559" w:type="dxa"/>
            <w:hideMark/>
          </w:tcPr>
          <w:p w:rsidR="008842E5" w:rsidRPr="00972DCA" w:rsidRDefault="008842E5" w:rsidP="000B341D">
            <w:r w:rsidRPr="00972DCA">
              <w:t xml:space="preserve">Requirements </w:t>
            </w:r>
          </w:p>
        </w:tc>
        <w:tc>
          <w:tcPr>
            <w:tcW w:w="2759" w:type="dxa"/>
            <w:hideMark/>
          </w:tcPr>
          <w:p w:rsidR="008842E5" w:rsidRPr="00972DCA" w:rsidRDefault="008842E5" w:rsidP="000B341D">
            <w:r w:rsidRPr="00972DCA">
              <w:t xml:space="preserve">Draw up a list of functional requirements, making it clear what the </w:t>
            </w:r>
            <w:r>
              <w:t>app</w:t>
            </w:r>
            <w:r w:rsidRPr="00972DCA">
              <w:t xml:space="preserve"> needs to be able to do for the user.</w:t>
            </w:r>
            <w:r>
              <w:t xml:space="preserve"> </w:t>
            </w:r>
            <w:r w:rsidRPr="00A32075">
              <w:t>Draw up a basic use case diagram.</w:t>
            </w:r>
          </w:p>
        </w:tc>
        <w:tc>
          <w:tcPr>
            <w:tcW w:w="1244" w:type="dxa"/>
            <w:noWrap/>
            <w:hideMark/>
          </w:tcPr>
          <w:p w:rsidR="008842E5" w:rsidRPr="00972DCA" w:rsidRDefault="008842E5" w:rsidP="000B341D">
            <w:r w:rsidRPr="00972DCA">
              <w:t>22-Oct-12</w:t>
            </w:r>
          </w:p>
        </w:tc>
        <w:tc>
          <w:tcPr>
            <w:tcW w:w="1477" w:type="dxa"/>
            <w:noWrap/>
            <w:hideMark/>
          </w:tcPr>
          <w:p w:rsidR="008842E5" w:rsidRPr="00972DCA" w:rsidRDefault="008842E5" w:rsidP="000B341D">
            <w:r w:rsidRPr="00972DCA">
              <w:t>7</w:t>
            </w:r>
          </w:p>
        </w:tc>
        <w:tc>
          <w:tcPr>
            <w:tcW w:w="1477" w:type="dxa"/>
            <w:noWrap/>
            <w:hideMark/>
          </w:tcPr>
          <w:p w:rsidR="008842E5" w:rsidRPr="00972DCA" w:rsidRDefault="008842E5" w:rsidP="000B341D">
            <w:r>
              <w:t>2</w:t>
            </w:r>
            <w:r w:rsidRPr="00972DCA">
              <w:t>9-Oct-12</w:t>
            </w:r>
          </w:p>
        </w:tc>
      </w:tr>
      <w:tr w:rsidR="008842E5" w:rsidRPr="00972DCA" w:rsidTr="000B341D">
        <w:trPr>
          <w:trHeight w:val="1170"/>
        </w:trPr>
        <w:tc>
          <w:tcPr>
            <w:tcW w:w="1559" w:type="dxa"/>
            <w:noWrap/>
            <w:hideMark/>
          </w:tcPr>
          <w:p w:rsidR="008842E5" w:rsidRPr="00972DCA" w:rsidRDefault="008842E5" w:rsidP="000B341D">
            <w:r w:rsidRPr="00972DCA">
              <w:t>General Research</w:t>
            </w:r>
          </w:p>
        </w:tc>
        <w:tc>
          <w:tcPr>
            <w:tcW w:w="2759" w:type="dxa"/>
            <w:hideMark/>
          </w:tcPr>
          <w:p w:rsidR="008842E5" w:rsidRPr="00972DCA" w:rsidRDefault="008842E5" w:rsidP="000B341D">
            <w:r w:rsidRPr="00972DCA">
              <w:t>Internet research, reading of Android book, completing Android workshop worksheets from the University.</w:t>
            </w:r>
          </w:p>
        </w:tc>
        <w:tc>
          <w:tcPr>
            <w:tcW w:w="1244" w:type="dxa"/>
            <w:noWrap/>
            <w:hideMark/>
          </w:tcPr>
          <w:p w:rsidR="008842E5" w:rsidRPr="00972DCA" w:rsidRDefault="008842E5" w:rsidP="000B341D">
            <w:r w:rsidRPr="00972DCA">
              <w:t>15-Oct-12</w:t>
            </w:r>
          </w:p>
        </w:tc>
        <w:tc>
          <w:tcPr>
            <w:tcW w:w="1477" w:type="dxa"/>
            <w:noWrap/>
            <w:hideMark/>
          </w:tcPr>
          <w:p w:rsidR="008842E5" w:rsidRPr="00972DCA" w:rsidRDefault="008842E5" w:rsidP="000B341D">
            <w:r w:rsidRPr="00972DCA">
              <w:t>28</w:t>
            </w:r>
          </w:p>
        </w:tc>
        <w:tc>
          <w:tcPr>
            <w:tcW w:w="1477" w:type="dxa"/>
            <w:noWrap/>
            <w:hideMark/>
          </w:tcPr>
          <w:p w:rsidR="008842E5" w:rsidRPr="00972DCA" w:rsidRDefault="008842E5" w:rsidP="000B341D">
            <w:r w:rsidRPr="00972DCA">
              <w:t>26-Nov-12</w:t>
            </w:r>
          </w:p>
        </w:tc>
      </w:tr>
      <w:tr w:rsidR="008842E5" w:rsidRPr="00972DCA" w:rsidTr="000B341D">
        <w:trPr>
          <w:trHeight w:val="1170"/>
        </w:trPr>
        <w:tc>
          <w:tcPr>
            <w:tcW w:w="1559" w:type="dxa"/>
            <w:hideMark/>
          </w:tcPr>
          <w:p w:rsidR="008842E5" w:rsidRPr="00972DCA" w:rsidRDefault="008842E5" w:rsidP="000B341D">
            <w:r w:rsidRPr="00972DCA">
              <w:t>Competitor Resea</w:t>
            </w:r>
            <w:r>
              <w:t>r</w:t>
            </w:r>
            <w:r w:rsidRPr="00972DCA">
              <w:t xml:space="preserve">ch </w:t>
            </w:r>
          </w:p>
        </w:tc>
        <w:tc>
          <w:tcPr>
            <w:tcW w:w="2759" w:type="dxa"/>
            <w:hideMark/>
          </w:tcPr>
          <w:p w:rsidR="008842E5" w:rsidRPr="00972DCA" w:rsidRDefault="008842E5" w:rsidP="000B341D">
            <w:r w:rsidRPr="00972DCA">
              <w:t xml:space="preserve">Look at </w:t>
            </w:r>
            <w:r>
              <w:t>app</w:t>
            </w:r>
            <w:r w:rsidRPr="00972DCA">
              <w:t xml:space="preserve">s on Google Play store similar to my planned </w:t>
            </w:r>
            <w:r>
              <w:t>app</w:t>
            </w:r>
            <w:r w:rsidRPr="00972DCA">
              <w:t xml:space="preserve">. Analyse features. Write up </w:t>
            </w:r>
            <w:r>
              <w:t>notes.</w:t>
            </w:r>
          </w:p>
        </w:tc>
        <w:tc>
          <w:tcPr>
            <w:tcW w:w="1244" w:type="dxa"/>
            <w:noWrap/>
            <w:hideMark/>
          </w:tcPr>
          <w:p w:rsidR="008842E5" w:rsidRPr="00972DCA" w:rsidRDefault="008842E5" w:rsidP="000B341D">
            <w:r w:rsidRPr="00972DCA">
              <w:t>05-Nov-12</w:t>
            </w:r>
          </w:p>
        </w:tc>
        <w:tc>
          <w:tcPr>
            <w:tcW w:w="1477" w:type="dxa"/>
            <w:noWrap/>
            <w:hideMark/>
          </w:tcPr>
          <w:p w:rsidR="008842E5" w:rsidRPr="00972DCA" w:rsidRDefault="008842E5" w:rsidP="000B341D">
            <w:r w:rsidRPr="00972DCA">
              <w:t>14</w:t>
            </w:r>
          </w:p>
        </w:tc>
        <w:tc>
          <w:tcPr>
            <w:tcW w:w="1477" w:type="dxa"/>
            <w:noWrap/>
            <w:hideMark/>
          </w:tcPr>
          <w:p w:rsidR="008842E5" w:rsidRPr="00972DCA" w:rsidRDefault="008842E5" w:rsidP="000B341D">
            <w:r w:rsidRPr="00972DCA">
              <w:t>19-Nov-12</w:t>
            </w:r>
          </w:p>
        </w:tc>
      </w:tr>
      <w:tr w:rsidR="008842E5" w:rsidRPr="00972DCA" w:rsidTr="000B341D">
        <w:trPr>
          <w:trHeight w:val="1170"/>
        </w:trPr>
        <w:tc>
          <w:tcPr>
            <w:tcW w:w="1559" w:type="dxa"/>
            <w:noWrap/>
            <w:hideMark/>
          </w:tcPr>
          <w:p w:rsidR="008842E5" w:rsidRPr="00972DCA" w:rsidRDefault="008842E5" w:rsidP="000B341D">
            <w:pPr>
              <w:rPr>
                <w:b/>
                <w:bCs/>
              </w:rPr>
            </w:pPr>
            <w:r w:rsidRPr="00972DCA">
              <w:rPr>
                <w:b/>
                <w:bCs/>
              </w:rPr>
              <w:lastRenderedPageBreak/>
              <w:t>Design Specification</w:t>
            </w:r>
          </w:p>
        </w:tc>
        <w:tc>
          <w:tcPr>
            <w:tcW w:w="2759" w:type="dxa"/>
            <w:hideMark/>
          </w:tcPr>
          <w:p w:rsidR="008842E5" w:rsidRPr="00972DCA" w:rsidRDefault="008842E5" w:rsidP="000B341D">
            <w:r w:rsidRPr="00972DCA">
              <w:t>Showing all aspects of design, with a description of components, user interface design and diagrams.</w:t>
            </w:r>
          </w:p>
        </w:tc>
        <w:tc>
          <w:tcPr>
            <w:tcW w:w="1244" w:type="dxa"/>
            <w:noWrap/>
            <w:hideMark/>
          </w:tcPr>
          <w:p w:rsidR="008842E5" w:rsidRPr="00972DCA" w:rsidRDefault="008842E5" w:rsidP="000B341D">
            <w:r w:rsidRPr="00972DCA">
              <w:t>12-Nov-12</w:t>
            </w:r>
          </w:p>
        </w:tc>
        <w:tc>
          <w:tcPr>
            <w:tcW w:w="1477" w:type="dxa"/>
            <w:noWrap/>
            <w:hideMark/>
          </w:tcPr>
          <w:p w:rsidR="008842E5" w:rsidRPr="00972DCA" w:rsidRDefault="008842E5" w:rsidP="000B341D">
            <w:r w:rsidRPr="00972DCA">
              <w:t>14</w:t>
            </w:r>
          </w:p>
        </w:tc>
        <w:tc>
          <w:tcPr>
            <w:tcW w:w="1477" w:type="dxa"/>
            <w:noWrap/>
            <w:hideMark/>
          </w:tcPr>
          <w:p w:rsidR="008842E5" w:rsidRPr="00972DCA" w:rsidRDefault="008842E5" w:rsidP="000B341D">
            <w:r w:rsidRPr="00972DCA">
              <w:t>03-Dec-12</w:t>
            </w:r>
          </w:p>
        </w:tc>
      </w:tr>
      <w:tr w:rsidR="008842E5" w:rsidRPr="00972DCA" w:rsidTr="000B341D">
        <w:trPr>
          <w:trHeight w:val="1170"/>
        </w:trPr>
        <w:tc>
          <w:tcPr>
            <w:tcW w:w="1559" w:type="dxa"/>
            <w:noWrap/>
            <w:hideMark/>
          </w:tcPr>
          <w:p w:rsidR="008842E5" w:rsidRPr="00972DCA" w:rsidRDefault="008842E5" w:rsidP="000B341D">
            <w:r w:rsidRPr="00972DCA">
              <w:t>User Interface Mock-Ups</w:t>
            </w:r>
          </w:p>
        </w:tc>
        <w:tc>
          <w:tcPr>
            <w:tcW w:w="2759" w:type="dxa"/>
            <w:hideMark/>
          </w:tcPr>
          <w:p w:rsidR="008842E5" w:rsidRPr="00972DCA" w:rsidRDefault="008842E5" w:rsidP="000B341D">
            <w:r w:rsidRPr="00972DCA">
              <w:t>Produce some screen mock ups of GUI so I can fully understand what I am building and what I will need to work on to get the required functionality working easily for the user.</w:t>
            </w:r>
          </w:p>
        </w:tc>
        <w:tc>
          <w:tcPr>
            <w:tcW w:w="1244" w:type="dxa"/>
            <w:noWrap/>
            <w:hideMark/>
          </w:tcPr>
          <w:p w:rsidR="008842E5" w:rsidRPr="00972DCA" w:rsidRDefault="008842E5" w:rsidP="000B341D">
            <w:r w:rsidRPr="00972DCA">
              <w:t>22-Oct-12</w:t>
            </w:r>
          </w:p>
        </w:tc>
        <w:tc>
          <w:tcPr>
            <w:tcW w:w="1477" w:type="dxa"/>
            <w:noWrap/>
            <w:hideMark/>
          </w:tcPr>
          <w:p w:rsidR="008842E5" w:rsidRPr="00972DCA" w:rsidRDefault="008842E5" w:rsidP="000B341D">
            <w:r w:rsidRPr="00972DCA">
              <w:t>7</w:t>
            </w:r>
          </w:p>
        </w:tc>
        <w:tc>
          <w:tcPr>
            <w:tcW w:w="1477" w:type="dxa"/>
            <w:noWrap/>
            <w:hideMark/>
          </w:tcPr>
          <w:p w:rsidR="008842E5" w:rsidRPr="00972DCA" w:rsidRDefault="008842E5" w:rsidP="000B341D">
            <w:r w:rsidRPr="00972DCA">
              <w:t>29-Oct-12</w:t>
            </w:r>
          </w:p>
        </w:tc>
      </w:tr>
      <w:tr w:rsidR="008842E5" w:rsidRPr="00972DCA" w:rsidTr="000B341D">
        <w:trPr>
          <w:trHeight w:val="1170"/>
        </w:trPr>
        <w:tc>
          <w:tcPr>
            <w:tcW w:w="1559" w:type="dxa"/>
            <w:noWrap/>
            <w:hideMark/>
          </w:tcPr>
          <w:p w:rsidR="008842E5" w:rsidRPr="00972DCA" w:rsidRDefault="008842E5" w:rsidP="000B341D">
            <w:pPr>
              <w:rPr>
                <w:b/>
                <w:bCs/>
              </w:rPr>
            </w:pPr>
            <w:r w:rsidRPr="00972DCA">
              <w:rPr>
                <w:b/>
                <w:bCs/>
              </w:rPr>
              <w:t>Progress Report</w:t>
            </w:r>
          </w:p>
        </w:tc>
        <w:tc>
          <w:tcPr>
            <w:tcW w:w="2759" w:type="dxa"/>
            <w:hideMark/>
          </w:tcPr>
          <w:p w:rsidR="008842E5" w:rsidRPr="00972DCA" w:rsidRDefault="008842E5" w:rsidP="000B341D">
            <w:r w:rsidRPr="00972DCA">
              <w:t>Project Summary, Current Progress, Planning, Annotated Bibliography.</w:t>
            </w:r>
          </w:p>
        </w:tc>
        <w:tc>
          <w:tcPr>
            <w:tcW w:w="1244" w:type="dxa"/>
            <w:noWrap/>
            <w:hideMark/>
          </w:tcPr>
          <w:p w:rsidR="008842E5" w:rsidRPr="00972DCA" w:rsidRDefault="008842E5" w:rsidP="000B341D">
            <w:r w:rsidRPr="00972DCA">
              <w:t>12-Nov-12</w:t>
            </w:r>
          </w:p>
        </w:tc>
        <w:tc>
          <w:tcPr>
            <w:tcW w:w="1477" w:type="dxa"/>
            <w:noWrap/>
            <w:hideMark/>
          </w:tcPr>
          <w:p w:rsidR="008842E5" w:rsidRPr="00972DCA" w:rsidRDefault="008842E5" w:rsidP="000B341D">
            <w:r w:rsidRPr="00972DCA">
              <w:t>7</w:t>
            </w:r>
          </w:p>
        </w:tc>
        <w:tc>
          <w:tcPr>
            <w:tcW w:w="1477" w:type="dxa"/>
            <w:noWrap/>
            <w:hideMark/>
          </w:tcPr>
          <w:p w:rsidR="008842E5" w:rsidRPr="00972DCA" w:rsidRDefault="008842E5" w:rsidP="000B341D">
            <w:r w:rsidRPr="00972DCA">
              <w:t>19-Nov-12</w:t>
            </w:r>
          </w:p>
        </w:tc>
      </w:tr>
      <w:tr w:rsidR="008842E5" w:rsidRPr="00972DCA" w:rsidTr="000B341D">
        <w:trPr>
          <w:trHeight w:val="1170"/>
        </w:trPr>
        <w:tc>
          <w:tcPr>
            <w:tcW w:w="1559" w:type="dxa"/>
            <w:noWrap/>
            <w:hideMark/>
          </w:tcPr>
          <w:p w:rsidR="008842E5" w:rsidRPr="00972DCA" w:rsidRDefault="008842E5" w:rsidP="000B341D">
            <w:pPr>
              <w:rPr>
                <w:b/>
                <w:bCs/>
              </w:rPr>
            </w:pPr>
            <w:r w:rsidRPr="00972DCA">
              <w:rPr>
                <w:b/>
                <w:bCs/>
              </w:rPr>
              <w:t>Test Specification</w:t>
            </w:r>
          </w:p>
        </w:tc>
        <w:tc>
          <w:tcPr>
            <w:tcW w:w="2759" w:type="dxa"/>
            <w:noWrap/>
            <w:hideMark/>
          </w:tcPr>
          <w:p w:rsidR="008842E5" w:rsidRPr="00972DCA" w:rsidRDefault="008842E5" w:rsidP="000B341D">
            <w:r w:rsidRPr="00972DCA">
              <w:t>Testing Methods e.g. Unit tests, are documented.</w:t>
            </w:r>
          </w:p>
        </w:tc>
        <w:tc>
          <w:tcPr>
            <w:tcW w:w="1244" w:type="dxa"/>
            <w:noWrap/>
            <w:hideMark/>
          </w:tcPr>
          <w:p w:rsidR="008842E5" w:rsidRPr="00972DCA" w:rsidRDefault="008842E5" w:rsidP="000B341D">
            <w:r w:rsidRPr="00972DCA">
              <w:t>19-Nov-12</w:t>
            </w:r>
          </w:p>
        </w:tc>
        <w:tc>
          <w:tcPr>
            <w:tcW w:w="1477" w:type="dxa"/>
            <w:noWrap/>
            <w:hideMark/>
          </w:tcPr>
          <w:p w:rsidR="008842E5" w:rsidRPr="00972DCA" w:rsidRDefault="008842E5" w:rsidP="000B341D">
            <w:r w:rsidRPr="00972DCA">
              <w:t>14</w:t>
            </w:r>
          </w:p>
        </w:tc>
        <w:tc>
          <w:tcPr>
            <w:tcW w:w="1477" w:type="dxa"/>
            <w:noWrap/>
            <w:hideMark/>
          </w:tcPr>
          <w:p w:rsidR="008842E5" w:rsidRPr="00972DCA" w:rsidRDefault="008842E5" w:rsidP="000B341D">
            <w:r w:rsidRPr="00972DCA">
              <w:t>10-Dec-12</w:t>
            </w:r>
          </w:p>
        </w:tc>
      </w:tr>
      <w:tr w:rsidR="008842E5" w:rsidRPr="00972DCA" w:rsidTr="000B341D">
        <w:trPr>
          <w:trHeight w:val="1170"/>
        </w:trPr>
        <w:tc>
          <w:tcPr>
            <w:tcW w:w="1559" w:type="dxa"/>
            <w:noWrap/>
            <w:hideMark/>
          </w:tcPr>
          <w:p w:rsidR="008842E5" w:rsidRPr="00972DCA" w:rsidRDefault="008842E5" w:rsidP="000B341D">
            <w:pPr>
              <w:rPr>
                <w:b/>
                <w:bCs/>
              </w:rPr>
            </w:pPr>
            <w:r w:rsidRPr="00972DCA">
              <w:rPr>
                <w:b/>
                <w:bCs/>
              </w:rPr>
              <w:t>Software Development</w:t>
            </w:r>
          </w:p>
        </w:tc>
        <w:tc>
          <w:tcPr>
            <w:tcW w:w="2759" w:type="dxa"/>
            <w:hideMark/>
          </w:tcPr>
          <w:p w:rsidR="008842E5" w:rsidRPr="00972DCA" w:rsidRDefault="008842E5" w:rsidP="000B341D">
            <w:proofErr w:type="gramStart"/>
            <w:r w:rsidRPr="00972DCA">
              <w:t>Do</w:t>
            </w:r>
            <w:proofErr w:type="gramEnd"/>
            <w:r w:rsidRPr="00972DCA">
              <w:t xml:space="preserve"> some more additional spike work probably regarding m</w:t>
            </w:r>
            <w:r>
              <w:t>app</w:t>
            </w:r>
            <w:r w:rsidRPr="00972DCA">
              <w:t>ing. Build the actual piece of software.</w:t>
            </w:r>
          </w:p>
        </w:tc>
        <w:tc>
          <w:tcPr>
            <w:tcW w:w="1244" w:type="dxa"/>
            <w:noWrap/>
            <w:hideMark/>
          </w:tcPr>
          <w:p w:rsidR="008842E5" w:rsidRPr="00972DCA" w:rsidRDefault="008842E5" w:rsidP="000B341D">
            <w:r w:rsidRPr="00972DCA">
              <w:t>03-Dec-12</w:t>
            </w:r>
          </w:p>
        </w:tc>
        <w:tc>
          <w:tcPr>
            <w:tcW w:w="1477" w:type="dxa"/>
            <w:noWrap/>
            <w:hideMark/>
          </w:tcPr>
          <w:p w:rsidR="008842E5" w:rsidRPr="00972DCA" w:rsidRDefault="008842E5" w:rsidP="000B341D">
            <w:r w:rsidRPr="00972DCA">
              <w:t>84</w:t>
            </w:r>
          </w:p>
        </w:tc>
        <w:tc>
          <w:tcPr>
            <w:tcW w:w="1477" w:type="dxa"/>
            <w:noWrap/>
            <w:hideMark/>
          </w:tcPr>
          <w:p w:rsidR="008842E5" w:rsidRPr="00972DCA" w:rsidRDefault="008842E5" w:rsidP="000B341D">
            <w:r w:rsidRPr="00972DCA">
              <w:t>25-Feb-12</w:t>
            </w:r>
          </w:p>
        </w:tc>
      </w:tr>
      <w:tr w:rsidR="008842E5" w:rsidRPr="00972DCA" w:rsidTr="000B341D">
        <w:trPr>
          <w:trHeight w:val="1170"/>
        </w:trPr>
        <w:tc>
          <w:tcPr>
            <w:tcW w:w="1559" w:type="dxa"/>
            <w:noWrap/>
            <w:hideMark/>
          </w:tcPr>
          <w:p w:rsidR="008842E5" w:rsidRPr="00972DCA" w:rsidRDefault="008842E5" w:rsidP="000B341D">
            <w:r w:rsidRPr="00972DCA">
              <w:t>Spike Work</w:t>
            </w:r>
          </w:p>
        </w:tc>
        <w:tc>
          <w:tcPr>
            <w:tcW w:w="2759" w:type="dxa"/>
            <w:hideMark/>
          </w:tcPr>
          <w:p w:rsidR="008842E5" w:rsidRPr="00972DCA" w:rsidRDefault="008842E5" w:rsidP="000B341D">
            <w:r w:rsidRPr="00972DCA">
              <w:t>Start with trying to get GPS location. Once complete exper</w:t>
            </w:r>
            <w:r>
              <w:t>i</w:t>
            </w:r>
            <w:r w:rsidRPr="00972DCA">
              <w:t xml:space="preserve">ment with Google API code, try to write some for Places before doing any other coding, and try to make sure everything </w:t>
            </w:r>
            <w:proofErr w:type="gramStart"/>
            <w:r w:rsidRPr="00972DCA">
              <w:t>needed will</w:t>
            </w:r>
            <w:proofErr w:type="gramEnd"/>
            <w:r w:rsidRPr="00972DCA">
              <w:t xml:space="preserve"> work.</w:t>
            </w:r>
          </w:p>
        </w:tc>
        <w:tc>
          <w:tcPr>
            <w:tcW w:w="1244" w:type="dxa"/>
            <w:noWrap/>
            <w:hideMark/>
          </w:tcPr>
          <w:p w:rsidR="008842E5" w:rsidRPr="00972DCA" w:rsidRDefault="008842E5" w:rsidP="000B341D">
            <w:r w:rsidRPr="00972DCA">
              <w:t>12-Nov-12</w:t>
            </w:r>
          </w:p>
        </w:tc>
        <w:tc>
          <w:tcPr>
            <w:tcW w:w="1477" w:type="dxa"/>
            <w:noWrap/>
            <w:hideMark/>
          </w:tcPr>
          <w:p w:rsidR="008842E5" w:rsidRPr="00972DCA" w:rsidRDefault="008842E5" w:rsidP="000B341D">
            <w:r w:rsidRPr="00972DCA">
              <w:t>21</w:t>
            </w:r>
          </w:p>
        </w:tc>
        <w:tc>
          <w:tcPr>
            <w:tcW w:w="1477" w:type="dxa"/>
            <w:noWrap/>
            <w:hideMark/>
          </w:tcPr>
          <w:p w:rsidR="008842E5" w:rsidRPr="00972DCA" w:rsidRDefault="008842E5" w:rsidP="000B341D">
            <w:r w:rsidRPr="00972DCA">
              <w:t>03-Dec-12</w:t>
            </w:r>
          </w:p>
        </w:tc>
      </w:tr>
      <w:tr w:rsidR="008842E5" w:rsidRPr="00972DCA" w:rsidTr="000B341D">
        <w:trPr>
          <w:trHeight w:val="1170"/>
        </w:trPr>
        <w:tc>
          <w:tcPr>
            <w:tcW w:w="1559" w:type="dxa"/>
            <w:noWrap/>
            <w:hideMark/>
          </w:tcPr>
          <w:p w:rsidR="008842E5" w:rsidRPr="00C12765" w:rsidRDefault="008842E5" w:rsidP="000B341D">
            <w:pPr>
              <w:rPr>
                <w:b/>
                <w:bCs/>
                <w:sz w:val="20"/>
                <w:szCs w:val="20"/>
              </w:rPr>
            </w:pPr>
            <w:r w:rsidRPr="00C12765">
              <w:rPr>
                <w:b/>
                <w:bCs/>
                <w:sz w:val="20"/>
                <w:szCs w:val="20"/>
              </w:rPr>
              <w:t xml:space="preserve">Mid Project Demonstration </w:t>
            </w:r>
          </w:p>
        </w:tc>
        <w:tc>
          <w:tcPr>
            <w:tcW w:w="2759" w:type="dxa"/>
            <w:hideMark/>
          </w:tcPr>
          <w:p w:rsidR="008842E5" w:rsidRPr="00972DCA" w:rsidRDefault="008842E5" w:rsidP="000B341D">
            <w:r w:rsidRPr="00972DCA">
              <w:t>Show my supervisor progress made by early Semester 2.</w:t>
            </w:r>
          </w:p>
        </w:tc>
        <w:tc>
          <w:tcPr>
            <w:tcW w:w="1244" w:type="dxa"/>
            <w:noWrap/>
            <w:hideMark/>
          </w:tcPr>
          <w:p w:rsidR="008842E5" w:rsidRPr="00972DCA" w:rsidRDefault="008842E5" w:rsidP="000B341D">
            <w:r w:rsidRPr="00972DCA">
              <w:t>31-Jan-13</w:t>
            </w:r>
          </w:p>
        </w:tc>
        <w:tc>
          <w:tcPr>
            <w:tcW w:w="1477" w:type="dxa"/>
            <w:noWrap/>
            <w:hideMark/>
          </w:tcPr>
          <w:p w:rsidR="008842E5" w:rsidRPr="00972DCA" w:rsidRDefault="008842E5" w:rsidP="000B341D">
            <w:r w:rsidRPr="00972DCA">
              <w:t>1</w:t>
            </w:r>
          </w:p>
        </w:tc>
        <w:tc>
          <w:tcPr>
            <w:tcW w:w="1477" w:type="dxa"/>
            <w:noWrap/>
            <w:hideMark/>
          </w:tcPr>
          <w:p w:rsidR="008842E5" w:rsidRPr="00972DCA" w:rsidRDefault="008842E5" w:rsidP="000B341D">
            <w:r w:rsidRPr="00972DCA">
              <w:t>01-Feb-13</w:t>
            </w:r>
          </w:p>
        </w:tc>
      </w:tr>
      <w:tr w:rsidR="008842E5" w:rsidRPr="00972DCA" w:rsidTr="000B341D">
        <w:trPr>
          <w:trHeight w:val="1170"/>
        </w:trPr>
        <w:tc>
          <w:tcPr>
            <w:tcW w:w="1559" w:type="dxa"/>
            <w:noWrap/>
            <w:hideMark/>
          </w:tcPr>
          <w:p w:rsidR="008842E5" w:rsidRPr="00972DCA" w:rsidRDefault="008842E5" w:rsidP="000B341D">
            <w:pPr>
              <w:rPr>
                <w:b/>
                <w:bCs/>
              </w:rPr>
            </w:pPr>
            <w:r w:rsidRPr="00972DCA">
              <w:rPr>
                <w:b/>
                <w:bCs/>
              </w:rPr>
              <w:t>Test Data</w:t>
            </w:r>
          </w:p>
        </w:tc>
        <w:tc>
          <w:tcPr>
            <w:tcW w:w="2759" w:type="dxa"/>
            <w:hideMark/>
          </w:tcPr>
          <w:p w:rsidR="008842E5" w:rsidRPr="00972DCA" w:rsidRDefault="008842E5" w:rsidP="000B341D">
            <w:r w:rsidRPr="00972DCA">
              <w:t xml:space="preserve">Ensure requirements are </w:t>
            </w:r>
            <w:proofErr w:type="gramStart"/>
            <w:r w:rsidRPr="00972DCA">
              <w:t>met,</w:t>
            </w:r>
            <w:proofErr w:type="gramEnd"/>
            <w:r w:rsidRPr="00972DCA">
              <w:t xml:space="preserve"> the software works as expected, users are satisfied, Unit test results. </w:t>
            </w:r>
          </w:p>
        </w:tc>
        <w:tc>
          <w:tcPr>
            <w:tcW w:w="1244" w:type="dxa"/>
            <w:noWrap/>
            <w:hideMark/>
          </w:tcPr>
          <w:p w:rsidR="008842E5" w:rsidRPr="00972DCA" w:rsidRDefault="008842E5" w:rsidP="000B341D">
            <w:r w:rsidRPr="00972DCA">
              <w:t>18-Feb-13</w:t>
            </w:r>
          </w:p>
        </w:tc>
        <w:tc>
          <w:tcPr>
            <w:tcW w:w="1477" w:type="dxa"/>
            <w:noWrap/>
            <w:hideMark/>
          </w:tcPr>
          <w:p w:rsidR="008842E5" w:rsidRPr="00972DCA" w:rsidRDefault="008842E5" w:rsidP="000B341D">
            <w:r w:rsidRPr="00972DCA">
              <w:t>14</w:t>
            </w:r>
          </w:p>
        </w:tc>
        <w:tc>
          <w:tcPr>
            <w:tcW w:w="1477" w:type="dxa"/>
            <w:noWrap/>
            <w:hideMark/>
          </w:tcPr>
          <w:p w:rsidR="008842E5" w:rsidRPr="00972DCA" w:rsidRDefault="008842E5" w:rsidP="000B341D">
            <w:r w:rsidRPr="00972DCA">
              <w:t>04-Mar-13</w:t>
            </w:r>
          </w:p>
        </w:tc>
      </w:tr>
      <w:tr w:rsidR="008842E5" w:rsidRPr="00972DCA" w:rsidTr="000B341D">
        <w:trPr>
          <w:trHeight w:val="1170"/>
        </w:trPr>
        <w:tc>
          <w:tcPr>
            <w:tcW w:w="1559" w:type="dxa"/>
            <w:noWrap/>
            <w:hideMark/>
          </w:tcPr>
          <w:p w:rsidR="008842E5" w:rsidRPr="00972DCA" w:rsidRDefault="008842E5" w:rsidP="000B341D">
            <w:pPr>
              <w:rPr>
                <w:b/>
                <w:bCs/>
              </w:rPr>
            </w:pPr>
            <w:r w:rsidRPr="00972DCA">
              <w:rPr>
                <w:b/>
                <w:bCs/>
              </w:rPr>
              <w:t xml:space="preserve">Final report </w:t>
            </w:r>
          </w:p>
        </w:tc>
        <w:tc>
          <w:tcPr>
            <w:tcW w:w="2759" w:type="dxa"/>
            <w:hideMark/>
          </w:tcPr>
          <w:p w:rsidR="008842E5" w:rsidRPr="00972DCA" w:rsidRDefault="008842E5" w:rsidP="000B341D">
            <w:r w:rsidRPr="00972DCA">
              <w:t xml:space="preserve">Full write up of complete major project 10-20k words. Process used, Requirements, Design, Testing, Reading, Critical Assessment, </w:t>
            </w:r>
            <w:r>
              <w:t>app</w:t>
            </w:r>
            <w:r w:rsidRPr="00972DCA">
              <w:t>endices etc.</w:t>
            </w:r>
          </w:p>
        </w:tc>
        <w:tc>
          <w:tcPr>
            <w:tcW w:w="1244" w:type="dxa"/>
            <w:noWrap/>
            <w:hideMark/>
          </w:tcPr>
          <w:p w:rsidR="008842E5" w:rsidRPr="00972DCA" w:rsidRDefault="008842E5" w:rsidP="000B341D">
            <w:r w:rsidRPr="00972DCA">
              <w:t>04-Mar-13</w:t>
            </w:r>
          </w:p>
        </w:tc>
        <w:tc>
          <w:tcPr>
            <w:tcW w:w="1477" w:type="dxa"/>
            <w:noWrap/>
            <w:hideMark/>
          </w:tcPr>
          <w:p w:rsidR="008842E5" w:rsidRPr="00972DCA" w:rsidRDefault="008842E5" w:rsidP="000B341D">
            <w:r w:rsidRPr="00972DCA">
              <w:t>35</w:t>
            </w:r>
          </w:p>
        </w:tc>
        <w:tc>
          <w:tcPr>
            <w:tcW w:w="1477" w:type="dxa"/>
            <w:noWrap/>
            <w:hideMark/>
          </w:tcPr>
          <w:p w:rsidR="008842E5" w:rsidRPr="00972DCA" w:rsidRDefault="008842E5" w:rsidP="000B341D">
            <w:r w:rsidRPr="00972DCA">
              <w:t>25-Apr-13</w:t>
            </w:r>
          </w:p>
        </w:tc>
      </w:tr>
      <w:tr w:rsidR="008842E5" w:rsidRPr="00972DCA" w:rsidTr="000B341D">
        <w:trPr>
          <w:trHeight w:val="1170"/>
        </w:trPr>
        <w:tc>
          <w:tcPr>
            <w:tcW w:w="1559" w:type="dxa"/>
            <w:noWrap/>
            <w:hideMark/>
          </w:tcPr>
          <w:p w:rsidR="008842E5" w:rsidRPr="00C12765" w:rsidRDefault="008842E5" w:rsidP="000B341D">
            <w:pPr>
              <w:rPr>
                <w:b/>
                <w:bCs/>
                <w:sz w:val="18"/>
                <w:szCs w:val="18"/>
              </w:rPr>
            </w:pPr>
            <w:r w:rsidRPr="00C12765">
              <w:rPr>
                <w:b/>
                <w:bCs/>
                <w:sz w:val="18"/>
                <w:szCs w:val="18"/>
              </w:rPr>
              <w:lastRenderedPageBreak/>
              <w:t>Final Demonstration</w:t>
            </w:r>
          </w:p>
        </w:tc>
        <w:tc>
          <w:tcPr>
            <w:tcW w:w="2759" w:type="dxa"/>
            <w:hideMark/>
          </w:tcPr>
          <w:p w:rsidR="008842E5" w:rsidRPr="00972DCA" w:rsidRDefault="008842E5" w:rsidP="000B341D">
            <w:r w:rsidRPr="00972DCA">
              <w:t xml:space="preserve">Show the completed Mobile Device </w:t>
            </w:r>
            <w:r>
              <w:t>app</w:t>
            </w:r>
            <w:r w:rsidRPr="00972DCA">
              <w:t>lication (corresponding to the project description) in its entirety to my project supervisor and a supporting member of staff.</w:t>
            </w:r>
          </w:p>
        </w:tc>
        <w:tc>
          <w:tcPr>
            <w:tcW w:w="1244" w:type="dxa"/>
            <w:noWrap/>
            <w:hideMark/>
          </w:tcPr>
          <w:p w:rsidR="008842E5" w:rsidRPr="00972DCA" w:rsidRDefault="008842E5" w:rsidP="000B341D">
            <w:r w:rsidRPr="00972DCA">
              <w:t>28-Apr-13</w:t>
            </w:r>
          </w:p>
        </w:tc>
        <w:tc>
          <w:tcPr>
            <w:tcW w:w="1477" w:type="dxa"/>
            <w:noWrap/>
            <w:hideMark/>
          </w:tcPr>
          <w:p w:rsidR="008842E5" w:rsidRPr="00972DCA" w:rsidRDefault="008842E5" w:rsidP="000B341D">
            <w:r w:rsidRPr="00972DCA">
              <w:t>1</w:t>
            </w:r>
          </w:p>
        </w:tc>
        <w:tc>
          <w:tcPr>
            <w:tcW w:w="1477" w:type="dxa"/>
            <w:noWrap/>
            <w:hideMark/>
          </w:tcPr>
          <w:p w:rsidR="008842E5" w:rsidRPr="00972DCA" w:rsidRDefault="008842E5" w:rsidP="000B341D">
            <w:r w:rsidRPr="00972DCA">
              <w:t>29-Apr-13</w:t>
            </w:r>
          </w:p>
        </w:tc>
      </w:tr>
    </w:tbl>
    <w:p w:rsidR="008842E5" w:rsidRDefault="008842E5" w:rsidP="008842E5">
      <w:pPr>
        <w:pStyle w:val="Heading2"/>
        <w:numPr>
          <w:ilvl w:val="0"/>
          <w:numId w:val="0"/>
        </w:numPr>
        <w:rPr>
          <w:rFonts w:asciiTheme="minorHAnsi" w:eastAsiaTheme="minorEastAsia" w:hAnsiTheme="minorHAnsi" w:cstheme="minorBidi"/>
          <w:b w:val="0"/>
          <w:bCs w:val="0"/>
          <w:sz w:val="22"/>
          <w:szCs w:val="24"/>
        </w:rPr>
      </w:pPr>
      <w:bookmarkStart w:id="46" w:name="_Project_Gantt_Chart"/>
      <w:bookmarkStart w:id="47" w:name="_Toc341026093"/>
      <w:bookmarkEnd w:id="46"/>
      <w:r>
        <w:rPr>
          <w:rFonts w:asciiTheme="minorHAnsi" w:eastAsiaTheme="minorEastAsia" w:hAnsiTheme="minorHAnsi" w:cstheme="minorBidi"/>
          <w:b w:val="0"/>
          <w:bCs w:val="0"/>
          <w:sz w:val="22"/>
          <w:szCs w:val="24"/>
        </w:rPr>
        <w:t>Table A.1: A table of the original project plan, detailing tasks to be completed and predicted dates and durations</w:t>
      </w:r>
    </w:p>
    <w:p w:rsidR="008842E5" w:rsidRPr="001D370B" w:rsidRDefault="008842E5" w:rsidP="008842E5"/>
    <w:p w:rsidR="008842E5" w:rsidRPr="008842E5" w:rsidRDefault="008842E5" w:rsidP="008842E5">
      <w:pPr>
        <w:pStyle w:val="Heading2"/>
        <w:numPr>
          <w:ilvl w:val="0"/>
          <w:numId w:val="0"/>
        </w:numPr>
        <w:rPr>
          <w:rFonts w:asciiTheme="minorHAnsi" w:hAnsiTheme="minorHAnsi"/>
        </w:rPr>
      </w:pPr>
      <w:r w:rsidRPr="008842E5">
        <w:rPr>
          <w:rFonts w:asciiTheme="minorHAnsi" w:hAnsiTheme="minorHAnsi"/>
        </w:rPr>
        <w:t xml:space="preserve">Project Gantt </w:t>
      </w:r>
      <w:proofErr w:type="gramStart"/>
      <w:r w:rsidRPr="008842E5">
        <w:rPr>
          <w:rFonts w:asciiTheme="minorHAnsi" w:hAnsiTheme="minorHAnsi"/>
        </w:rPr>
        <w:t>Chart</w:t>
      </w:r>
      <w:bookmarkEnd w:id="47"/>
      <w:proofErr w:type="gramEnd"/>
      <w:r w:rsidRPr="008842E5">
        <w:rPr>
          <w:rFonts w:asciiTheme="minorHAnsi" w:hAnsiTheme="minorHAnsi"/>
          <w:b w:val="0"/>
          <w:bCs w:val="0"/>
        </w:rPr>
        <w:t xml:space="preserve"> </w:t>
      </w:r>
    </w:p>
    <w:p w:rsidR="008842E5" w:rsidRDefault="008842E5" w:rsidP="008842E5"/>
    <w:p w:rsidR="008842E5" w:rsidRPr="00BD6E65" w:rsidRDefault="008842E5" w:rsidP="008842E5">
      <w:pPr>
        <w:rPr>
          <w:rFonts w:asciiTheme="majorHAnsi" w:hAnsiTheme="majorHAnsi"/>
        </w:rPr>
      </w:pPr>
      <w:r w:rsidRPr="00BD6E65">
        <w:rPr>
          <w:rFonts w:asciiTheme="majorHAnsi" w:hAnsiTheme="majorHAnsi"/>
        </w:rPr>
        <w:t>This Gantt chart was produced at the start of the project to visually display a week by week plan of what needed to be done for the project using the project planning table seen previously</w:t>
      </w:r>
      <w:r>
        <w:rPr>
          <w:rFonts w:asciiTheme="majorHAnsi" w:hAnsiTheme="majorHAnsi"/>
        </w:rPr>
        <w:t xml:space="preserve"> in A.1</w:t>
      </w:r>
      <w:r w:rsidRPr="00BD6E65">
        <w:rPr>
          <w:rFonts w:asciiTheme="majorHAnsi" w:hAnsiTheme="majorHAnsi"/>
        </w:rPr>
        <w:t xml:space="preserve">. Milestones were added to the chart to represent when project deliverables needed to be completed by. </w:t>
      </w:r>
    </w:p>
    <w:p w:rsidR="008842E5" w:rsidRPr="002844B4" w:rsidRDefault="008842E5" w:rsidP="008842E5"/>
    <w:p w:rsidR="008842E5" w:rsidRPr="002844B4" w:rsidRDefault="008842E5" w:rsidP="008842E5">
      <w:r>
        <w:rPr>
          <w:noProof/>
          <w:lang w:eastAsia="en-GB"/>
        </w:rPr>
        <w:drawing>
          <wp:anchor distT="0" distB="0" distL="114300" distR="114300" simplePos="0" relativeHeight="252311552" behindDoc="1" locked="0" layoutInCell="1" allowOverlap="1">
            <wp:simplePos x="0" y="0"/>
            <wp:positionH relativeFrom="column">
              <wp:posOffset>-297015</wp:posOffset>
            </wp:positionH>
            <wp:positionV relativeFrom="paragraph">
              <wp:posOffset>7261</wp:posOffset>
            </wp:positionV>
            <wp:extent cx="5928526" cy="3681454"/>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925" t="36439" r="28106" b="17805"/>
                    <a:stretch>
                      <a:fillRect/>
                    </a:stretch>
                  </pic:blipFill>
                  <pic:spPr bwMode="auto">
                    <a:xfrm>
                      <a:off x="0" y="0"/>
                      <a:ext cx="5928526" cy="3681454"/>
                    </a:xfrm>
                    <a:prstGeom prst="rect">
                      <a:avLst/>
                    </a:prstGeom>
                    <a:noFill/>
                    <a:ln w="9525">
                      <a:noFill/>
                      <a:miter lim="800000"/>
                      <a:headEnd/>
                      <a:tailEnd/>
                    </a:ln>
                  </pic:spPr>
                </pic:pic>
              </a:graphicData>
            </a:graphic>
          </wp:anchor>
        </w:drawing>
      </w:r>
    </w:p>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r>
        <w:t>Figure A.1: The Gantt chart created from the original project plan table (Table A.1) used to visually represent the plan and show milestones for deliverables.</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Pr="001D370B" w:rsidRDefault="008842E5" w:rsidP="008842E5">
      <w:bookmarkStart w:id="48" w:name="_application_Functional_Requirements"/>
      <w:bookmarkStart w:id="49" w:name="_Toc341026094"/>
      <w:bookmarkEnd w:id="48"/>
    </w:p>
    <w:p w:rsidR="008842E5" w:rsidRPr="00C12765" w:rsidRDefault="008842E5" w:rsidP="008842E5">
      <w:pPr>
        <w:pStyle w:val="Heading2"/>
        <w:numPr>
          <w:ilvl w:val="0"/>
          <w:numId w:val="0"/>
        </w:numPr>
        <w:rPr>
          <w:rFonts w:asciiTheme="minorHAnsi" w:eastAsia="Times New Roman" w:hAnsiTheme="minorHAnsi"/>
          <w:lang w:eastAsia="zh-CN" w:bidi="ta-IN"/>
        </w:rPr>
      </w:pPr>
      <w:r w:rsidRPr="00C12765">
        <w:rPr>
          <w:rFonts w:asciiTheme="minorHAnsi" w:eastAsia="Times New Roman" w:hAnsiTheme="minorHAnsi"/>
          <w:lang w:eastAsia="zh-CN" w:bidi="ta-IN"/>
        </w:rPr>
        <w:lastRenderedPageBreak/>
        <w:t>Application Functional Requirements</w:t>
      </w:r>
      <w:bookmarkEnd w:id="49"/>
    </w:p>
    <w:p w:rsidR="008842E5" w:rsidRPr="002844B4" w:rsidRDefault="008842E5" w:rsidP="008842E5">
      <w:pPr>
        <w:spacing w:after="200" w:line="276" w:lineRule="auto"/>
        <w:rPr>
          <w:rFonts w:ascii="Calibri" w:eastAsia="Times New Roman" w:hAnsi="Calibri" w:cs="Times New Roman"/>
          <w:szCs w:val="22"/>
          <w:lang w:eastAsia="zh-CN" w:bidi="ta-IN"/>
        </w:rPr>
      </w:pPr>
    </w:p>
    <w:tbl>
      <w:tblPr>
        <w:tblStyle w:val="TableGrid1"/>
        <w:tblW w:w="0" w:type="auto"/>
        <w:tblLook w:val="04A0"/>
      </w:tblPr>
      <w:tblGrid>
        <w:gridCol w:w="1311"/>
        <w:gridCol w:w="7205"/>
      </w:tblGrid>
      <w:tr w:rsidR="008842E5" w:rsidRPr="002844B4" w:rsidTr="000B341D">
        <w:tc>
          <w:tcPr>
            <w:tcW w:w="1388" w:type="dxa"/>
          </w:tcPr>
          <w:p w:rsidR="008842E5" w:rsidRPr="002844B4" w:rsidRDefault="008842E5" w:rsidP="000B341D">
            <w:pPr>
              <w:jc w:val="center"/>
              <w:rPr>
                <w:rFonts w:ascii="Calibri" w:eastAsia="Times New Roman" w:hAnsi="Calibri" w:cs="Times New Roman"/>
                <w:b/>
              </w:rPr>
            </w:pPr>
            <w:r w:rsidRPr="002844B4">
              <w:rPr>
                <w:rFonts w:ascii="Calibri" w:eastAsia="Times New Roman" w:hAnsi="Calibri" w:cs="Times New Roman"/>
                <w:b/>
              </w:rPr>
              <w:t>Req. No</w:t>
            </w:r>
          </w:p>
        </w:tc>
        <w:tc>
          <w:tcPr>
            <w:tcW w:w="7854" w:type="dxa"/>
          </w:tcPr>
          <w:p w:rsidR="008842E5" w:rsidRPr="002844B4" w:rsidRDefault="008842E5" w:rsidP="000B341D">
            <w:pPr>
              <w:jc w:val="center"/>
              <w:rPr>
                <w:rFonts w:ascii="Calibri" w:eastAsia="Times New Roman" w:hAnsi="Calibri" w:cs="Times New Roman"/>
                <w:b/>
              </w:rPr>
            </w:pPr>
            <w:r w:rsidRPr="002844B4">
              <w:rPr>
                <w:rFonts w:ascii="Calibri" w:eastAsia="Times New Roman" w:hAnsi="Calibri" w:cs="Times New Roman"/>
                <w:b/>
              </w:rPr>
              <w:t>Requirement</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1</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be designed for users of touch screen mobile devices.</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2</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lication must give the user the option of using a current location or using a city or postcode (by user entering text). (UI mock-up 1, below)</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3</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 xml:space="preserve">If asked to find a user’s current location, the </w:t>
            </w:r>
            <w:r>
              <w:rPr>
                <w:rFonts w:ascii="Calibri" w:eastAsia="Times New Roman" w:hAnsi="Calibri" w:cs="Times New Roman"/>
              </w:rPr>
              <w:t>app</w:t>
            </w:r>
            <w:r w:rsidRPr="002844B4">
              <w:rPr>
                <w:rFonts w:ascii="Calibri" w:eastAsia="Times New Roman" w:hAnsi="Calibri" w:cs="Times New Roman"/>
              </w:rPr>
              <w:t xml:space="preserve"> will use the mobile devices on board GPS to gain the location.</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4</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list different categories of tourist information for the user to select, for example, food, shops, museums, points of interest etc. (UI mock-up 2)</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5</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 xml:space="preserve">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 (UI mock-up 3)</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6</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Each category and sub category will have an individual graphical icon for the user to select that category (using the touch screen). (UI mock-up 2, 3)</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7</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For a category/sub category selected, information about each business/ establishment will be listed and the user will be able to scroll through all the listings available. (UI mock-up 4)</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8</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The basic information for a listing will include; their name, address and phone number.</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9</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Each listing will be expandable or have its own separate page to display more information. (UI mock-up 5)</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10</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Once a listing has been expanded the user will have more advanced options such as viewing their website, a map of their location or directions from your current location. (UI mock-up 5)</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11</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lication needs to save state if the </w:t>
            </w:r>
            <w:r>
              <w:rPr>
                <w:rFonts w:ascii="Calibri" w:eastAsia="Times New Roman" w:hAnsi="Calibri" w:cs="Times New Roman"/>
              </w:rPr>
              <w:t>app</w:t>
            </w:r>
            <w:r w:rsidRPr="002844B4">
              <w:rPr>
                <w:rFonts w:ascii="Calibri" w:eastAsia="Times New Roman" w:hAnsi="Calibri" w:cs="Times New Roman"/>
              </w:rPr>
              <w:t xml:space="preserve"> is minimised so that progress and data in the </w:t>
            </w:r>
            <w:r>
              <w:rPr>
                <w:rFonts w:ascii="Calibri" w:eastAsia="Times New Roman" w:hAnsi="Calibri" w:cs="Times New Roman"/>
              </w:rPr>
              <w:t>app</w:t>
            </w:r>
            <w:r w:rsidRPr="002844B4">
              <w:rPr>
                <w:rFonts w:ascii="Calibri" w:eastAsia="Times New Roman" w:hAnsi="Calibri" w:cs="Times New Roman"/>
              </w:rPr>
              <w:t xml:space="preserve"> is not lost if a user returns back to the </w:t>
            </w:r>
            <w:r>
              <w:rPr>
                <w:rFonts w:ascii="Calibri" w:eastAsia="Times New Roman" w:hAnsi="Calibri" w:cs="Times New Roman"/>
              </w:rPr>
              <w:t>app</w:t>
            </w:r>
            <w:r w:rsidRPr="002844B4">
              <w:rPr>
                <w:rFonts w:ascii="Calibri" w:eastAsia="Times New Roman" w:hAnsi="Calibri" w:cs="Times New Roman"/>
              </w:rPr>
              <w:t xml:space="preserve"> at a later date.</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12</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 xml:space="preserve">If a user selects to see a map of the location of a listing, then another window/ page in the </w:t>
            </w:r>
            <w:r>
              <w:rPr>
                <w:rFonts w:ascii="Calibri" w:eastAsia="Times New Roman" w:hAnsi="Calibri" w:cs="Times New Roman"/>
              </w:rPr>
              <w:t>app</w:t>
            </w:r>
            <w:r w:rsidRPr="002844B4">
              <w:rPr>
                <w:rFonts w:ascii="Calibri" w:eastAsia="Times New Roman" w:hAnsi="Calibri" w:cs="Times New Roman"/>
              </w:rPr>
              <w:t xml:space="preserve"> will display a Google map of the surrounding location with a marker at the listings exact location point.</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13</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 xml:space="preserve">If a user selects to ‘Get Directions’ then again another window/ page of the </w:t>
            </w:r>
            <w:r>
              <w:rPr>
                <w:rFonts w:ascii="Calibri" w:eastAsia="Times New Roman" w:hAnsi="Calibri" w:cs="Times New Roman"/>
              </w:rPr>
              <w:t>app</w:t>
            </w:r>
            <w:r w:rsidRPr="002844B4">
              <w:rPr>
                <w:rFonts w:ascii="Calibri" w:eastAsia="Times New Roman" w:hAnsi="Calibri" w:cs="Times New Roman"/>
              </w:rPr>
              <w:t xml:space="preserve"> will be brought up and a list of directions with a map will be provided.  </w:t>
            </w:r>
          </w:p>
        </w:tc>
      </w:tr>
      <w:tr w:rsidR="008842E5" w:rsidRPr="002844B4" w:rsidTr="000B341D">
        <w:tc>
          <w:tcPr>
            <w:tcW w:w="1388" w:type="dxa"/>
          </w:tcPr>
          <w:p w:rsidR="008842E5" w:rsidRPr="002844B4" w:rsidRDefault="008842E5" w:rsidP="000B341D">
            <w:pPr>
              <w:jc w:val="center"/>
              <w:rPr>
                <w:rFonts w:ascii="Calibri" w:eastAsia="Times New Roman" w:hAnsi="Calibri" w:cs="Times New Roman"/>
              </w:rPr>
            </w:pPr>
            <w:r w:rsidRPr="002844B4">
              <w:rPr>
                <w:rFonts w:ascii="Calibri" w:eastAsia="Times New Roman" w:hAnsi="Calibri" w:cs="Times New Roman"/>
              </w:rPr>
              <w:t xml:space="preserve">14 </w:t>
            </w:r>
          </w:p>
        </w:tc>
        <w:tc>
          <w:tcPr>
            <w:tcW w:w="7854" w:type="dxa"/>
          </w:tcPr>
          <w:p w:rsidR="008842E5" w:rsidRPr="002844B4" w:rsidRDefault="008842E5" w:rsidP="000B341D">
            <w:pPr>
              <w:rPr>
                <w:rFonts w:ascii="Calibri" w:eastAsia="Times New Roman" w:hAnsi="Calibri" w:cs="Times New Roman"/>
              </w:rPr>
            </w:pPr>
            <w:r w:rsidRPr="002844B4">
              <w:rPr>
                <w:rFonts w:ascii="Calibri" w:eastAsia="Times New Roman" w:hAnsi="Calibri" w:cs="Times New Roman"/>
              </w:rPr>
              <w:t>If a listing has an associated website, then a button in the expanded listing will act as a link to their site.</w:t>
            </w:r>
          </w:p>
        </w:tc>
      </w:tr>
    </w:tbl>
    <w:p w:rsidR="008842E5" w:rsidRDefault="008842E5" w:rsidP="008842E5">
      <w:pPr>
        <w:spacing w:after="200" w:line="276" w:lineRule="auto"/>
        <w:rPr>
          <w:rFonts w:ascii="Calibri" w:eastAsia="Times New Roman" w:hAnsi="Calibri" w:cs="Times New Roman"/>
          <w:noProof/>
          <w:szCs w:val="22"/>
          <w:lang w:eastAsia="zh-CN" w:bidi="ta-IN"/>
        </w:rPr>
      </w:pPr>
    </w:p>
    <w:p w:rsidR="008842E5" w:rsidRDefault="00C12765" w:rsidP="008842E5">
      <w:r>
        <w:t>Table A.2: The original list of functional requirements for the application. Mock up references are referring to the original mock-ups for the user interface seen in Appendix B.</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C12765" w:rsidRDefault="00C12765" w:rsidP="008842E5"/>
    <w:p w:rsidR="00C12765" w:rsidRPr="00397DC9" w:rsidRDefault="00C12765" w:rsidP="00C12765">
      <w:pPr>
        <w:pStyle w:val="AppendixSection"/>
        <w:rPr>
          <w:rFonts w:asciiTheme="minorHAnsi" w:hAnsiTheme="minorHAnsi"/>
        </w:rPr>
      </w:pPr>
      <w:bookmarkStart w:id="50" w:name="_Toc353978995"/>
      <w:r w:rsidRPr="00397DC9">
        <w:rPr>
          <w:rFonts w:asciiTheme="minorHAnsi" w:hAnsiTheme="minorHAnsi"/>
        </w:rPr>
        <w:lastRenderedPageBreak/>
        <w:t>Original Graphical User Interface Design</w:t>
      </w:r>
      <w:bookmarkEnd w:id="50"/>
    </w:p>
    <w:p w:rsidR="00C12765" w:rsidRPr="00BD6E65" w:rsidRDefault="00C12765" w:rsidP="00C12765">
      <w:pPr>
        <w:pStyle w:val="AppendixSection"/>
        <w:numPr>
          <w:ilvl w:val="0"/>
          <w:numId w:val="0"/>
        </w:numPr>
        <w:ind w:left="-6"/>
      </w:pPr>
    </w:p>
    <w:p w:rsidR="00C12765" w:rsidRPr="002844B4" w:rsidRDefault="00C12765" w:rsidP="00C12765">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38991" style="position:absolute;margin-left:329.85pt;margin-top:20.05pt;width:159.5pt;height:284pt;z-index:252350464" coordorigin="4816,2191" coordsize="3190,5680">
            <v:group id="Group 203" o:spid="_x0000_s38992"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3899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3899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3899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3899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3899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3899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3899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11" o:spid="_x0000_s3900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12" o:spid="_x0000_s3900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3900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3900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3900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3900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39006"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C12765" w:rsidRPr="00D931A1" w:rsidRDefault="00C12765"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9007" style="position:absolute;left:5006;top:2761;width:2783;height:4478" coordorigin="8716,2836" coordsize="2783,4478">
              <v:shape id="AutoShape 239" o:spid="_x0000_s39008"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39009"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39010"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C12765" w:rsidRDefault="00C12765" w:rsidP="00C12765">
                      <w:r>
                        <w:t>Honoured Guest</w:t>
                      </w:r>
                    </w:p>
                    <w:p w:rsidR="00C12765" w:rsidRDefault="00C12765" w:rsidP="00C12765">
                      <w:r>
                        <w:t xml:space="preserve">Address Lines </w:t>
                      </w:r>
                    </w:p>
                    <w:p w:rsidR="00C12765" w:rsidRDefault="00C12765" w:rsidP="00C12765">
                      <w:r>
                        <w:t xml:space="preserve">Address Lines </w:t>
                      </w:r>
                    </w:p>
                    <w:p w:rsidR="00C12765" w:rsidRDefault="00C12765" w:rsidP="00C12765">
                      <w:r>
                        <w:t>01970 123 456</w:t>
                      </w:r>
                    </w:p>
                  </w:txbxContent>
                </v:textbox>
              </v:shape>
              <v:group id="Group 269" o:spid="_x0000_s39011"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39012"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39013"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C12765" w:rsidRPr="00B94757" w:rsidRDefault="00C12765" w:rsidP="00C12765">
                        <w:pPr>
                          <w:rPr>
                            <w:b/>
                            <w:bCs/>
                            <w:sz w:val="40"/>
                            <w:szCs w:val="40"/>
                          </w:rPr>
                        </w:pPr>
                        <w:r w:rsidRPr="00B94757">
                          <w:rPr>
                            <w:b/>
                            <w:bCs/>
                            <w:sz w:val="40"/>
                            <w:szCs w:val="40"/>
                          </w:rPr>
                          <w:t>-</w:t>
                        </w:r>
                      </w:p>
                    </w:txbxContent>
                  </v:textbox>
                </v:shape>
              </v:group>
              <v:shape id="AutoShape 246" o:spid="_x0000_s39014"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39015"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C12765" w:rsidRDefault="00C12765" w:rsidP="00C12765">
                      <w:r>
                        <w:t>Hot Dumplings</w:t>
                      </w:r>
                    </w:p>
                    <w:p w:rsidR="00C12765" w:rsidRDefault="00C12765" w:rsidP="00C12765">
                      <w:r>
                        <w:t>Address Lines 01970 123 456</w:t>
                      </w:r>
                    </w:p>
                  </w:txbxContent>
                </v:textbox>
              </v:shape>
              <v:shape id="Text Box 254" o:spid="_x0000_s39016"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C12765" w:rsidRDefault="00C12765" w:rsidP="00C12765">
                      <w:r>
                        <w:t>Kam Sing</w:t>
                      </w:r>
                    </w:p>
                    <w:p w:rsidR="00C12765" w:rsidRDefault="00C12765" w:rsidP="00C12765">
                      <w:r>
                        <w:t>Address Lines 01970 123 456</w:t>
                      </w:r>
                    </w:p>
                  </w:txbxContent>
                </v:textbox>
              </v:shape>
              <v:group id="Group 256" o:spid="_x0000_s39017"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3901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3901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C12765" w:rsidRPr="00AA435B" w:rsidRDefault="00C12765" w:rsidP="00C12765">
                        <w:pPr>
                          <w:rPr>
                            <w:b/>
                            <w:bCs/>
                            <w:sz w:val="32"/>
                            <w:szCs w:val="32"/>
                          </w:rPr>
                        </w:pPr>
                        <w:r w:rsidRPr="00AA435B">
                          <w:rPr>
                            <w:b/>
                            <w:bCs/>
                            <w:sz w:val="32"/>
                            <w:szCs w:val="32"/>
                          </w:rPr>
                          <w:t>+</w:t>
                        </w:r>
                      </w:p>
                    </w:txbxContent>
                  </v:textbox>
                </v:shape>
              </v:group>
              <v:group id="Group 259" o:spid="_x0000_s39020"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39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39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C12765" w:rsidRPr="00AA435B" w:rsidRDefault="00C12765" w:rsidP="00C12765">
                        <w:pPr>
                          <w:rPr>
                            <w:b/>
                            <w:bCs/>
                            <w:sz w:val="32"/>
                            <w:szCs w:val="32"/>
                          </w:rPr>
                        </w:pPr>
                        <w:r w:rsidRPr="00AA435B">
                          <w:rPr>
                            <w:b/>
                            <w:bCs/>
                            <w:sz w:val="32"/>
                            <w:szCs w:val="32"/>
                          </w:rPr>
                          <w:t>+</w:t>
                        </w:r>
                      </w:p>
                    </w:txbxContent>
                  </v:textbox>
                </v:shape>
              </v:group>
            </v:group>
            <v:group id="_x0000_s39023" style="position:absolute;left:5254;top:4334;width:2362;height:882" coordorigin="5331,4334" coordsize="2362,882">
              <v:roundrect id="AutoShape 241" o:spid="_x0000_s39024"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39025"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39026"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39027"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C12765" w:rsidRDefault="00C12765" w:rsidP="00C12765">
                      <w:r>
                        <w:t>Website</w:t>
                      </w:r>
                    </w:p>
                  </w:txbxContent>
                </v:textbox>
              </v:shape>
              <v:shape id="Text Box 271" o:spid="_x0000_s39028"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C12765" w:rsidRDefault="00C12765" w:rsidP="00C12765">
                      <w:r>
                        <w:t>Map</w:t>
                      </w:r>
                    </w:p>
                  </w:txbxContent>
                </v:textbox>
              </v:shape>
              <v:shape id="Text Box 272" o:spid="_x0000_s39029"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C12765" w:rsidRDefault="00C12765" w:rsidP="00C12765">
                      <w:r>
                        <w:t>Directions</w:t>
                      </w:r>
                    </w:p>
                  </w:txbxContent>
                </v:textbox>
              </v:shape>
            </v:group>
          </v:group>
        </w:pict>
      </w:r>
      <w:r w:rsidRPr="00783194">
        <w:rPr>
          <w:rFonts w:ascii="Calibri" w:eastAsia="Times New Roman" w:hAnsi="Calibri" w:cs="Times New Roman"/>
          <w:noProof/>
          <w:szCs w:val="22"/>
          <w:lang w:eastAsia="en-GB"/>
        </w:rPr>
        <w:pict>
          <v:group id="_x0000_s38923" style="position:absolute;margin-left:-72.5pt;margin-top:348.2pt;width:159.8pt;height:284pt;z-index:252349440" coordorigin="259,8924" coordsize="3196,5680">
            <v:group id="Group 177" o:spid="_x0000_s38924"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38925"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38926"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38927"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38928"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38929"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38930"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38931"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3893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3893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3893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3893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3893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3893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38938"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C12765" w:rsidRPr="00D931A1" w:rsidRDefault="00C12765"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8939" style="position:absolute;left:401;top:9669;width:3054;height:4406" coordorigin="691,9860" coordsize="3054,4406">
              <v:group id="_x0000_s38940" style="position:absolute;left:691;top:9860;width:3054;height:4310" coordorigin="691,10168" coordsize="3054,4310">
                <v:group id="Group 96" o:spid="_x0000_s38941"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389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389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389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389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38946"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389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389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389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389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38951"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389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389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389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389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38956"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389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389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389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389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38961"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3896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3896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3896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3896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38966"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38967"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C12765" w:rsidRPr="00095130" w:rsidRDefault="00C12765" w:rsidP="00C12765">
                        <w:pPr>
                          <w:rPr>
                            <w:sz w:val="16"/>
                            <w:szCs w:val="16"/>
                          </w:rPr>
                        </w:pPr>
                        <w:r>
                          <w:rPr>
                            <w:sz w:val="16"/>
                            <w:szCs w:val="16"/>
                          </w:rPr>
                          <w:t>Food</w:t>
                        </w:r>
                      </w:p>
                    </w:txbxContent>
                  </v:textbox>
                </v:shape>
                <v:shape id="Text Box 145" o:spid="_x0000_s38968"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C12765" w:rsidRPr="00095130" w:rsidRDefault="00C12765" w:rsidP="00C12765">
                        <w:pPr>
                          <w:rPr>
                            <w:sz w:val="16"/>
                            <w:szCs w:val="16"/>
                          </w:rPr>
                        </w:pPr>
                        <w:r>
                          <w:rPr>
                            <w:sz w:val="16"/>
                            <w:szCs w:val="16"/>
                          </w:rPr>
                          <w:t>Shops</w:t>
                        </w:r>
                      </w:p>
                    </w:txbxContent>
                  </v:textbox>
                </v:shape>
                <v:shape id="Text Box 146" o:spid="_x0000_s38969"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C12765" w:rsidRPr="00095130" w:rsidRDefault="00C12765" w:rsidP="00C12765">
                        <w:pPr>
                          <w:rPr>
                            <w:sz w:val="16"/>
                            <w:szCs w:val="16"/>
                          </w:rPr>
                        </w:pPr>
                        <w:r>
                          <w:rPr>
                            <w:sz w:val="16"/>
                            <w:szCs w:val="16"/>
                          </w:rPr>
                          <w:t>POI</w:t>
                        </w:r>
                      </w:p>
                    </w:txbxContent>
                  </v:textbox>
                </v:shape>
                <v:shape id="Text Box 147" o:spid="_x0000_s38970"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C12765" w:rsidRPr="00095130" w:rsidRDefault="00C12765" w:rsidP="00C12765">
                        <w:pPr>
                          <w:rPr>
                            <w:sz w:val="16"/>
                            <w:szCs w:val="16"/>
                          </w:rPr>
                        </w:pPr>
                        <w:r>
                          <w:rPr>
                            <w:sz w:val="16"/>
                            <w:szCs w:val="16"/>
                          </w:rPr>
                          <w:t>ATM’s</w:t>
                        </w:r>
                      </w:p>
                    </w:txbxContent>
                  </v:textbox>
                </v:shape>
                <v:shape id="Text Box 148" o:spid="_x0000_s38971"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49" o:spid="_x0000_s38972"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0" o:spid="_x0000_s38973"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1" o:spid="_x0000_s38974"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2" o:spid="_x0000_s38975"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3" o:spid="_x0000_s38976"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4" o:spid="_x0000_s38977"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5" o:spid="_x0000_s38978"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6" o:spid="_x0000_s38979"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7" o:spid="_x0000_s38980"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8" o:spid="_x0000_s38981"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9" o:spid="_x0000_s38982"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60" o:spid="_x0000_s38983"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61" o:spid="_x0000_s38984"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62" o:spid="_x0000_s38985"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63" o:spid="_x0000_s38986"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C12765" w:rsidRPr="00095130" w:rsidRDefault="00C12765" w:rsidP="00C12765">
                        <w:pPr>
                          <w:rPr>
                            <w:sz w:val="16"/>
                            <w:szCs w:val="16"/>
                          </w:rPr>
                        </w:pPr>
                        <w:r>
                          <w:rPr>
                            <w:sz w:val="16"/>
                            <w:szCs w:val="16"/>
                          </w:rPr>
                          <w:t>Exampl</w:t>
                        </w:r>
                        <w:r w:rsidRPr="00095130">
                          <w:rPr>
                            <w:sz w:val="16"/>
                            <w:szCs w:val="16"/>
                          </w:rPr>
                          <w:t>e</w:t>
                        </w:r>
                      </w:p>
                    </w:txbxContent>
                  </v:textbox>
                </v:shape>
              </v:group>
              <v:group id="_x0000_s38987" style="position:absolute;left:1168;top:13836;width:2142;height:430" coordorigin="1161,15172" coordsize="2142,430">
                <v:roundrect id="AutoShape 119" o:spid="_x0000_s38988"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38989"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38990"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C12765" w:rsidRPr="002844B4" w:rsidRDefault="00C12765" w:rsidP="00C12765">
                        <w:pPr>
                          <w:rPr>
                            <w:color w:val="404040"/>
                            <w:sz w:val="16"/>
                            <w:szCs w:val="16"/>
                          </w:rPr>
                        </w:pPr>
                        <w:r w:rsidRPr="002844B4">
                          <w:rPr>
                            <w:color w:val="404040"/>
                            <w:sz w:val="16"/>
                            <w:szCs w:val="16"/>
                          </w:rPr>
                          <w:t>Can’t find it...Search here</w:t>
                        </w:r>
                      </w:p>
                    </w:txbxContent>
                  </v:textbox>
                </v:shape>
              </v:group>
            </v:group>
          </v:group>
        </w:pict>
      </w:r>
      <w:r w:rsidRPr="00783194">
        <w:rPr>
          <w:rFonts w:ascii="Calibri" w:eastAsia="Times New Roman" w:hAnsi="Calibri" w:cs="Times New Roman"/>
          <w:noProof/>
          <w:szCs w:val="22"/>
          <w:lang w:eastAsia="en-GB"/>
        </w:rPr>
        <w:pict>
          <v:group id="_x0000_s2031" style="position:absolute;margin-left:131.5pt;margin-top:348.2pt;width:159.5pt;height:284pt;z-index:252346368" coordorigin="4339,8924" coordsize="3190,5680">
            <v:group id="Group 176" o:spid="_x0000_s2032"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2033"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203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203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203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203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203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2039"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204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204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204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204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204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204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2046"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C12765" w:rsidRPr="00D931A1" w:rsidRDefault="00C12765"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2047" style="position:absolute;left:4536;top:10212;width:2993;height:834" coordorigin="4804,10367" coordsize="2993,834">
              <v:group id="Group 165" o:spid="_x0000_s38912"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3891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3891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3891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3891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38917"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C12765" w:rsidRPr="00095130" w:rsidRDefault="00C12765" w:rsidP="00C12765">
                      <w:pPr>
                        <w:rPr>
                          <w:sz w:val="16"/>
                          <w:szCs w:val="16"/>
                        </w:rPr>
                      </w:pPr>
                      <w:r>
                        <w:rPr>
                          <w:sz w:val="16"/>
                          <w:szCs w:val="16"/>
                        </w:rPr>
                        <w:t>Chinese</w:t>
                      </w:r>
                    </w:p>
                  </w:txbxContent>
                </v:textbox>
              </v:shape>
              <v:shape id="Text Box 172" o:spid="_x0000_s38918"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C12765" w:rsidRPr="00095130" w:rsidRDefault="00C12765" w:rsidP="00C12765">
                      <w:pPr>
                        <w:rPr>
                          <w:sz w:val="16"/>
                          <w:szCs w:val="16"/>
                        </w:rPr>
                      </w:pPr>
                      <w:r>
                        <w:rPr>
                          <w:sz w:val="16"/>
                          <w:szCs w:val="16"/>
                        </w:rPr>
                        <w:t>Indian</w:t>
                      </w:r>
                    </w:p>
                  </w:txbxContent>
                </v:textbox>
              </v:shape>
              <v:shape id="Text Box 173" o:spid="_x0000_s38919"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C12765" w:rsidRPr="00095130" w:rsidRDefault="00C12765" w:rsidP="00C12765">
                      <w:pPr>
                        <w:rPr>
                          <w:sz w:val="16"/>
                          <w:szCs w:val="16"/>
                        </w:rPr>
                      </w:pPr>
                      <w:r>
                        <w:rPr>
                          <w:sz w:val="16"/>
                          <w:szCs w:val="16"/>
                        </w:rPr>
                        <w:t>Thai</w:t>
                      </w:r>
                    </w:p>
                  </w:txbxContent>
                </v:textbox>
              </v:shape>
              <v:shape id="Text Box 174" o:spid="_x0000_s38920"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C12765" w:rsidRPr="00095130" w:rsidRDefault="00C12765" w:rsidP="00C12765">
                      <w:pPr>
                        <w:rPr>
                          <w:sz w:val="16"/>
                          <w:szCs w:val="16"/>
                        </w:rPr>
                      </w:pPr>
                      <w:r>
                        <w:rPr>
                          <w:sz w:val="16"/>
                          <w:szCs w:val="16"/>
                        </w:rPr>
                        <w:t>British</w:t>
                      </w:r>
                    </w:p>
                  </w:txbxContent>
                </v:textbox>
              </v:shape>
            </v:group>
          </v:group>
        </w:pict>
      </w:r>
      <w:r>
        <w:rPr>
          <w:rFonts w:ascii="Calibri" w:eastAsia="Times New Roman" w:hAnsi="Calibri" w:cs="Times New Roman"/>
          <w:noProof/>
          <w:szCs w:val="22"/>
          <w:lang w:eastAsia="en-GB"/>
        </w:rPr>
        <w:pict>
          <v:group id="_x0000_s39030" style="position:absolute;margin-left:-72.5pt;margin-top:20pt;width:169.65pt;height:284pt;z-index:252351488" coordorigin="259,2360" coordsize="3393,5680">
            <v:group id="_x0000_s39031" style="position:absolute;left:259;top:2360;width:3393;height:5680" coordorigin="3750,1924" coordsize="3393,5680">
              <v:group id="_x0000_s39032" style="position:absolute;left:3750;top:1924;width:3393;height:5680" coordorigin="3750,1924" coordsize="3393,5680">
                <v:roundrect id="AutoShape 11" o:spid="_x0000_s39033"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39034"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39035"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39036"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39037"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39038"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39039"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39040"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39041"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39042"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39043"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39044"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39045"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39046"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C12765" w:rsidRPr="004B60B0" w:rsidRDefault="00C12765" w:rsidP="00C12765">
                        <w:pPr>
                          <w:rPr>
                            <w:b/>
                            <w:sz w:val="20"/>
                            <w:szCs w:val="20"/>
                          </w:rPr>
                        </w:pPr>
                        <w:r w:rsidRPr="004B60B0">
                          <w:rPr>
                            <w:b/>
                            <w:sz w:val="20"/>
                            <w:szCs w:val="20"/>
                          </w:rPr>
                          <w:t>Use Current Location</w:t>
                        </w:r>
                      </w:p>
                    </w:txbxContent>
                  </v:textbox>
                </v:shape>
                <v:roundrect id="AutoShape 31" o:spid="_x0000_s39047"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39048"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C12765" w:rsidRPr="002844B4" w:rsidRDefault="00C12765" w:rsidP="00C12765">
                        <w:pPr>
                          <w:rPr>
                            <w:color w:val="404040"/>
                            <w:sz w:val="18"/>
                            <w:szCs w:val="18"/>
                          </w:rPr>
                        </w:pPr>
                        <w:r w:rsidRPr="002844B4">
                          <w:rPr>
                            <w:color w:val="404040"/>
                            <w:sz w:val="18"/>
                            <w:szCs w:val="18"/>
                          </w:rPr>
                          <w:t>Enter City, Town, Post Code...</w:t>
                        </w:r>
                      </w:p>
                    </w:txbxContent>
                  </v:textbox>
                </v:shape>
                <v:shape id="AutoShape 33" o:spid="_x0000_s39049"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39050"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C12765" w:rsidRPr="00D931A1" w:rsidRDefault="00C12765" w:rsidP="00C12765">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39051"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 id="AutoShape 137" o:spid="_x0000_s3905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 id="AutoShape 138" o:spid="_x0000_s3905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3905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3905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3905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3905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szCs w:val="22"/>
          <w:lang w:eastAsia="zh-CN" w:bidi="ta-IN"/>
        </w:rPr>
        <w:t>1.</w:t>
      </w:r>
      <w:r>
        <w:rPr>
          <w:rFonts w:ascii="Calibri" w:eastAsia="Times New Roman" w:hAnsi="Calibri" w:cs="Times New Roman"/>
          <w:szCs w:val="22"/>
          <w:lang w:eastAsia="zh-CN" w:bidi="ta-IN"/>
        </w:rPr>
        <w:tab/>
        <w:t>5.</w:t>
      </w:r>
    </w:p>
    <w:p w:rsidR="00C12765" w:rsidRPr="002844B4" w:rsidRDefault="00C12765" w:rsidP="00C12765">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color w:val="404040"/>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2030" type="#_x0000_t32" style="position:absolute;margin-left:2.95pt;margin-top:36.35pt;width:24.35pt;height:0;rotation:90;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38922" type="#_x0000_t32" style="position:absolute;margin-left:429.05pt;margin-top:4.65pt;width:0;height:27.7pt;flip:y;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C12765" w:rsidRPr="002844B4" w:rsidRDefault="00C12765" w:rsidP="00C12765">
      <w:pPr>
        <w:tabs>
          <w:tab w:val="center" w:pos="4513"/>
          <w:tab w:val="left" w:pos="8227"/>
        </w:tabs>
        <w:spacing w:after="200" w:line="276" w:lineRule="auto"/>
        <w:rPr>
          <w:rFonts w:ascii="Calibri" w:eastAsia="Times New Roman" w:hAnsi="Calibri" w:cs="Times New Roman"/>
          <w:b/>
          <w:szCs w:val="22"/>
          <w:lang w:eastAsia="zh-CN" w:bidi="ta-IN"/>
        </w:rPr>
      </w:pPr>
      <w:r w:rsidRPr="00783194">
        <w:rPr>
          <w:rFonts w:ascii="Calibri" w:eastAsia="Times New Roman" w:hAnsi="Calibri" w:cs="Times New Roman"/>
          <w:noProof/>
          <w:szCs w:val="22"/>
          <w:lang w:eastAsia="en-GB"/>
        </w:rPr>
        <w:pict>
          <v:group id="_x0000_s39060" style="position:absolute;margin-left:334pt;margin-top:17.3pt;width:159.5pt;height:284pt;z-index:252354560" coordorigin="8389,8905" coordsize="3190,5680">
            <v:group id="_x0000_s39061" style="position:absolute;left:8389;top:8905;width:3190;height:5680" coordorigin="8389,8921" coordsize="3190,5680">
              <v:group id="Group 175" o:spid="_x0000_s39062"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3906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3906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3906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3906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3906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3906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3906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3907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3907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3907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3907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3907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3907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39076"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C12765" w:rsidRPr="00D931A1" w:rsidRDefault="00C12765"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39077"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39078"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39079"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39080"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39081"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39082"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3908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3908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C12765" w:rsidRPr="00AA435B" w:rsidRDefault="00C12765" w:rsidP="00C12765">
                          <w:pPr>
                            <w:rPr>
                              <w:b/>
                              <w:bCs/>
                              <w:sz w:val="32"/>
                              <w:szCs w:val="32"/>
                            </w:rPr>
                          </w:pPr>
                          <w:r w:rsidRPr="00AA435B">
                            <w:rPr>
                              <w:b/>
                              <w:bCs/>
                              <w:sz w:val="32"/>
                              <w:szCs w:val="32"/>
                            </w:rPr>
                            <w:t>+</w:t>
                          </w:r>
                        </w:p>
                      </w:txbxContent>
                    </v:textbox>
                  </v:shape>
                </v:group>
                <v:shape id="Text Box 188" o:spid="_x0000_s39085"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C12765" w:rsidRDefault="00C12765" w:rsidP="00C12765">
                        <w:r>
                          <w:t>Honoured Guest</w:t>
                        </w:r>
                      </w:p>
                      <w:p w:rsidR="00C12765" w:rsidRDefault="00C12765" w:rsidP="00C12765">
                        <w:r>
                          <w:t>Address Lines 01970 123 456</w:t>
                        </w:r>
                      </w:p>
                    </w:txbxContent>
                  </v:textbox>
                </v:shape>
                <v:shape id="Text Box 189" o:spid="_x0000_s39086"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C12765" w:rsidRDefault="00C12765" w:rsidP="00C12765">
                        <w:r>
                          <w:t>Hot Dumplings</w:t>
                        </w:r>
                      </w:p>
                      <w:p w:rsidR="00C12765" w:rsidRDefault="00C12765" w:rsidP="00C12765">
                        <w:r>
                          <w:t>Address Lines 01970 123 456</w:t>
                        </w:r>
                      </w:p>
                    </w:txbxContent>
                  </v:textbox>
                </v:shape>
                <v:shape id="Text Box 190" o:spid="_x0000_s39087"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C12765" w:rsidRDefault="00C12765" w:rsidP="00C12765">
                        <w:r>
                          <w:t>Kam Sing</w:t>
                        </w:r>
                      </w:p>
                      <w:p w:rsidR="00C12765" w:rsidRDefault="00C12765" w:rsidP="00C12765">
                        <w:r>
                          <w:t>Address Lines 01970 123 456</w:t>
                        </w:r>
                      </w:p>
                    </w:txbxContent>
                  </v:textbox>
                </v:shape>
                <v:shape id="Text Box 191" o:spid="_x0000_s39088"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C12765" w:rsidRDefault="00C12765" w:rsidP="00C12765">
                        <w:r>
                          <w:t>Mandarin</w:t>
                        </w:r>
                      </w:p>
                      <w:p w:rsidR="00C12765" w:rsidRDefault="00C12765" w:rsidP="00C12765">
                        <w:r>
                          <w:t>Address Lines 01970 123 456</w:t>
                        </w:r>
                      </w:p>
                    </w:txbxContent>
                  </v:textbox>
                </v:shape>
                <v:group id="Group 192" o:spid="_x0000_s39089"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39090"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39091"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C12765" w:rsidRPr="00AA435B" w:rsidRDefault="00C12765" w:rsidP="00C12765">
                          <w:pPr>
                            <w:rPr>
                              <w:b/>
                              <w:bCs/>
                              <w:sz w:val="32"/>
                              <w:szCs w:val="32"/>
                            </w:rPr>
                          </w:pPr>
                          <w:r w:rsidRPr="00AA435B">
                            <w:rPr>
                              <w:b/>
                              <w:bCs/>
                              <w:sz w:val="32"/>
                              <w:szCs w:val="32"/>
                            </w:rPr>
                            <w:t>+</w:t>
                          </w:r>
                        </w:p>
                      </w:txbxContent>
                    </v:textbox>
                  </v:shape>
                </v:group>
                <v:group id="Group 195" o:spid="_x0000_s39092"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3909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3909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C12765" w:rsidRPr="00AA435B" w:rsidRDefault="00C12765" w:rsidP="00C12765">
                          <w:pPr>
                            <w:rPr>
                              <w:b/>
                              <w:bCs/>
                              <w:sz w:val="32"/>
                              <w:szCs w:val="32"/>
                            </w:rPr>
                          </w:pPr>
                          <w:r w:rsidRPr="00AA435B">
                            <w:rPr>
                              <w:b/>
                              <w:bCs/>
                              <w:sz w:val="32"/>
                              <w:szCs w:val="32"/>
                            </w:rPr>
                            <w:t>+</w:t>
                          </w:r>
                        </w:p>
                      </w:txbxContent>
                    </v:textbox>
                  </v:shape>
                </v:group>
                <v:group id="Group 198" o:spid="_x0000_s39095"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390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390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C12765" w:rsidRPr="00AA435B" w:rsidRDefault="00C12765" w:rsidP="00C12765">
                          <w:pPr>
                            <w:rPr>
                              <w:b/>
                              <w:bCs/>
                              <w:sz w:val="32"/>
                              <w:szCs w:val="32"/>
                            </w:rPr>
                          </w:pPr>
                          <w:r w:rsidRPr="00AA435B">
                            <w:rPr>
                              <w:b/>
                              <w:bCs/>
                              <w:sz w:val="32"/>
                              <w:szCs w:val="32"/>
                            </w:rPr>
                            <w:t>+</w:t>
                          </w:r>
                        </w:p>
                      </w:txbxContent>
                    </v:textbox>
                  </v:shape>
                </v:group>
                <v:shape id="Text Box 201" o:spid="_x0000_s39098"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C12765" w:rsidRDefault="00C12765" w:rsidP="00C12765">
                        <w:r>
                          <w:t>Seafront Palace</w:t>
                        </w:r>
                      </w:p>
                      <w:p w:rsidR="00C12765" w:rsidRDefault="00C12765" w:rsidP="00C12765">
                        <w:r>
                          <w:t>Address Lines</w:t>
                        </w:r>
                      </w:p>
                    </w:txbxContent>
                  </v:textbox>
                </v:shape>
              </v:group>
            </v:group>
            <v:shape id="_x0000_s39099"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DA78E1">
        <w:rPr>
          <w:rFonts w:ascii="Calibri" w:eastAsia="Times New Roman" w:hAnsi="Calibri" w:cs="Times New Roman"/>
          <w:szCs w:val="22"/>
          <w:lang w:eastAsia="zh-CN" w:bidi="ta-IN"/>
        </w:rPr>
        <w:t>2.</w:t>
      </w:r>
      <w:r>
        <w:rPr>
          <w:rFonts w:ascii="Calibri" w:eastAsia="Times New Roman" w:hAnsi="Calibri" w:cs="Times New Roman"/>
          <w:szCs w:val="22"/>
          <w:lang w:eastAsia="zh-CN" w:bidi="ta-IN"/>
        </w:rPr>
        <w:t xml:space="preserve">                                                                               3.  </w:t>
      </w:r>
      <w:r w:rsidRPr="002844B4">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 xml:space="preserve">                                                                      </w:t>
      </w:r>
      <w:r w:rsidRPr="00DA78E1">
        <w:rPr>
          <w:rFonts w:ascii="Calibri" w:eastAsia="Times New Roman" w:hAnsi="Calibri" w:cs="Times New Roman"/>
          <w:szCs w:val="22"/>
          <w:lang w:eastAsia="zh-CN" w:bidi="ta-IN"/>
        </w:rPr>
        <w:t>4.</w:t>
      </w:r>
      <w:r>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ab/>
      </w:r>
    </w:p>
    <w:p w:rsidR="00C12765" w:rsidRPr="002844B4" w:rsidRDefault="00C12765" w:rsidP="00C12765">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38921" type="#_x0000_t32" style="position:absolute;margin-left:488.95pt;margin-top:24.2pt;width:0;height:84pt;z-index:25234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C12765" w:rsidRDefault="00C12765" w:rsidP="00C12765"/>
    <w:p w:rsidR="00C12765" w:rsidRDefault="00C12765" w:rsidP="00C12765"/>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r>
        <w:rPr>
          <w:noProof/>
          <w:lang w:eastAsia="en-GB"/>
        </w:rPr>
        <w:pict>
          <v:shape id="AutoShape 54" o:spid="_x0000_s39059" type="#_x0000_t32" style="position:absolute;left:0;text-align:left;margin-left:312.3pt;margin-top:7.9pt;width:30pt;height:0;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39058" type="#_x0000_t32" style="position:absolute;left:0;text-align:left;margin-left:105.8pt;margin-top:7.9pt;width:30pt;height:0;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8842E5" w:rsidRDefault="00C12765" w:rsidP="00C12765">
      <w:pPr>
        <w:jc w:val="both"/>
      </w:pPr>
      <w:r>
        <w:rPr>
          <w:noProof/>
          <w:lang w:eastAsia="en-GB"/>
        </w:rPr>
        <w:pict>
          <v:group id="_x0000_s1992" style="position:absolute;left:0;text-align:left;margin-left:317.1pt;margin-top:349.8pt;width:159.5pt;height:284pt;z-index:252344320" coordorigin="8389,8921" coordsize="3190,5680">
            <v:group id="Group 175" o:spid="_x0000_s1993"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994"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99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99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99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99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99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2000"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200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200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200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200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200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200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2007"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C12765" w:rsidRPr="00D931A1" w:rsidRDefault="00C12765"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2008"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2009"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2010"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2011"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2012"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2013"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20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20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C12765" w:rsidRPr="00AA435B" w:rsidRDefault="00C12765" w:rsidP="00C12765">
                        <w:pPr>
                          <w:rPr>
                            <w:b/>
                            <w:bCs/>
                            <w:sz w:val="32"/>
                            <w:szCs w:val="32"/>
                          </w:rPr>
                        </w:pPr>
                        <w:r w:rsidRPr="00AA435B">
                          <w:rPr>
                            <w:b/>
                            <w:bCs/>
                            <w:sz w:val="32"/>
                            <w:szCs w:val="32"/>
                          </w:rPr>
                          <w:t>+</w:t>
                        </w:r>
                      </w:p>
                    </w:txbxContent>
                  </v:textbox>
                </v:shape>
              </v:group>
              <v:shape id="Text Box 188" o:spid="_x0000_s2016"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C12765" w:rsidRDefault="00C12765" w:rsidP="00C12765">
                      <w:r>
                        <w:t>Honoured Guest</w:t>
                      </w:r>
                    </w:p>
                    <w:p w:rsidR="00C12765" w:rsidRDefault="00C12765" w:rsidP="00C12765">
                      <w:r>
                        <w:t>Address Lines 01970 123 456</w:t>
                      </w:r>
                    </w:p>
                  </w:txbxContent>
                </v:textbox>
              </v:shape>
              <v:shape id="Text Box 189" o:spid="_x0000_s2017"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C12765" w:rsidRDefault="00C12765" w:rsidP="00C12765">
                      <w:r>
                        <w:t>Hot Dumplings</w:t>
                      </w:r>
                    </w:p>
                    <w:p w:rsidR="00C12765" w:rsidRDefault="00C12765" w:rsidP="00C12765">
                      <w:r>
                        <w:t>Address Lines 01970 123 456</w:t>
                      </w:r>
                    </w:p>
                  </w:txbxContent>
                </v:textbox>
              </v:shape>
              <v:shape id="Text Box 190" o:spid="_x0000_s2018"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C12765" w:rsidRDefault="00C12765" w:rsidP="00C12765">
                      <w:r>
                        <w:t>Kam Sing</w:t>
                      </w:r>
                    </w:p>
                    <w:p w:rsidR="00C12765" w:rsidRDefault="00C12765" w:rsidP="00C12765">
                      <w:r>
                        <w:t>Address Lines 01970 123 456</w:t>
                      </w:r>
                    </w:p>
                  </w:txbxContent>
                </v:textbox>
              </v:shape>
              <v:shape id="Text Box 191" o:spid="_x0000_s2019"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C12765" w:rsidRDefault="00C12765" w:rsidP="00C12765">
                      <w:r>
                        <w:t>Mandarin</w:t>
                      </w:r>
                    </w:p>
                    <w:p w:rsidR="00C12765" w:rsidRDefault="00C12765" w:rsidP="00C12765">
                      <w:r>
                        <w:t>Address Lines 01970 123 456</w:t>
                      </w:r>
                    </w:p>
                  </w:txbxContent>
                </v:textbox>
              </v:shape>
              <v:group id="Group 192" o:spid="_x0000_s2020"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2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2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C12765" w:rsidRPr="00AA435B" w:rsidRDefault="00C12765" w:rsidP="00C12765">
                        <w:pPr>
                          <w:rPr>
                            <w:b/>
                            <w:bCs/>
                            <w:sz w:val="32"/>
                            <w:szCs w:val="32"/>
                          </w:rPr>
                        </w:pPr>
                        <w:r w:rsidRPr="00AA435B">
                          <w:rPr>
                            <w:b/>
                            <w:bCs/>
                            <w:sz w:val="32"/>
                            <w:szCs w:val="32"/>
                          </w:rPr>
                          <w:t>+</w:t>
                        </w:r>
                      </w:p>
                    </w:txbxContent>
                  </v:textbox>
                </v:shape>
              </v:group>
              <v:group id="Group 195" o:spid="_x0000_s2023"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202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202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C12765" w:rsidRPr="00AA435B" w:rsidRDefault="00C12765" w:rsidP="00C12765">
                        <w:pPr>
                          <w:rPr>
                            <w:b/>
                            <w:bCs/>
                            <w:sz w:val="32"/>
                            <w:szCs w:val="32"/>
                          </w:rPr>
                        </w:pPr>
                        <w:r w:rsidRPr="00AA435B">
                          <w:rPr>
                            <w:b/>
                            <w:bCs/>
                            <w:sz w:val="32"/>
                            <w:szCs w:val="32"/>
                          </w:rPr>
                          <w:t>+</w:t>
                        </w:r>
                      </w:p>
                    </w:txbxContent>
                  </v:textbox>
                </v:shape>
              </v:group>
              <v:group id="Group 198" o:spid="_x0000_s2026"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2027"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2028"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C12765" w:rsidRPr="00AA435B" w:rsidRDefault="00C12765" w:rsidP="00C12765">
                        <w:pPr>
                          <w:rPr>
                            <w:b/>
                            <w:bCs/>
                            <w:sz w:val="32"/>
                            <w:szCs w:val="32"/>
                          </w:rPr>
                        </w:pPr>
                        <w:r w:rsidRPr="00AA435B">
                          <w:rPr>
                            <w:b/>
                            <w:bCs/>
                            <w:sz w:val="32"/>
                            <w:szCs w:val="32"/>
                          </w:rPr>
                          <w:t>+</w:t>
                        </w:r>
                      </w:p>
                    </w:txbxContent>
                  </v:textbox>
                </v:shape>
              </v:group>
              <v:shape id="Text Box 201" o:spid="_x0000_s2029"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C12765" w:rsidRDefault="00C12765" w:rsidP="00C12765">
                      <w:r>
                        <w:t>Seafront Palace</w:t>
                      </w:r>
                    </w:p>
                    <w:p w:rsidR="00C12765" w:rsidRDefault="00C12765" w:rsidP="00C12765">
                      <w:r>
                        <w:t>Address Lines</w:t>
                      </w:r>
                    </w:p>
                  </w:txbxContent>
                </v:textbox>
              </v:shape>
            </v:group>
          </v:group>
        </w:pict>
      </w:r>
      <w:r>
        <w:rPr>
          <w:noProof/>
          <w:lang w:eastAsia="en-GB"/>
        </w:rPr>
        <w:pict>
          <v:group id="_x0000_s1924" style="position:absolute;left:0;text-align:left;margin-left:-77.05pt;margin-top:349pt;width:159.8pt;height:284pt;z-index:252343296" coordorigin="259,8924" coordsize="3196,5680">
            <v:group id="Group 177" o:spid="_x0000_s1925"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926"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92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92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92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93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93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932"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93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93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93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93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93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93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939"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C12765" w:rsidRPr="00D931A1" w:rsidRDefault="00C12765"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40" style="position:absolute;left:401;top:9669;width:3054;height:4406" coordorigin="691,9860" coordsize="3054,4406">
              <v:group id="_x0000_s1941" style="position:absolute;left:691;top:9860;width:3054;height:4310" coordorigin="691,10168" coordsize="3054,4310">
                <v:group id="Group 96" o:spid="_x0000_s1942"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94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94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94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94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947"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94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94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95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95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952"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95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95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95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95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957"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95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95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96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96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962"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96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96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96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96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967"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968"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C12765" w:rsidRPr="00095130" w:rsidRDefault="00C12765" w:rsidP="00C12765">
                        <w:pPr>
                          <w:rPr>
                            <w:sz w:val="16"/>
                            <w:szCs w:val="16"/>
                          </w:rPr>
                        </w:pPr>
                        <w:r>
                          <w:rPr>
                            <w:sz w:val="16"/>
                            <w:szCs w:val="16"/>
                          </w:rPr>
                          <w:t>Food</w:t>
                        </w:r>
                      </w:p>
                    </w:txbxContent>
                  </v:textbox>
                </v:shape>
                <v:shape id="Text Box 145" o:spid="_x0000_s1969"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C12765" w:rsidRPr="00095130" w:rsidRDefault="00C12765" w:rsidP="00C12765">
                        <w:pPr>
                          <w:rPr>
                            <w:sz w:val="16"/>
                            <w:szCs w:val="16"/>
                          </w:rPr>
                        </w:pPr>
                        <w:r>
                          <w:rPr>
                            <w:sz w:val="16"/>
                            <w:szCs w:val="16"/>
                          </w:rPr>
                          <w:t>Shops</w:t>
                        </w:r>
                      </w:p>
                    </w:txbxContent>
                  </v:textbox>
                </v:shape>
                <v:shape id="Text Box 146" o:spid="_x0000_s1970"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C12765" w:rsidRPr="00095130" w:rsidRDefault="00C12765" w:rsidP="00C12765">
                        <w:pPr>
                          <w:rPr>
                            <w:sz w:val="16"/>
                            <w:szCs w:val="16"/>
                          </w:rPr>
                        </w:pPr>
                        <w:r>
                          <w:rPr>
                            <w:sz w:val="16"/>
                            <w:szCs w:val="16"/>
                          </w:rPr>
                          <w:t>POI</w:t>
                        </w:r>
                      </w:p>
                    </w:txbxContent>
                  </v:textbox>
                </v:shape>
                <v:shape id="Text Box 147" o:spid="_x0000_s1971"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C12765" w:rsidRPr="00095130" w:rsidRDefault="00C12765" w:rsidP="00C12765">
                        <w:pPr>
                          <w:rPr>
                            <w:sz w:val="16"/>
                            <w:szCs w:val="16"/>
                          </w:rPr>
                        </w:pPr>
                        <w:r>
                          <w:rPr>
                            <w:sz w:val="16"/>
                            <w:szCs w:val="16"/>
                          </w:rPr>
                          <w:t>ATM’s</w:t>
                        </w:r>
                      </w:p>
                    </w:txbxContent>
                  </v:textbox>
                </v:shape>
                <v:shape id="Text Box 148" o:spid="_x0000_s1972"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49" o:spid="_x0000_s1973"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0" o:spid="_x0000_s1974"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1" o:spid="_x0000_s1975"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2" o:spid="_x0000_s1976"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3" o:spid="_x0000_s1977"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4" o:spid="_x0000_s1978"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5" o:spid="_x0000_s1979"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6" o:spid="_x0000_s1980"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7" o:spid="_x0000_s1981"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8" o:spid="_x0000_s1982"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59" o:spid="_x0000_s1983"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60" o:spid="_x0000_s1984"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61" o:spid="_x0000_s1985"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62" o:spid="_x0000_s1986"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C12765" w:rsidRPr="00095130" w:rsidRDefault="00C12765" w:rsidP="00C12765">
                        <w:pPr>
                          <w:rPr>
                            <w:sz w:val="16"/>
                            <w:szCs w:val="16"/>
                          </w:rPr>
                        </w:pPr>
                        <w:r>
                          <w:rPr>
                            <w:sz w:val="16"/>
                            <w:szCs w:val="16"/>
                          </w:rPr>
                          <w:t>Exampl</w:t>
                        </w:r>
                        <w:r w:rsidRPr="00095130">
                          <w:rPr>
                            <w:sz w:val="16"/>
                            <w:szCs w:val="16"/>
                          </w:rPr>
                          <w:t>e</w:t>
                        </w:r>
                      </w:p>
                    </w:txbxContent>
                  </v:textbox>
                </v:shape>
                <v:shape id="Text Box 163" o:spid="_x0000_s1987"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C12765" w:rsidRPr="00095130" w:rsidRDefault="00C12765" w:rsidP="00C12765">
                        <w:pPr>
                          <w:rPr>
                            <w:sz w:val="16"/>
                            <w:szCs w:val="16"/>
                          </w:rPr>
                        </w:pPr>
                        <w:r>
                          <w:rPr>
                            <w:sz w:val="16"/>
                            <w:szCs w:val="16"/>
                          </w:rPr>
                          <w:t>Exampl</w:t>
                        </w:r>
                        <w:r w:rsidRPr="00095130">
                          <w:rPr>
                            <w:sz w:val="16"/>
                            <w:szCs w:val="16"/>
                          </w:rPr>
                          <w:t>e</w:t>
                        </w:r>
                      </w:p>
                    </w:txbxContent>
                  </v:textbox>
                </v:shape>
              </v:group>
              <v:group id="_x0000_s1988" style="position:absolute;left:1168;top:13836;width:2142;height:430" coordorigin="1161,15172" coordsize="2142,430">
                <v:roundrect id="AutoShape 119" o:spid="_x0000_s1989"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990"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991"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C12765" w:rsidRPr="002844B4" w:rsidRDefault="00C12765" w:rsidP="00C12765">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898" style="position:absolute;left:0;text-align:left;margin-left:126.95pt;margin-top:349pt;width:159.5pt;height:284pt;z-index:252342272" coordorigin="4339,8924" coordsize="3190,5680">
            <v:group id="Group 176" o:spid="_x0000_s1899"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900"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90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90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90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90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90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906"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90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90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90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91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91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91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913"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C12765" w:rsidRPr="00D931A1" w:rsidRDefault="00C12765"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14" style="position:absolute;left:4536;top:10212;width:2993;height:834" coordorigin="4804,10367" coordsize="2993,834">
              <v:group id="Group 165" o:spid="_x0000_s1915"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916"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917"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918"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919"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920"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C12765" w:rsidRPr="00095130" w:rsidRDefault="00C12765" w:rsidP="00C12765">
                      <w:pPr>
                        <w:rPr>
                          <w:sz w:val="16"/>
                          <w:szCs w:val="16"/>
                        </w:rPr>
                      </w:pPr>
                      <w:r>
                        <w:rPr>
                          <w:sz w:val="16"/>
                          <w:szCs w:val="16"/>
                        </w:rPr>
                        <w:t>Chinese</w:t>
                      </w:r>
                    </w:p>
                  </w:txbxContent>
                </v:textbox>
              </v:shape>
              <v:shape id="Text Box 172" o:spid="_x0000_s1921"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C12765" w:rsidRPr="00095130" w:rsidRDefault="00C12765" w:rsidP="00C12765">
                      <w:pPr>
                        <w:rPr>
                          <w:sz w:val="16"/>
                          <w:szCs w:val="16"/>
                        </w:rPr>
                      </w:pPr>
                      <w:r>
                        <w:rPr>
                          <w:sz w:val="16"/>
                          <w:szCs w:val="16"/>
                        </w:rPr>
                        <w:t>Indian</w:t>
                      </w:r>
                    </w:p>
                  </w:txbxContent>
                </v:textbox>
              </v:shape>
              <v:shape id="Text Box 173" o:spid="_x0000_s1922"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C12765" w:rsidRPr="00095130" w:rsidRDefault="00C12765" w:rsidP="00C12765">
                      <w:pPr>
                        <w:rPr>
                          <w:sz w:val="16"/>
                          <w:szCs w:val="16"/>
                        </w:rPr>
                      </w:pPr>
                      <w:r>
                        <w:rPr>
                          <w:sz w:val="16"/>
                          <w:szCs w:val="16"/>
                        </w:rPr>
                        <w:t>Thai</w:t>
                      </w:r>
                    </w:p>
                  </w:txbxContent>
                </v:textbox>
              </v:shape>
              <v:shape id="Text Box 174" o:spid="_x0000_s1923"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C12765" w:rsidRPr="00095130" w:rsidRDefault="00C12765" w:rsidP="00C12765">
                      <w:pPr>
                        <w:rPr>
                          <w:sz w:val="16"/>
                          <w:szCs w:val="16"/>
                        </w:rPr>
                      </w:pPr>
                      <w:r>
                        <w:rPr>
                          <w:sz w:val="16"/>
                          <w:szCs w:val="16"/>
                        </w:rPr>
                        <w:t>British</w:t>
                      </w:r>
                    </w:p>
                  </w:txbxContent>
                </v:textbox>
              </v:shape>
            </v:group>
          </v:group>
        </w:pict>
      </w:r>
      <w:r>
        <w:t xml:space="preserve">Figure  </w:t>
      </w:r>
      <w:r>
        <w:br w:type="page"/>
      </w:r>
    </w:p>
    <w:p w:rsidR="008842E5" w:rsidRPr="00397DC9" w:rsidRDefault="008842E5" w:rsidP="00397DC9">
      <w:pPr>
        <w:pStyle w:val="AppendixSection"/>
        <w:rPr>
          <w:rFonts w:asciiTheme="minorHAnsi" w:hAnsiTheme="minorHAnsi"/>
        </w:rPr>
      </w:pPr>
      <w:bookmarkStart w:id="51" w:name="_Toc353978996"/>
      <w:r w:rsidRPr="00397DC9">
        <w:rPr>
          <w:rFonts w:asciiTheme="minorHAnsi" w:hAnsiTheme="minorHAnsi"/>
        </w:rPr>
        <w:lastRenderedPageBreak/>
        <w:t>Class Diagram for the TourInf Application</w:t>
      </w:r>
      <w:bookmarkEnd w:id="51"/>
    </w:p>
    <w:p w:rsidR="008842E5" w:rsidRDefault="008842E5" w:rsidP="008842E5">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12576"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pPr>
        <w:pStyle w:val="Heading1"/>
        <w:numPr>
          <w:ilvl w:val="0"/>
          <w:numId w:val="0"/>
        </w:numPr>
        <w:rPr>
          <w:rFonts w:asciiTheme="minorHAnsi" w:hAnsiTheme="minorHAnsi"/>
        </w:rPr>
      </w:pPr>
    </w:p>
    <w:p w:rsidR="008842E5" w:rsidRDefault="008842E5" w:rsidP="008842E5">
      <w:r>
        <w:t>Figure</w:t>
      </w:r>
    </w:p>
    <w:p w:rsidR="008842E5" w:rsidRDefault="008842E5" w:rsidP="008842E5"/>
    <w:p w:rsidR="008842E5" w:rsidRDefault="008842E5" w:rsidP="008842E5"/>
    <w:p w:rsidR="008842E5" w:rsidRDefault="008842E5" w:rsidP="008842E5"/>
    <w:p w:rsidR="008842E5" w:rsidRPr="00397DC9" w:rsidRDefault="008842E5" w:rsidP="008842E5">
      <w:pPr>
        <w:pStyle w:val="AppendixSection"/>
        <w:rPr>
          <w:rFonts w:asciiTheme="minorHAnsi" w:hAnsiTheme="minorHAnsi"/>
        </w:rPr>
      </w:pPr>
      <w:bookmarkStart w:id="52" w:name="_Toc353978994"/>
      <w:r w:rsidRPr="00397DC9">
        <w:rPr>
          <w:rFonts w:asciiTheme="minorHAnsi" w:hAnsiTheme="minorHAnsi"/>
        </w:rPr>
        <w:lastRenderedPageBreak/>
        <w:t>Third-Party Code and Libraries</w:t>
      </w:r>
      <w:bookmarkEnd w:id="52"/>
    </w:p>
    <w:p w:rsidR="008842E5" w:rsidRDefault="008842E5" w:rsidP="008842E5">
      <w:pPr>
        <w:rPr>
          <w:rFonts w:eastAsiaTheme="majorEastAsia" w:cstheme="majorBidi"/>
          <w:b/>
          <w:bCs/>
          <w:sz w:val="26"/>
          <w:szCs w:val="26"/>
        </w:rPr>
      </w:pPr>
    </w:p>
    <w:p w:rsidR="008842E5" w:rsidRPr="00397DC9" w:rsidRDefault="008842E5" w:rsidP="008842E5">
      <w:pPr>
        <w:rPr>
          <w:rFonts w:eastAsiaTheme="majorEastAsia" w:cstheme="majorBidi"/>
          <w:b/>
          <w:bCs/>
          <w:szCs w:val="26"/>
        </w:rPr>
      </w:pPr>
      <w:r w:rsidRPr="00397DC9">
        <w:rPr>
          <w:rFonts w:eastAsiaTheme="majorEastAsia" w:cstheme="majorBidi"/>
          <w:b/>
          <w:bCs/>
          <w:szCs w:val="26"/>
        </w:rPr>
        <w:t>Third party code</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hAnsiTheme="majorHAnsi"/>
          <w:szCs w:val="22"/>
        </w:rPr>
      </w:pPr>
      <w:r w:rsidRPr="00BD6E65">
        <w:rPr>
          <w:rFonts w:asciiTheme="majorHAnsi" w:hAnsiTheme="majorHAnsi"/>
          <w:szCs w:val="22"/>
        </w:rPr>
        <w:t>It has been stated throughout the implementation section (4) what third party code has been used, where and how it has been used and for what reason. The source code for the project has also been commented with Javadoc author tags in each Java file which details the main author of the code and any modification that have been made to the source provided for the project.  However to reiterate this information the following sources have been used in the project in a way detailed below:</w:t>
      </w:r>
    </w:p>
    <w:p w:rsidR="008842E5" w:rsidRPr="00BD6E65" w:rsidRDefault="008842E5" w:rsidP="008842E5">
      <w:pPr>
        <w:rPr>
          <w:rFonts w:asciiTheme="majorHAnsi" w:hAnsiTheme="majorHAnsi"/>
          <w:szCs w:val="22"/>
        </w:rPr>
      </w:pPr>
    </w:p>
    <w:p w:rsidR="008842E5" w:rsidRPr="00BD6E65" w:rsidRDefault="008842E5" w:rsidP="008842E5">
      <w:pPr>
        <w:rPr>
          <w:rFonts w:asciiTheme="majorHAnsi" w:hAnsiTheme="majorHAnsi"/>
          <w:szCs w:val="22"/>
        </w:rPr>
      </w:pPr>
      <w:r w:rsidRPr="00BD6E65">
        <w:rPr>
          <w:rFonts w:asciiTheme="majorHAnsi" w:hAnsiTheme="majorHAnsi"/>
          <w:szCs w:val="22"/>
        </w:rPr>
        <w:t xml:space="preserve">An Android tutorial for creating an Android application that uses the Google Places API. </w:t>
      </w:r>
    </w:p>
    <w:p w:rsidR="008842E5" w:rsidRPr="00BD6E65" w:rsidRDefault="008842E5" w:rsidP="008842E5">
      <w:pPr>
        <w:rPr>
          <w:rFonts w:asciiTheme="majorHAnsi" w:hAnsiTheme="majorHAnsi"/>
          <w:szCs w:val="22"/>
        </w:rPr>
      </w:pPr>
      <w:hyperlink r:id="rId32" w:history="1">
        <w:r w:rsidRPr="00BD6E65">
          <w:rPr>
            <w:rStyle w:val="Hyperlink"/>
            <w:rFonts w:asciiTheme="majorHAnsi" w:hAnsiTheme="majorHAnsi"/>
          </w:rPr>
          <w:t>http://www.androidhive.info/2012/08/android-working-with-google-places-and-maps-tutorial/</w:t>
        </w:r>
      </w:hyperlink>
      <w:r w:rsidRPr="00BD6E65">
        <w:rPr>
          <w:rFonts w:asciiTheme="majorHAnsi" w:hAnsiTheme="majorHAnsi"/>
          <w:szCs w:val="22"/>
        </w:rPr>
        <w:t xml:space="preserve">  </w:t>
      </w:r>
    </w:p>
    <w:p w:rsidR="008842E5" w:rsidRPr="00BD6E65" w:rsidRDefault="008842E5" w:rsidP="008842E5">
      <w:pPr>
        <w:jc w:val="both"/>
        <w:rPr>
          <w:rFonts w:asciiTheme="majorHAnsi" w:hAnsiTheme="majorHAnsi"/>
        </w:rPr>
      </w:pPr>
      <w:r w:rsidRPr="00BD6E65">
        <w:rPr>
          <w:rFonts w:asciiTheme="majorHAnsi" w:hAnsiTheme="majorHAnsi"/>
        </w:rPr>
        <w:t>This tutorial listed above was completed and the majority of the code provided in the tutorial was used. The classes and view that produced maps were discarded to create new versions using the new Android Maps API. Some Java files provided were used with no modification, whilst others were modified to varying extents. More details of what has been used and what has been modified can be seen in the Javadoc of the source code.</w:t>
      </w:r>
    </w:p>
    <w:p w:rsidR="008842E5" w:rsidRPr="00397DC9" w:rsidRDefault="008842E5" w:rsidP="008842E5">
      <w:pPr>
        <w:jc w:val="both"/>
      </w:pPr>
    </w:p>
    <w:p w:rsidR="008842E5" w:rsidRPr="00397DC9" w:rsidRDefault="008842E5" w:rsidP="008842E5">
      <w:pPr>
        <w:jc w:val="both"/>
        <w:rPr>
          <w:b/>
        </w:rPr>
      </w:pPr>
      <w:r w:rsidRPr="00397DC9">
        <w:rPr>
          <w:b/>
        </w:rPr>
        <w:t>Libraries</w:t>
      </w:r>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following library files from Google APIs Client Library for Java were used in the project:</w:t>
      </w:r>
    </w:p>
    <w:p w:rsidR="008842E5" w:rsidRPr="00BD6E65" w:rsidRDefault="008842E5" w:rsidP="008842E5">
      <w:pPr>
        <w:jc w:val="both"/>
        <w:rPr>
          <w:rFonts w:asciiTheme="majorHAnsi" w:hAnsiTheme="majorHAnsi"/>
        </w:rPr>
      </w:pP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google-api-client-1.10.3-beta.jar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google-api-client-android2-1.10.3-beta.jar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google-oauth-client-1.10.3-beta.jar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google-http-client-1.10.3-beta.jar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google-http-client-android3-1.10.3-beta.jar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gson-2.1.jar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guava-11.0.1.jar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jackson-core-asl-1.9.4.jar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jsr305-1.3.9.jar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protobuf-java-2.2.0.jar</w:t>
      </w:r>
    </w:p>
    <w:p w:rsidR="008842E5" w:rsidRPr="00BD6E65" w:rsidRDefault="008842E5" w:rsidP="008842E5">
      <w:pPr>
        <w:jc w:val="both"/>
        <w:rPr>
          <w:rFonts w:asciiTheme="majorHAnsi" w:hAnsiTheme="majorHAnsi"/>
        </w:rPr>
      </w:pPr>
    </w:p>
    <w:p w:rsidR="008842E5" w:rsidRPr="00BD6E65" w:rsidRDefault="008842E5" w:rsidP="00397DC9">
      <w:pPr>
        <w:rPr>
          <w:rFonts w:asciiTheme="majorHAnsi" w:hAnsiTheme="majorHAnsi"/>
        </w:rPr>
      </w:pPr>
      <w:r w:rsidRPr="00BD6E65">
        <w:rPr>
          <w:rFonts w:asciiTheme="majorHAnsi" w:hAnsiTheme="majorHAnsi"/>
        </w:rPr>
        <w:t>The Java client library is used in the application created for accessing Google APIs using JSON and being able to parse the Google Places API response. The client library files work on the android platform as it’s supported by the Java language. The latest version of</w:t>
      </w:r>
      <w:r w:rsidR="00397DC9">
        <w:rPr>
          <w:rFonts w:asciiTheme="majorHAnsi" w:hAnsiTheme="majorHAnsi"/>
        </w:rPr>
        <w:t xml:space="preserve"> the Google APIs </w:t>
      </w:r>
      <w:r w:rsidRPr="00BD6E65">
        <w:rPr>
          <w:rFonts w:asciiTheme="majorHAnsi" w:hAnsiTheme="majorHAnsi"/>
        </w:rPr>
        <w:t xml:space="preserve">Client Library for Java can be researched and downloaded here: </w:t>
      </w:r>
      <w:hyperlink r:id="rId33" w:history="1">
        <w:r w:rsidRPr="00BD6E65">
          <w:rPr>
            <w:rStyle w:val="Hyperlink"/>
            <w:rFonts w:asciiTheme="majorHAnsi" w:hAnsiTheme="majorHAnsi"/>
          </w:rPr>
          <w:t>https://code.google.com/p/google-api-java-client/wiki/Setup</w:t>
        </w:r>
      </w:hyperlink>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8842E5" w:rsidRPr="00BD6E65" w:rsidRDefault="008842E5" w:rsidP="008842E5">
      <w:pPr>
        <w:jc w:val="both"/>
        <w:rPr>
          <w:rFonts w:asciiTheme="majorHAnsi" w:hAnsiTheme="majorHAnsi"/>
        </w:rPr>
      </w:pPr>
      <w:hyperlink r:id="rId34" w:history="1">
        <w:r w:rsidRPr="00BD6E65">
          <w:rPr>
            <w:rStyle w:val="Hyperlink"/>
            <w:rFonts w:asciiTheme="majorHAnsi" w:hAnsiTheme="majorHAnsi"/>
          </w:rPr>
          <w:t>http://developer.android.com/google/play-services/setup.html</w:t>
        </w:r>
      </w:hyperlink>
    </w:p>
    <w:p w:rsidR="008842E5" w:rsidRPr="00BD6E65" w:rsidRDefault="008842E5" w:rsidP="008842E5">
      <w:pPr>
        <w:rPr>
          <w:rFonts w:asciiTheme="majorHAnsi" w:hAnsiTheme="majorHAnsi"/>
        </w:rPr>
      </w:pPr>
    </w:p>
    <w:p w:rsidR="008842E5" w:rsidRDefault="008842E5" w:rsidP="008842E5"/>
    <w:p w:rsidR="008842E5" w:rsidRDefault="008842E5" w:rsidP="008842E5"/>
    <w:p w:rsidR="008842E5" w:rsidRPr="00397DC9" w:rsidRDefault="008842E5" w:rsidP="008842E5">
      <w:pPr>
        <w:pStyle w:val="AppendixSection"/>
        <w:rPr>
          <w:rFonts w:asciiTheme="minorHAnsi" w:hAnsiTheme="minorHAnsi"/>
        </w:rPr>
      </w:pPr>
      <w:bookmarkStart w:id="53" w:name="_Toc353978997"/>
      <w:r w:rsidRPr="00397DC9">
        <w:rPr>
          <w:rFonts w:asciiTheme="minorHAnsi" w:hAnsiTheme="minorHAnsi"/>
        </w:rPr>
        <w:lastRenderedPageBreak/>
        <w:t>Testing</w:t>
      </w:r>
      <w:bookmarkEnd w:id="53"/>
    </w:p>
    <w:p w:rsidR="008842E5" w:rsidRPr="00397DC9" w:rsidRDefault="00397DC9" w:rsidP="008842E5">
      <w:pPr>
        <w:pStyle w:val="Heading2"/>
        <w:numPr>
          <w:ilvl w:val="0"/>
          <w:numId w:val="0"/>
        </w:numPr>
        <w:rPr>
          <w:rFonts w:asciiTheme="minorHAnsi" w:hAnsiTheme="minorHAnsi"/>
        </w:rPr>
      </w:pPr>
      <w:bookmarkStart w:id="54" w:name="_Toc353978998"/>
      <w:r>
        <w:rPr>
          <w:rFonts w:asciiTheme="minorHAnsi" w:hAnsiTheme="minorHAnsi"/>
        </w:rPr>
        <w:t>E</w:t>
      </w:r>
      <w:r w:rsidR="008842E5" w:rsidRPr="00397DC9">
        <w:rPr>
          <w:rFonts w:asciiTheme="minorHAnsi" w:hAnsiTheme="minorHAnsi"/>
        </w:rPr>
        <w:t>.1. Unit Testing</w:t>
      </w:r>
      <w:bookmarkEnd w:id="54"/>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TourInf.test folder in the uk.ac.aber.ayr9.tourinf.test package on the disc provided with this document.</w:t>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AlertDialogManagerTest:</w:t>
      </w: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26912" behindDoc="1" locked="0" layoutInCell="1" allowOverlap="1">
            <wp:simplePos x="0" y="0"/>
            <wp:positionH relativeFrom="column">
              <wp:posOffset>21038</wp:posOffset>
            </wp:positionH>
            <wp:positionV relativeFrom="paragraph">
              <wp:posOffset>148148</wp:posOffset>
            </wp:positionV>
            <wp:extent cx="5014125" cy="1033670"/>
            <wp:effectExtent l="1905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 Evidence of the </w:t>
      </w:r>
      <w:r w:rsidR="008842E5" w:rsidRPr="00BD6E65">
        <w:rPr>
          <w:rFonts w:asciiTheme="majorHAnsi" w:eastAsiaTheme="majorEastAsia" w:hAnsiTheme="majorHAnsi" w:cstheme="majorBidi"/>
          <w:bCs/>
          <w:szCs w:val="22"/>
        </w:rPr>
        <w:t>AlertDialogManagerTest passing</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GPSTrackerTest:</w:t>
      </w:r>
    </w:p>
    <w:p w:rsidR="008842E5" w:rsidRPr="00BD6E65" w:rsidRDefault="008842E5" w:rsidP="008842E5">
      <w:pPr>
        <w:rPr>
          <w:rFonts w:asciiTheme="majorHAnsi" w:eastAsiaTheme="majorEastAsia" w:hAnsiTheme="majorHAnsi" w:cstheme="majorBidi"/>
          <w:bCs/>
          <w:noProof/>
          <w:szCs w:val="22"/>
          <w:lang w:eastAsia="en-GB"/>
        </w:rPr>
      </w:pPr>
      <w:r w:rsidRPr="00BD6E65">
        <w:rPr>
          <w:rFonts w:asciiTheme="majorHAnsi" w:eastAsiaTheme="majorEastAsia" w:hAnsiTheme="majorHAnsi" w:cstheme="majorBidi"/>
          <w:bCs/>
          <w:noProof/>
          <w:szCs w:val="22"/>
          <w:lang w:eastAsia="en-GB"/>
        </w:rPr>
        <w:drawing>
          <wp:anchor distT="0" distB="0" distL="114300" distR="114300" simplePos="0" relativeHeight="252327936" behindDoc="1" locked="0" layoutInCell="1" allowOverlap="1">
            <wp:simplePos x="0" y="0"/>
            <wp:positionH relativeFrom="column">
              <wp:posOffset>21038</wp:posOffset>
            </wp:positionH>
            <wp:positionV relativeFrom="paragraph">
              <wp:posOffset>83296</wp:posOffset>
            </wp:positionV>
            <wp:extent cx="5014125" cy="1168842"/>
            <wp:effectExtent l="1905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5797" r="66264" b="75604"/>
                    <a:stretch>
                      <a:fillRect/>
                    </a:stretch>
                  </pic:blipFill>
                  <pic:spPr bwMode="auto">
                    <a:xfrm>
                      <a:off x="0" y="0"/>
                      <a:ext cx="5014125" cy="116884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.2: Evidence of the </w:t>
      </w:r>
      <w:r w:rsidR="008842E5" w:rsidRPr="00BD6E65">
        <w:rPr>
          <w:rFonts w:asciiTheme="majorHAnsi" w:eastAsiaTheme="majorEastAsia" w:hAnsiTheme="majorHAnsi" w:cstheme="majorBidi"/>
          <w:bCs/>
          <w:szCs w:val="22"/>
        </w:rPr>
        <w:t>GPSTrackerTest passing</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MainActivityTest:</w:t>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34080" behindDoc="1" locked="0" layoutInCell="1" allowOverlap="1">
            <wp:simplePos x="0" y="0"/>
            <wp:positionH relativeFrom="column">
              <wp:posOffset>21038</wp:posOffset>
            </wp:positionH>
            <wp:positionV relativeFrom="paragraph">
              <wp:posOffset>3479</wp:posOffset>
            </wp:positionV>
            <wp:extent cx="5067245" cy="970059"/>
            <wp:effectExtent l="19050" t="0" r="55"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6039" r="66169" b="78744"/>
                    <a:stretch>
                      <a:fillRect/>
                    </a:stretch>
                  </pic:blipFill>
                  <pic:spPr bwMode="auto">
                    <a:xfrm>
                      <a:off x="0" y="0"/>
                      <a:ext cx="5067245" cy="970059"/>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.3: Evidence of the </w:t>
      </w:r>
      <w:r w:rsidR="008842E5" w:rsidRPr="00BD6E65">
        <w:rPr>
          <w:rFonts w:asciiTheme="majorHAnsi" w:eastAsiaTheme="majorEastAsia" w:hAnsiTheme="majorHAnsi" w:cstheme="majorBidi"/>
          <w:bCs/>
          <w:szCs w:val="22"/>
        </w:rPr>
        <w:t>MainActivityTest passing</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szCs w:val="26"/>
        </w:rPr>
        <w:t>MainMenuTest:</w:t>
      </w: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3305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 w:val="26"/>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.4: Evidence of the </w:t>
      </w:r>
      <w:r w:rsidR="008842E5" w:rsidRPr="00BD6E65">
        <w:rPr>
          <w:rFonts w:asciiTheme="majorHAnsi" w:eastAsiaTheme="majorEastAsia" w:hAnsiTheme="majorHAnsi" w:cstheme="majorBidi"/>
          <w:bCs/>
          <w:szCs w:val="22"/>
        </w:rPr>
        <w:t>MainMenuTest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szCs w:val="26"/>
        </w:rPr>
        <w:t>MainPlacesActivityTest:</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.5: Evidence of the </w:t>
      </w:r>
      <w:r w:rsidR="008842E5" w:rsidRPr="00BD6E65">
        <w:rPr>
          <w:rFonts w:asciiTheme="majorHAnsi" w:eastAsiaTheme="majorEastAsia" w:hAnsiTheme="majorHAnsi" w:cstheme="majorBidi"/>
          <w:bCs/>
          <w:szCs w:val="22"/>
        </w:rPr>
        <w:t>MainPlacesActivityTest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szCs w:val="26"/>
        </w:rPr>
        <w:t>SinglePlaceActivityTest:</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.6: Evidence of the </w:t>
      </w:r>
      <w:r w:rsidR="008842E5" w:rsidRPr="00BD6E65">
        <w:rPr>
          <w:rFonts w:asciiTheme="majorHAnsi" w:eastAsiaTheme="majorEastAsia" w:hAnsiTheme="majorHAnsi" w:cstheme="majorBidi"/>
          <w:bCs/>
          <w:szCs w:val="22"/>
        </w:rPr>
        <w:t>SinglePlaceActivityTest passing</w:t>
      </w:r>
    </w:p>
    <w:p w:rsidR="008842E5" w:rsidRDefault="008842E5"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8842E5" w:rsidRDefault="000577EF" w:rsidP="008842E5">
      <w:pPr>
        <w:rPr>
          <w:rFonts w:eastAsiaTheme="majorEastAsia" w:cstheme="majorBidi"/>
          <w:b/>
          <w:bCs/>
          <w:sz w:val="26"/>
          <w:szCs w:val="26"/>
        </w:rPr>
      </w:pPr>
      <w:r>
        <w:rPr>
          <w:rFonts w:eastAsiaTheme="majorEastAsia" w:cstheme="majorBidi"/>
          <w:b/>
          <w:bCs/>
          <w:sz w:val="26"/>
          <w:szCs w:val="26"/>
        </w:rPr>
        <w:t>E</w:t>
      </w:r>
      <w:r w:rsidR="008842E5">
        <w:rPr>
          <w:rFonts w:eastAsiaTheme="majorEastAsia" w:cstheme="majorBidi"/>
          <w:b/>
          <w:bCs/>
          <w:sz w:val="26"/>
          <w:szCs w:val="26"/>
        </w:rPr>
        <w:t>.2. Testing Table</w:t>
      </w:r>
    </w:p>
    <w:p w:rsidR="008842E5" w:rsidRDefault="008842E5" w:rsidP="008842E5">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8842E5" w:rsidTr="000B341D">
        <w:trPr>
          <w:trHeight w:val="401"/>
        </w:trPr>
        <w:tc>
          <w:tcPr>
            <w:tcW w:w="977" w:type="dxa"/>
          </w:tcPr>
          <w:p w:rsidR="008842E5" w:rsidRPr="00163FE8" w:rsidRDefault="008842E5" w:rsidP="000B341D">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8842E5" w:rsidRPr="00163FE8" w:rsidRDefault="008842E5" w:rsidP="000B341D">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8842E5" w:rsidRPr="00163FE8" w:rsidRDefault="008842E5" w:rsidP="000B341D">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8842E5" w:rsidRPr="00163FE8" w:rsidRDefault="008842E5" w:rsidP="000B341D">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8842E5" w:rsidRPr="00163FE8" w:rsidRDefault="008842E5" w:rsidP="000B341D">
            <w:pPr>
              <w:jc w:val="center"/>
              <w:rPr>
                <w:rFonts w:eastAsiaTheme="majorEastAsia" w:cstheme="majorBidi"/>
                <w:b/>
                <w:bCs/>
                <w:szCs w:val="22"/>
              </w:rPr>
            </w:pPr>
            <w:r w:rsidRPr="00163FE8">
              <w:rPr>
                <w:rFonts w:eastAsiaTheme="majorEastAsia" w:cstheme="majorBidi"/>
                <w:b/>
                <w:bCs/>
                <w:szCs w:val="22"/>
              </w:rPr>
              <w:t>Pass/</w:t>
            </w:r>
            <w:r>
              <w:rPr>
                <w:rFonts w:eastAsiaTheme="majorEastAsia" w:cstheme="majorBidi"/>
                <w:b/>
                <w:bCs/>
                <w:szCs w:val="22"/>
              </w:rPr>
              <w:t xml:space="preserve"> </w:t>
            </w:r>
            <w:r w:rsidRPr="00163FE8">
              <w:rPr>
                <w:rFonts w:eastAsiaTheme="majorEastAsia" w:cstheme="majorBidi"/>
                <w:b/>
                <w:bCs/>
                <w:szCs w:val="22"/>
              </w:rPr>
              <w:t>Fail</w:t>
            </w:r>
          </w:p>
        </w:tc>
      </w:tr>
      <w:tr w:rsidR="008842E5" w:rsidRPr="00B65EE3" w:rsidTr="000B341D">
        <w:trPr>
          <w:trHeight w:val="359"/>
        </w:trPr>
        <w:tc>
          <w:tcPr>
            <w:tcW w:w="977" w:type="dxa"/>
            <w:vAlign w:val="center"/>
          </w:tcPr>
          <w:p w:rsidR="008842E5" w:rsidRPr="00923B4B" w:rsidRDefault="008842E5" w:rsidP="000B341D">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8842E5" w:rsidRPr="00BA0C41" w:rsidRDefault="008842E5" w:rsidP="000B341D">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8842E5" w:rsidRPr="00BA0C41" w:rsidRDefault="008842E5" w:rsidP="000B341D">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0B341D">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59"/>
        </w:trPr>
        <w:tc>
          <w:tcPr>
            <w:tcW w:w="977" w:type="dxa"/>
            <w:vAlign w:val="center"/>
          </w:tcPr>
          <w:p w:rsidR="008842E5" w:rsidRPr="00923B4B" w:rsidRDefault="008842E5" w:rsidP="000B341D">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Click ‘use current location’ button on the app home screen</w:t>
            </w:r>
          </w:p>
        </w:tc>
        <w:tc>
          <w:tcPr>
            <w:tcW w:w="1993" w:type="dxa"/>
          </w:tcPr>
          <w:p w:rsidR="008842E5" w:rsidRPr="00BA0C41" w:rsidRDefault="008842E5" w:rsidP="000B341D">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8842E5" w:rsidRPr="00BA0C41" w:rsidRDefault="008842E5" w:rsidP="000B341D">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59"/>
        </w:trPr>
        <w:tc>
          <w:tcPr>
            <w:tcW w:w="977" w:type="dxa"/>
            <w:vAlign w:val="center"/>
          </w:tcPr>
          <w:p w:rsidR="008842E5" w:rsidRPr="00923B4B" w:rsidRDefault="008842E5" w:rsidP="000B341D">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Enter location manually on home screen (Town/City/Postcode)</w:t>
            </w:r>
          </w:p>
        </w:tc>
        <w:tc>
          <w:tcPr>
            <w:tcW w:w="1993" w:type="dxa"/>
          </w:tcPr>
          <w:p w:rsidR="008842E5" w:rsidRPr="00BA0C41" w:rsidRDefault="008842E5" w:rsidP="000B341D">
            <w:pPr>
              <w:rPr>
                <w:rFonts w:eastAsiaTheme="majorEastAsia" w:cstheme="majorBidi"/>
                <w:bCs/>
                <w:szCs w:val="22"/>
              </w:rPr>
            </w:pPr>
            <w:r>
              <w:rPr>
                <w:rFonts w:eastAsiaTheme="majorEastAsia" w:cstheme="majorBidi"/>
                <w:bCs/>
                <w:szCs w:val="22"/>
              </w:rPr>
              <w:t>Forwarded on to main menu, place listed for category selected relative to location entered.</w:t>
            </w:r>
          </w:p>
        </w:tc>
        <w:tc>
          <w:tcPr>
            <w:tcW w:w="1984" w:type="dxa"/>
          </w:tcPr>
          <w:p w:rsidR="008842E5" w:rsidRPr="00BA0C41" w:rsidRDefault="008842E5" w:rsidP="000B341D">
            <w:pPr>
              <w:rPr>
                <w:rFonts w:eastAsiaTheme="majorEastAsia" w:cstheme="majorBidi"/>
                <w:bCs/>
                <w:szCs w:val="22"/>
              </w:rPr>
            </w:pPr>
            <w:r>
              <w:rPr>
                <w:rFonts w:eastAsiaTheme="majorEastAsia" w:cstheme="majorBidi"/>
                <w:bCs/>
                <w:szCs w:val="22"/>
              </w:rPr>
              <w:t>Main menu displayed. Correct places listed for location entered found.</w:t>
            </w:r>
          </w:p>
        </w:tc>
        <w:tc>
          <w:tcPr>
            <w:tcW w:w="1055" w:type="dxa"/>
            <w:shd w:val="solid" w:color="00B050" w:fill="auto"/>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59"/>
        </w:trPr>
        <w:tc>
          <w:tcPr>
            <w:tcW w:w="977" w:type="dxa"/>
            <w:vAlign w:val="center"/>
          </w:tcPr>
          <w:p w:rsidR="008842E5" w:rsidRPr="00923B4B" w:rsidRDefault="008842E5" w:rsidP="000B341D">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59"/>
        </w:trPr>
        <w:tc>
          <w:tcPr>
            <w:tcW w:w="977" w:type="dxa"/>
            <w:vAlign w:val="center"/>
          </w:tcPr>
          <w:p w:rsidR="008842E5" w:rsidRPr="00923B4B" w:rsidRDefault="008842E5" w:rsidP="000B341D">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Select Category from main menu</w:t>
            </w:r>
          </w:p>
        </w:tc>
        <w:tc>
          <w:tcPr>
            <w:tcW w:w="1993" w:type="dxa"/>
          </w:tcPr>
          <w:p w:rsidR="008842E5" w:rsidRPr="00BA0C41" w:rsidRDefault="008842E5" w:rsidP="000B341D">
            <w:pPr>
              <w:rPr>
                <w:rFonts w:eastAsiaTheme="majorEastAsia" w:cstheme="majorBidi"/>
                <w:bCs/>
                <w:szCs w:val="22"/>
              </w:rPr>
            </w:pPr>
            <w:r>
              <w:rPr>
                <w:rFonts w:eastAsiaTheme="majorEastAsia" w:cstheme="majorBidi"/>
                <w:bCs/>
                <w:szCs w:val="22"/>
              </w:rPr>
              <w:t>Category Selected. Place displayed for category selected.</w:t>
            </w:r>
          </w:p>
        </w:tc>
        <w:tc>
          <w:tcPr>
            <w:tcW w:w="1984" w:type="dxa"/>
          </w:tcPr>
          <w:p w:rsidR="008842E5" w:rsidRPr="00BA0C41" w:rsidRDefault="008842E5" w:rsidP="000B341D">
            <w:pPr>
              <w:rPr>
                <w:rFonts w:eastAsiaTheme="majorEastAsia" w:cstheme="majorBidi"/>
                <w:bCs/>
                <w:szCs w:val="22"/>
              </w:rPr>
            </w:pPr>
            <w:r>
              <w:rPr>
                <w:rFonts w:eastAsiaTheme="majorEastAsia" w:cstheme="majorBidi"/>
                <w:bCs/>
                <w:szCs w:val="22"/>
              </w:rPr>
              <w:t>Category Selected. Place displayed for category selected.</w:t>
            </w:r>
          </w:p>
        </w:tc>
        <w:tc>
          <w:tcPr>
            <w:tcW w:w="1055" w:type="dxa"/>
            <w:shd w:val="solid" w:color="00B050" w:fill="auto"/>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59"/>
        </w:trPr>
        <w:tc>
          <w:tcPr>
            <w:tcW w:w="977" w:type="dxa"/>
            <w:vAlign w:val="center"/>
          </w:tcPr>
          <w:p w:rsidR="008842E5" w:rsidRPr="00923B4B" w:rsidRDefault="008842E5" w:rsidP="000B341D">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8842E5" w:rsidRPr="00BA0C41" w:rsidRDefault="008842E5" w:rsidP="000B341D">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0B341D">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59"/>
        </w:trPr>
        <w:tc>
          <w:tcPr>
            <w:tcW w:w="977" w:type="dxa"/>
            <w:vAlign w:val="center"/>
          </w:tcPr>
          <w:p w:rsidR="008842E5" w:rsidRPr="00923B4B" w:rsidRDefault="008842E5" w:rsidP="000B341D">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Click ‘Show All Places on a Map’ button</w:t>
            </w:r>
          </w:p>
        </w:tc>
        <w:tc>
          <w:tcPr>
            <w:tcW w:w="1993" w:type="dxa"/>
          </w:tcPr>
          <w:p w:rsidR="008842E5" w:rsidRPr="00BA0C41" w:rsidRDefault="008842E5" w:rsidP="000B341D">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8842E5" w:rsidRPr="00BA0C41" w:rsidRDefault="008842E5" w:rsidP="000B341D">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Pr="00923B4B" w:rsidRDefault="008842E5" w:rsidP="000B341D">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8842E5" w:rsidRPr="00BA0C41" w:rsidRDefault="008842E5" w:rsidP="000B341D">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8842E5" w:rsidRPr="00BA0C41" w:rsidRDefault="008842E5" w:rsidP="000B341D">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8842E5" w:rsidRPr="00BA0C41"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Pr="00923B4B" w:rsidRDefault="008842E5" w:rsidP="000B341D">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Pr="00923B4B" w:rsidRDefault="008842E5" w:rsidP="000B341D">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Pr="00923B4B" w:rsidRDefault="008842E5" w:rsidP="000B341D">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Default="008842E5" w:rsidP="000B341D">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Information correct</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Default="008842E5" w:rsidP="000B341D">
            <w:pPr>
              <w:jc w:val="center"/>
              <w:rPr>
                <w:rFonts w:eastAsiaTheme="majorEastAsia" w:cstheme="majorBidi"/>
                <w:b/>
                <w:bCs/>
                <w:szCs w:val="22"/>
              </w:rPr>
            </w:pPr>
            <w:r>
              <w:rPr>
                <w:rFonts w:eastAsiaTheme="majorEastAsia" w:cstheme="majorBidi"/>
                <w:b/>
                <w:bCs/>
                <w:szCs w:val="22"/>
              </w:rPr>
              <w:t>13</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Default="008842E5" w:rsidP="000B341D">
            <w:pPr>
              <w:jc w:val="center"/>
              <w:rPr>
                <w:rFonts w:eastAsiaTheme="majorEastAsia" w:cstheme="majorBidi"/>
                <w:b/>
                <w:bCs/>
                <w:szCs w:val="22"/>
              </w:rPr>
            </w:pPr>
            <w:r>
              <w:rPr>
                <w:rFonts w:eastAsiaTheme="majorEastAsia" w:cstheme="majorBidi"/>
                <w:b/>
                <w:bCs/>
                <w:szCs w:val="22"/>
              </w:rPr>
              <w:lastRenderedPageBreak/>
              <w:t>14</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Default="008842E5" w:rsidP="000B341D">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Default="008842E5" w:rsidP="000B341D">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Default="008842E5" w:rsidP="000B341D">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Default="008842E5" w:rsidP="000B341D">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Default="008842E5" w:rsidP="000B341D">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r w:rsidR="008842E5" w:rsidRPr="00B65EE3" w:rsidTr="000B341D">
        <w:trPr>
          <w:trHeight w:val="374"/>
        </w:trPr>
        <w:tc>
          <w:tcPr>
            <w:tcW w:w="977" w:type="dxa"/>
            <w:vAlign w:val="center"/>
          </w:tcPr>
          <w:p w:rsidR="008842E5" w:rsidRDefault="008842E5" w:rsidP="000B341D">
            <w:pPr>
              <w:jc w:val="center"/>
              <w:rPr>
                <w:rFonts w:eastAsiaTheme="majorEastAsia" w:cstheme="majorBidi"/>
                <w:b/>
                <w:bCs/>
                <w:szCs w:val="22"/>
              </w:rPr>
            </w:pPr>
            <w:r>
              <w:rPr>
                <w:rFonts w:eastAsiaTheme="majorEastAsia" w:cstheme="majorBidi"/>
                <w:b/>
                <w:bCs/>
                <w:szCs w:val="22"/>
              </w:rPr>
              <w:t>20</w:t>
            </w:r>
          </w:p>
        </w:tc>
        <w:tc>
          <w:tcPr>
            <w:tcW w:w="2525" w:type="dxa"/>
            <w:vAlign w:val="center"/>
          </w:tcPr>
          <w:p w:rsidR="008842E5" w:rsidRDefault="008842E5" w:rsidP="000B341D">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8842E5" w:rsidRDefault="008842E5" w:rsidP="000B341D">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8842E5" w:rsidRDefault="008842E5" w:rsidP="000B341D">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8842E5" w:rsidRDefault="008842E5" w:rsidP="000B341D">
            <w:pPr>
              <w:jc w:val="center"/>
              <w:rPr>
                <w:rFonts w:eastAsiaTheme="majorEastAsia" w:cstheme="majorBidi"/>
                <w:bCs/>
                <w:szCs w:val="22"/>
              </w:rPr>
            </w:pPr>
            <w:r>
              <w:rPr>
                <w:rFonts w:eastAsiaTheme="majorEastAsia" w:cstheme="majorBidi"/>
                <w:bCs/>
                <w:szCs w:val="22"/>
              </w:rPr>
              <w:t>Pass</w:t>
            </w:r>
          </w:p>
        </w:tc>
      </w:tr>
    </w:tbl>
    <w:p w:rsidR="008842E5" w:rsidRDefault="008842E5" w:rsidP="008842E5">
      <w:pPr>
        <w:rPr>
          <w:rFonts w:eastAsiaTheme="majorEastAsia"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Table E</w:t>
      </w:r>
      <w:r w:rsidR="008842E5" w:rsidRPr="00BD6E65">
        <w:rPr>
          <w:rFonts w:asciiTheme="majorHAnsi" w:eastAsiaTheme="majorEastAsia" w:hAnsiTheme="majorHAnsi" w:cstheme="majorBidi"/>
          <w:bCs/>
          <w:szCs w:val="26"/>
        </w:rPr>
        <w:t xml:space="preserve">.1: This table details the results of all manual user interface testing that has been completed for the project. </w:t>
      </w:r>
    </w:p>
    <w:p w:rsidR="008842E5" w:rsidRPr="00BD6E65" w:rsidRDefault="008842E5"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8842E5" w:rsidRPr="000577EF" w:rsidRDefault="000577EF" w:rsidP="008842E5">
      <w:pPr>
        <w:rPr>
          <w:rFonts w:eastAsiaTheme="majorEastAsia" w:cstheme="majorBidi"/>
          <w:b/>
          <w:bCs/>
          <w:sz w:val="26"/>
          <w:szCs w:val="26"/>
        </w:rPr>
      </w:pPr>
      <w:r w:rsidRPr="000577EF">
        <w:rPr>
          <w:rFonts w:eastAsiaTheme="majorEastAsia" w:cstheme="majorBidi"/>
          <w:b/>
          <w:bCs/>
          <w:sz w:val="26"/>
          <w:szCs w:val="26"/>
        </w:rPr>
        <w:lastRenderedPageBreak/>
        <w:t>E</w:t>
      </w:r>
      <w:r w:rsidR="008842E5" w:rsidRPr="000577EF">
        <w:rPr>
          <w:rFonts w:eastAsiaTheme="majorEastAsia" w:cstheme="majorBidi"/>
          <w:b/>
          <w:bCs/>
          <w:sz w:val="26"/>
          <w:szCs w:val="26"/>
        </w:rPr>
        <w:t>.3. Automated Testing</w:t>
      </w:r>
    </w:p>
    <w:p w:rsidR="00397DC9" w:rsidRDefault="00397DC9" w:rsidP="008842E5">
      <w:pPr>
        <w:rPr>
          <w:rFonts w:asciiTheme="majorHAnsi" w:eastAsiaTheme="majorEastAsia" w:hAnsiTheme="majorHAnsi" w:cstheme="majorBidi"/>
          <w:b/>
          <w:bCs/>
          <w:sz w:val="26"/>
          <w:szCs w:val="26"/>
        </w:rPr>
      </w:pPr>
    </w:p>
    <w:p w:rsidR="00397DC9" w:rsidRPr="00BD6E65" w:rsidRDefault="00397DC9" w:rsidP="00397DC9">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folder in the uk.ac.aber.ayr9.tourinf.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package on the disc provided with this document.</w:t>
      </w:r>
    </w:p>
    <w:p w:rsidR="008842E5" w:rsidRPr="000577EF" w:rsidRDefault="008842E5" w:rsidP="008842E5">
      <w:pPr>
        <w:rPr>
          <w:rFonts w:eastAsiaTheme="majorEastAsia" w:cstheme="majorBidi"/>
          <w:b/>
          <w:bCs/>
          <w:sz w:val="26"/>
          <w:szCs w:val="26"/>
        </w:rPr>
      </w:pPr>
    </w:p>
    <w:p w:rsidR="008842E5" w:rsidRPr="000577EF" w:rsidRDefault="000577EF" w:rsidP="008842E5">
      <w:pPr>
        <w:rPr>
          <w:rFonts w:eastAsiaTheme="majorEastAsia" w:cstheme="majorBidi"/>
          <w:b/>
          <w:bCs/>
          <w:szCs w:val="22"/>
        </w:rPr>
      </w:pPr>
      <w:r w:rsidRPr="000577EF">
        <w:rPr>
          <w:rFonts w:eastAsiaTheme="majorEastAsia" w:cstheme="majorBidi"/>
          <w:b/>
          <w:bCs/>
          <w:szCs w:val="22"/>
        </w:rPr>
        <w:t>E</w:t>
      </w:r>
      <w:r w:rsidR="008842E5" w:rsidRPr="000577EF">
        <w:rPr>
          <w:rFonts w:eastAsiaTheme="majorEastAsia" w:cstheme="majorBidi"/>
          <w:b/>
          <w:bCs/>
          <w:szCs w:val="22"/>
        </w:rPr>
        <w:t>.3.1. Testdroid Recorder</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SetLocationCheckPlaceTest:</w:t>
      </w:r>
    </w:p>
    <w:p w:rsidR="008842E5" w:rsidRPr="00BD6E65"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
          <w:bCs/>
          <w:noProof/>
          <w:szCs w:val="22"/>
          <w:lang w:eastAsia="en-GB"/>
        </w:rPr>
        <w:drawing>
          <wp:anchor distT="0" distB="0" distL="114300" distR="114300" simplePos="0" relativeHeight="252332032" behindDoc="1" locked="0" layoutInCell="1" allowOverlap="1">
            <wp:simplePos x="0" y="0"/>
            <wp:positionH relativeFrom="column">
              <wp:posOffset>20955</wp:posOffset>
            </wp:positionH>
            <wp:positionV relativeFrom="paragraph">
              <wp:posOffset>47625</wp:posOffset>
            </wp:positionV>
            <wp:extent cx="4862830" cy="1311910"/>
            <wp:effectExtent l="19050" t="0" r="0" b="0"/>
            <wp:wrapNone/>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t="5797" r="65868" b="79469"/>
                    <a:stretch>
                      <a:fillRect/>
                    </a:stretch>
                  </pic:blipFill>
                  <pic:spPr bwMode="auto">
                    <a:xfrm>
                      <a:off x="0" y="0"/>
                      <a:ext cx="4862830" cy="13119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.7: Evidence of the </w:t>
      </w:r>
      <w:r w:rsidR="008842E5" w:rsidRPr="00BD6E65">
        <w:rPr>
          <w:rFonts w:asciiTheme="majorHAnsi" w:eastAsiaTheme="majorEastAsia" w:hAnsiTheme="majorHAnsi" w:cstheme="majorBidi"/>
          <w:bCs/>
          <w:szCs w:val="22"/>
        </w:rPr>
        <w:t>SetLocationCheckPlaceTest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Cs/>
          <w:szCs w:val="22"/>
        </w:rPr>
        <w:t>SetLocationWithMapTest:</w:t>
      </w:r>
    </w:p>
    <w:p w:rsidR="008842E5" w:rsidRPr="00BD6E65"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
          <w:bCs/>
          <w:noProof/>
          <w:szCs w:val="22"/>
          <w:lang w:eastAsia="en-GB"/>
        </w:rPr>
        <w:drawing>
          <wp:anchor distT="0" distB="0" distL="114300" distR="114300" simplePos="0" relativeHeight="252335104" behindDoc="1" locked="0" layoutInCell="1" allowOverlap="1">
            <wp:simplePos x="0" y="0"/>
            <wp:positionH relativeFrom="column">
              <wp:posOffset>20955</wp:posOffset>
            </wp:positionH>
            <wp:positionV relativeFrom="paragraph">
              <wp:posOffset>41910</wp:posOffset>
            </wp:positionV>
            <wp:extent cx="4822825" cy="1423035"/>
            <wp:effectExtent l="19050" t="0" r="0" b="0"/>
            <wp:wrapNone/>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5797" r="66320" b="78261"/>
                    <a:stretch>
                      <a:fillRect/>
                    </a:stretch>
                  </pic:blipFill>
                  <pic:spPr bwMode="auto">
                    <a:xfrm>
                      <a:off x="0" y="0"/>
                      <a:ext cx="4822825" cy="142303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.8: Evidence of the </w:t>
      </w:r>
      <w:r w:rsidR="008842E5" w:rsidRPr="00BD6E65">
        <w:rPr>
          <w:rFonts w:asciiTheme="majorHAnsi" w:eastAsiaTheme="majorEastAsia" w:hAnsiTheme="majorHAnsi" w:cstheme="majorBidi"/>
          <w:bCs/>
          <w:szCs w:val="22"/>
        </w:rPr>
        <w:t>SetLocationWithMapTest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UseCurrentLocationTest: </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
          <w:bCs/>
          <w:noProof/>
          <w:szCs w:val="22"/>
          <w:lang w:eastAsia="en-GB"/>
        </w:rPr>
        <w:drawing>
          <wp:anchor distT="0" distB="0" distL="114300" distR="114300" simplePos="0" relativeHeight="252336128" behindDoc="1" locked="0" layoutInCell="1" allowOverlap="1">
            <wp:simplePos x="0" y="0"/>
            <wp:positionH relativeFrom="column">
              <wp:posOffset>-19050</wp:posOffset>
            </wp:positionH>
            <wp:positionV relativeFrom="paragraph">
              <wp:posOffset>-4445</wp:posOffset>
            </wp:positionV>
            <wp:extent cx="4862830" cy="1383030"/>
            <wp:effectExtent l="19050" t="0" r="0" b="0"/>
            <wp:wrapNone/>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5797" r="66019" b="78744"/>
                    <a:stretch>
                      <a:fillRect/>
                    </a:stretch>
                  </pic:blipFill>
                  <pic:spPr bwMode="auto">
                    <a:xfrm>
                      <a:off x="0" y="0"/>
                      <a:ext cx="4862830" cy="138303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Cs/>
          <w:szCs w:val="26"/>
        </w:rPr>
        <w:t>Fi</w:t>
      </w:r>
      <w:r w:rsidR="00397DC9">
        <w:rPr>
          <w:rFonts w:asciiTheme="majorHAnsi" w:eastAsiaTheme="majorEastAsia" w:hAnsiTheme="majorHAnsi" w:cstheme="majorBidi"/>
          <w:bCs/>
          <w:szCs w:val="26"/>
        </w:rPr>
        <w:t>gure E</w:t>
      </w:r>
      <w:r w:rsidRPr="00BD6E65">
        <w:rPr>
          <w:rFonts w:asciiTheme="majorHAnsi" w:eastAsiaTheme="majorEastAsia" w:hAnsiTheme="majorHAnsi" w:cstheme="majorBidi"/>
          <w:bCs/>
          <w:szCs w:val="26"/>
        </w:rPr>
        <w:t xml:space="preserve">.9: Evidence of the </w:t>
      </w:r>
      <w:r w:rsidRPr="00BD6E65">
        <w:rPr>
          <w:rFonts w:asciiTheme="majorHAnsi" w:eastAsiaTheme="majorEastAsia" w:hAnsiTheme="majorHAnsi" w:cstheme="majorBidi"/>
          <w:bCs/>
          <w:szCs w:val="22"/>
        </w:rPr>
        <w:t>UseCurrentLocationTest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Pr="000577EF" w:rsidRDefault="00397DC9" w:rsidP="008842E5">
      <w:pPr>
        <w:rPr>
          <w:rFonts w:eastAsiaTheme="majorEastAsia" w:cstheme="majorBidi"/>
          <w:b/>
          <w:bCs/>
          <w:szCs w:val="26"/>
        </w:rPr>
      </w:pPr>
      <w:r w:rsidRPr="000577EF">
        <w:rPr>
          <w:rFonts w:eastAsiaTheme="majorEastAsia" w:cstheme="majorBidi"/>
          <w:b/>
          <w:bCs/>
          <w:szCs w:val="26"/>
        </w:rPr>
        <w:lastRenderedPageBreak/>
        <w:t>E</w:t>
      </w:r>
      <w:r w:rsidR="008842E5" w:rsidRPr="000577EF">
        <w:rPr>
          <w:rFonts w:eastAsiaTheme="majorEastAsia" w:cstheme="majorBidi"/>
          <w:b/>
          <w:bCs/>
          <w:szCs w:val="26"/>
        </w:rPr>
        <w:t>.3.2. Testdroid Cloud</w:t>
      </w:r>
    </w:p>
    <w:p w:rsidR="008842E5" w:rsidRPr="00BD6E65" w:rsidRDefault="008842E5" w:rsidP="008842E5">
      <w:pPr>
        <w:rPr>
          <w:rFonts w:asciiTheme="majorHAnsi" w:eastAsiaTheme="majorEastAsia" w:hAnsiTheme="majorHAnsi" w:cstheme="majorBidi"/>
          <w:b/>
          <w:bCs/>
          <w:szCs w:val="26"/>
        </w:rPr>
      </w:pPr>
    </w:p>
    <w:p w:rsidR="008842E5" w:rsidRPr="000577EF" w:rsidRDefault="000577EF" w:rsidP="008842E5">
      <w:pPr>
        <w:rPr>
          <w:rFonts w:eastAsiaTheme="majorEastAsia" w:cstheme="majorBidi"/>
          <w:b/>
          <w:bCs/>
          <w:szCs w:val="26"/>
        </w:rPr>
      </w:pPr>
      <w:r w:rsidRPr="000577EF">
        <w:rPr>
          <w:rFonts w:eastAsiaTheme="majorEastAsia" w:cstheme="majorBidi"/>
          <w:b/>
          <w:bCs/>
          <w:szCs w:val="26"/>
        </w:rPr>
        <w:t>E.3.2.1</w:t>
      </w:r>
      <w:r w:rsidRPr="000577EF">
        <w:rPr>
          <w:rFonts w:eastAsiaTheme="majorEastAsia" w:cstheme="majorBidi"/>
          <w:b/>
          <w:bCs/>
          <w:szCs w:val="26"/>
        </w:rPr>
        <w:tab/>
      </w:r>
      <w:r w:rsidR="00397DC9" w:rsidRPr="000577EF">
        <w:rPr>
          <w:rFonts w:eastAsiaTheme="majorEastAsia" w:cstheme="majorBidi"/>
          <w:b/>
          <w:bCs/>
          <w:szCs w:val="26"/>
        </w:rPr>
        <w:t>Results of tests shown in E</w:t>
      </w:r>
      <w:r w:rsidR="008842E5" w:rsidRPr="000577EF">
        <w:rPr>
          <w:rFonts w:eastAsiaTheme="majorEastAsia" w:cstheme="majorBidi"/>
          <w:b/>
          <w:bCs/>
          <w:szCs w:val="26"/>
        </w:rPr>
        <w:t>.3.1 b</w:t>
      </w:r>
      <w:r>
        <w:rPr>
          <w:rFonts w:eastAsiaTheme="majorEastAsia" w:cstheme="majorBidi"/>
          <w:b/>
          <w:bCs/>
          <w:szCs w:val="26"/>
        </w:rPr>
        <w:t>eing run in the Testdroid cloud</w:t>
      </w:r>
    </w:p>
    <w:p w:rsidR="008842E5" w:rsidRPr="00BD6E65" w:rsidRDefault="008842E5" w:rsidP="008842E5">
      <w:pPr>
        <w:rPr>
          <w:rFonts w:asciiTheme="majorHAnsi" w:eastAsiaTheme="majorEastAsia" w:hAnsiTheme="majorHAnsi" w:cstheme="majorBidi"/>
          <w:b/>
          <w:bCs/>
          <w:noProof/>
          <w:szCs w:val="26"/>
          <w:lang w:eastAsia="en-GB"/>
        </w:rPr>
      </w:pPr>
      <w:r>
        <w:rPr>
          <w:rFonts w:asciiTheme="majorHAnsi" w:eastAsiaTheme="majorEastAsia" w:hAnsiTheme="majorHAnsi" w:cstheme="majorBidi"/>
          <w:b/>
          <w:bCs/>
          <w:noProof/>
          <w:szCs w:val="26"/>
          <w:lang w:eastAsia="en-GB"/>
        </w:rPr>
        <w:drawing>
          <wp:anchor distT="0" distB="0" distL="114300" distR="114300" simplePos="0" relativeHeight="252337152" behindDoc="1" locked="0" layoutInCell="1" allowOverlap="1">
            <wp:simplePos x="0" y="0"/>
            <wp:positionH relativeFrom="column">
              <wp:posOffset>19050</wp:posOffset>
            </wp:positionH>
            <wp:positionV relativeFrom="paragraph">
              <wp:posOffset>104775</wp:posOffset>
            </wp:positionV>
            <wp:extent cx="5260340" cy="3347085"/>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22582" t="6280" r="6494" b="32126"/>
                    <a:stretch>
                      <a:fillRect/>
                    </a:stretch>
                  </pic:blipFill>
                  <pic:spPr bwMode="auto">
                    <a:xfrm>
                      <a:off x="0" y="0"/>
                      <a:ext cx="5260340" cy="33470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.10: Graphical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38176" behindDoc="1" locked="0" layoutInCell="1" allowOverlap="1">
            <wp:simplePos x="0" y="0"/>
            <wp:positionH relativeFrom="column">
              <wp:posOffset>704850</wp:posOffset>
            </wp:positionH>
            <wp:positionV relativeFrom="paragraph">
              <wp:posOffset>110794</wp:posOffset>
            </wp:positionV>
            <wp:extent cx="4004310" cy="3856382"/>
            <wp:effectExtent l="19050" t="0" r="0" b="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22728" t="5072" r="41089" b="6763"/>
                    <a:stretch>
                      <a:fillRect/>
                    </a:stretch>
                  </pic:blipFill>
                  <pic:spPr bwMode="auto">
                    <a:xfrm>
                      <a:off x="0" y="0"/>
                      <a:ext cx="4004310" cy="385638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0577EF" w:rsidRDefault="000577EF" w:rsidP="008842E5">
      <w:pPr>
        <w:rPr>
          <w:rFonts w:asciiTheme="majorHAnsi" w:eastAsiaTheme="majorEastAsia" w:hAnsiTheme="majorHAnsi" w:cstheme="majorBidi"/>
          <w:bCs/>
          <w:szCs w:val="26"/>
        </w:rPr>
      </w:pPr>
    </w:p>
    <w:p w:rsidR="008842E5" w:rsidRPr="00D23446"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.11: Textual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0577EF" w:rsidRDefault="000577EF"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lastRenderedPageBreak/>
        <w:drawing>
          <wp:anchor distT="0" distB="0" distL="114300" distR="114300" simplePos="0" relativeHeight="252339200" behindDoc="1" locked="0" layoutInCell="1" allowOverlap="1">
            <wp:simplePos x="0" y="0"/>
            <wp:positionH relativeFrom="column">
              <wp:posOffset>251626</wp:posOffset>
            </wp:positionH>
            <wp:positionV relativeFrom="paragraph">
              <wp:posOffset>51187</wp:posOffset>
            </wp:positionV>
            <wp:extent cx="5002364" cy="3824577"/>
            <wp:effectExtent l="19050" t="0" r="7786" b="0"/>
            <wp:wrapNone/>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22873" t="9179" r="7522" b="5549"/>
                    <a:stretch>
                      <a:fillRect/>
                    </a:stretch>
                  </pic:blipFill>
                  <pic:spPr bwMode="auto">
                    <a:xfrm>
                      <a:off x="0" y="0"/>
                      <a:ext cx="5002364" cy="3824577"/>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0577EF" w:rsidRDefault="000577E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.12: Screenshots recorded in Testdroid Cloud tests showing the applications home screen across devices.</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40224" behindDoc="1" locked="0" layoutInCell="1" allowOverlap="1">
            <wp:simplePos x="0" y="0"/>
            <wp:positionH relativeFrom="column">
              <wp:posOffset>251460</wp:posOffset>
            </wp:positionH>
            <wp:positionV relativeFrom="paragraph">
              <wp:posOffset>143510</wp:posOffset>
            </wp:positionV>
            <wp:extent cx="4998085" cy="3848100"/>
            <wp:effectExtent l="19050" t="0" r="0" b="0"/>
            <wp:wrapNone/>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2895" t="9420" r="7932" b="5617"/>
                    <a:stretch>
                      <a:fillRect/>
                    </a:stretch>
                  </pic:blipFill>
                  <pic:spPr bwMode="auto">
                    <a:xfrm>
                      <a:off x="0" y="0"/>
                      <a:ext cx="4998085" cy="384810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.13: Screenshots recorded in Testdroid Cloud tests showing the applications place details screen across devices with the view scrolled down if need to look at the buttons provided.</w:t>
      </w:r>
    </w:p>
    <w:p w:rsidR="008842E5" w:rsidRPr="000577EF" w:rsidRDefault="000577EF" w:rsidP="008842E5">
      <w:pPr>
        <w:rPr>
          <w:rFonts w:eastAsiaTheme="majorEastAsia" w:cstheme="majorBidi"/>
          <w:b/>
          <w:bCs/>
          <w:szCs w:val="26"/>
        </w:rPr>
      </w:pPr>
      <w:r w:rsidRPr="000577EF">
        <w:rPr>
          <w:rFonts w:eastAsiaTheme="majorEastAsia" w:cstheme="majorBidi"/>
          <w:b/>
          <w:bCs/>
          <w:szCs w:val="26"/>
        </w:rPr>
        <w:lastRenderedPageBreak/>
        <w:t>E.3.2.2</w:t>
      </w:r>
      <w:r w:rsidRPr="000577EF">
        <w:rPr>
          <w:rFonts w:eastAsiaTheme="majorEastAsia" w:cstheme="majorBidi"/>
          <w:b/>
          <w:bCs/>
          <w:szCs w:val="26"/>
        </w:rPr>
        <w:tab/>
      </w:r>
      <w:r w:rsidR="008842E5" w:rsidRPr="000577EF">
        <w:rPr>
          <w:rFonts w:eastAsiaTheme="majorEastAsia" w:cstheme="majorBidi"/>
          <w:b/>
          <w:bCs/>
          <w:szCs w:val="26"/>
        </w:rPr>
        <w:t>Test</w:t>
      </w:r>
      <w:r w:rsidRPr="000577EF">
        <w:rPr>
          <w:rFonts w:eastAsiaTheme="majorEastAsia" w:cstheme="majorBidi"/>
          <w:b/>
          <w:bCs/>
          <w:szCs w:val="26"/>
        </w:rPr>
        <w:t>droid cloud App Crawler Results</w:t>
      </w: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28960" behindDoc="1" locked="0" layoutInCell="1" allowOverlap="1">
            <wp:simplePos x="0" y="0"/>
            <wp:positionH relativeFrom="column">
              <wp:posOffset>20955</wp:posOffset>
            </wp:positionH>
            <wp:positionV relativeFrom="paragraph">
              <wp:posOffset>137795</wp:posOffset>
            </wp:positionV>
            <wp:extent cx="5190490" cy="2822575"/>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2010" t="24879" r="17187" b="13527"/>
                    <a:stretch>
                      <a:fillRect/>
                    </a:stretch>
                  </pic:blipFill>
                  <pic:spPr bwMode="auto">
                    <a:xfrm>
                      <a:off x="0" y="0"/>
                      <a:ext cx="5190490" cy="282257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.14: Graphical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29984"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 w:val="26"/>
          <w:szCs w:val="26"/>
        </w:rPr>
      </w:pP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szCs w:val="26"/>
        </w:rPr>
        <w:t>Figure D.14: Textual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3100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szCs w:val="26"/>
        </w:rPr>
        <w:t>Figure D.15: A summary of the application statistics,</w:t>
      </w:r>
      <w:r w:rsidR="000577EF">
        <w:rPr>
          <w:rFonts w:asciiTheme="majorHAnsi" w:eastAsiaTheme="majorEastAsia" w:hAnsiTheme="majorHAnsi" w:cstheme="majorBidi"/>
          <w:bCs/>
          <w:szCs w:val="26"/>
        </w:rPr>
        <w:t xml:space="preserve"> and confirmation that there were</w:t>
      </w:r>
      <w:r w:rsidRPr="00BD6E65">
        <w:rPr>
          <w:rFonts w:asciiTheme="majorHAnsi" w:eastAsiaTheme="majorEastAsia" w:hAnsiTheme="majorHAnsi" w:cstheme="majorBidi"/>
          <w:bCs/>
          <w:szCs w:val="26"/>
        </w:rPr>
        <w:t xml:space="preserve"> no failures.</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0577EF" w:rsidP="008842E5">
      <w:pPr>
        <w:rPr>
          <w:rFonts w:asciiTheme="majorHAnsi" w:eastAsiaTheme="majorEastAsia" w:hAnsiTheme="majorHAnsi" w:cstheme="majorBidi"/>
          <w:b/>
          <w:bCs/>
          <w:sz w:val="26"/>
          <w:szCs w:val="26"/>
        </w:rPr>
      </w:pPr>
      <w:r>
        <w:rPr>
          <w:rFonts w:asciiTheme="majorHAnsi" w:eastAsiaTheme="majorEastAsia" w:hAnsiTheme="majorHAnsi" w:cstheme="majorBidi"/>
          <w:b/>
          <w:bCs/>
          <w:sz w:val="26"/>
          <w:szCs w:val="26"/>
        </w:rPr>
        <w:lastRenderedPageBreak/>
        <w:t>E</w:t>
      </w:r>
      <w:r w:rsidR="008842E5" w:rsidRPr="00BD6E65">
        <w:rPr>
          <w:rFonts w:asciiTheme="majorHAnsi" w:eastAsiaTheme="majorEastAsia" w:hAnsiTheme="majorHAnsi" w:cstheme="majorBidi"/>
          <w:b/>
          <w:bCs/>
          <w:sz w:val="26"/>
          <w:szCs w:val="26"/>
        </w:rPr>
        <w:t>.4. User Testing: Questionnaire</w:t>
      </w:r>
    </w:p>
    <w:p w:rsidR="008842E5" w:rsidRPr="00BD6E65" w:rsidRDefault="008842E5" w:rsidP="008842E5">
      <w:pPr>
        <w:rPr>
          <w:rFonts w:asciiTheme="majorHAnsi" w:hAnsiTheme="majorHAnsi"/>
        </w:rPr>
      </w:pPr>
    </w:p>
    <w:p w:rsidR="00B24DB4" w:rsidRDefault="00B24DB4" w:rsidP="00A26966">
      <w:pPr>
        <w:spacing w:after="120"/>
      </w:pP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Default="00B24DB4" w:rsidP="00B24DB4"/>
    <w:p w:rsidR="00B24DB4" w:rsidRDefault="00B24DB4" w:rsidP="00B24DB4"/>
    <w:p w:rsidR="00A70F3A" w:rsidRDefault="00A70F3A"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Pr="00D6742F" w:rsidRDefault="00B24DB4" w:rsidP="00B24DB4">
      <w:pPr>
        <w:pStyle w:val="Heading1"/>
        <w:numPr>
          <w:ilvl w:val="0"/>
          <w:numId w:val="0"/>
        </w:numPr>
        <w:rPr>
          <w:rFonts w:asciiTheme="minorHAnsi" w:hAnsiTheme="minorHAnsi"/>
        </w:rPr>
      </w:pPr>
      <w:r w:rsidRPr="00D6742F">
        <w:rPr>
          <w:rFonts w:asciiTheme="minorHAnsi" w:hAnsiTheme="minorHAnsi"/>
        </w:rPr>
        <w:lastRenderedPageBreak/>
        <w:t>Annotated Bibliography</w:t>
      </w:r>
    </w:p>
    <w:p w:rsidR="00B24DB4" w:rsidRPr="006F1FBB" w:rsidRDefault="00B24DB4" w:rsidP="00B24DB4"/>
    <w:p w:rsidR="00B24DB4" w:rsidRDefault="00B24DB4" w:rsidP="0033748E">
      <w:pPr>
        <w:pStyle w:val="ListParagraph"/>
        <w:numPr>
          <w:ilvl w:val="0"/>
          <w:numId w:val="28"/>
        </w:numPr>
        <w:contextualSpacing w:val="0"/>
      </w:pPr>
      <w:bookmarkStart w:id="55" w:name="_Ref341025304"/>
      <w:r>
        <w:t xml:space="preserve">Google Places API. Various: </w:t>
      </w:r>
      <w:bookmarkEnd w:id="55"/>
      <w:r>
        <w:fldChar w:fldCharType="begin"/>
      </w:r>
      <w:r>
        <w:instrText xml:space="preserve"> HYPERLINK "https://developers.google.com/places/documentation/" </w:instrText>
      </w:r>
      <w:r>
        <w:fldChar w:fldCharType="separate"/>
      </w:r>
      <w:r>
        <w:rPr>
          <w:rStyle w:val="Hyperlink"/>
        </w:rPr>
        <w:t>https://developers.google.com/places/documentation/</w:t>
      </w:r>
      <w:r>
        <w:fldChar w:fldCharType="end"/>
      </w:r>
    </w:p>
    <w:p w:rsidR="00B24DB4" w:rsidRDefault="00B24DB4" w:rsidP="0033748E">
      <w:pPr>
        <w:pStyle w:val="ListParagraph"/>
        <w:contextualSpacing w:val="0"/>
      </w:pPr>
      <w:r>
        <w:t>The places search page was used to understand how nearby search request URLs needed to be formed, using the appropriate required and optional parameters. This page also improved understanding of the output in a search response, how it could be used in the application. The place details again offered the above but for detailed requests. Furthermore the place photo’s page was again evaluated and a lot was learned, how to get a photo reference and use it to make a Place photo request.</w:t>
      </w:r>
    </w:p>
    <w:p w:rsidR="00942E52" w:rsidRPr="00942E52" w:rsidRDefault="00942E52" w:rsidP="0033748E">
      <w:pPr>
        <w:pStyle w:val="ListParagraph"/>
        <w:contextualSpacing w:val="0"/>
        <w:rPr>
          <w:sz w:val="16"/>
          <w:szCs w:val="16"/>
        </w:rPr>
      </w:pPr>
    </w:p>
    <w:p w:rsidR="00B24DB4" w:rsidRDefault="00B24DB4" w:rsidP="0033748E">
      <w:pPr>
        <w:pStyle w:val="ListParagraph"/>
        <w:numPr>
          <w:ilvl w:val="0"/>
          <w:numId w:val="28"/>
        </w:numPr>
        <w:contextualSpacing w:val="0"/>
      </w:pPr>
      <w:bookmarkStart w:id="56" w:name="_Ref341025341"/>
      <w:r>
        <w:t xml:space="preserve">Google Maps Android API v2. Various: </w:t>
      </w:r>
      <w:bookmarkEnd w:id="56"/>
      <w:r>
        <w:fldChar w:fldCharType="begin"/>
      </w:r>
      <w:r>
        <w:instrText xml:space="preserve"> HYPERLINK "https://developers.google.com/maps/documentation/android/" </w:instrText>
      </w:r>
      <w:r>
        <w:fldChar w:fldCharType="separate"/>
      </w:r>
      <w:r>
        <w:rPr>
          <w:rStyle w:val="Hyperlink"/>
        </w:rPr>
        <w:t>https://developers.google.com/maps/documentation/android/</w:t>
      </w:r>
      <w:r>
        <w:fldChar w:fldCharType="end"/>
      </w:r>
    </w:p>
    <w:p w:rsidR="00B24DB4" w:rsidRDefault="00B24DB4" w:rsidP="000B1DBD">
      <w:pPr>
        <w:ind w:left="720"/>
      </w:pPr>
      <w:r>
        <w:t>The Google Maps for Android API was used extensively throughout the project. The getting started page was really helpful in setting up the environment needed and obtaining an API key. The map objects pages as well as the sample code the pages linked to were really useful when developing the mapping elements of the application.</w:t>
      </w:r>
    </w:p>
    <w:p w:rsidR="00942E52" w:rsidRPr="00942E52" w:rsidRDefault="00942E52" w:rsidP="000B1DBD">
      <w:pPr>
        <w:ind w:left="720"/>
        <w:rPr>
          <w:sz w:val="16"/>
          <w:szCs w:val="16"/>
        </w:rPr>
      </w:pPr>
    </w:p>
    <w:p w:rsidR="00B24DB4" w:rsidRDefault="00B24DB4" w:rsidP="000B1DBD">
      <w:pPr>
        <w:pStyle w:val="ListParagraph"/>
        <w:numPr>
          <w:ilvl w:val="0"/>
          <w:numId w:val="28"/>
        </w:numPr>
        <w:contextualSpacing w:val="0"/>
      </w:pPr>
      <w:bookmarkStart w:id="57" w:name="_Ref341025384"/>
      <w:r>
        <w:t xml:space="preserve">East Riding of Yorkshire Council. Some recent evidence to support the theory that tourist information centre visitor numbers are in decline and technology is being increasingly used instead of these facilities. </w:t>
      </w:r>
      <w:hyperlink r:id="rId50" w:history="1">
        <w:r w:rsidRPr="00321F23">
          <w:rPr>
            <w:rStyle w:val="Hyperlink"/>
          </w:rPr>
          <w:t>http://www.eastriding.gov.uk/public_reports/TheCabinet/16March2010/Tourist%20Information%20Centres%20-%20Hornsea%20and%20Withernsea.pdf</w:t>
        </w:r>
      </w:hyperlink>
      <w:bookmarkEnd w:id="57"/>
    </w:p>
    <w:p w:rsidR="00B24DB4" w:rsidRDefault="00B24DB4" w:rsidP="000B1DBD">
      <w:pPr>
        <w:pStyle w:val="ListParagraph"/>
        <w:contextualSpacing w:val="0"/>
      </w:pPr>
      <w:r>
        <w:t>This article motivated me to create and develop an app that would offer the tourist information once provided by these centres in a modern format that could be used in the ‘technology age’.</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pPr>
      <w:bookmarkStart w:id="58" w:name="_Ref341025420"/>
      <w:r>
        <w:t xml:space="preserve">CNET. An article which discusses how the Google Play Store is rapidly catching up with number of apps available on the apple app Store and how it could overtake it in the near future. </w:t>
      </w:r>
      <w:hyperlink r:id="rId51"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8"/>
      <w:r>
        <w:t xml:space="preserve"> </w:t>
      </w:r>
    </w:p>
    <w:p w:rsidR="00B24DB4" w:rsidRDefault="00B24DB4" w:rsidP="000B1DBD">
      <w:pPr>
        <w:pStyle w:val="ListParagraph"/>
      </w:pPr>
      <w:r>
        <w:t>This article helped make the decision to develop for the emerging mobile platform that is Android rather than the iOS operating system</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59" w:name="_Ref341025440"/>
      <w:r>
        <w:t xml:space="preserve">Google Play Store. Manchester Tourist Guide Android Application. </w:t>
      </w:r>
      <w:hyperlink r:id="rId52"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9"/>
    </w:p>
    <w:p w:rsidR="00B24DB4" w:rsidRDefault="00B24DB4" w:rsidP="000B1DBD">
      <w:pPr>
        <w:pStyle w:val="ListParagraph"/>
      </w:pPr>
      <w:r>
        <w:t>This application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60" w:name="_Ref341025468"/>
      <w:r>
        <w:t xml:space="preserve">Google Play Store. Pocket Britain Android Application. </w:t>
      </w:r>
      <w:hyperlink r:id="rId53"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60"/>
    </w:p>
    <w:p w:rsidR="00B24DB4" w:rsidRDefault="00B24DB4" w:rsidP="000B1DBD">
      <w:pPr>
        <w:pStyle w:val="ListParagraph"/>
      </w:pPr>
      <w:r>
        <w:t>Another application that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contextualSpacing w:val="0"/>
      </w:pPr>
      <w:bookmarkStart w:id="61" w:name="_Ref341025488"/>
      <w:r>
        <w:t xml:space="preserve">Google Play Store. Yell Android Application. </w:t>
      </w:r>
      <w:hyperlink r:id="rId54" w:history="1">
        <w:r w:rsidRPr="00744F1C">
          <w:rPr>
            <w:rStyle w:val="Hyperlink"/>
          </w:rPr>
          <w:t>https://play.google.com/store/apps/details?id=com.yell.launcher2&amp;feature=top-free</w:t>
        </w:r>
      </w:hyperlink>
      <w:bookmarkEnd w:id="61"/>
    </w:p>
    <w:p w:rsidR="00B24DB4" w:rsidRDefault="00B24DB4" w:rsidP="000B1DBD">
      <w:pPr>
        <w:pStyle w:val="ListParagraph"/>
      </w:pPr>
      <w:r>
        <w:t>The last application that was evaluated when researching related works to the application being created.</w:t>
      </w:r>
    </w:p>
    <w:p w:rsidR="00942E52" w:rsidRDefault="00942E52" w:rsidP="000B1DBD">
      <w:pPr>
        <w:pStyle w:val="ListParagraph"/>
      </w:pPr>
    </w:p>
    <w:p w:rsidR="00942E52" w:rsidRPr="00942E52" w:rsidRDefault="00942E52" w:rsidP="000B1DBD">
      <w:pPr>
        <w:pStyle w:val="ListParagraph"/>
        <w:rPr>
          <w:sz w:val="16"/>
          <w:szCs w:val="16"/>
        </w:rPr>
      </w:pPr>
    </w:p>
    <w:p w:rsidR="00B24DB4" w:rsidRDefault="00B24DB4" w:rsidP="000B1DBD">
      <w:pPr>
        <w:pStyle w:val="ListParagraph"/>
        <w:numPr>
          <w:ilvl w:val="0"/>
          <w:numId w:val="28"/>
        </w:numPr>
        <w:ind w:left="680"/>
      </w:pPr>
      <w:bookmarkStart w:id="62" w:name="_Ref341025688"/>
      <w:r>
        <w:lastRenderedPageBreak/>
        <w:t xml:space="preserve">GSM Arena. Mobile Device operating system market share figures for the 3rd quarter of 2012, showing iOS’ and particularly Androids dominance. </w:t>
      </w:r>
      <w:hyperlink r:id="rId55" w:history="1">
        <w:r w:rsidRPr="003F55F9">
          <w:rPr>
            <w:rStyle w:val="Hyperlink"/>
          </w:rPr>
          <w:t>http://www.gsmarena.com/android_and_samsung_build_on_their_market_shares_in_q3_2012-news-5082.php</w:t>
        </w:r>
      </w:hyperlink>
      <w:bookmarkEnd w:id="62"/>
    </w:p>
    <w:p w:rsidR="00B24DB4" w:rsidRDefault="00B24DB4" w:rsidP="000B1DBD">
      <w:pPr>
        <w:pStyle w:val="ListParagraph"/>
        <w:contextualSpacing w:val="0"/>
      </w:pPr>
      <w:r>
        <w:t>This article helped make the decision to develop for the Android operating system.</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ind w:left="680"/>
        <w:contextualSpacing w:val="0"/>
      </w:pPr>
      <w:bookmarkStart w:id="63" w:name="_Ref341025702"/>
      <w:r>
        <w:t xml:space="preserve">Apple Developers. Shows that you can only develop for iOS on an Intel based Mac. </w:t>
      </w:r>
      <w:hyperlink r:id="rId56"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3"/>
    </w:p>
    <w:p w:rsidR="00B24DB4" w:rsidRDefault="00B24DB4" w:rsidP="000B1DBD">
      <w:pPr>
        <w:pStyle w:val="ListParagraph"/>
        <w:ind w:left="680"/>
        <w:contextualSpacing w:val="0"/>
      </w:pPr>
      <w:r>
        <w:t>This resource again helped make the decision to develop for the Android operating system due to the restriction of having to use a Mac computer.</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bookmarkStart w:id="64" w:name="_Ref341025729"/>
      <w:r>
        <w:t xml:space="preserve">Wikipedia. Reveals methods of using Mac OS X on a non-Apple PC. </w:t>
      </w:r>
      <w:hyperlink r:id="rId57" w:history="1">
        <w:r w:rsidRPr="00744F1C">
          <w:rPr>
            <w:rStyle w:val="Hyperlink"/>
          </w:rPr>
          <w:t>http://en.wikipedia.org/wiki/OSx86</w:t>
        </w:r>
      </w:hyperlink>
      <w:bookmarkEnd w:id="64"/>
    </w:p>
    <w:p w:rsidR="00B24DB4" w:rsidRDefault="00B24DB4" w:rsidP="000B1DBD">
      <w:pPr>
        <w:pStyle w:val="ListParagraph"/>
        <w:ind w:left="680"/>
        <w:contextualSpacing w:val="0"/>
      </w:pPr>
      <w:r>
        <w:t>This web page helped describe how Mac OS X can be used on a non-Apple PC. This provided more evidence about why this should be something that should be avoided if possible and further supported the decision to develop for Android.</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pPr>
      <w:bookmarkStart w:id="65" w:name="_Ref341025745"/>
      <w:r>
        <w:t xml:space="preserve">BBC. An article about the negative feedback and complaints made about Apple’s new Map app. </w:t>
      </w:r>
      <w:hyperlink r:id="rId58" w:history="1">
        <w:r w:rsidRPr="00484501">
          <w:rPr>
            <w:rStyle w:val="Hyperlink"/>
          </w:rPr>
          <w:t>http://www.bbc.co.uk/news/technology-19659736</w:t>
        </w:r>
      </w:hyperlink>
      <w:bookmarkEnd w:id="65"/>
    </w:p>
    <w:p w:rsidR="00B24DB4" w:rsidRDefault="00B24DB4" w:rsidP="000B1DBD">
      <w:pPr>
        <w:pStyle w:val="ListParagraph"/>
        <w:ind w:left="680"/>
        <w:contextualSpacing w:val="0"/>
      </w:pPr>
      <w:r>
        <w:t>This article is from the news and confirmed the notion that Apple had switched to using their own maps which were perceived as being inferior to Google Maps. This gave another reason to avoid developing for iOS as the future direction of the company with regards to mapping could not be confirmed. It was also unclear whether API for Apple’s maps would be made available, how good it would be and whether it would meet the needs of the project.</w:t>
      </w:r>
    </w:p>
    <w:p w:rsidR="00942E52" w:rsidRPr="00942E52" w:rsidRDefault="00942E52" w:rsidP="000B1DBD">
      <w:pPr>
        <w:pStyle w:val="ListParagraph"/>
        <w:ind w:left="680"/>
        <w:contextualSpacing w:val="0"/>
        <w:rPr>
          <w:sz w:val="16"/>
        </w:rPr>
      </w:pPr>
    </w:p>
    <w:p w:rsidR="00B24DB4" w:rsidRDefault="00B24DB4" w:rsidP="0033748E">
      <w:pPr>
        <w:pStyle w:val="ListParagraph"/>
        <w:numPr>
          <w:ilvl w:val="0"/>
          <w:numId w:val="28"/>
        </w:numPr>
        <w:ind w:left="680"/>
      </w:pPr>
      <w:bookmarkStart w:id="66" w:name="_Ref341025770"/>
      <w:r>
        <w:t xml:space="preserve">PC Mag. News article stating the possibility of a new Google Map app being launched for iOS 6. </w:t>
      </w:r>
      <w:hyperlink r:id="rId59" w:history="1">
        <w:r w:rsidRPr="00484501">
          <w:rPr>
            <w:rStyle w:val="Hyperlink"/>
          </w:rPr>
          <w:t>http://www.pcmag.com/article2/0,2817,2412213,00.asp</w:t>
        </w:r>
      </w:hyperlink>
      <w:bookmarkEnd w:id="66"/>
    </w:p>
    <w:p w:rsidR="00B24DB4" w:rsidRDefault="00B24DB4" w:rsidP="0033748E">
      <w:pPr>
        <w:pStyle w:val="ListParagraph"/>
        <w:ind w:left="680"/>
      </w:pPr>
      <w:r>
        <w:t xml:space="preserve">Background information on how Google Maps may still be supported on Apple devices by the use of an external app. Although the risk of developing for the iOS operating system with the hope that Google Maps would still be supported was too great. </w:t>
      </w:r>
    </w:p>
    <w:p w:rsidR="00942E52" w:rsidRPr="00942E52" w:rsidRDefault="00942E52" w:rsidP="0033748E">
      <w:pPr>
        <w:pStyle w:val="ListParagraph"/>
        <w:ind w:left="680"/>
        <w:rPr>
          <w:sz w:val="16"/>
        </w:rPr>
      </w:pPr>
    </w:p>
    <w:p w:rsidR="00B24DB4" w:rsidRDefault="00B24DB4" w:rsidP="0033748E">
      <w:pPr>
        <w:pStyle w:val="ListParagraph"/>
        <w:numPr>
          <w:ilvl w:val="0"/>
          <w:numId w:val="28"/>
        </w:numPr>
        <w:ind w:left="680"/>
        <w:contextualSpacing w:val="0"/>
      </w:pPr>
      <w:bookmarkStart w:id="67" w:name="_Ref341025596"/>
      <w:r>
        <w:t xml:space="preserve">The Android plugin for Net Beans. </w:t>
      </w:r>
      <w:hyperlink r:id="rId60" w:history="1">
        <w:r w:rsidRPr="00744F1C">
          <w:rPr>
            <w:rStyle w:val="Hyperlink"/>
          </w:rPr>
          <w:t>http://kenai.com/projects/nbandroid</w:t>
        </w:r>
      </w:hyperlink>
      <w:bookmarkEnd w:id="67"/>
    </w:p>
    <w:p w:rsidR="00B24DB4" w:rsidRDefault="00B24DB4" w:rsidP="0033748E">
      <w:pPr>
        <w:pStyle w:val="ListParagraph"/>
        <w:ind w:left="680"/>
        <w:contextualSpacing w:val="0"/>
      </w:pPr>
      <w:r>
        <w:t>The web page for an IDE that was researched when looking at development tools to use for the project.</w:t>
      </w:r>
    </w:p>
    <w:p w:rsidR="00942E52" w:rsidRPr="00942E52" w:rsidRDefault="00942E52" w:rsidP="0033748E">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68" w:name="_Ref341025620"/>
      <w:r>
        <w:t xml:space="preserve">IntelliJ Idea IDE with support for Android. </w:t>
      </w:r>
      <w:hyperlink r:id="rId61" w:history="1">
        <w:r w:rsidRPr="00744F1C">
          <w:rPr>
            <w:rStyle w:val="Hyperlink"/>
          </w:rPr>
          <w:t>http://www.jetbrains.com/idea/features/android.html</w:t>
        </w:r>
      </w:hyperlink>
      <w:bookmarkEnd w:id="68"/>
    </w:p>
    <w:p w:rsidR="00B24DB4" w:rsidRDefault="00B24DB4" w:rsidP="000B1DBD">
      <w:pPr>
        <w:pStyle w:val="ListParagraph"/>
        <w:ind w:left="680"/>
        <w:contextualSpacing w:val="0"/>
      </w:pPr>
      <w:r>
        <w:t>The web page for an IDE that was researched when looking at development tools to use for the project.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69" w:name="_Ref341025634"/>
      <w:r>
        <w:t xml:space="preserve">Android Developers. The Eclipse IDE with ADT was used throughout the development project. The download page that enables you to get the Eclipse IDE, Android SDK and ADT plugin: </w:t>
      </w:r>
      <w:hyperlink r:id="rId62" w:history="1">
        <w:r w:rsidRPr="00744F1C">
          <w:rPr>
            <w:rStyle w:val="Hyperlink"/>
          </w:rPr>
          <w:t>http://developer.android.com/sdk/index.html</w:t>
        </w:r>
      </w:hyperlink>
      <w:bookmarkEnd w:id="69"/>
    </w:p>
    <w:p w:rsidR="00B24DB4" w:rsidRDefault="00B24DB4" w:rsidP="000B1DBD">
      <w:pPr>
        <w:pStyle w:val="ListParagraph"/>
        <w:ind w:left="680"/>
        <w:contextualSpacing w:val="0"/>
      </w:pPr>
      <w:r>
        <w:t>This allows you to download all tools needed for Android Development in the Eclipse IDE. For this project the whole bundle wasn’t needed as the latest version of Eclipse had already been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Installing the Eclipse ADT plugin. </w:t>
      </w:r>
      <w:hyperlink r:id="rId63" w:history="1">
        <w:r>
          <w:rPr>
            <w:rStyle w:val="Hyperlink"/>
          </w:rPr>
          <w:t>http://developer.android.com/sdk/installing/installing-adt.html</w:t>
        </w:r>
      </w:hyperlink>
    </w:p>
    <w:p w:rsidR="00B24DB4" w:rsidRDefault="00B24DB4" w:rsidP="000B1DBD">
      <w:pPr>
        <w:pStyle w:val="ListParagraph"/>
        <w:ind w:left="680"/>
        <w:contextualSpacing w:val="0"/>
      </w:pPr>
      <w:r>
        <w:t>This tutorial shows how you can install the ADT plugin into Eclipse if you already have Eclipse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70" w:name="_Ref341025649"/>
      <w:r>
        <w:lastRenderedPageBreak/>
        <w:t xml:space="preserve">Android Developers. ‘Building Your First App’ Android tutorial. </w:t>
      </w:r>
      <w:hyperlink r:id="rId64" w:history="1">
        <w:r w:rsidRPr="00744F1C">
          <w:rPr>
            <w:rStyle w:val="Hyperlink"/>
          </w:rPr>
          <w:t>http://developer.android.com/training/basics/firstapp/index.html</w:t>
        </w:r>
      </w:hyperlink>
      <w:bookmarkEnd w:id="70"/>
    </w:p>
    <w:p w:rsidR="00B24DB4" w:rsidRDefault="00B24DB4" w:rsidP="000B1DBD">
      <w:pPr>
        <w:pStyle w:val="ListParagraph"/>
        <w:ind w:left="680"/>
        <w:contextualSpacing w:val="0"/>
      </w:pPr>
      <w:r>
        <w:t>This resource from the Android developer’s website is a tutorial which helps create a ‘Hello World’ application and was the first app created on the project and helped show how Android projects and apps can be set up and structured.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71" w:name="_Ref341025664"/>
      <w:r>
        <w:t xml:space="preserve">Aberystwyth University. Android worksheets and presentations from workshops held by Chris Loftus and Andy Starr. </w:t>
      </w:r>
      <w:hyperlink r:id="rId65" w:history="1">
        <w:r w:rsidRPr="00744F1C">
          <w:rPr>
            <w:rStyle w:val="Hyperlink"/>
          </w:rPr>
          <w:t>http://users.aber.ac.uk/cwl/workshop/</w:t>
        </w:r>
      </w:hyperlink>
      <w:bookmarkEnd w:id="71"/>
    </w:p>
    <w:p w:rsidR="00B24DB4" w:rsidRDefault="00B24DB4" w:rsidP="000B1DBD">
      <w:pPr>
        <w:pStyle w:val="ListParagraph"/>
        <w:ind w:left="680"/>
        <w:contextualSpacing w:val="0"/>
      </w:pPr>
      <w:r>
        <w:t xml:space="preserve">These worksheets built on top of the very basic features learnt in the ‘building your first app’ tutorial from Google so that small applications could be built on the Android platform. More information on how different components work and were used together was understood.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GitHub. An online project hosting service where a free repository can be set up. A Windows application is also offered to make commits to your repository quicker.</w:t>
      </w:r>
    </w:p>
    <w:p w:rsidR="00B24DB4" w:rsidRDefault="00B24DB4" w:rsidP="000B1DBD">
      <w:pPr>
        <w:pStyle w:val="ListParagraph"/>
        <w:ind w:left="680"/>
        <w:contextualSpacing w:val="0"/>
      </w:pPr>
      <w:hyperlink r:id="rId66" w:history="1">
        <w:r>
          <w:rPr>
            <w:rStyle w:val="Hyperlink"/>
          </w:rPr>
          <w:t>https://github.com/</w:t>
        </w:r>
      </w:hyperlink>
      <w:r>
        <w:t xml:space="preserve"> and </w:t>
      </w:r>
      <w:hyperlink r:id="rId67" w:history="1">
        <w:r>
          <w:rPr>
            <w:rStyle w:val="Hyperlink"/>
          </w:rPr>
          <w:t>http://windows.github.com/</w:t>
        </w:r>
      </w:hyperlink>
    </w:p>
    <w:p w:rsidR="00B24DB4" w:rsidRDefault="00B24DB4" w:rsidP="000B1DBD">
      <w:pPr>
        <w:pStyle w:val="ListParagraph"/>
        <w:ind w:left="680"/>
        <w:contextualSpacing w:val="0"/>
      </w:pPr>
      <w:r>
        <w:t>One of GitHubs free repositories was used to quickly and easily back up project work externally in the cloud.  The windows application for GitHub was used to make commits to the repository quicker and easier.</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Object Aid. A tool used to generate class diagrams automatically from source code in Eclipse. </w:t>
      </w:r>
      <w:hyperlink r:id="rId68" w:history="1">
        <w:r>
          <w:rPr>
            <w:rStyle w:val="Hyperlink"/>
          </w:rPr>
          <w:t>http://www.objectaid.com/class-diagram</w:t>
        </w:r>
      </w:hyperlink>
    </w:p>
    <w:p w:rsidR="00B24DB4" w:rsidRDefault="00B24DB4" w:rsidP="000B1DBD">
      <w:pPr>
        <w:pStyle w:val="ListParagraph"/>
        <w:ind w:left="680"/>
        <w:contextualSpacing w:val="0"/>
      </w:pPr>
      <w:r>
        <w:t>This tool was used to create the class diagram for the application from the source code written for the project and can be seen in the appendix.</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Testdroid. The tool used to automatically test the user interface of the TourInf application. </w:t>
      </w:r>
      <w:hyperlink r:id="rId69" w:anchor="0" w:history="1">
        <w:r>
          <w:rPr>
            <w:rStyle w:val="Hyperlink"/>
          </w:rPr>
          <w:t>http://testdroid.com/product/testdroid-recorder#0</w:t>
        </w:r>
      </w:hyperlink>
    </w:p>
    <w:p w:rsidR="00B24DB4" w:rsidRDefault="00B24DB4" w:rsidP="000B1DBD">
      <w:pPr>
        <w:pStyle w:val="ListParagraph"/>
        <w:ind w:left="680"/>
        <w:contextualSpacing w:val="0"/>
      </w:pPr>
      <w:r>
        <w:t>This tool allowed automatic user interface tests to be created by recordings of tests being made and then test code being automatically generated from the recording. This allowed the user interface to be tested more rigorously and independent of user opinion and error when testing.</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This web page details the fundamental Android application components. </w:t>
      </w:r>
      <w:hyperlink r:id="rId70" w:history="1">
        <w:r>
          <w:rPr>
            <w:rStyle w:val="Hyperlink"/>
          </w:rPr>
          <w:t>http://developer.android.com/guide/components/fundamentals.html</w:t>
        </w:r>
      </w:hyperlink>
    </w:p>
    <w:p w:rsidR="00B24DB4" w:rsidRDefault="00B24DB4" w:rsidP="000B1DBD">
      <w:pPr>
        <w:pStyle w:val="ListParagraph"/>
        <w:ind w:left="680"/>
        <w:contextualSpacing w:val="0"/>
      </w:pPr>
      <w:r>
        <w:t xml:space="preserve">The page was used in initial understanding of Android development and its components. It was then further used to provide accurate definitions and explanations of components within this report.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Maki Icons. An open source project by </w:t>
      </w:r>
      <w:proofErr w:type="spellStart"/>
      <w:r>
        <w:t>MapBox</w:t>
      </w:r>
      <w:proofErr w:type="spellEnd"/>
      <w:r>
        <w:t xml:space="preserve">. Maki is a clean point of interest icon set made for web cartography. </w:t>
      </w:r>
      <w:hyperlink r:id="rId71" w:history="1">
        <w:r>
          <w:rPr>
            <w:rStyle w:val="Hyperlink"/>
          </w:rPr>
          <w:t>http://mapbox.com/maki/</w:t>
        </w:r>
      </w:hyperlink>
    </w:p>
    <w:p w:rsidR="00B24DB4" w:rsidRDefault="00B24DB4" w:rsidP="0033748E">
      <w:pPr>
        <w:pStyle w:val="ListParagraph"/>
        <w:ind w:left="680"/>
        <w:contextualSpacing w:val="0"/>
      </w:pPr>
      <w:r>
        <w:t>This icon set provided the images to be used to produce the main menu of the application. This set was used as the icons provided have a professional appearance, were available for free and no licensing. The images were also provided in vector forma</w:t>
      </w:r>
      <w:bookmarkStart w:id="72" w:name="_Ref341025511"/>
      <w:r w:rsidR="00942E52">
        <w:t xml:space="preserve">t so they were easy to resize. </w:t>
      </w:r>
    </w:p>
    <w:p w:rsidR="00942E52" w:rsidRPr="00942E52" w:rsidRDefault="00942E52" w:rsidP="0033748E">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r>
        <w:t xml:space="preserve">Ed Burnette, Hello, Android: Introducing Google’s Mobile Development Platform, Third Edition, for Android 2. Pragmatic bookshelf 2011. </w:t>
      </w:r>
    </w:p>
    <w:p w:rsidR="00B24DB4" w:rsidRDefault="00B24DB4" w:rsidP="000B1DBD">
      <w:pPr>
        <w:pStyle w:val="ListParagraph"/>
      </w:pPr>
    </w:p>
    <w:p w:rsidR="00B24DB4" w:rsidRDefault="00B24DB4" w:rsidP="000B1DBD">
      <w:pPr>
        <w:pStyle w:val="ListParagraph"/>
      </w:pPr>
      <w:r>
        <w:t>This book was lent from a friend to research programming for Mobile Devices.</w:t>
      </w:r>
      <w:bookmarkEnd w:id="72"/>
      <w:r>
        <w:t xml:space="preserve"> Chapter 2 Key Concepts was really useful in understanding the structure and nature of Android programs. Parts of chapter 3 designing for the user interface, were useful in helping to create the user interface and helping to create it for different orientations and screen sizes (section 13.5 also helped with this). Chapter 7 was read to find out about how intents can be used to launch web </w:t>
      </w:r>
      <w:r>
        <w:lastRenderedPageBreak/>
        <w:t xml:space="preserve">pages in a browser and how web services can be used in Android. Chapter 8 locating and sensing was also researched to find out about using devices’ inbuilt GPS. In section 8.3, Bird’s Eye View was also read at the start of the project for mapping. Although the examples that were provided were using the old map API, the information provided still helped with learning the essentials and theory behind their use. Section 13.2 building for multiple versions also helped understand how features and methods should be checked to make sure they will be supported by multiple versions of the Android operating system to support as many devices as possible.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bookmarkStart w:id="73" w:name="_Ref341025526"/>
      <w:r>
        <w:t xml:space="preserve">Android Developers. The strategy and theory of using Android’s Network Location Provider together with GPS to determine a user’s location. </w:t>
      </w:r>
      <w:hyperlink r:id="rId72" w:history="1">
        <w:r w:rsidRPr="007D6B2C">
          <w:rPr>
            <w:rStyle w:val="Hyperlink"/>
          </w:rPr>
          <w:t>http://developer.android.com/guide/topics/location/strategies.html</w:t>
        </w:r>
      </w:hyperlink>
      <w:bookmarkEnd w:id="73"/>
    </w:p>
    <w:p w:rsidR="00B24DB4" w:rsidRDefault="00B24DB4" w:rsidP="000B1DBD">
      <w:pPr>
        <w:pStyle w:val="ListParagraph"/>
      </w:pPr>
      <w:r>
        <w:t>The resource helped gain an insight into how the GPS part of the application could be built and what methods may be needed.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Android Developers. A training article that includes a button to download a sample location app. LocationAware.zip. </w:t>
      </w:r>
      <w:hyperlink r:id="rId73" w:history="1">
        <w:r>
          <w:rPr>
            <w:rStyle w:val="Hyperlink"/>
          </w:rPr>
          <w:t>http://developer.android.com/training/basics/location/currentlocation.html</w:t>
        </w:r>
      </w:hyperlink>
    </w:p>
    <w:p w:rsidR="00B24DB4" w:rsidRDefault="00B24DB4" w:rsidP="000B1DBD">
      <w:pPr>
        <w:pStyle w:val="ListParagraph"/>
      </w:pPr>
      <w:r>
        <w:t>The above sample project was downloaded to see what it produced and how it had been implemented, giving ideas to how these elements may be created in the final application.</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bookmarkStart w:id="74" w:name="_Ref341025542"/>
      <w:r>
        <w:t xml:space="preserve">Android Developers. An overview of what Grid View is on the Android Platform and how you can use it. </w:t>
      </w:r>
      <w:hyperlink r:id="rId74" w:history="1">
        <w:r w:rsidRPr="007D6B2C">
          <w:rPr>
            <w:rStyle w:val="Hyperlink"/>
          </w:rPr>
          <w:t>http://developer.android.com/guide/topics/ui/layout/gridview.html</w:t>
        </w:r>
      </w:hyperlink>
      <w:bookmarkEnd w:id="74"/>
    </w:p>
    <w:p w:rsidR="00B24DB4" w:rsidRDefault="00B24DB4" w:rsidP="000B1DBD">
      <w:pPr>
        <w:pStyle w:val="ListParagraph"/>
        <w:ind w:left="680"/>
      </w:pPr>
      <w:r>
        <w:t xml:space="preserve">This resource was really helpful in setting up the basic initial grid view in the application, which formed the basis for the main menu.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v1 API library. The original Android maps API. </w:t>
      </w:r>
      <w:hyperlink r:id="rId75" w:history="1">
        <w:r>
          <w:rPr>
            <w:rStyle w:val="Hyperlink"/>
          </w:rPr>
          <w:t>https://developers.google.com/maps/documentation/android/v1/</w:t>
        </w:r>
      </w:hyperlink>
    </w:p>
    <w:p w:rsidR="00B24DB4" w:rsidRDefault="00B24DB4" w:rsidP="000B1DBD">
      <w:pPr>
        <w:pStyle w:val="ListParagraph"/>
        <w:ind w:left="680"/>
      </w:pPr>
      <w:r>
        <w:t>The news that this API had become deprecated and was being replaced by a new version was announced and seen on the above website.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v2 API. How to install the maps API SDK and obtain a Maps API key. </w:t>
      </w:r>
      <w:hyperlink r:id="rId76" w:anchor="installing_the_google_maps_android_v2_api" w:history="1">
        <w:r w:rsidRPr="00841CC2">
          <w:rPr>
            <w:rStyle w:val="Hyperlink"/>
          </w:rPr>
          <w:t>https://developers.google.com/maps/documentation/android/start#installing_the_google_maps_android_v2_api</w:t>
        </w:r>
      </w:hyperlink>
    </w:p>
    <w:p w:rsidR="00B24DB4" w:rsidRDefault="00B24DB4" w:rsidP="000B1DBD">
      <w:pPr>
        <w:pStyle w:val="ListParagraph"/>
        <w:ind w:left="680"/>
      </w:pPr>
      <w:r>
        <w:t xml:space="preserve">This guide helped greatly in installing the required SDK and obtaining the Maps API key needed.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Play Services. How to install and setup the Google Play services SDK. </w:t>
      </w:r>
      <w:hyperlink r:id="rId77" w:history="1">
        <w:r>
          <w:rPr>
            <w:rStyle w:val="Hyperlink"/>
          </w:rPr>
          <w:t>http://developer.android.com/google/play-services/setup.html</w:t>
        </w:r>
      </w:hyperlink>
    </w:p>
    <w:p w:rsidR="00B24DB4" w:rsidRDefault="00B24DB4" w:rsidP="000B1DBD">
      <w:pPr>
        <w:pStyle w:val="ListParagraph"/>
        <w:ind w:left="680"/>
      </w:pPr>
      <w:r>
        <w:t>This web page provided instructions on how to setup and install the Google Play services SDK.</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API Console. Where settings can be allocated for Google APIs. </w:t>
      </w:r>
    </w:p>
    <w:p w:rsidR="00B24DB4" w:rsidRDefault="00B24DB4" w:rsidP="000B1DBD">
      <w:pPr>
        <w:pStyle w:val="ListParagraph"/>
      </w:pPr>
      <w:hyperlink r:id="rId78" w:history="1">
        <w:r w:rsidRPr="00841CC2">
          <w:rPr>
            <w:rStyle w:val="Hyperlink"/>
          </w:rPr>
          <w:t>https://code.google.com/apis/console/</w:t>
        </w:r>
      </w:hyperlink>
    </w:p>
    <w:p w:rsidR="00B24DB4" w:rsidRDefault="00B24DB4" w:rsidP="000B1DBD">
      <w:pPr>
        <w:pStyle w:val="ListParagraph"/>
      </w:pPr>
      <w:r>
        <w:t xml:space="preserve">The Google API console was used to obtain an API key and request access to using the Google Maps Android v2 and Google Places APIs. </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Google Map API Documentation. How to get sample code of the new maps API being used. </w:t>
      </w:r>
    </w:p>
    <w:p w:rsidR="00B24DB4" w:rsidRDefault="00B24DB4" w:rsidP="000B1DBD">
      <w:pPr>
        <w:pStyle w:val="ListParagraph"/>
      </w:pPr>
      <w:hyperlink r:id="rId79" w:anchor="sample_code" w:history="1">
        <w:r>
          <w:rPr>
            <w:rStyle w:val="Hyperlink"/>
          </w:rPr>
          <w:t>https://developers.google.com/maps/documentation/android/intro#sample_code</w:t>
        </w:r>
      </w:hyperlink>
    </w:p>
    <w:p w:rsidR="00B24DB4" w:rsidRDefault="00B24DB4" w:rsidP="000B1DBD">
      <w:pPr>
        <w:pStyle w:val="ListParagraph"/>
      </w:pPr>
      <w:r>
        <w:t>These instructions were used to download the sample app for the new Google Maps API.</w:t>
      </w:r>
    </w:p>
    <w:p w:rsidR="00942E52" w:rsidRDefault="00942E52" w:rsidP="00942E52">
      <w:pPr>
        <w:rPr>
          <w:sz w:val="16"/>
        </w:rPr>
      </w:pPr>
    </w:p>
    <w:p w:rsidR="00942E52" w:rsidRDefault="00942E52" w:rsidP="00942E52">
      <w:pPr>
        <w:rPr>
          <w:sz w:val="16"/>
        </w:rPr>
      </w:pPr>
    </w:p>
    <w:p w:rsidR="00942E52" w:rsidRDefault="00942E52" w:rsidP="00942E52">
      <w:pPr>
        <w:rPr>
          <w:sz w:val="16"/>
        </w:rPr>
      </w:pPr>
    </w:p>
    <w:p w:rsidR="00942E52" w:rsidRPr="00942E52" w:rsidRDefault="00942E52" w:rsidP="00942E52">
      <w:pPr>
        <w:rPr>
          <w:sz w:val="16"/>
        </w:rPr>
      </w:pPr>
    </w:p>
    <w:p w:rsidR="00B24DB4" w:rsidRDefault="00B24DB4" w:rsidP="000B1DBD">
      <w:pPr>
        <w:pStyle w:val="ListParagraph"/>
        <w:numPr>
          <w:ilvl w:val="0"/>
          <w:numId w:val="28"/>
        </w:numPr>
        <w:ind w:left="680"/>
      </w:pPr>
      <w:r>
        <w:t xml:space="preserve">Android Hive. Android Google Places and Maps tutorial. </w:t>
      </w:r>
    </w:p>
    <w:p w:rsidR="00B24DB4" w:rsidRDefault="00B24DB4" w:rsidP="000B1DBD">
      <w:pPr>
        <w:pStyle w:val="ListParagraph"/>
      </w:pPr>
      <w:hyperlink r:id="rId80" w:history="1">
        <w:r>
          <w:rPr>
            <w:rStyle w:val="Hyperlink"/>
          </w:rPr>
          <w:t>http://www.androidhive.info/2012/08/android-working-with-google-places-and-maps-tutorial/</w:t>
        </w:r>
      </w:hyperlink>
    </w:p>
    <w:p w:rsidR="00B24DB4" w:rsidRDefault="00B24DB4" w:rsidP="000B1DBD">
      <w:pPr>
        <w:pStyle w:val="ListParagraph"/>
      </w:pPr>
      <w:r>
        <w:t>This tutorial was followed and the majority of this 3</w:t>
      </w:r>
      <w:r w:rsidRPr="008B2377">
        <w:rPr>
          <w:vertAlign w:val="superscript"/>
        </w:rPr>
        <w:t>rd</w:t>
      </w:r>
      <w:r>
        <w:t xml:space="preserve"> party code was used to develop the Google Places aspect of the application which was then modified in areas for the finished application.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Google Places API documentation. The list of supported place types. </w:t>
      </w:r>
    </w:p>
    <w:p w:rsidR="00B24DB4" w:rsidRDefault="00B24DB4" w:rsidP="000B1DBD">
      <w:pPr>
        <w:pStyle w:val="ListParagraph"/>
      </w:pPr>
      <w:hyperlink r:id="rId81" w:history="1">
        <w:r>
          <w:rPr>
            <w:rStyle w:val="Hyperlink"/>
          </w:rPr>
          <w:t>https://developers.google.com/places/documentation/supported_types</w:t>
        </w:r>
      </w:hyperlink>
    </w:p>
    <w:p w:rsidR="00B24DB4" w:rsidRDefault="00B24DB4" w:rsidP="000B1DBD">
      <w:pPr>
        <w:pStyle w:val="ListParagraph"/>
      </w:pPr>
      <w:r>
        <w:t xml:space="preserve">This list of supported types was used to know which categories could be used in the application. These type strings were then used in the application to make requests to the Google Places API, using the type associated with the category selected.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reference page for the Geocoder API class.</w:t>
      </w:r>
    </w:p>
    <w:p w:rsidR="00B24DB4" w:rsidRDefault="00B24DB4" w:rsidP="000B1DBD">
      <w:pPr>
        <w:pStyle w:val="ListParagraph"/>
      </w:pPr>
      <w:hyperlink r:id="rId82" w:history="1">
        <w:r>
          <w:rPr>
            <w:rStyle w:val="Hyperlink"/>
          </w:rPr>
          <w:t>http://developer.android.com/reference/android/location/Geocoder.html</w:t>
        </w:r>
      </w:hyperlink>
    </w:p>
    <w:p w:rsidR="00B24DB4" w:rsidRDefault="00B24DB4" w:rsidP="000B1DBD">
      <w:pPr>
        <w:pStyle w:val="ListParagraph"/>
      </w:pPr>
      <w:r>
        <w:t>Methods from this class were used to convert town/city names and postcodes into lat/long values inside the app so those values could be used to make a Google Places request.</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This answer to  question regarding whether directions could be got from using the standard Google Maps for Android v2 API</w:t>
      </w:r>
    </w:p>
    <w:p w:rsidR="00B24DB4" w:rsidRDefault="00B24DB4" w:rsidP="000B1DBD">
      <w:pPr>
        <w:pStyle w:val="ListParagraph"/>
      </w:pPr>
      <w:hyperlink r:id="rId83" w:history="1">
        <w:r>
          <w:rPr>
            <w:rStyle w:val="Hyperlink"/>
          </w:rPr>
          <w:t>http://stackoverflow.com/questions/14495030/google-map-api-v2-get-driving-directions</w:t>
        </w:r>
      </w:hyperlink>
    </w:p>
    <w:p w:rsidR="00B24DB4" w:rsidRDefault="00B24DB4" w:rsidP="000B1DBD">
      <w:pPr>
        <w:pStyle w:val="ListParagraph"/>
      </w:pPr>
      <w:r>
        <w:t>The last answer to the question asked provides a solution to getting directions to be displayed on a Google map. However this solution was very complicated and would not have produced a professional output and was therefore ignored.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Google Developers. The terms of service for Google Maps and Earth.</w:t>
      </w:r>
    </w:p>
    <w:p w:rsidR="00B24DB4" w:rsidRDefault="00B24DB4" w:rsidP="0033748E">
      <w:pPr>
        <w:pStyle w:val="ListParagraph"/>
      </w:pPr>
      <w:hyperlink r:id="rId84" w:history="1">
        <w:r>
          <w:rPr>
            <w:rStyle w:val="Hyperlink"/>
          </w:rPr>
          <w:t>https://developers.google.com/maps/terms</w:t>
        </w:r>
      </w:hyperlink>
    </w:p>
    <w:p w:rsidR="00B24DB4" w:rsidRDefault="00B24DB4" w:rsidP="0033748E">
      <w:pPr>
        <w:pStyle w:val="ListParagraph"/>
      </w:pPr>
      <w:r>
        <w:t>After researching methods to get directions displayed on Android Maps it was found that there may be the possibility that Google’s terms of service would be broken by altering their maps to get the functionality programmatically. This web page was then found and read to confirm that it would indeed break their terms of service.</w:t>
      </w:r>
    </w:p>
    <w:p w:rsidR="00942E52" w:rsidRPr="00942E52" w:rsidRDefault="00942E52" w:rsidP="0033748E">
      <w:pPr>
        <w:pStyle w:val="ListParagraph"/>
        <w:rPr>
          <w:sz w:val="16"/>
        </w:rPr>
      </w:pPr>
    </w:p>
    <w:p w:rsidR="00B24DB4" w:rsidRDefault="00B24DB4" w:rsidP="000B1DBD">
      <w:pPr>
        <w:pStyle w:val="ListParagraph"/>
        <w:numPr>
          <w:ilvl w:val="0"/>
          <w:numId w:val="28"/>
        </w:numPr>
        <w:ind w:left="680"/>
      </w:pPr>
      <w:r>
        <w:t>Google Developers. The terms list of intents that can be used on Android devices.</w:t>
      </w:r>
    </w:p>
    <w:p w:rsidR="00B24DB4" w:rsidRDefault="00B24DB4" w:rsidP="000B1DBD">
      <w:pPr>
        <w:pStyle w:val="ListParagraph"/>
      </w:pPr>
      <w:hyperlink r:id="rId85" w:history="1">
        <w:r>
          <w:rPr>
            <w:rStyle w:val="Hyperlink"/>
          </w:rPr>
          <w:t>http://developer.android.com/guide/appendix/g-app-intents.html</w:t>
        </w:r>
      </w:hyperlink>
    </w:p>
    <w:p w:rsidR="00B24DB4" w:rsidRDefault="00B24DB4" w:rsidP="000B1DBD">
      <w:pPr>
        <w:pStyle w:val="ListParagraph"/>
      </w:pPr>
      <w:r>
        <w:t xml:space="preserve">This resource was read to investigate what intents can be used and sent by an application. It was then realised that the VIEW intent action for the browser could be used to show directions in a browser of a devices map app.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Information found on how to detect if a device can make a phone call.</w:t>
      </w:r>
    </w:p>
    <w:p w:rsidR="00B24DB4" w:rsidRDefault="00B24DB4" w:rsidP="000B1DBD">
      <w:pPr>
        <w:pStyle w:val="ListParagraph"/>
      </w:pPr>
      <w:hyperlink r:id="rId86" w:history="1">
        <w:r>
          <w:rPr>
            <w:rStyle w:val="Hyperlink"/>
          </w:rPr>
          <w:t>http://stackoverflow.com/questions/7429722/how-to-detect-if-device-is-capable-of-calling-and-messaging</w:t>
        </w:r>
      </w:hyperlink>
    </w:p>
    <w:p w:rsidR="00B24DB4" w:rsidRDefault="00B24DB4" w:rsidP="000B1DBD">
      <w:pPr>
        <w:pStyle w:val="ListParagraph"/>
      </w:pPr>
      <w:r>
        <w:t>This post showed how to detect if a device is capable of making a phone call. By using this method, the button to make a call in the app would only be displayed if the device it was being run on was capable of making a call.</w:t>
      </w: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A training guide on how bitmaps should be processed on a separate thread to the user interface.</w:t>
      </w:r>
    </w:p>
    <w:p w:rsidR="00B24DB4" w:rsidRDefault="00B24DB4" w:rsidP="000B1DBD">
      <w:pPr>
        <w:pStyle w:val="ListParagraph"/>
      </w:pPr>
      <w:hyperlink r:id="rId87" w:history="1">
        <w:r>
          <w:rPr>
            <w:rStyle w:val="Hyperlink"/>
          </w:rPr>
          <w:t>http://developer.android.com/training/displaying-bitmaps/process-bitmap.html</w:t>
        </w:r>
      </w:hyperlink>
    </w:p>
    <w:p w:rsidR="00B24DB4" w:rsidRDefault="00B24DB4" w:rsidP="000B1DBD">
      <w:pPr>
        <w:pStyle w:val="ListParagraph"/>
      </w:pPr>
      <w:r>
        <w:t xml:space="preserve">This training example was seen as an example of how to process bitmaps in a background thread using AsyncTask. It reminded the developer that BitmapFactory.decode methods should not run on the UI thread due to unpredictability in the time taken for an image to be read and loaded over a network.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Dibbus. A tutorial on how to change the colour of Android buttons by using 9 patch images.  </w:t>
      </w:r>
    </w:p>
    <w:p w:rsidR="00B24DB4" w:rsidRDefault="00B24DB4" w:rsidP="000B1DBD">
      <w:pPr>
        <w:pStyle w:val="ListParagraph"/>
      </w:pPr>
      <w:hyperlink r:id="rId88" w:history="1">
        <w:r>
          <w:rPr>
            <w:rStyle w:val="Hyperlink"/>
          </w:rPr>
          <w:t>http://www.dibbus.com/2011/03/9patch-images-in-android/</w:t>
        </w:r>
      </w:hyperlink>
    </w:p>
    <w:p w:rsidR="00B24DB4" w:rsidRDefault="00B24DB4" w:rsidP="000B1DBD">
      <w:pPr>
        <w:pStyle w:val="ListParagraph"/>
      </w:pPr>
      <w:r>
        <w:t xml:space="preserve">The tutorial was read and parts used. The selector XML file was used in the project, as were the blue and white matte images that were offered as no license was required.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testing fundamentals for Android testing</w:t>
      </w:r>
    </w:p>
    <w:p w:rsidR="00B24DB4" w:rsidRDefault="00B24DB4" w:rsidP="000B1DBD">
      <w:pPr>
        <w:pStyle w:val="ListParagraph"/>
        <w:ind w:left="680"/>
      </w:pPr>
      <w:hyperlink r:id="rId89" w:history="1">
        <w:r>
          <w:rPr>
            <w:rStyle w:val="Hyperlink"/>
          </w:rPr>
          <w:t>http://developer.android.com/tools/testing/testing_android.html</w:t>
        </w:r>
      </w:hyperlink>
    </w:p>
    <w:p w:rsidR="00B24DB4" w:rsidRDefault="00B24DB4" w:rsidP="000B1DBD">
      <w:pPr>
        <w:pStyle w:val="ListParagraph"/>
        <w:ind w:left="680"/>
      </w:pPr>
      <w:r>
        <w:t xml:space="preserve">This resource was read in order to gain a basic understanding of how testing for Android could be implemented and how the Android testing framework worked.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Gorilla Logic. The MonkeyTalk automated testing tool.</w:t>
      </w:r>
    </w:p>
    <w:p w:rsidR="00B24DB4" w:rsidRDefault="00B24DB4" w:rsidP="000B1DBD">
      <w:pPr>
        <w:pStyle w:val="ListParagraph"/>
        <w:ind w:left="680"/>
      </w:pPr>
      <w:hyperlink r:id="rId90" w:history="1">
        <w:r>
          <w:rPr>
            <w:rStyle w:val="Hyperlink"/>
          </w:rPr>
          <w:t>http://www.gorillalogic.com/monkeytalk</w:t>
        </w:r>
      </w:hyperlink>
    </w:p>
    <w:p w:rsidR="00B24DB4" w:rsidRDefault="00B24DB4" w:rsidP="000B1DBD">
      <w:pPr>
        <w:pStyle w:val="ListParagraph"/>
        <w:ind w:left="680"/>
      </w:pPr>
      <w:r>
        <w:t xml:space="preserve">This automated testing tool was evaluated when trying to select a tool for usage.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Android Developers. Android’s own automated testing tool.</w:t>
      </w:r>
    </w:p>
    <w:p w:rsidR="00B24DB4" w:rsidRDefault="00B24DB4" w:rsidP="000B1DBD">
      <w:pPr>
        <w:pStyle w:val="ListParagraph"/>
        <w:ind w:left="680"/>
      </w:pPr>
      <w:hyperlink r:id="rId91" w:history="1">
        <w:r>
          <w:rPr>
            <w:rStyle w:val="Hyperlink"/>
          </w:rPr>
          <w:t>http://developer.android.com/tools/help/monkeyrunner_concepts.html</w:t>
        </w:r>
      </w:hyperlink>
    </w:p>
    <w:p w:rsidR="00B24DB4" w:rsidRDefault="00B24DB4" w:rsidP="000B1DBD">
      <w:pPr>
        <w:pStyle w:val="ListParagraph"/>
        <w:ind w:left="680"/>
      </w:pPr>
      <w:r>
        <w:t>This automated testing tool was evaluated when trying to select a tool for usage.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Robotium. A test automation framework for Android.</w:t>
      </w:r>
    </w:p>
    <w:p w:rsidR="00B24DB4" w:rsidRDefault="00B24DB4" w:rsidP="000B1DBD">
      <w:pPr>
        <w:pStyle w:val="ListParagraph"/>
        <w:ind w:left="680"/>
      </w:pPr>
      <w:hyperlink r:id="rId92" w:history="1">
        <w:r>
          <w:rPr>
            <w:rStyle w:val="Hyperlink"/>
          </w:rPr>
          <w:t>https://code.google.com/p/robotium/</w:t>
        </w:r>
      </w:hyperlink>
    </w:p>
    <w:p w:rsidR="00B24DB4" w:rsidRDefault="00B24DB4" w:rsidP="000B1DBD">
      <w:pPr>
        <w:pStyle w:val="ListParagraph"/>
        <w:ind w:left="680"/>
      </w:pPr>
      <w:r>
        <w:t>The Testdroid automated testing tool used in the project created Robotium test case code test cases.</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Testdroid Cloud. A complementary tool to the Testdroid recorder.</w:t>
      </w:r>
    </w:p>
    <w:p w:rsidR="00B24DB4" w:rsidRDefault="00B24DB4" w:rsidP="000B1DBD">
      <w:pPr>
        <w:pStyle w:val="ListParagraph"/>
        <w:ind w:left="680"/>
      </w:pPr>
      <w:hyperlink r:id="rId93" w:anchor="0" w:history="1">
        <w:r>
          <w:rPr>
            <w:rStyle w:val="Hyperlink"/>
          </w:rPr>
          <w:t>http://testdroid.com/product/testdroid-cloud#0</w:t>
        </w:r>
      </w:hyperlink>
    </w:p>
    <w:p w:rsidR="00B24DB4" w:rsidRDefault="00B24DB4" w:rsidP="000B1DBD">
      <w:pPr>
        <w:pStyle w:val="ListParagraph"/>
        <w:ind w:left="680"/>
      </w:pPr>
      <w:r>
        <w:t>The Testdroid Cloud allowed the automatic user interface tests that had been recorded to be run in the cloud on other devices to ensure compatibility with other devices. An app crawler test was also used to ensure views were displayed and could be navigated properly.</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Google Drive. Where a Google Form can be created.</w:t>
      </w:r>
    </w:p>
    <w:p w:rsidR="00B24DB4" w:rsidRDefault="00B24DB4" w:rsidP="000B1DBD">
      <w:pPr>
        <w:pStyle w:val="ListParagraph"/>
        <w:ind w:left="680"/>
      </w:pPr>
      <w:hyperlink r:id="rId94" w:history="1">
        <w:r w:rsidRPr="004F15EC">
          <w:rPr>
            <w:rStyle w:val="Hyperlink"/>
          </w:rPr>
          <w:t>https://drive.google.com/</w:t>
        </w:r>
      </w:hyperlink>
    </w:p>
    <w:p w:rsidR="00B24DB4" w:rsidRDefault="00B24DB4" w:rsidP="000B1DBD">
      <w:pPr>
        <w:pStyle w:val="ListParagraph"/>
        <w:ind w:left="680"/>
      </w:pPr>
      <w:r>
        <w:t>Google drive allowed a form to be created that could be filled as a questionnaire by potential users to complete user testing.</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w:t>
      </w:r>
      <w:r w:rsidRPr="00142B40">
        <w:t>AdMob Ads SDK</w:t>
      </w:r>
      <w:r>
        <w:t>. An SDK which provides APIs that allow mobile app developers to easily display adverts in their application to monetise the app.</w:t>
      </w:r>
    </w:p>
    <w:p w:rsidR="00B24DB4" w:rsidRDefault="00B24DB4" w:rsidP="000B1DBD">
      <w:pPr>
        <w:pStyle w:val="ListParagraph"/>
        <w:ind w:left="680"/>
      </w:pPr>
      <w:hyperlink r:id="rId95" w:history="1">
        <w:r>
          <w:rPr>
            <w:rStyle w:val="Hyperlink"/>
          </w:rPr>
          <w:t>https://developers.google.com/mobile-ads-sdk/</w:t>
        </w:r>
      </w:hyperlink>
    </w:p>
    <w:p w:rsidR="00B24DB4" w:rsidRDefault="00B24DB4" w:rsidP="000B1DBD">
      <w:pPr>
        <w:pStyle w:val="ListParagraph"/>
        <w:ind w:left="680"/>
      </w:pPr>
      <w:r>
        <w:t>The SDK was found when researching how to easily monetise apps with advertising.</w:t>
      </w:r>
    </w:p>
    <w:p w:rsidR="00B24DB4" w:rsidRPr="00B24DB4" w:rsidRDefault="00B24DB4" w:rsidP="000B1DBD"/>
    <w:sectPr w:rsidR="00B24DB4" w:rsidRPr="00B24DB4" w:rsidSect="00BA0C41">
      <w:headerReference w:type="default" r:id="rId96"/>
      <w:footerReference w:type="default" r:id="rId97"/>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6821" w:rsidRDefault="00286821" w:rsidP="00806CFF">
      <w:r>
        <w:separator/>
      </w:r>
    </w:p>
  </w:endnote>
  <w:endnote w:type="continuationSeparator" w:id="0">
    <w:p w:rsidR="00286821" w:rsidRDefault="00286821"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015E" w:rsidRDefault="00E0015E" w:rsidP="00525B9C">
    <w:pPr>
      <w:pStyle w:val="Footer"/>
      <w:jc w:val="center"/>
    </w:pPr>
    <w:r>
      <w:t xml:space="preserve">Page </w:t>
    </w:r>
    <w:fldSimple w:instr=" PAGE  \* MERGEFORMAT ">
      <w:r w:rsidR="00942E52">
        <w:rPr>
          <w:noProof/>
        </w:rPr>
        <w:t>64</w:t>
      </w:r>
    </w:fldSimple>
    <w:r>
      <w:t xml:space="preserve"> of </w:t>
    </w:r>
    <w:fldSimple w:instr=" SECTIONPAGES  \* MERGEFORMAT ">
      <w:r w:rsidR="00942E52" w:rsidRPr="00942E52">
        <w:rPr>
          <w:noProof/>
          <w:lang w:val="en-US"/>
        </w:rPr>
        <w:t>64</w:t>
      </w:r>
    </w:fldSimple>
  </w:p>
  <w:p w:rsidR="00E0015E" w:rsidRDefault="00E001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6821" w:rsidRDefault="00286821" w:rsidP="00806CFF">
      <w:r>
        <w:separator/>
      </w:r>
    </w:p>
  </w:footnote>
  <w:footnote w:type="continuationSeparator" w:id="0">
    <w:p w:rsidR="00286821" w:rsidRDefault="00286821"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015E" w:rsidRPr="001F35A4" w:rsidRDefault="00E0015E" w:rsidP="001F35A4">
    <w:pPr>
      <w:pStyle w:val="Header"/>
      <w:pBdr>
        <w:bottom w:val="single" w:sz="4" w:space="1" w:color="auto"/>
      </w:pBdr>
      <w:tabs>
        <w:tab w:val="clear" w:pos="8640"/>
        <w:tab w:val="right" w:pos="8364"/>
      </w:tabs>
    </w:pPr>
    <w:r w:rsidRPr="009D7F91">
      <w:rPr>
        <w:rFonts w:cs="Arial"/>
        <w:szCs w:val="22"/>
        <w:lang w:val="en-US"/>
      </w:rPr>
      <w:t>TourInf, a Tourist Information Application for a Mobile Device</w:t>
    </w:r>
    <w:r>
      <w:tab/>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285CA3DA"/>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577EF"/>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96695"/>
    <w:rsid w:val="000A171E"/>
    <w:rsid w:val="000A18A4"/>
    <w:rsid w:val="000A246B"/>
    <w:rsid w:val="000A775B"/>
    <w:rsid w:val="000B1DBD"/>
    <w:rsid w:val="000B2F26"/>
    <w:rsid w:val="000B33F9"/>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4940"/>
    <w:rsid w:val="0014563A"/>
    <w:rsid w:val="001460FB"/>
    <w:rsid w:val="0014686C"/>
    <w:rsid w:val="001506C8"/>
    <w:rsid w:val="00150CC7"/>
    <w:rsid w:val="001557E1"/>
    <w:rsid w:val="00155BE2"/>
    <w:rsid w:val="001569CA"/>
    <w:rsid w:val="001579A2"/>
    <w:rsid w:val="00161C3B"/>
    <w:rsid w:val="00161D30"/>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2889"/>
    <w:rsid w:val="00213919"/>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6821"/>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948"/>
    <w:rsid w:val="003258F8"/>
    <w:rsid w:val="003268BD"/>
    <w:rsid w:val="00326E90"/>
    <w:rsid w:val="0032708A"/>
    <w:rsid w:val="0033070C"/>
    <w:rsid w:val="00332BBE"/>
    <w:rsid w:val="00332BF0"/>
    <w:rsid w:val="0033608E"/>
    <w:rsid w:val="00336285"/>
    <w:rsid w:val="003368A6"/>
    <w:rsid w:val="0033748E"/>
    <w:rsid w:val="00340EC4"/>
    <w:rsid w:val="00341986"/>
    <w:rsid w:val="00342D55"/>
    <w:rsid w:val="00343547"/>
    <w:rsid w:val="003459E0"/>
    <w:rsid w:val="00346C0D"/>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4EA"/>
    <w:rsid w:val="0039359D"/>
    <w:rsid w:val="00396DA8"/>
    <w:rsid w:val="00397DC9"/>
    <w:rsid w:val="003A0344"/>
    <w:rsid w:val="003A1CB2"/>
    <w:rsid w:val="003A3060"/>
    <w:rsid w:val="003A36D8"/>
    <w:rsid w:val="003A4AC1"/>
    <w:rsid w:val="003A4F89"/>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340E"/>
    <w:rsid w:val="00415BC7"/>
    <w:rsid w:val="00417C83"/>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60CE"/>
    <w:rsid w:val="004D6553"/>
    <w:rsid w:val="004E06E2"/>
    <w:rsid w:val="004E168A"/>
    <w:rsid w:val="004E353C"/>
    <w:rsid w:val="004E63C0"/>
    <w:rsid w:val="004E72C7"/>
    <w:rsid w:val="004E7DA7"/>
    <w:rsid w:val="004F0353"/>
    <w:rsid w:val="004F1DC9"/>
    <w:rsid w:val="004F2791"/>
    <w:rsid w:val="004F2857"/>
    <w:rsid w:val="004F2C83"/>
    <w:rsid w:val="004F45AB"/>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E7E76"/>
    <w:rsid w:val="005F23DF"/>
    <w:rsid w:val="005F2F24"/>
    <w:rsid w:val="00602DD6"/>
    <w:rsid w:val="006038F8"/>
    <w:rsid w:val="00606D8C"/>
    <w:rsid w:val="00607460"/>
    <w:rsid w:val="00607CB0"/>
    <w:rsid w:val="00607E73"/>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017D"/>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4406"/>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6B0E"/>
    <w:rsid w:val="00717715"/>
    <w:rsid w:val="007209C6"/>
    <w:rsid w:val="00721E79"/>
    <w:rsid w:val="007240AA"/>
    <w:rsid w:val="00726A94"/>
    <w:rsid w:val="00731692"/>
    <w:rsid w:val="00731826"/>
    <w:rsid w:val="007331F6"/>
    <w:rsid w:val="00737181"/>
    <w:rsid w:val="00740C6B"/>
    <w:rsid w:val="00742ADD"/>
    <w:rsid w:val="00745D4C"/>
    <w:rsid w:val="00747B05"/>
    <w:rsid w:val="0075188B"/>
    <w:rsid w:val="007540A5"/>
    <w:rsid w:val="00755B78"/>
    <w:rsid w:val="0075688E"/>
    <w:rsid w:val="007571AC"/>
    <w:rsid w:val="00760B29"/>
    <w:rsid w:val="00761C74"/>
    <w:rsid w:val="00762BCA"/>
    <w:rsid w:val="00765752"/>
    <w:rsid w:val="00766050"/>
    <w:rsid w:val="0076623A"/>
    <w:rsid w:val="00767E45"/>
    <w:rsid w:val="007700F3"/>
    <w:rsid w:val="007714F5"/>
    <w:rsid w:val="0077633D"/>
    <w:rsid w:val="00780B3A"/>
    <w:rsid w:val="00783194"/>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F03"/>
    <w:rsid w:val="008703BB"/>
    <w:rsid w:val="008729EC"/>
    <w:rsid w:val="00873825"/>
    <w:rsid w:val="00875F45"/>
    <w:rsid w:val="00877114"/>
    <w:rsid w:val="0088022A"/>
    <w:rsid w:val="00882B25"/>
    <w:rsid w:val="008842E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863"/>
    <w:rsid w:val="00931A6F"/>
    <w:rsid w:val="00932C40"/>
    <w:rsid w:val="0093521E"/>
    <w:rsid w:val="00935C8F"/>
    <w:rsid w:val="00937FDD"/>
    <w:rsid w:val="0094276C"/>
    <w:rsid w:val="00942E52"/>
    <w:rsid w:val="0094362C"/>
    <w:rsid w:val="009446A0"/>
    <w:rsid w:val="00947AB2"/>
    <w:rsid w:val="009503E9"/>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4EDB"/>
    <w:rsid w:val="009871D6"/>
    <w:rsid w:val="009877C9"/>
    <w:rsid w:val="00987E6F"/>
    <w:rsid w:val="00993A45"/>
    <w:rsid w:val="00993EDF"/>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1177"/>
    <w:rsid w:val="009C52EA"/>
    <w:rsid w:val="009C5E55"/>
    <w:rsid w:val="009D214F"/>
    <w:rsid w:val="009D30F1"/>
    <w:rsid w:val="009D3121"/>
    <w:rsid w:val="009D6643"/>
    <w:rsid w:val="009D7F15"/>
    <w:rsid w:val="009D7F91"/>
    <w:rsid w:val="009E0B59"/>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52E"/>
    <w:rsid w:val="00A13C24"/>
    <w:rsid w:val="00A1493B"/>
    <w:rsid w:val="00A20414"/>
    <w:rsid w:val="00A20B07"/>
    <w:rsid w:val="00A20CF5"/>
    <w:rsid w:val="00A217B4"/>
    <w:rsid w:val="00A24017"/>
    <w:rsid w:val="00A24732"/>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224"/>
    <w:rsid w:val="00AA7FC3"/>
    <w:rsid w:val="00AB0109"/>
    <w:rsid w:val="00AB0935"/>
    <w:rsid w:val="00AB1B99"/>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D68F5"/>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2D8A"/>
    <w:rsid w:val="00B06E26"/>
    <w:rsid w:val="00B10978"/>
    <w:rsid w:val="00B11920"/>
    <w:rsid w:val="00B11ED6"/>
    <w:rsid w:val="00B1213E"/>
    <w:rsid w:val="00B12F0C"/>
    <w:rsid w:val="00B20AD7"/>
    <w:rsid w:val="00B24DB4"/>
    <w:rsid w:val="00B26297"/>
    <w:rsid w:val="00B3028D"/>
    <w:rsid w:val="00B3374A"/>
    <w:rsid w:val="00B40716"/>
    <w:rsid w:val="00B41A86"/>
    <w:rsid w:val="00B42413"/>
    <w:rsid w:val="00B427D7"/>
    <w:rsid w:val="00B42EC6"/>
    <w:rsid w:val="00B42F69"/>
    <w:rsid w:val="00B45AD5"/>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612F"/>
    <w:rsid w:val="00B915D8"/>
    <w:rsid w:val="00B92D85"/>
    <w:rsid w:val="00B932C9"/>
    <w:rsid w:val="00B9433D"/>
    <w:rsid w:val="00B94AD5"/>
    <w:rsid w:val="00B966D0"/>
    <w:rsid w:val="00B97A77"/>
    <w:rsid w:val="00B97DA3"/>
    <w:rsid w:val="00BA0C41"/>
    <w:rsid w:val="00BA2006"/>
    <w:rsid w:val="00BA593E"/>
    <w:rsid w:val="00BA5BF7"/>
    <w:rsid w:val="00BB1285"/>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2765"/>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7894"/>
    <w:rsid w:val="00C71970"/>
    <w:rsid w:val="00C7472D"/>
    <w:rsid w:val="00C767D5"/>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B0424"/>
    <w:rsid w:val="00CB5272"/>
    <w:rsid w:val="00CB72EB"/>
    <w:rsid w:val="00CC0EDD"/>
    <w:rsid w:val="00CC127B"/>
    <w:rsid w:val="00CC12A6"/>
    <w:rsid w:val="00CC1C2F"/>
    <w:rsid w:val="00CD0D68"/>
    <w:rsid w:val="00CD43A9"/>
    <w:rsid w:val="00CD440A"/>
    <w:rsid w:val="00CE0ABE"/>
    <w:rsid w:val="00CE3179"/>
    <w:rsid w:val="00CE6515"/>
    <w:rsid w:val="00CE6EF6"/>
    <w:rsid w:val="00CF3269"/>
    <w:rsid w:val="00CF4C3D"/>
    <w:rsid w:val="00CF7C1D"/>
    <w:rsid w:val="00D00CD1"/>
    <w:rsid w:val="00D04667"/>
    <w:rsid w:val="00D050D5"/>
    <w:rsid w:val="00D0589B"/>
    <w:rsid w:val="00D05C7C"/>
    <w:rsid w:val="00D06456"/>
    <w:rsid w:val="00D1512E"/>
    <w:rsid w:val="00D162ED"/>
    <w:rsid w:val="00D1776E"/>
    <w:rsid w:val="00D201E8"/>
    <w:rsid w:val="00D22336"/>
    <w:rsid w:val="00D22366"/>
    <w:rsid w:val="00D244D6"/>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876"/>
    <w:rsid w:val="00D57163"/>
    <w:rsid w:val="00D605FB"/>
    <w:rsid w:val="00D619CE"/>
    <w:rsid w:val="00D61AF9"/>
    <w:rsid w:val="00D64591"/>
    <w:rsid w:val="00D6472C"/>
    <w:rsid w:val="00D650FE"/>
    <w:rsid w:val="00D6742F"/>
    <w:rsid w:val="00D724B8"/>
    <w:rsid w:val="00D74852"/>
    <w:rsid w:val="00D76362"/>
    <w:rsid w:val="00D80286"/>
    <w:rsid w:val="00D812EF"/>
    <w:rsid w:val="00D81868"/>
    <w:rsid w:val="00D83219"/>
    <w:rsid w:val="00D84B4B"/>
    <w:rsid w:val="00D85229"/>
    <w:rsid w:val="00D86325"/>
    <w:rsid w:val="00D904EB"/>
    <w:rsid w:val="00D91FDD"/>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015E"/>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41495"/>
    <w:rsid w:val="00E53078"/>
    <w:rsid w:val="00E55C2D"/>
    <w:rsid w:val="00E57177"/>
    <w:rsid w:val="00E604EC"/>
    <w:rsid w:val="00E60582"/>
    <w:rsid w:val="00E61859"/>
    <w:rsid w:val="00E61B6D"/>
    <w:rsid w:val="00E632A5"/>
    <w:rsid w:val="00E632EB"/>
    <w:rsid w:val="00E64324"/>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624D"/>
    <w:rsid w:val="00F26B55"/>
    <w:rsid w:val="00F30347"/>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9938"/>
    <o:shapelayout v:ext="edit">
      <o:idmap v:ext="edit" data="1,38"/>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74" type="connector" idref="#AutoShape 7"/>
        <o:r id="V:Rule83" type="connector" idref="#AutoShape 6"/>
        <o:r id="V:Rule110" type="connector" idref="#AutoShape 4"/>
        <o:r id="V:Rule122" type="connector" idref="#AutoShape 3"/>
        <o:r id="V:Rule126" type="connector" idref="#AutoShape 10"/>
        <o:r id="V:Rule130" type="connector" idref="#AutoShape 8"/>
        <o:r id="V:Rule142" type="connector" idref="#AutoShape 278"/>
        <o:r id="V:Rule183" type="connector" idref="#AutoShape 134"/>
        <o:r id="V:Rule184" type="connector" idref="#AutoShape 135"/>
        <o:r id="V:Rule185" type="connector" idref="#AutoShape 180"/>
        <o:r id="V:Rule186" type="connector" idref="#AutoShape 181"/>
        <o:r id="V:Rule187" type="connector" idref="#AutoShape 182"/>
        <o:r id="V:Rule188" type="connector" idref="#AutoShape 183"/>
        <o:r id="V:Rule189" type="connector" idref="#AutoShape 81"/>
        <o:r id="V:Rule190" type="connector" idref="#AutoShape 82"/>
        <o:r id="V:Rule191" type="connector" idref="#AutoShape 121"/>
        <o:r id="V:Rule192" type="connector" idref="#AutoShape 127"/>
        <o:r id="V:Rule193" type="connector" idref="#AutoShape 128"/>
        <o:r id="V:Rule194" type="connector" idref="#AutoShape 246"/>
        <o:r id="V:Rule195" type="connector" idref="#AutoShape 33"/>
        <o:r id="V:Rule196" type="connector" idref="#AutoShape 142"/>
        <o:r id="V:Rule197" type="connector" idref="#AutoShape 135"/>
        <o:r id="V:Rule198" type="connector" idref="#AutoShape 215"/>
        <o:r id="V:Rule199" type="connector" idref="#AutoShape 183"/>
        <o:r id="V:Rule200" type="connector" idref="#AutoShape 182"/>
        <o:r id="V:Rule201" type="connector" idref="#AutoShape 141"/>
        <o:r id="V:Rule202" type="connector" idref="#AutoShape 143"/>
        <o:r id="V:Rule203" type="connector" idref="#AutoShape 216"/>
        <o:r id="V:Rule204" type="connector" idref="#AutoShape 34"/>
        <o:r id="V:Rule205" type="connector" idref="#AutoShape 181"/>
        <o:r id="V:Rule206" type="connector" idref="#AutoShape 81"/>
        <o:r id="V:Rule207" type="connector" idref="#_x0000_s39099"/>
        <o:r id="V:Rule208" type="connector" idref="#AutoShape 27"/>
        <o:r id="V:Rule209" type="connector" idref="#AutoShape 268"/>
        <o:r id="V:Rule210" type="connector" idref="#AutoShape 128"/>
        <o:r id="V:Rule211" type="connector" idref="#AutoShape 239"/>
        <o:r id="V:Rule212" type="connector" idref="#AutoShape 127"/>
        <o:r id="V:Rule213" type="connector" idref="#AutoShape 121"/>
        <o:r id="V:Rule214" type="connector" idref="#AutoShape 180"/>
        <o:r id="V:Rule215" type="connector" idref="#AutoShape 82"/>
        <o:r id="V:Rule216" type="connector" idref="#AutoShape 54"/>
        <o:r id="V:Rule217" type="connector" idref="#AutoShape 24"/>
        <o:r id="V:Rule218" type="connector" idref="#AutoShape 218"/>
        <o:r id="V:Rule219" type="connector" idref="#AutoShape 25"/>
        <o:r id="V:Rule220" type="connector" idref="#AutoShape 184"/>
        <o:r id="V:Rule221" type="connector" idref="#AutoShape 134"/>
        <o:r id="V:Rule222" type="connector" idref="#AutoShape 26"/>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 w:type="table" w:customStyle="1" w:styleId="TableGrid1">
    <w:name w:val="Table Grid1"/>
    <w:basedOn w:val="TableNormal"/>
    <w:next w:val="TableGrid"/>
    <w:uiPriority w:val="59"/>
    <w:rsid w:val="008842E5"/>
    <w:rPr>
      <w:sz w:val="22"/>
      <w:szCs w:val="22"/>
      <w:lang w:eastAsia="zh-C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developer.android.com/google/play-services/setup.html"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eastriding.gov.uk/public_reports/TheCabinet/16March2010/Tourist%20Information%20Centres%20-%20Hornsea%20and%20Withernsea.pdf" TargetMode="External"/><Relationship Id="rId55" Type="http://schemas.openxmlformats.org/officeDocument/2006/relationships/hyperlink" Target="http://www.gsmarena.com/android_and_samsung_build_on_their_market_shares_in_q3_2012-news-5082.php" TargetMode="External"/><Relationship Id="rId63" Type="http://schemas.openxmlformats.org/officeDocument/2006/relationships/hyperlink" Target="http://developer.android.com/sdk/installing/installing-adt.html" TargetMode="External"/><Relationship Id="rId68" Type="http://schemas.openxmlformats.org/officeDocument/2006/relationships/hyperlink" Target="http://www.objectaid.com/class-diagram" TargetMode="External"/><Relationship Id="rId76" Type="http://schemas.openxmlformats.org/officeDocument/2006/relationships/hyperlink" Target="https://developers.google.com/maps/documentation/android/start" TargetMode="External"/><Relationship Id="rId84" Type="http://schemas.openxmlformats.org/officeDocument/2006/relationships/hyperlink" Target="https://developers.google.com/maps/terms" TargetMode="External"/><Relationship Id="rId89" Type="http://schemas.openxmlformats.org/officeDocument/2006/relationships/hyperlink" Target="http://developer.android.com/tools/testing/testing_android.html"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mapbox.com/maki/" TargetMode="External"/><Relationship Id="rId92" Type="http://schemas.openxmlformats.org/officeDocument/2006/relationships/hyperlink" Target="https://code.google.com/p/robotium/"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androidhive.info/2012/08/android-working-with-google-places-and-maps-tutoria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play.google.com/store/apps/details?id=com.phonegap.pocketbritain&amp;feature=search_result" TargetMode="External"/><Relationship Id="rId58" Type="http://schemas.openxmlformats.org/officeDocument/2006/relationships/hyperlink" Target="http://www.bbc.co.uk/news/technology-19659736" TargetMode="External"/><Relationship Id="rId66" Type="http://schemas.openxmlformats.org/officeDocument/2006/relationships/hyperlink" Target="https://github.com/" TargetMode="External"/><Relationship Id="rId74" Type="http://schemas.openxmlformats.org/officeDocument/2006/relationships/hyperlink" Target="http://developer.android.com/guide/topics/ui/layout/gridview.html" TargetMode="External"/><Relationship Id="rId79" Type="http://schemas.openxmlformats.org/officeDocument/2006/relationships/hyperlink" Target="https://developers.google.com/maps/documentation/android/intro" TargetMode="External"/><Relationship Id="rId87" Type="http://schemas.openxmlformats.org/officeDocument/2006/relationships/hyperlink" Target="http://developer.android.com/training/displaying-bitmaps/process-bitmap.html" TargetMode="External"/><Relationship Id="rId5" Type="http://schemas.openxmlformats.org/officeDocument/2006/relationships/webSettings" Target="webSettings.xml"/><Relationship Id="rId61" Type="http://schemas.openxmlformats.org/officeDocument/2006/relationships/hyperlink" Target="http://www.jetbrains.com/idea/features/android.html" TargetMode="External"/><Relationship Id="rId82" Type="http://schemas.openxmlformats.org/officeDocument/2006/relationships/hyperlink" Target="http://developer.android.com/reference/android/location/Geocoder.html" TargetMode="External"/><Relationship Id="rId90" Type="http://schemas.openxmlformats.org/officeDocument/2006/relationships/hyperlink" Target="http://www.gorillalogic.com/monkeytalk" TargetMode="External"/><Relationship Id="rId95" Type="http://schemas.openxmlformats.org/officeDocument/2006/relationships/hyperlink" Target="https://developers.google.com/mobile-ads-sdk/"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developer.apple.com/library/ios/" TargetMode="External"/><Relationship Id="rId64" Type="http://schemas.openxmlformats.org/officeDocument/2006/relationships/hyperlink" Target="http://developer.android.com/training/basics/firstapp/index.html" TargetMode="External"/><Relationship Id="rId69" Type="http://schemas.openxmlformats.org/officeDocument/2006/relationships/hyperlink" Target="http://testdroid.com/product/testdroid-recorder" TargetMode="External"/><Relationship Id="rId77" Type="http://schemas.openxmlformats.org/officeDocument/2006/relationships/hyperlink" Target="http://developer.android.com/google/play-services/setup.html" TargetMode="External"/><Relationship Id="rId8" Type="http://schemas.openxmlformats.org/officeDocument/2006/relationships/hyperlink" Target="mailto:ayr9@aber.ac.uk" TargetMode="External"/><Relationship Id="rId51" Type="http://schemas.openxmlformats.org/officeDocument/2006/relationships/hyperlink" Target="http://news.cnet.com/8301-1035_3-57521252-94/can-apples-app-store-maintain-its-lead-over-google-play/" TargetMode="External"/><Relationship Id="rId72" Type="http://schemas.openxmlformats.org/officeDocument/2006/relationships/hyperlink" Target="http://developer.android.com/guide/topics/location/strategies.html" TargetMode="External"/><Relationship Id="rId80" Type="http://schemas.openxmlformats.org/officeDocument/2006/relationships/hyperlink" Target="http://www.androidhive.info/2012/08/android-working-with-google-places-and-maps-tutorial/" TargetMode="External"/><Relationship Id="rId85" Type="http://schemas.openxmlformats.org/officeDocument/2006/relationships/hyperlink" Target="http://developer.android.com/guide/appendix/g-app-intents.html" TargetMode="External"/><Relationship Id="rId93" Type="http://schemas.openxmlformats.org/officeDocument/2006/relationships/hyperlink" Target="http://testdroid.com/product/testdroid-cloud"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google.com/p/google-api-java-client/wiki/Setu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www.pcmag.com/article2/0,2817,2412213,00.asp" TargetMode="External"/><Relationship Id="rId67" Type="http://schemas.openxmlformats.org/officeDocument/2006/relationships/hyperlink" Target="http://windows.github.com/" TargetMode="Externa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hyperlink" Target="https://play.google.com/store/apps/details?id=com.yell.launcher2&amp;feature=top-free" TargetMode="External"/><Relationship Id="rId62" Type="http://schemas.openxmlformats.org/officeDocument/2006/relationships/hyperlink" Target="http://developer.android.com/sdk/index.html" TargetMode="External"/><Relationship Id="rId70" Type="http://schemas.openxmlformats.org/officeDocument/2006/relationships/hyperlink" Target="http://developer.android.com/guide/components/fundamentals.html" TargetMode="External"/><Relationship Id="rId75" Type="http://schemas.openxmlformats.org/officeDocument/2006/relationships/hyperlink" Target="https://developers.google.com/maps/documentation/android/v1/" TargetMode="External"/><Relationship Id="rId83" Type="http://schemas.openxmlformats.org/officeDocument/2006/relationships/hyperlink" Target="http://stackoverflow.com/questions/14495030/google-map-api-v2-get-driving-directions" TargetMode="External"/><Relationship Id="rId88" Type="http://schemas.openxmlformats.org/officeDocument/2006/relationships/hyperlink" Target="http://www.dibbus.com/2011/03/9patch-images-in-android/" TargetMode="External"/><Relationship Id="rId91" Type="http://schemas.openxmlformats.org/officeDocument/2006/relationships/hyperlink" Target="http://developer.android.com/tools/help/monkeyrunner_concepts.htm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en.wikipedia.org/wiki/OSx86"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s://play.google.com/store/apps/details?id=com.mymobilemanchester&amp;feature=search_result" TargetMode="External"/><Relationship Id="rId60" Type="http://schemas.openxmlformats.org/officeDocument/2006/relationships/hyperlink" Target="http://kenai.com/projects/nbandroid" TargetMode="External"/><Relationship Id="rId65" Type="http://schemas.openxmlformats.org/officeDocument/2006/relationships/hyperlink" Target="http://users.aber.ac.uk/cwl/workshop/" TargetMode="External"/><Relationship Id="rId73" Type="http://schemas.openxmlformats.org/officeDocument/2006/relationships/hyperlink" Target="http://developer.android.com/training/basics/location/currentlocation.html" TargetMode="External"/><Relationship Id="rId78" Type="http://schemas.openxmlformats.org/officeDocument/2006/relationships/hyperlink" Target="https://code.google.com/apis/console/" TargetMode="External"/><Relationship Id="rId81" Type="http://schemas.openxmlformats.org/officeDocument/2006/relationships/hyperlink" Target="https://developers.google.com/places/documentation/supported_types" TargetMode="External"/><Relationship Id="rId86" Type="http://schemas.openxmlformats.org/officeDocument/2006/relationships/hyperlink" Target="http://stackoverflow.com/questions/7429722/how-to-detect-if-device-is-capable-of-calling-and-messaging" TargetMode="External"/><Relationship Id="rId94" Type="http://schemas.openxmlformats.org/officeDocument/2006/relationships/hyperlink" Target="https://drive.google.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8137C0-B8F8-433E-9FCF-2C9EF91C8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9704</TotalTime>
  <Pages>64</Pages>
  <Words>23454</Words>
  <Characters>133691</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860</cp:revision>
  <dcterms:created xsi:type="dcterms:W3CDTF">2013-03-26T15:40:00Z</dcterms:created>
  <dcterms:modified xsi:type="dcterms:W3CDTF">2013-04-20T13:28:00Z</dcterms:modified>
</cp:coreProperties>
</file>