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4E63C0" w:rsidP="00DB78FA">
      <w:pPr>
        <w:jc w:val="center"/>
      </w:pPr>
      <w:r>
        <w:t>Version 1.0 (Draft)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desire for me to succeed, my second parents James and Lisa Parton, who</w:t>
      </w:r>
      <w:r w:rsidR="00C15D26">
        <w:t>m</w:t>
      </w:r>
      <w:r w:rsidR="00CE6EF6">
        <w:t xml:space="preserve"> without I would never have got so far, my best fri</w:t>
      </w:r>
      <w:r w:rsidR="00801E31">
        <w:t xml:space="preserve">ends Dan Parton and Greg Norton, all my University friends including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91511E" w:rsidRDefault="001E68C0">
      <w:pPr>
        <w:pStyle w:val="TOC1"/>
        <w:tabs>
          <w:tab w:val="left" w:pos="440"/>
          <w:tab w:val="right" w:leader="dot" w:pos="8290"/>
        </w:tabs>
        <w:rPr>
          <w:b w:val="0"/>
          <w:caps w:val="0"/>
          <w:noProof/>
          <w:lang w:eastAsia="en-GB"/>
        </w:rPr>
      </w:pPr>
      <w:r w:rsidRPr="001E68C0">
        <w:rPr>
          <w:caps w:val="0"/>
          <w:sz w:val="40"/>
          <w:szCs w:val="40"/>
        </w:rPr>
        <w:fldChar w:fldCharType="begin"/>
      </w:r>
      <w:r w:rsidR="002E3E4F">
        <w:rPr>
          <w:caps w:val="0"/>
          <w:sz w:val="40"/>
          <w:szCs w:val="40"/>
        </w:rPr>
        <w:instrText xml:space="preserve"> TOC \o "1-3" </w:instrText>
      </w:r>
      <w:r w:rsidRPr="001E68C0">
        <w:rPr>
          <w:caps w:val="0"/>
          <w:sz w:val="40"/>
          <w:szCs w:val="40"/>
        </w:rPr>
        <w:fldChar w:fldCharType="separate"/>
      </w:r>
      <w:r w:rsidR="0091511E" w:rsidRPr="00B46EDC">
        <w:rPr>
          <w:noProof/>
        </w:rPr>
        <w:t>1.</w:t>
      </w:r>
      <w:r w:rsidR="0091511E">
        <w:rPr>
          <w:b w:val="0"/>
          <w:caps w:val="0"/>
          <w:noProof/>
          <w:lang w:eastAsia="en-GB"/>
        </w:rPr>
        <w:tab/>
      </w:r>
      <w:r w:rsidR="0091511E" w:rsidRPr="00B46EDC">
        <w:rPr>
          <w:noProof/>
        </w:rPr>
        <w:t>Background &amp; Objectives</w:t>
      </w:r>
      <w:r w:rsidR="0091511E">
        <w:rPr>
          <w:noProof/>
        </w:rPr>
        <w:tab/>
      </w:r>
      <w:r>
        <w:rPr>
          <w:noProof/>
        </w:rPr>
        <w:fldChar w:fldCharType="begin"/>
      </w:r>
      <w:r w:rsidR="0091511E">
        <w:rPr>
          <w:noProof/>
        </w:rPr>
        <w:instrText xml:space="preserve"> PAGEREF _Toc353978963 \h </w:instrText>
      </w:r>
      <w:r>
        <w:rPr>
          <w:noProof/>
        </w:rPr>
      </w:r>
      <w:r>
        <w:rPr>
          <w:noProof/>
        </w:rPr>
        <w:fldChar w:fldCharType="separate"/>
      </w:r>
      <w:r w:rsidR="0091511E">
        <w:rPr>
          <w:noProof/>
        </w:rPr>
        <w:t>6</w:t>
      </w:r>
      <w:r>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1.1.</w:t>
      </w:r>
      <w:r>
        <w:rPr>
          <w:smallCaps w:val="0"/>
          <w:noProof/>
          <w:lang w:eastAsia="en-GB"/>
        </w:rPr>
        <w:tab/>
      </w:r>
      <w:r w:rsidRPr="00B46EDC">
        <w:rPr>
          <w:noProof/>
        </w:rPr>
        <w:t>Project Overview</w:t>
      </w:r>
      <w:r>
        <w:rPr>
          <w:noProof/>
        </w:rPr>
        <w:tab/>
      </w:r>
      <w:r w:rsidR="001E68C0">
        <w:rPr>
          <w:noProof/>
        </w:rPr>
        <w:fldChar w:fldCharType="begin"/>
      </w:r>
      <w:r>
        <w:rPr>
          <w:noProof/>
        </w:rPr>
        <w:instrText xml:space="preserve"> PAGEREF _Toc353978964 \h </w:instrText>
      </w:r>
      <w:r w:rsidR="001E68C0">
        <w:rPr>
          <w:noProof/>
        </w:rPr>
      </w:r>
      <w:r w:rsidR="001E68C0">
        <w:rPr>
          <w:noProof/>
        </w:rPr>
        <w:fldChar w:fldCharType="separate"/>
      </w:r>
      <w:r>
        <w:rPr>
          <w:noProof/>
        </w:rPr>
        <w:t>6</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1.2.</w:t>
      </w:r>
      <w:r>
        <w:rPr>
          <w:smallCaps w:val="0"/>
          <w:noProof/>
          <w:lang w:eastAsia="en-GB"/>
        </w:rPr>
        <w:tab/>
      </w:r>
      <w:r w:rsidRPr="00B46EDC">
        <w:rPr>
          <w:noProof/>
        </w:rPr>
        <w:t>About the App and Related Works</w:t>
      </w:r>
      <w:r>
        <w:rPr>
          <w:noProof/>
        </w:rPr>
        <w:tab/>
      </w:r>
      <w:r w:rsidR="001E68C0">
        <w:rPr>
          <w:noProof/>
        </w:rPr>
        <w:fldChar w:fldCharType="begin"/>
      </w:r>
      <w:r>
        <w:rPr>
          <w:noProof/>
        </w:rPr>
        <w:instrText xml:space="preserve"> PAGEREF _Toc353978965 \h </w:instrText>
      </w:r>
      <w:r w:rsidR="001E68C0">
        <w:rPr>
          <w:noProof/>
        </w:rPr>
      </w:r>
      <w:r w:rsidR="001E68C0">
        <w:rPr>
          <w:noProof/>
        </w:rPr>
        <w:fldChar w:fldCharType="separate"/>
      </w:r>
      <w:r>
        <w:rPr>
          <w:noProof/>
        </w:rPr>
        <w:t>6</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1.3.</w:t>
      </w:r>
      <w:r>
        <w:rPr>
          <w:smallCaps w:val="0"/>
          <w:noProof/>
          <w:lang w:eastAsia="en-GB"/>
        </w:rPr>
        <w:tab/>
      </w:r>
      <w:r w:rsidRPr="00B46EDC">
        <w:rPr>
          <w:rFonts w:eastAsia="Calibri"/>
          <w:noProof/>
          <w:lang w:eastAsia="en-US"/>
        </w:rPr>
        <w:t>Reasons behind choosing the project</w:t>
      </w:r>
      <w:r>
        <w:rPr>
          <w:noProof/>
        </w:rPr>
        <w:tab/>
      </w:r>
      <w:r w:rsidR="001E68C0">
        <w:rPr>
          <w:noProof/>
        </w:rPr>
        <w:fldChar w:fldCharType="begin"/>
      </w:r>
      <w:r>
        <w:rPr>
          <w:noProof/>
        </w:rPr>
        <w:instrText xml:space="preserve"> PAGEREF _Toc353978966 \h </w:instrText>
      </w:r>
      <w:r w:rsidR="001E68C0">
        <w:rPr>
          <w:noProof/>
        </w:rPr>
      </w:r>
      <w:r w:rsidR="001E68C0">
        <w:rPr>
          <w:noProof/>
        </w:rPr>
        <w:fldChar w:fldCharType="separate"/>
      </w:r>
      <w:r>
        <w:rPr>
          <w:noProof/>
        </w:rPr>
        <w:t>6</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1.4.</w:t>
      </w:r>
      <w:r>
        <w:rPr>
          <w:smallCaps w:val="0"/>
          <w:noProof/>
          <w:lang w:eastAsia="en-GB"/>
        </w:rPr>
        <w:tab/>
      </w:r>
      <w:r w:rsidRPr="00B46EDC">
        <w:rPr>
          <w:rFonts w:eastAsia="Calibri"/>
          <w:noProof/>
          <w:lang w:eastAsia="en-US"/>
        </w:rPr>
        <w:t>Project Goals</w:t>
      </w:r>
      <w:r>
        <w:rPr>
          <w:noProof/>
        </w:rPr>
        <w:tab/>
      </w:r>
      <w:r w:rsidR="001E68C0">
        <w:rPr>
          <w:noProof/>
        </w:rPr>
        <w:fldChar w:fldCharType="begin"/>
      </w:r>
      <w:r>
        <w:rPr>
          <w:noProof/>
        </w:rPr>
        <w:instrText xml:space="preserve"> PAGEREF _Toc353978967 \h </w:instrText>
      </w:r>
      <w:r w:rsidR="001E68C0">
        <w:rPr>
          <w:noProof/>
        </w:rPr>
      </w:r>
      <w:r w:rsidR="001E68C0">
        <w:rPr>
          <w:noProof/>
        </w:rPr>
        <w:fldChar w:fldCharType="separate"/>
      </w:r>
      <w:r>
        <w:rPr>
          <w:noProof/>
        </w:rPr>
        <w:t>7</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1.5.</w:t>
      </w:r>
      <w:r>
        <w:rPr>
          <w:smallCaps w:val="0"/>
          <w:noProof/>
          <w:lang w:eastAsia="en-GB"/>
        </w:rPr>
        <w:tab/>
      </w:r>
      <w:r w:rsidRPr="00B46EDC">
        <w:rPr>
          <w:noProof/>
        </w:rPr>
        <w:t>Related Works</w:t>
      </w:r>
      <w:r>
        <w:rPr>
          <w:noProof/>
        </w:rPr>
        <w:tab/>
      </w:r>
      <w:r w:rsidR="001E68C0">
        <w:rPr>
          <w:noProof/>
        </w:rPr>
        <w:fldChar w:fldCharType="begin"/>
      </w:r>
      <w:r>
        <w:rPr>
          <w:noProof/>
        </w:rPr>
        <w:instrText xml:space="preserve"> PAGEREF _Toc353978968 \h </w:instrText>
      </w:r>
      <w:r w:rsidR="001E68C0">
        <w:rPr>
          <w:noProof/>
        </w:rPr>
      </w:r>
      <w:r w:rsidR="001E68C0">
        <w:rPr>
          <w:noProof/>
        </w:rPr>
        <w:fldChar w:fldCharType="separate"/>
      </w:r>
      <w:r>
        <w:rPr>
          <w:noProof/>
        </w:rPr>
        <w:t>8</w:t>
      </w:r>
      <w:r w:rsidR="001E68C0">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2.</w:t>
      </w:r>
      <w:r>
        <w:rPr>
          <w:b w:val="0"/>
          <w:caps w:val="0"/>
          <w:noProof/>
          <w:lang w:eastAsia="en-GB"/>
        </w:rPr>
        <w:tab/>
      </w:r>
      <w:r w:rsidRPr="00B46EDC">
        <w:rPr>
          <w:noProof/>
        </w:rPr>
        <w:t>Development Process</w:t>
      </w:r>
      <w:r>
        <w:rPr>
          <w:noProof/>
        </w:rPr>
        <w:tab/>
      </w:r>
      <w:r w:rsidR="001E68C0">
        <w:rPr>
          <w:noProof/>
        </w:rPr>
        <w:fldChar w:fldCharType="begin"/>
      </w:r>
      <w:r>
        <w:rPr>
          <w:noProof/>
        </w:rPr>
        <w:instrText xml:space="preserve"> PAGEREF _Toc353978969 \h </w:instrText>
      </w:r>
      <w:r w:rsidR="001E68C0">
        <w:rPr>
          <w:noProof/>
        </w:rPr>
      </w:r>
      <w:r w:rsidR="001E68C0">
        <w:rPr>
          <w:noProof/>
        </w:rPr>
        <w:fldChar w:fldCharType="separate"/>
      </w:r>
      <w:r>
        <w:rPr>
          <w:noProof/>
        </w:rPr>
        <w:t>11</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2.1.</w:t>
      </w:r>
      <w:r>
        <w:rPr>
          <w:smallCaps w:val="0"/>
          <w:noProof/>
          <w:lang w:eastAsia="en-GB"/>
        </w:rPr>
        <w:tab/>
      </w:r>
      <w:r w:rsidRPr="00B46EDC">
        <w:rPr>
          <w:noProof/>
        </w:rPr>
        <w:t>Introduction</w:t>
      </w:r>
      <w:r>
        <w:rPr>
          <w:noProof/>
        </w:rPr>
        <w:tab/>
      </w:r>
      <w:r w:rsidR="001E68C0">
        <w:rPr>
          <w:noProof/>
        </w:rPr>
        <w:fldChar w:fldCharType="begin"/>
      </w:r>
      <w:r>
        <w:rPr>
          <w:noProof/>
        </w:rPr>
        <w:instrText xml:space="preserve"> PAGEREF _Toc353978970 \h </w:instrText>
      </w:r>
      <w:r w:rsidR="001E68C0">
        <w:rPr>
          <w:noProof/>
        </w:rPr>
      </w:r>
      <w:r w:rsidR="001E68C0">
        <w:rPr>
          <w:noProof/>
        </w:rPr>
        <w:fldChar w:fldCharType="separate"/>
      </w:r>
      <w:r>
        <w:rPr>
          <w:noProof/>
        </w:rPr>
        <w:t>11</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2.2.</w:t>
      </w:r>
      <w:r>
        <w:rPr>
          <w:smallCaps w:val="0"/>
          <w:noProof/>
          <w:lang w:eastAsia="en-GB"/>
        </w:rPr>
        <w:tab/>
      </w:r>
      <w:r w:rsidRPr="00B46EDC">
        <w:rPr>
          <w:noProof/>
        </w:rPr>
        <w:t>Modifications</w:t>
      </w:r>
      <w:r>
        <w:rPr>
          <w:noProof/>
        </w:rPr>
        <w:tab/>
      </w:r>
      <w:r w:rsidR="001E68C0">
        <w:rPr>
          <w:noProof/>
        </w:rPr>
        <w:fldChar w:fldCharType="begin"/>
      </w:r>
      <w:r>
        <w:rPr>
          <w:noProof/>
        </w:rPr>
        <w:instrText xml:space="preserve"> PAGEREF _Toc353978971 \h </w:instrText>
      </w:r>
      <w:r w:rsidR="001E68C0">
        <w:rPr>
          <w:noProof/>
        </w:rPr>
      </w:r>
      <w:r w:rsidR="001E68C0">
        <w:rPr>
          <w:noProof/>
        </w:rPr>
        <w:fldChar w:fldCharType="separate"/>
      </w:r>
      <w:r>
        <w:rPr>
          <w:noProof/>
        </w:rPr>
        <w:t>11</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2.3.</w:t>
      </w:r>
      <w:r>
        <w:rPr>
          <w:smallCaps w:val="0"/>
          <w:noProof/>
          <w:lang w:eastAsia="en-GB"/>
        </w:rPr>
        <w:tab/>
      </w:r>
      <w:r w:rsidRPr="00B46EDC">
        <w:rPr>
          <w:noProof/>
        </w:rPr>
        <w:t>Platforms Considered for Development</w:t>
      </w:r>
      <w:r>
        <w:rPr>
          <w:noProof/>
        </w:rPr>
        <w:tab/>
      </w:r>
      <w:r w:rsidR="001E68C0">
        <w:rPr>
          <w:noProof/>
        </w:rPr>
        <w:fldChar w:fldCharType="begin"/>
      </w:r>
      <w:r>
        <w:rPr>
          <w:noProof/>
        </w:rPr>
        <w:instrText xml:space="preserve"> PAGEREF _Toc353978972 \h </w:instrText>
      </w:r>
      <w:r w:rsidR="001E68C0">
        <w:rPr>
          <w:noProof/>
        </w:rPr>
      </w:r>
      <w:r w:rsidR="001E68C0">
        <w:rPr>
          <w:noProof/>
        </w:rPr>
        <w:fldChar w:fldCharType="separate"/>
      </w:r>
      <w:r>
        <w:rPr>
          <w:noProof/>
        </w:rPr>
        <w:t>11</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2.4.</w:t>
      </w:r>
      <w:r>
        <w:rPr>
          <w:smallCaps w:val="0"/>
          <w:noProof/>
          <w:lang w:eastAsia="en-GB"/>
        </w:rPr>
        <w:tab/>
      </w:r>
      <w:r w:rsidRPr="00B46EDC">
        <w:rPr>
          <w:noProof/>
        </w:rPr>
        <w:t>Development Environment</w:t>
      </w:r>
      <w:r>
        <w:rPr>
          <w:noProof/>
        </w:rPr>
        <w:tab/>
      </w:r>
      <w:r w:rsidR="001E68C0">
        <w:rPr>
          <w:noProof/>
        </w:rPr>
        <w:fldChar w:fldCharType="begin"/>
      </w:r>
      <w:r>
        <w:rPr>
          <w:noProof/>
        </w:rPr>
        <w:instrText xml:space="preserve"> PAGEREF _Toc353978973 \h </w:instrText>
      </w:r>
      <w:r w:rsidR="001E68C0">
        <w:rPr>
          <w:noProof/>
        </w:rPr>
      </w:r>
      <w:r w:rsidR="001E68C0">
        <w:rPr>
          <w:noProof/>
        </w:rPr>
        <w:fldChar w:fldCharType="separate"/>
      </w:r>
      <w:r>
        <w:rPr>
          <w:noProof/>
        </w:rPr>
        <w:t>12</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2.5.</w:t>
      </w:r>
      <w:r>
        <w:rPr>
          <w:smallCaps w:val="0"/>
          <w:noProof/>
          <w:lang w:eastAsia="en-GB"/>
        </w:rPr>
        <w:tab/>
      </w:r>
      <w:r w:rsidRPr="00B46EDC">
        <w:rPr>
          <w:noProof/>
        </w:rPr>
        <w:t>GitHub</w:t>
      </w:r>
      <w:r>
        <w:rPr>
          <w:noProof/>
        </w:rPr>
        <w:tab/>
      </w:r>
      <w:r w:rsidR="001E68C0">
        <w:rPr>
          <w:noProof/>
        </w:rPr>
        <w:fldChar w:fldCharType="begin"/>
      </w:r>
      <w:r>
        <w:rPr>
          <w:noProof/>
        </w:rPr>
        <w:instrText xml:space="preserve"> PAGEREF _Toc353978974 \h </w:instrText>
      </w:r>
      <w:r w:rsidR="001E68C0">
        <w:rPr>
          <w:noProof/>
        </w:rPr>
      </w:r>
      <w:r w:rsidR="001E68C0">
        <w:rPr>
          <w:noProof/>
        </w:rPr>
        <w:fldChar w:fldCharType="separate"/>
      </w:r>
      <w:r>
        <w:rPr>
          <w:noProof/>
        </w:rPr>
        <w:t>13</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2.6.</w:t>
      </w:r>
      <w:r>
        <w:rPr>
          <w:smallCaps w:val="0"/>
          <w:noProof/>
          <w:lang w:eastAsia="en-GB"/>
        </w:rPr>
        <w:tab/>
      </w:r>
      <w:r w:rsidRPr="00B46EDC">
        <w:rPr>
          <w:noProof/>
        </w:rPr>
        <w:t>Object Aid Class Diagram Tool</w:t>
      </w:r>
      <w:r>
        <w:rPr>
          <w:noProof/>
        </w:rPr>
        <w:tab/>
      </w:r>
      <w:r w:rsidR="001E68C0">
        <w:rPr>
          <w:noProof/>
        </w:rPr>
        <w:fldChar w:fldCharType="begin"/>
      </w:r>
      <w:r>
        <w:rPr>
          <w:noProof/>
        </w:rPr>
        <w:instrText xml:space="preserve"> PAGEREF _Toc353978975 \h </w:instrText>
      </w:r>
      <w:r w:rsidR="001E68C0">
        <w:rPr>
          <w:noProof/>
        </w:rPr>
      </w:r>
      <w:r w:rsidR="001E68C0">
        <w:rPr>
          <w:noProof/>
        </w:rPr>
        <w:fldChar w:fldCharType="separate"/>
      </w:r>
      <w:r>
        <w:rPr>
          <w:noProof/>
        </w:rPr>
        <w:t>13</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2.7.</w:t>
      </w:r>
      <w:r>
        <w:rPr>
          <w:smallCaps w:val="0"/>
          <w:noProof/>
          <w:lang w:eastAsia="en-GB"/>
        </w:rPr>
        <w:tab/>
      </w:r>
      <w:r w:rsidRPr="00B46EDC">
        <w:rPr>
          <w:noProof/>
        </w:rPr>
        <w:t>Testdroid Automated Testing Recorder and Testdroid Cloud</w:t>
      </w:r>
      <w:r>
        <w:rPr>
          <w:noProof/>
        </w:rPr>
        <w:tab/>
      </w:r>
      <w:r w:rsidR="001E68C0">
        <w:rPr>
          <w:noProof/>
        </w:rPr>
        <w:fldChar w:fldCharType="begin"/>
      </w:r>
      <w:r>
        <w:rPr>
          <w:noProof/>
        </w:rPr>
        <w:instrText xml:space="preserve"> PAGEREF _Toc353978976 \h </w:instrText>
      </w:r>
      <w:r w:rsidR="001E68C0">
        <w:rPr>
          <w:noProof/>
        </w:rPr>
      </w:r>
      <w:r w:rsidR="001E68C0">
        <w:rPr>
          <w:noProof/>
        </w:rPr>
        <w:fldChar w:fldCharType="separate"/>
      </w:r>
      <w:r>
        <w:rPr>
          <w:noProof/>
        </w:rPr>
        <w:t>14</w:t>
      </w:r>
      <w:r w:rsidR="001E68C0">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3.</w:t>
      </w:r>
      <w:r>
        <w:rPr>
          <w:b w:val="0"/>
          <w:caps w:val="0"/>
          <w:noProof/>
          <w:lang w:eastAsia="en-GB"/>
        </w:rPr>
        <w:tab/>
      </w:r>
      <w:r w:rsidRPr="00B46EDC">
        <w:rPr>
          <w:noProof/>
        </w:rPr>
        <w:t>Design</w:t>
      </w:r>
      <w:r>
        <w:rPr>
          <w:noProof/>
        </w:rPr>
        <w:tab/>
      </w:r>
      <w:r w:rsidR="001E68C0">
        <w:rPr>
          <w:noProof/>
        </w:rPr>
        <w:fldChar w:fldCharType="begin"/>
      </w:r>
      <w:r>
        <w:rPr>
          <w:noProof/>
        </w:rPr>
        <w:instrText xml:space="preserve"> PAGEREF _Toc353978977 \h </w:instrText>
      </w:r>
      <w:r w:rsidR="001E68C0">
        <w:rPr>
          <w:noProof/>
        </w:rPr>
      </w:r>
      <w:r w:rsidR="001E68C0">
        <w:rPr>
          <w:noProof/>
        </w:rPr>
        <w:fldChar w:fldCharType="separate"/>
      </w:r>
      <w:r>
        <w:rPr>
          <w:noProof/>
        </w:rPr>
        <w:t>15</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3.1.</w:t>
      </w:r>
      <w:r>
        <w:rPr>
          <w:smallCaps w:val="0"/>
          <w:noProof/>
          <w:lang w:eastAsia="en-GB"/>
        </w:rPr>
        <w:tab/>
      </w:r>
      <w:r w:rsidRPr="00B46EDC">
        <w:rPr>
          <w:noProof/>
        </w:rPr>
        <w:t>Overall Architecture</w:t>
      </w:r>
      <w:r>
        <w:rPr>
          <w:noProof/>
        </w:rPr>
        <w:tab/>
      </w:r>
      <w:r w:rsidR="001E68C0">
        <w:rPr>
          <w:noProof/>
        </w:rPr>
        <w:fldChar w:fldCharType="begin"/>
      </w:r>
      <w:r>
        <w:rPr>
          <w:noProof/>
        </w:rPr>
        <w:instrText xml:space="preserve"> PAGEREF _Toc353978978 \h </w:instrText>
      </w:r>
      <w:r w:rsidR="001E68C0">
        <w:rPr>
          <w:noProof/>
        </w:rPr>
      </w:r>
      <w:r w:rsidR="001E68C0">
        <w:rPr>
          <w:noProof/>
        </w:rPr>
        <w:fldChar w:fldCharType="separate"/>
      </w:r>
      <w:r>
        <w:rPr>
          <w:noProof/>
        </w:rPr>
        <w:t>15</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3.2.</w:t>
      </w:r>
      <w:r>
        <w:rPr>
          <w:smallCaps w:val="0"/>
          <w:noProof/>
          <w:lang w:eastAsia="en-GB"/>
        </w:rPr>
        <w:tab/>
      </w:r>
      <w:r w:rsidRPr="00B46EDC">
        <w:rPr>
          <w:noProof/>
        </w:rPr>
        <w:t>Initial Design</w:t>
      </w:r>
      <w:r>
        <w:rPr>
          <w:noProof/>
        </w:rPr>
        <w:tab/>
      </w:r>
      <w:r w:rsidR="001E68C0">
        <w:rPr>
          <w:noProof/>
        </w:rPr>
        <w:fldChar w:fldCharType="begin"/>
      </w:r>
      <w:r>
        <w:rPr>
          <w:noProof/>
        </w:rPr>
        <w:instrText xml:space="preserve"> PAGEREF _Toc353978979 \h </w:instrText>
      </w:r>
      <w:r w:rsidR="001E68C0">
        <w:rPr>
          <w:noProof/>
        </w:rPr>
      </w:r>
      <w:r w:rsidR="001E68C0">
        <w:rPr>
          <w:noProof/>
        </w:rPr>
        <w:fldChar w:fldCharType="separate"/>
      </w:r>
      <w:r>
        <w:rPr>
          <w:noProof/>
        </w:rPr>
        <w:t>15</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3.3.</w:t>
      </w:r>
      <w:r>
        <w:rPr>
          <w:smallCaps w:val="0"/>
          <w:noProof/>
          <w:lang w:eastAsia="en-GB"/>
        </w:rPr>
        <w:tab/>
      </w:r>
      <w:r w:rsidRPr="00B46EDC">
        <w:rPr>
          <w:noProof/>
        </w:rPr>
        <w:t>Android Application Concepts and Components</w:t>
      </w:r>
      <w:r>
        <w:rPr>
          <w:noProof/>
        </w:rPr>
        <w:tab/>
      </w:r>
      <w:r w:rsidR="001E68C0">
        <w:rPr>
          <w:noProof/>
        </w:rPr>
        <w:fldChar w:fldCharType="begin"/>
      </w:r>
      <w:r>
        <w:rPr>
          <w:noProof/>
        </w:rPr>
        <w:instrText xml:space="preserve"> PAGEREF _Toc353978980 \h </w:instrText>
      </w:r>
      <w:r w:rsidR="001E68C0">
        <w:rPr>
          <w:noProof/>
        </w:rPr>
      </w:r>
      <w:r w:rsidR="001E68C0">
        <w:rPr>
          <w:noProof/>
        </w:rPr>
        <w:fldChar w:fldCharType="separate"/>
      </w:r>
      <w:r>
        <w:rPr>
          <w:noProof/>
        </w:rPr>
        <w:t>17</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3.4.</w:t>
      </w:r>
      <w:r>
        <w:rPr>
          <w:smallCaps w:val="0"/>
          <w:noProof/>
          <w:lang w:eastAsia="en-GB"/>
        </w:rPr>
        <w:tab/>
      </w:r>
      <w:r w:rsidRPr="00B46EDC">
        <w:rPr>
          <w:noProof/>
        </w:rPr>
        <w:t>Detailed Design</w:t>
      </w:r>
      <w:r>
        <w:rPr>
          <w:noProof/>
        </w:rPr>
        <w:tab/>
      </w:r>
      <w:r w:rsidR="001E68C0">
        <w:rPr>
          <w:noProof/>
        </w:rPr>
        <w:fldChar w:fldCharType="begin"/>
      </w:r>
      <w:r>
        <w:rPr>
          <w:noProof/>
        </w:rPr>
        <w:instrText xml:space="preserve"> PAGEREF _Toc353978981 \h </w:instrText>
      </w:r>
      <w:r w:rsidR="001E68C0">
        <w:rPr>
          <w:noProof/>
        </w:rPr>
      </w:r>
      <w:r w:rsidR="001E68C0">
        <w:rPr>
          <w:noProof/>
        </w:rPr>
        <w:fldChar w:fldCharType="separate"/>
      </w:r>
      <w:r>
        <w:rPr>
          <w:noProof/>
        </w:rPr>
        <w:t>18</w:t>
      </w:r>
      <w:r w:rsidR="001E68C0">
        <w:rPr>
          <w:noProof/>
        </w:rPr>
        <w:fldChar w:fldCharType="end"/>
      </w:r>
    </w:p>
    <w:p w:rsidR="0091511E" w:rsidRDefault="0091511E">
      <w:pPr>
        <w:pStyle w:val="TOC3"/>
        <w:tabs>
          <w:tab w:val="left" w:pos="1320"/>
          <w:tab w:val="right" w:leader="dot" w:pos="8290"/>
        </w:tabs>
        <w:rPr>
          <w:i w:val="0"/>
          <w:noProof/>
          <w:lang w:eastAsia="en-GB"/>
        </w:rPr>
      </w:pPr>
      <w:r w:rsidRPr="00B46EDC">
        <w:rPr>
          <w:noProof/>
        </w:rPr>
        <w:t>3.4.1.</w:t>
      </w:r>
      <w:r>
        <w:rPr>
          <w:i w:val="0"/>
          <w:noProof/>
          <w:lang w:eastAsia="en-GB"/>
        </w:rPr>
        <w:tab/>
      </w:r>
      <w:r w:rsidRPr="00B46EDC">
        <w:rPr>
          <w:noProof/>
        </w:rPr>
        <w:t>Class/Activity Descriptions</w:t>
      </w:r>
      <w:r>
        <w:rPr>
          <w:noProof/>
        </w:rPr>
        <w:tab/>
      </w:r>
      <w:r w:rsidR="001E68C0">
        <w:rPr>
          <w:noProof/>
        </w:rPr>
        <w:fldChar w:fldCharType="begin"/>
      </w:r>
      <w:r>
        <w:rPr>
          <w:noProof/>
        </w:rPr>
        <w:instrText xml:space="preserve"> PAGEREF _Toc353978982 \h </w:instrText>
      </w:r>
      <w:r w:rsidR="001E68C0">
        <w:rPr>
          <w:noProof/>
        </w:rPr>
      </w:r>
      <w:r w:rsidR="001E68C0">
        <w:rPr>
          <w:noProof/>
        </w:rPr>
        <w:fldChar w:fldCharType="separate"/>
      </w:r>
      <w:r>
        <w:rPr>
          <w:noProof/>
        </w:rPr>
        <w:t>18</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3.5.</w:t>
      </w:r>
      <w:r>
        <w:rPr>
          <w:smallCaps w:val="0"/>
          <w:noProof/>
          <w:lang w:eastAsia="en-GB"/>
        </w:rPr>
        <w:tab/>
      </w:r>
      <w:r w:rsidRPr="00B46EDC">
        <w:rPr>
          <w:noProof/>
        </w:rPr>
        <w:t>User Interface Design</w:t>
      </w:r>
      <w:r>
        <w:rPr>
          <w:noProof/>
        </w:rPr>
        <w:tab/>
      </w:r>
      <w:r w:rsidR="001E68C0">
        <w:rPr>
          <w:noProof/>
        </w:rPr>
        <w:fldChar w:fldCharType="begin"/>
      </w:r>
      <w:r>
        <w:rPr>
          <w:noProof/>
        </w:rPr>
        <w:instrText xml:space="preserve"> PAGEREF _Toc353978983 \h </w:instrText>
      </w:r>
      <w:r w:rsidR="001E68C0">
        <w:rPr>
          <w:noProof/>
        </w:rPr>
      </w:r>
      <w:r w:rsidR="001E68C0">
        <w:rPr>
          <w:noProof/>
        </w:rPr>
        <w:fldChar w:fldCharType="separate"/>
      </w:r>
      <w:r>
        <w:rPr>
          <w:noProof/>
        </w:rPr>
        <w:t>20</w:t>
      </w:r>
      <w:r w:rsidR="001E68C0">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4.</w:t>
      </w:r>
      <w:r>
        <w:rPr>
          <w:b w:val="0"/>
          <w:caps w:val="0"/>
          <w:noProof/>
          <w:lang w:eastAsia="en-GB"/>
        </w:rPr>
        <w:tab/>
      </w:r>
      <w:r w:rsidRPr="00B46EDC">
        <w:rPr>
          <w:noProof/>
        </w:rPr>
        <w:t>Implementation</w:t>
      </w:r>
      <w:r>
        <w:rPr>
          <w:noProof/>
        </w:rPr>
        <w:tab/>
      </w:r>
      <w:r w:rsidR="001E68C0">
        <w:rPr>
          <w:noProof/>
        </w:rPr>
        <w:fldChar w:fldCharType="begin"/>
      </w:r>
      <w:r>
        <w:rPr>
          <w:noProof/>
        </w:rPr>
        <w:instrText xml:space="preserve"> PAGEREF _Toc353978984 \h </w:instrText>
      </w:r>
      <w:r w:rsidR="001E68C0">
        <w:rPr>
          <w:noProof/>
        </w:rPr>
      </w:r>
      <w:r w:rsidR="001E68C0">
        <w:rPr>
          <w:noProof/>
        </w:rPr>
        <w:fldChar w:fldCharType="separate"/>
      </w:r>
      <w:r>
        <w:rPr>
          <w:noProof/>
        </w:rPr>
        <w:t>26</w:t>
      </w:r>
      <w:r w:rsidR="001E68C0">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5.</w:t>
      </w:r>
      <w:r>
        <w:rPr>
          <w:b w:val="0"/>
          <w:caps w:val="0"/>
          <w:noProof/>
          <w:lang w:eastAsia="en-GB"/>
        </w:rPr>
        <w:tab/>
      </w:r>
      <w:r w:rsidRPr="00B46EDC">
        <w:rPr>
          <w:noProof/>
        </w:rPr>
        <w:t>Testing</w:t>
      </w:r>
      <w:r>
        <w:rPr>
          <w:noProof/>
        </w:rPr>
        <w:tab/>
      </w:r>
      <w:r w:rsidR="001E68C0">
        <w:rPr>
          <w:noProof/>
        </w:rPr>
        <w:fldChar w:fldCharType="begin"/>
      </w:r>
      <w:r>
        <w:rPr>
          <w:noProof/>
        </w:rPr>
        <w:instrText xml:space="preserve"> PAGEREF _Toc353978985 \h </w:instrText>
      </w:r>
      <w:r w:rsidR="001E68C0">
        <w:rPr>
          <w:noProof/>
        </w:rPr>
      </w:r>
      <w:r w:rsidR="001E68C0">
        <w:rPr>
          <w:noProof/>
        </w:rPr>
        <w:fldChar w:fldCharType="separate"/>
      </w:r>
      <w:r>
        <w:rPr>
          <w:noProof/>
        </w:rPr>
        <w:t>34</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5.1.</w:t>
      </w:r>
      <w:r>
        <w:rPr>
          <w:smallCaps w:val="0"/>
          <w:noProof/>
          <w:lang w:eastAsia="en-GB"/>
        </w:rPr>
        <w:tab/>
      </w:r>
      <w:r w:rsidRPr="00B46EDC">
        <w:rPr>
          <w:noProof/>
          <w:lang w:val="en-US"/>
        </w:rPr>
        <w:t>Overall Approach to Testing</w:t>
      </w:r>
      <w:r>
        <w:rPr>
          <w:noProof/>
        </w:rPr>
        <w:tab/>
      </w:r>
      <w:r w:rsidR="001E68C0">
        <w:rPr>
          <w:noProof/>
        </w:rPr>
        <w:fldChar w:fldCharType="begin"/>
      </w:r>
      <w:r>
        <w:rPr>
          <w:noProof/>
        </w:rPr>
        <w:instrText xml:space="preserve"> PAGEREF _Toc353978986 \h </w:instrText>
      </w:r>
      <w:r w:rsidR="001E68C0">
        <w:rPr>
          <w:noProof/>
        </w:rPr>
      </w:r>
      <w:r w:rsidR="001E68C0">
        <w:rPr>
          <w:noProof/>
        </w:rPr>
        <w:fldChar w:fldCharType="separate"/>
      </w:r>
      <w:r>
        <w:rPr>
          <w:noProof/>
        </w:rPr>
        <w:t>34</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5.2.</w:t>
      </w:r>
      <w:r>
        <w:rPr>
          <w:smallCaps w:val="0"/>
          <w:noProof/>
          <w:lang w:eastAsia="en-GB"/>
        </w:rPr>
        <w:tab/>
      </w:r>
      <w:r w:rsidRPr="00B46EDC">
        <w:rPr>
          <w:noProof/>
          <w:lang w:val="en-US"/>
        </w:rPr>
        <w:t>Hardware</w:t>
      </w:r>
      <w:r>
        <w:rPr>
          <w:noProof/>
        </w:rPr>
        <w:tab/>
      </w:r>
      <w:r w:rsidR="001E68C0">
        <w:rPr>
          <w:noProof/>
        </w:rPr>
        <w:fldChar w:fldCharType="begin"/>
      </w:r>
      <w:r>
        <w:rPr>
          <w:noProof/>
        </w:rPr>
        <w:instrText xml:space="preserve"> PAGEREF _Toc353978987 \h </w:instrText>
      </w:r>
      <w:r w:rsidR="001E68C0">
        <w:rPr>
          <w:noProof/>
        </w:rPr>
      </w:r>
      <w:r w:rsidR="001E68C0">
        <w:rPr>
          <w:noProof/>
        </w:rPr>
        <w:fldChar w:fldCharType="separate"/>
      </w:r>
      <w:r>
        <w:rPr>
          <w:noProof/>
        </w:rPr>
        <w:t>34</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5.3.</w:t>
      </w:r>
      <w:r>
        <w:rPr>
          <w:smallCaps w:val="0"/>
          <w:noProof/>
          <w:lang w:eastAsia="en-GB"/>
        </w:rPr>
        <w:tab/>
      </w:r>
      <w:r w:rsidRPr="00B46EDC">
        <w:rPr>
          <w:noProof/>
          <w:lang w:val="en-US"/>
        </w:rPr>
        <w:t>Android Unit Tests</w:t>
      </w:r>
      <w:r>
        <w:rPr>
          <w:noProof/>
        </w:rPr>
        <w:tab/>
      </w:r>
      <w:r w:rsidR="001E68C0">
        <w:rPr>
          <w:noProof/>
        </w:rPr>
        <w:fldChar w:fldCharType="begin"/>
      </w:r>
      <w:r>
        <w:rPr>
          <w:noProof/>
        </w:rPr>
        <w:instrText xml:space="preserve"> PAGEREF _Toc353978988 \h </w:instrText>
      </w:r>
      <w:r w:rsidR="001E68C0">
        <w:rPr>
          <w:noProof/>
        </w:rPr>
      </w:r>
      <w:r w:rsidR="001E68C0">
        <w:rPr>
          <w:noProof/>
        </w:rPr>
        <w:fldChar w:fldCharType="separate"/>
      </w:r>
      <w:r>
        <w:rPr>
          <w:noProof/>
        </w:rPr>
        <w:t>34</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5.4.</w:t>
      </w:r>
      <w:r>
        <w:rPr>
          <w:smallCaps w:val="0"/>
          <w:noProof/>
          <w:lang w:eastAsia="en-GB"/>
        </w:rPr>
        <w:tab/>
      </w:r>
      <w:r w:rsidRPr="00B46EDC">
        <w:rPr>
          <w:noProof/>
          <w:lang w:val="en-US"/>
        </w:rPr>
        <w:t>Manual User Interface Testing</w:t>
      </w:r>
      <w:r>
        <w:rPr>
          <w:noProof/>
        </w:rPr>
        <w:tab/>
      </w:r>
      <w:r w:rsidR="001E68C0">
        <w:rPr>
          <w:noProof/>
        </w:rPr>
        <w:fldChar w:fldCharType="begin"/>
      </w:r>
      <w:r>
        <w:rPr>
          <w:noProof/>
        </w:rPr>
        <w:instrText xml:space="preserve"> PAGEREF _Toc353978989 \h </w:instrText>
      </w:r>
      <w:r w:rsidR="001E68C0">
        <w:rPr>
          <w:noProof/>
        </w:rPr>
      </w:r>
      <w:r w:rsidR="001E68C0">
        <w:rPr>
          <w:noProof/>
        </w:rPr>
        <w:fldChar w:fldCharType="separate"/>
      </w:r>
      <w:r>
        <w:rPr>
          <w:noProof/>
        </w:rPr>
        <w:t>35</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5.5.</w:t>
      </w:r>
      <w:r>
        <w:rPr>
          <w:smallCaps w:val="0"/>
          <w:noProof/>
          <w:lang w:eastAsia="en-GB"/>
        </w:rPr>
        <w:tab/>
      </w:r>
      <w:r w:rsidRPr="00B46EDC">
        <w:rPr>
          <w:noProof/>
          <w:lang w:val="en-US"/>
        </w:rPr>
        <w:t>Automatic User Interface Testing</w:t>
      </w:r>
      <w:r>
        <w:rPr>
          <w:noProof/>
        </w:rPr>
        <w:tab/>
      </w:r>
      <w:r w:rsidR="001E68C0">
        <w:rPr>
          <w:noProof/>
        </w:rPr>
        <w:fldChar w:fldCharType="begin"/>
      </w:r>
      <w:r>
        <w:rPr>
          <w:noProof/>
        </w:rPr>
        <w:instrText xml:space="preserve"> PAGEREF _Toc353978990 \h </w:instrText>
      </w:r>
      <w:r w:rsidR="001E68C0">
        <w:rPr>
          <w:noProof/>
        </w:rPr>
      </w:r>
      <w:r w:rsidR="001E68C0">
        <w:rPr>
          <w:noProof/>
        </w:rPr>
        <w:fldChar w:fldCharType="separate"/>
      </w:r>
      <w:r>
        <w:rPr>
          <w:noProof/>
        </w:rPr>
        <w:t>35</w:t>
      </w:r>
      <w:r w:rsidR="001E68C0">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5.6.</w:t>
      </w:r>
      <w:r>
        <w:rPr>
          <w:smallCaps w:val="0"/>
          <w:noProof/>
          <w:lang w:eastAsia="en-GB"/>
        </w:rPr>
        <w:tab/>
      </w:r>
      <w:r w:rsidRPr="00B46EDC">
        <w:rPr>
          <w:noProof/>
          <w:lang w:val="en-US"/>
        </w:rPr>
        <w:t>User Testing</w:t>
      </w:r>
      <w:r>
        <w:rPr>
          <w:noProof/>
        </w:rPr>
        <w:tab/>
      </w:r>
      <w:r w:rsidR="001E68C0">
        <w:rPr>
          <w:noProof/>
        </w:rPr>
        <w:fldChar w:fldCharType="begin"/>
      </w:r>
      <w:r>
        <w:rPr>
          <w:noProof/>
        </w:rPr>
        <w:instrText xml:space="preserve"> PAGEREF _Toc353978991 \h </w:instrText>
      </w:r>
      <w:r w:rsidR="001E68C0">
        <w:rPr>
          <w:noProof/>
        </w:rPr>
      </w:r>
      <w:r w:rsidR="001E68C0">
        <w:rPr>
          <w:noProof/>
        </w:rPr>
        <w:fldChar w:fldCharType="separate"/>
      </w:r>
      <w:r>
        <w:rPr>
          <w:noProof/>
        </w:rPr>
        <w:t>36</w:t>
      </w:r>
      <w:r w:rsidR="001E68C0">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6.</w:t>
      </w:r>
      <w:r>
        <w:rPr>
          <w:b w:val="0"/>
          <w:caps w:val="0"/>
          <w:noProof/>
          <w:lang w:eastAsia="en-GB"/>
        </w:rPr>
        <w:tab/>
      </w:r>
      <w:r w:rsidRPr="00B46EDC">
        <w:rPr>
          <w:noProof/>
        </w:rPr>
        <w:t>Evaluation</w:t>
      </w:r>
      <w:r>
        <w:rPr>
          <w:noProof/>
        </w:rPr>
        <w:tab/>
      </w:r>
      <w:r w:rsidR="001E68C0">
        <w:rPr>
          <w:noProof/>
        </w:rPr>
        <w:fldChar w:fldCharType="begin"/>
      </w:r>
      <w:r>
        <w:rPr>
          <w:noProof/>
        </w:rPr>
        <w:instrText xml:space="preserve"> PAGEREF _Toc353978992 \h </w:instrText>
      </w:r>
      <w:r w:rsidR="001E68C0">
        <w:rPr>
          <w:noProof/>
        </w:rPr>
      </w:r>
      <w:r w:rsidR="001E68C0">
        <w:rPr>
          <w:noProof/>
        </w:rPr>
        <w:fldChar w:fldCharType="separate"/>
      </w:r>
      <w:r>
        <w:rPr>
          <w:noProof/>
        </w:rPr>
        <w:t>37</w:t>
      </w:r>
      <w:r w:rsidR="001E68C0">
        <w:rPr>
          <w:noProof/>
        </w:rPr>
        <w:fldChar w:fldCharType="end"/>
      </w:r>
    </w:p>
    <w:p w:rsidR="0091511E" w:rsidRDefault="0091511E">
      <w:pPr>
        <w:pStyle w:val="TOC1"/>
        <w:tabs>
          <w:tab w:val="right" w:leader="dot" w:pos="8290"/>
        </w:tabs>
        <w:rPr>
          <w:b w:val="0"/>
          <w:caps w:val="0"/>
          <w:noProof/>
          <w:lang w:eastAsia="en-GB"/>
        </w:rPr>
      </w:pPr>
      <w:r w:rsidRPr="00B46EDC">
        <w:rPr>
          <w:noProof/>
        </w:rPr>
        <w:t>Appendices</w:t>
      </w:r>
      <w:r>
        <w:rPr>
          <w:noProof/>
        </w:rPr>
        <w:tab/>
      </w:r>
      <w:r w:rsidR="001E68C0">
        <w:rPr>
          <w:noProof/>
        </w:rPr>
        <w:fldChar w:fldCharType="begin"/>
      </w:r>
      <w:r>
        <w:rPr>
          <w:noProof/>
        </w:rPr>
        <w:instrText xml:space="preserve"> PAGEREF _Toc353978993 \h </w:instrText>
      </w:r>
      <w:r w:rsidR="001E68C0">
        <w:rPr>
          <w:noProof/>
        </w:rPr>
      </w:r>
      <w:r w:rsidR="001E68C0">
        <w:rPr>
          <w:noProof/>
        </w:rPr>
        <w:fldChar w:fldCharType="separate"/>
      </w:r>
      <w:r>
        <w:rPr>
          <w:noProof/>
        </w:rPr>
        <w:t>42</w:t>
      </w:r>
      <w:r w:rsidR="001E68C0">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A.</w:t>
      </w:r>
      <w:r>
        <w:rPr>
          <w:smallCaps w:val="0"/>
          <w:noProof/>
          <w:lang w:eastAsia="en-GB"/>
        </w:rPr>
        <w:tab/>
      </w:r>
      <w:r w:rsidRPr="00B46EDC">
        <w:rPr>
          <w:noProof/>
        </w:rPr>
        <w:t>Third-Party Code and Libraries</w:t>
      </w:r>
      <w:r>
        <w:rPr>
          <w:noProof/>
        </w:rPr>
        <w:tab/>
      </w:r>
      <w:r w:rsidR="001E68C0">
        <w:rPr>
          <w:noProof/>
        </w:rPr>
        <w:fldChar w:fldCharType="begin"/>
      </w:r>
      <w:r>
        <w:rPr>
          <w:noProof/>
        </w:rPr>
        <w:instrText xml:space="preserve"> PAGEREF _Toc353978994 \h </w:instrText>
      </w:r>
      <w:r w:rsidR="001E68C0">
        <w:rPr>
          <w:noProof/>
        </w:rPr>
      </w:r>
      <w:r w:rsidR="001E68C0">
        <w:rPr>
          <w:noProof/>
        </w:rPr>
        <w:fldChar w:fldCharType="separate"/>
      </w:r>
      <w:r>
        <w:rPr>
          <w:noProof/>
        </w:rPr>
        <w:t>42</w:t>
      </w:r>
      <w:r w:rsidR="001E68C0">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B.</w:t>
      </w:r>
      <w:r>
        <w:rPr>
          <w:smallCaps w:val="0"/>
          <w:noProof/>
          <w:lang w:eastAsia="en-GB"/>
        </w:rPr>
        <w:tab/>
      </w:r>
      <w:r w:rsidRPr="00B46EDC">
        <w:rPr>
          <w:noProof/>
        </w:rPr>
        <w:t>Original Graphical User Interface Design</w:t>
      </w:r>
      <w:r>
        <w:rPr>
          <w:noProof/>
        </w:rPr>
        <w:tab/>
      </w:r>
      <w:r w:rsidR="001E68C0">
        <w:rPr>
          <w:noProof/>
        </w:rPr>
        <w:fldChar w:fldCharType="begin"/>
      </w:r>
      <w:r>
        <w:rPr>
          <w:noProof/>
        </w:rPr>
        <w:instrText xml:space="preserve"> PAGEREF _Toc353978995 \h </w:instrText>
      </w:r>
      <w:r w:rsidR="001E68C0">
        <w:rPr>
          <w:noProof/>
        </w:rPr>
      </w:r>
      <w:r w:rsidR="001E68C0">
        <w:rPr>
          <w:noProof/>
        </w:rPr>
        <w:fldChar w:fldCharType="separate"/>
      </w:r>
      <w:r>
        <w:rPr>
          <w:noProof/>
        </w:rPr>
        <w:t>43</w:t>
      </w:r>
      <w:r w:rsidR="001E68C0">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C.</w:t>
      </w:r>
      <w:r>
        <w:rPr>
          <w:smallCaps w:val="0"/>
          <w:noProof/>
          <w:lang w:eastAsia="en-GB"/>
        </w:rPr>
        <w:tab/>
      </w:r>
      <w:r w:rsidRPr="00B46EDC">
        <w:rPr>
          <w:noProof/>
        </w:rPr>
        <w:t>Class Diagram for the TourInf Application</w:t>
      </w:r>
      <w:r>
        <w:rPr>
          <w:noProof/>
        </w:rPr>
        <w:tab/>
      </w:r>
      <w:r w:rsidR="001E68C0">
        <w:rPr>
          <w:noProof/>
        </w:rPr>
        <w:fldChar w:fldCharType="begin"/>
      </w:r>
      <w:r>
        <w:rPr>
          <w:noProof/>
        </w:rPr>
        <w:instrText xml:space="preserve"> PAGEREF _Toc353978996 \h </w:instrText>
      </w:r>
      <w:r w:rsidR="001E68C0">
        <w:rPr>
          <w:noProof/>
        </w:rPr>
      </w:r>
      <w:r w:rsidR="001E68C0">
        <w:rPr>
          <w:noProof/>
        </w:rPr>
        <w:fldChar w:fldCharType="separate"/>
      </w:r>
      <w:r>
        <w:rPr>
          <w:noProof/>
        </w:rPr>
        <w:t>44</w:t>
      </w:r>
      <w:r w:rsidR="001E68C0">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D.</w:t>
      </w:r>
      <w:r>
        <w:rPr>
          <w:smallCaps w:val="0"/>
          <w:noProof/>
          <w:lang w:eastAsia="en-GB"/>
        </w:rPr>
        <w:tab/>
      </w:r>
      <w:r w:rsidRPr="00B46EDC">
        <w:rPr>
          <w:noProof/>
        </w:rPr>
        <w:t>Testing</w:t>
      </w:r>
      <w:r>
        <w:rPr>
          <w:noProof/>
        </w:rPr>
        <w:tab/>
      </w:r>
      <w:r w:rsidR="001E68C0">
        <w:rPr>
          <w:noProof/>
        </w:rPr>
        <w:fldChar w:fldCharType="begin"/>
      </w:r>
      <w:r>
        <w:rPr>
          <w:noProof/>
        </w:rPr>
        <w:instrText xml:space="preserve"> PAGEREF _Toc353978997 \h </w:instrText>
      </w:r>
      <w:r w:rsidR="001E68C0">
        <w:rPr>
          <w:noProof/>
        </w:rPr>
      </w:r>
      <w:r w:rsidR="001E68C0">
        <w:rPr>
          <w:noProof/>
        </w:rPr>
        <w:fldChar w:fldCharType="separate"/>
      </w:r>
      <w:r>
        <w:rPr>
          <w:noProof/>
        </w:rPr>
        <w:t>45</w:t>
      </w:r>
      <w:r w:rsidR="001E68C0">
        <w:rPr>
          <w:noProof/>
        </w:rPr>
        <w:fldChar w:fldCharType="end"/>
      </w:r>
    </w:p>
    <w:p w:rsidR="0091511E" w:rsidRDefault="0091511E">
      <w:pPr>
        <w:pStyle w:val="TOC2"/>
        <w:tabs>
          <w:tab w:val="right" w:leader="dot" w:pos="8290"/>
        </w:tabs>
        <w:rPr>
          <w:smallCaps w:val="0"/>
          <w:noProof/>
          <w:lang w:eastAsia="en-GB"/>
        </w:rPr>
      </w:pPr>
      <w:r>
        <w:rPr>
          <w:noProof/>
        </w:rPr>
        <w:t xml:space="preserve">   </w:t>
      </w:r>
      <w:r w:rsidRPr="00B46EDC">
        <w:rPr>
          <w:noProof/>
        </w:rPr>
        <w:t xml:space="preserve">D.1. </w:t>
      </w:r>
      <w:r w:rsidR="002029FC">
        <w:rPr>
          <w:noProof/>
        </w:rPr>
        <w:t xml:space="preserve">       </w:t>
      </w:r>
      <w:r w:rsidRPr="00B46EDC">
        <w:rPr>
          <w:noProof/>
        </w:rPr>
        <w:t>Unit Testing</w:t>
      </w:r>
      <w:r>
        <w:rPr>
          <w:noProof/>
        </w:rPr>
        <w:tab/>
      </w:r>
      <w:r w:rsidR="001E68C0">
        <w:rPr>
          <w:noProof/>
        </w:rPr>
        <w:fldChar w:fldCharType="begin"/>
      </w:r>
      <w:r>
        <w:rPr>
          <w:noProof/>
        </w:rPr>
        <w:instrText xml:space="preserve"> PAGEREF _Toc353978998 \h </w:instrText>
      </w:r>
      <w:r w:rsidR="001E68C0">
        <w:rPr>
          <w:noProof/>
        </w:rPr>
      </w:r>
      <w:r w:rsidR="001E68C0">
        <w:rPr>
          <w:noProof/>
        </w:rPr>
        <w:fldChar w:fldCharType="separate"/>
      </w:r>
      <w:r>
        <w:rPr>
          <w:noProof/>
        </w:rPr>
        <w:t>45</w:t>
      </w:r>
      <w:r w:rsidR="001E68C0">
        <w:rPr>
          <w:noProof/>
        </w:rPr>
        <w:fldChar w:fldCharType="end"/>
      </w:r>
    </w:p>
    <w:p w:rsidR="0091511E" w:rsidRDefault="0091511E">
      <w:pPr>
        <w:pStyle w:val="TOC1"/>
        <w:tabs>
          <w:tab w:val="right" w:leader="dot" w:pos="8290"/>
        </w:tabs>
        <w:rPr>
          <w:b w:val="0"/>
          <w:caps w:val="0"/>
          <w:noProof/>
          <w:lang w:eastAsia="en-GB"/>
        </w:rPr>
      </w:pPr>
      <w:r w:rsidRPr="00B46EDC">
        <w:rPr>
          <w:noProof/>
        </w:rPr>
        <w:t>Annotated Bibliography</w:t>
      </w:r>
      <w:r>
        <w:rPr>
          <w:noProof/>
        </w:rPr>
        <w:tab/>
      </w:r>
      <w:r w:rsidR="001E68C0">
        <w:rPr>
          <w:noProof/>
        </w:rPr>
        <w:fldChar w:fldCharType="begin"/>
      </w:r>
      <w:r>
        <w:rPr>
          <w:noProof/>
        </w:rPr>
        <w:instrText xml:space="preserve"> PAGEREF _Toc353978999 \h </w:instrText>
      </w:r>
      <w:r w:rsidR="001E68C0">
        <w:rPr>
          <w:noProof/>
        </w:rPr>
      </w:r>
      <w:r w:rsidR="001E68C0">
        <w:rPr>
          <w:noProof/>
        </w:rPr>
        <w:fldChar w:fldCharType="separate"/>
      </w:r>
      <w:r>
        <w:rPr>
          <w:noProof/>
        </w:rPr>
        <w:t>51</w:t>
      </w:r>
      <w:r w:rsidR="001E68C0">
        <w:rPr>
          <w:noProof/>
        </w:rPr>
        <w:fldChar w:fldCharType="end"/>
      </w:r>
    </w:p>
    <w:p w:rsidR="007A3E41" w:rsidRDefault="001E68C0">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978963"/>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978964"/>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1E68C0">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1E68C0">
        <w:rPr>
          <w:rFonts w:eastAsia="Calibri" w:cs="Times New Roman"/>
          <w:szCs w:val="22"/>
          <w:lang w:eastAsia="en-US"/>
        </w:rPr>
      </w:r>
      <w:r w:rsidR="001E68C0">
        <w:rPr>
          <w:rFonts w:eastAsia="Calibri" w:cs="Times New Roman"/>
          <w:szCs w:val="22"/>
          <w:lang w:eastAsia="en-US"/>
        </w:rPr>
        <w:fldChar w:fldCharType="separate"/>
      </w:r>
      <w:r w:rsidR="0013569F">
        <w:rPr>
          <w:rFonts w:eastAsia="Calibri" w:cs="Times New Roman"/>
          <w:szCs w:val="22"/>
          <w:lang w:eastAsia="en-US"/>
        </w:rPr>
        <w:t>[1]</w:t>
      </w:r>
      <w:r w:rsidR="001E68C0">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1E68C0">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1E68C0">
        <w:rPr>
          <w:rFonts w:eastAsia="Calibri" w:cs="Times New Roman"/>
          <w:szCs w:val="22"/>
          <w:lang w:eastAsia="en-US"/>
        </w:rPr>
      </w:r>
      <w:r w:rsidR="001E68C0">
        <w:rPr>
          <w:rFonts w:eastAsia="Calibri" w:cs="Times New Roman"/>
          <w:szCs w:val="22"/>
          <w:lang w:eastAsia="en-US"/>
        </w:rPr>
        <w:fldChar w:fldCharType="separate"/>
      </w:r>
      <w:r w:rsidR="0013569F">
        <w:rPr>
          <w:rFonts w:eastAsia="Calibri" w:cs="Times New Roman"/>
          <w:szCs w:val="22"/>
          <w:lang w:eastAsia="en-US"/>
        </w:rPr>
        <w:t>[2]</w:t>
      </w:r>
      <w:r w:rsidR="001E68C0">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978965"/>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978966"/>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1E68C0">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1E68C0">
        <w:rPr>
          <w:rFonts w:eastAsia="Calibri" w:cs="Times New Roman"/>
          <w:szCs w:val="22"/>
          <w:lang w:eastAsia="en-US"/>
        </w:rPr>
      </w:r>
      <w:r w:rsidR="001E68C0">
        <w:rPr>
          <w:rFonts w:eastAsia="Calibri" w:cs="Times New Roman"/>
          <w:szCs w:val="22"/>
          <w:lang w:eastAsia="en-US"/>
        </w:rPr>
        <w:fldChar w:fldCharType="separate"/>
      </w:r>
      <w:r w:rsidR="0013569F">
        <w:rPr>
          <w:rFonts w:eastAsia="Calibri" w:cs="Times New Roman"/>
          <w:szCs w:val="22"/>
          <w:lang w:eastAsia="en-US"/>
        </w:rPr>
        <w:t>[3]</w:t>
      </w:r>
      <w:r w:rsidR="001E68C0">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978967"/>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3978968"/>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1E68C0">
        <w:fldChar w:fldCharType="begin"/>
      </w:r>
      <w:r>
        <w:instrText xml:space="preserve"> REF _Ref341025420 \r \h </w:instrText>
      </w:r>
      <w:r w:rsidR="001E68C0">
        <w:fldChar w:fldCharType="separate"/>
      </w:r>
      <w:r>
        <w:t>[4]</w:t>
      </w:r>
      <w:r w:rsidR="001E68C0">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1E68C0">
        <w:rPr>
          <w:noProof/>
          <w:lang w:eastAsia="en-GB"/>
        </w:rPr>
        <w:fldChar w:fldCharType="begin"/>
      </w:r>
      <w:r>
        <w:rPr>
          <w:noProof/>
          <w:lang w:eastAsia="en-GB"/>
        </w:rPr>
        <w:instrText xml:space="preserve"> REF _Ref341025440 \r \h </w:instrText>
      </w:r>
      <w:r w:rsidR="001E68C0">
        <w:rPr>
          <w:noProof/>
          <w:lang w:eastAsia="en-GB"/>
        </w:rPr>
      </w:r>
      <w:r w:rsidR="001E68C0">
        <w:rPr>
          <w:noProof/>
          <w:lang w:eastAsia="en-GB"/>
        </w:rPr>
        <w:fldChar w:fldCharType="separate"/>
      </w:r>
      <w:r>
        <w:rPr>
          <w:noProof/>
          <w:lang w:eastAsia="en-GB"/>
        </w:rPr>
        <w:t>[5]</w:t>
      </w:r>
      <w:r w:rsidR="001E68C0">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proofErr w:type="gramStart"/>
      <w:r w:rsidR="002C5EF9">
        <w:t>application,</w:t>
      </w:r>
      <w:proofErr w:type="gramEnd"/>
      <w:r w:rsidR="002C5EF9">
        <w:t xml:space="preserve">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1E68C0">
        <w:fldChar w:fldCharType="begin"/>
      </w:r>
      <w:r>
        <w:instrText xml:space="preserve"> REF _Ref341025468 \r \h </w:instrText>
      </w:r>
      <w:r w:rsidR="001E68C0">
        <w:fldChar w:fldCharType="separate"/>
      </w:r>
      <w:r>
        <w:t>[6]</w:t>
      </w:r>
      <w:r w:rsidR="001E68C0">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1E68C0">
        <w:fldChar w:fldCharType="begin"/>
      </w:r>
      <w:r w:rsidR="002B02DA">
        <w:instrText xml:space="preserve"> REF _Ref341025488 \r \h </w:instrText>
      </w:r>
      <w:r w:rsidR="001E68C0">
        <w:fldChar w:fldCharType="separate"/>
      </w:r>
      <w:r w:rsidR="002B02DA">
        <w:t>[7]</w:t>
      </w:r>
      <w:r w:rsidR="001E68C0">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978969"/>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978970"/>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Pr>
          <w:color w:val="FF0000"/>
        </w:rPr>
        <w:t>please see A</w:t>
      </w:r>
      <w:r w:rsidR="00525134" w:rsidRPr="00360FB4">
        <w:rPr>
          <w:color w:val="FF0000"/>
        </w:rPr>
        <w:t xml:space="preserve">ppendix </w:t>
      </w:r>
      <w:r w:rsidR="00EF75EB">
        <w:rPr>
          <w:color w:val="FF0000"/>
        </w:rPr>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Pr>
          <w:color w:val="FF0000"/>
        </w:rPr>
        <w:t>please see A</w:t>
      </w:r>
      <w:r w:rsidR="00525134" w:rsidRPr="00360FB4">
        <w:rPr>
          <w:color w:val="FF0000"/>
        </w:rPr>
        <w:t xml:space="preserve">ppendix </w:t>
      </w:r>
      <w:r w:rsidR="00EF75EB">
        <w:rPr>
          <w:color w:val="FF0000"/>
        </w:rPr>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3978971"/>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978972"/>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1E68C0">
        <w:fldChar w:fldCharType="begin"/>
      </w:r>
      <w:r>
        <w:instrText xml:space="preserve"> REF _Ref341025688 \r \h </w:instrText>
      </w:r>
      <w:r w:rsidR="001E68C0">
        <w:fldChar w:fldCharType="separate"/>
      </w:r>
      <w:r w:rsidR="00AD4BBD">
        <w:t>[8</w:t>
      </w:r>
      <w:r>
        <w:t>]</w:t>
      </w:r>
      <w:r w:rsidR="001E68C0">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1E68C0">
        <w:fldChar w:fldCharType="begin"/>
      </w:r>
      <w:r>
        <w:instrText xml:space="preserve"> REF _Ref341025702 \r \h </w:instrText>
      </w:r>
      <w:r w:rsidR="001E68C0">
        <w:fldChar w:fldCharType="separate"/>
      </w:r>
      <w:r w:rsidR="00AD4BBD">
        <w:t>[9</w:t>
      </w:r>
      <w:r>
        <w:t>]</w:t>
      </w:r>
      <w:r w:rsidR="001E68C0">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1E68C0">
        <w:fldChar w:fldCharType="begin"/>
      </w:r>
      <w:r>
        <w:instrText xml:space="preserve"> REF _Ref341025729 \r \h </w:instrText>
      </w:r>
      <w:r w:rsidR="001E68C0">
        <w:fldChar w:fldCharType="separate"/>
      </w:r>
      <w:r w:rsidR="00AD4BBD">
        <w:t>[10</w:t>
      </w:r>
      <w:r>
        <w:t>]</w:t>
      </w:r>
      <w:r w:rsidR="001E68C0">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1E68C0">
        <w:fldChar w:fldCharType="begin"/>
      </w:r>
      <w:r>
        <w:instrText xml:space="preserve"> REF _Ref341025745 \r \h </w:instrText>
      </w:r>
      <w:r w:rsidR="001E68C0">
        <w:fldChar w:fldCharType="separate"/>
      </w:r>
      <w:r w:rsidR="00BE2DFE">
        <w:t>[11</w:t>
      </w:r>
      <w:r>
        <w:t>]</w:t>
      </w:r>
      <w:r w:rsidR="001E68C0">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BE2DFE" w:rsidRPr="00BE2DFE">
          <w:t>[12</w:t>
        </w:r>
        <w:r w:rsidRPr="00BE2DFE">
          <w:t>]</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w:t>
      </w:r>
      <w:proofErr w:type="gramStart"/>
      <w:r w:rsidR="00993A45">
        <w:t>,</w:t>
      </w:r>
      <w:proofErr w:type="gramEnd"/>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r w:rsidR="00470FC7">
        <w:t>have</w:t>
      </w:r>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r w:rsidRPr="00BB5017">
        <w:rPr>
          <w:rFonts w:asciiTheme="minorHAnsi" w:hAnsiTheme="minorHAnsi"/>
        </w:rPr>
        <w:t>Tools</w:t>
      </w:r>
    </w:p>
    <w:p w:rsidR="00993A45" w:rsidRPr="00BB5017" w:rsidRDefault="006F67D2" w:rsidP="00BB5017">
      <w:pPr>
        <w:pStyle w:val="Heading3"/>
        <w:rPr>
          <w:rFonts w:asciiTheme="minorHAnsi" w:hAnsiTheme="minorHAnsi"/>
        </w:rPr>
      </w:pPr>
      <w:bookmarkStart w:id="19" w:name="_Toc341026083"/>
      <w:bookmarkStart w:id="20" w:name="_Toc353978973"/>
      <w:r w:rsidRPr="00BB5017">
        <w:rPr>
          <w:rFonts w:asciiTheme="minorHAnsi" w:hAnsiTheme="minorHAnsi"/>
        </w:rPr>
        <w:t>Development</w:t>
      </w:r>
      <w:r w:rsidR="00993A45" w:rsidRPr="00BB5017">
        <w:rPr>
          <w:rFonts w:asciiTheme="minorHAnsi" w:hAnsiTheme="minorHAnsi"/>
        </w:rPr>
        <w:t xml:space="preserve"> </w:t>
      </w:r>
      <w:bookmarkEnd w:id="19"/>
      <w:r w:rsidR="00677799" w:rsidRPr="00BB5017">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1E68C0">
        <w:fldChar w:fldCharType="begin"/>
      </w:r>
      <w:r>
        <w:instrText xml:space="preserve"> REF _Ref341025596 \r \h </w:instrText>
      </w:r>
      <w:r w:rsidR="001E68C0">
        <w:fldChar w:fldCharType="separate"/>
      </w:r>
      <w:r w:rsidR="00D46C8E">
        <w:t>[13</w:t>
      </w:r>
      <w:r>
        <w:t>]</w:t>
      </w:r>
      <w:r w:rsidR="001E68C0">
        <w:fldChar w:fldCharType="end"/>
      </w:r>
      <w:r>
        <w:t xml:space="preserve">, the IntelliJ IDEA IDE </w:t>
      </w:r>
      <w:r w:rsidR="001E68C0">
        <w:fldChar w:fldCharType="begin"/>
      </w:r>
      <w:r>
        <w:instrText xml:space="preserve"> REF _Ref341025620 \r \h </w:instrText>
      </w:r>
      <w:r w:rsidR="001E68C0">
        <w:fldChar w:fldCharType="separate"/>
      </w:r>
      <w:r w:rsidR="00D46C8E">
        <w:t>[14</w:t>
      </w:r>
      <w:r>
        <w:t>]</w:t>
      </w:r>
      <w:r w:rsidR="001E68C0">
        <w:fldChar w:fldCharType="end"/>
      </w:r>
      <w:r>
        <w:t xml:space="preserve"> or finally the Eclipse IDE with the Android Development Tools (ADT) plugin </w:t>
      </w:r>
      <w:r w:rsidR="001E68C0">
        <w:fldChar w:fldCharType="begin"/>
      </w:r>
      <w:r>
        <w:instrText xml:space="preserve"> REF _Ref341025634 \r \h </w:instrText>
      </w:r>
      <w:r w:rsidR="001E68C0">
        <w:fldChar w:fldCharType="separate"/>
      </w:r>
      <w:r w:rsidR="00D46C8E">
        <w:t>[15</w:t>
      </w:r>
      <w:r>
        <w:t>]</w:t>
      </w:r>
      <w:r w:rsidR="001E68C0">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1E68C0">
        <w:fldChar w:fldCharType="begin"/>
      </w:r>
      <w:r>
        <w:instrText xml:space="preserve"> REF _Ref341025649 \r \h </w:instrText>
      </w:r>
      <w:r w:rsidR="001E68C0">
        <w:fldChar w:fldCharType="separate"/>
      </w:r>
      <w:r w:rsidR="004E7DA7">
        <w:t>[17</w:t>
      </w:r>
      <w:r>
        <w:t>]</w:t>
      </w:r>
      <w:r w:rsidR="001E68C0">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1E68C0">
        <w:fldChar w:fldCharType="begin"/>
      </w:r>
      <w:r>
        <w:instrText xml:space="preserve"> REF _Ref341025664 \r \h </w:instrText>
      </w:r>
      <w:r w:rsidR="001E68C0">
        <w:fldChar w:fldCharType="separate"/>
      </w:r>
      <w:r w:rsidR="009B5EC6">
        <w:t>[18</w:t>
      </w:r>
      <w:r>
        <w:t>]</w:t>
      </w:r>
      <w:r w:rsidR="001E68C0">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1" w:name="_Toc353978974"/>
      <w:r w:rsidRPr="00BB5017">
        <w:rPr>
          <w:rFonts w:asciiTheme="minorHAnsi" w:hAnsiTheme="minorHAnsi"/>
        </w:rPr>
        <w:t>GitHub</w:t>
      </w:r>
      <w:bookmarkEnd w:id="21"/>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2" w:name="_Toc353978975"/>
      <w:r w:rsidRPr="00BB5017">
        <w:rPr>
          <w:rFonts w:asciiTheme="minorHAnsi" w:hAnsiTheme="minorHAnsi"/>
        </w:rPr>
        <w:t xml:space="preserve">Object Aid Class Diagram </w:t>
      </w:r>
      <w:bookmarkEnd w:id="22"/>
      <w:r w:rsidR="00BB5017">
        <w:rPr>
          <w:rFonts w:asciiTheme="minorHAnsi" w:hAnsiTheme="minorHAnsi"/>
        </w:rPr>
        <w:t>Plugin</w:t>
      </w:r>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3" w:name="_Toc353978976"/>
      <w:r w:rsidRPr="00BB5017">
        <w:rPr>
          <w:rFonts w:asciiTheme="minorHAnsi" w:hAnsiTheme="minorHAnsi"/>
        </w:rPr>
        <w:t>Testdroid Automated Testing Recorder and Testdroid Cloud</w:t>
      </w:r>
      <w:bookmarkEnd w:id="23"/>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978977"/>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978978"/>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is inherently important for this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A11B8A" w:rsidRDefault="003004BF" w:rsidP="006A3C04">
      <w:r>
        <w:t xml:space="preserve">The </w:t>
      </w:r>
      <w:r w:rsidR="0056222E">
        <w:t>mapping element</w:t>
      </w:r>
      <w:r w:rsidR="00E05E6F">
        <w:t>s</w:t>
      </w:r>
      <w:r w:rsidR="0056222E">
        <w:t xml:space="preserve"> of the software </w:t>
      </w:r>
      <w:r>
        <w:t xml:space="preserve">is again a major section of the application </w:t>
      </w:r>
      <w:r w:rsidR="0056222E">
        <w:t xml:space="preserve">that </w:t>
      </w:r>
      <w:r w:rsidR="00E05E6F">
        <w:t xml:space="preserve">is used to </w:t>
      </w:r>
      <w:r w:rsidR="0056222E">
        <w:t>display</w:t>
      </w:r>
      <w:r w:rsidR="002F761F">
        <w:t xml:space="preserve"> and mark</w:t>
      </w:r>
      <w:r w:rsidR="0056222E">
        <w:t xml:space="preserve"> the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as required </w:t>
      </w:r>
      <w:r w:rsidR="00FC0F0D">
        <w:t>due to</w:t>
      </w:r>
      <w:r w:rsidR="009653A9">
        <w:t xml:space="preserve"> the other parts of the application rely</w:t>
      </w:r>
      <w:r w:rsidR="00FC0F0D">
        <w:t>ing</w:t>
      </w:r>
      <w:r w:rsidR="009653A9">
        <w:t xml:space="preserve"> on </w:t>
      </w:r>
      <w:r w:rsidR="00FC0F0D">
        <w:t>the use of</w:t>
      </w:r>
      <w:r w:rsidR="009653A9">
        <w:t xml:space="preserve"> these classes</w:t>
      </w:r>
      <w:r w:rsidR="00FC0F0D">
        <w:t xml:space="preserve"> to operate</w:t>
      </w:r>
      <w:r w:rsidR="009653A9">
        <w:t xml:space="preserve">. </w:t>
      </w:r>
    </w:p>
    <w:p w:rsidR="00321948" w:rsidRDefault="00321948" w:rsidP="006A3C04"/>
    <w:p w:rsidR="004D33E2" w:rsidRDefault="004D33E2" w:rsidP="006A3C04"/>
    <w:p w:rsidR="00A11B8A" w:rsidRPr="007A05FC" w:rsidRDefault="0078470C" w:rsidP="00A11B8A">
      <w:pPr>
        <w:pStyle w:val="Heading2"/>
        <w:rPr>
          <w:rFonts w:asciiTheme="minorHAnsi" w:hAnsiTheme="minorHAnsi"/>
        </w:rPr>
      </w:pPr>
      <w:bookmarkStart w:id="27" w:name="_Toc353978979"/>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can perform in the application. </w:t>
      </w:r>
    </w:p>
    <w:p w:rsidR="00540FB8" w:rsidRDefault="00540FB8" w:rsidP="00EA2A56"/>
    <w:p w:rsidR="00540FB8" w:rsidRDefault="00540FB8" w:rsidP="00EA2A56"/>
    <w:p w:rsidR="00540FB8" w:rsidRDefault="001E68C0"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13087F" w:rsidRDefault="0013087F"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13087F" w:rsidRDefault="0013087F"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13087F" w:rsidRDefault="0013087F"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13087F" w:rsidRDefault="0013087F"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13087F" w:rsidRDefault="0013087F"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13087F" w:rsidRDefault="0013087F"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13087F" w:rsidRDefault="0013087F"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13087F" w:rsidRDefault="0013087F"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13087F" w:rsidRDefault="0013087F"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13087F" w:rsidRDefault="0013087F"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earer as to what work 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diagram was </w:t>
      </w:r>
      <w:r w:rsidR="001E7A42">
        <w:lastRenderedPageBreak/>
        <w:t>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EA3289">
        <w:t>this</w:t>
      </w:r>
      <w:r w:rsidR="00882B25">
        <w:t xml:space="preserve"> diagram. I</w:t>
      </w:r>
      <w:r w:rsidR="00D724B8">
        <w:t xml:space="preserve">t </w:t>
      </w:r>
      <w:r w:rsidR="00C5044E">
        <w:t>holds a resemblance to a flow diagram and details the application flow from the home screen to the more detailed features using some of the actions listed in the use case diagram above.</w:t>
      </w:r>
    </w:p>
    <w:p w:rsidR="00C5044E" w:rsidRDefault="001E68C0"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13087F" w:rsidRDefault="0013087F"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13087F" w:rsidRDefault="0013087F"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13087F" w:rsidRDefault="0013087F"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13087F" w:rsidRDefault="0013087F"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13087F" w:rsidRDefault="0013087F"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13087F" w:rsidRDefault="0013087F"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13087F" w:rsidRDefault="0013087F"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13087F" w:rsidRDefault="0013087F"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13087F" w:rsidRDefault="0013087F"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13087F" w:rsidRDefault="0013087F"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13087F" w:rsidRDefault="0013087F"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13087F" w:rsidRDefault="0013087F"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13087F" w:rsidRDefault="0013087F"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13087F" w:rsidRDefault="0013087F"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13087F" w:rsidRDefault="0013087F"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13087F" w:rsidRDefault="0013087F"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13087F" w:rsidRDefault="0013087F" w:rsidP="00003002">
                    <w:pPr>
                      <w:jc w:val="center"/>
                    </w:pPr>
                    <w:r>
                      <w:t>Browser - View</w:t>
                    </w:r>
                  </w:p>
                  <w:p w:rsidR="0013087F" w:rsidRDefault="0013087F"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13087F" w:rsidRDefault="0013087F" w:rsidP="00003002">
                    <w:pPr>
                      <w:jc w:val="center"/>
                    </w:pPr>
                    <w:r>
                      <w:t>Phone call - View</w:t>
                    </w:r>
                  </w:p>
                  <w:p w:rsidR="0013087F" w:rsidRDefault="0013087F"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A flow diagram to show the flow between different views/screens and what actions need to be instigated to navigate to the views offered.</w:t>
      </w:r>
    </w:p>
    <w:p w:rsidR="00882B25" w:rsidRDefault="00882B25" w:rsidP="00EA2A56"/>
    <w:p w:rsidR="00321948" w:rsidRDefault="00354AC7" w:rsidP="00EA2A56">
      <w:r>
        <w:t xml:space="preserve">Once this diagram was established </w:t>
      </w:r>
      <w:r w:rsidR="005850A8">
        <w:t>it then allowed the design to continue developing, getting more detailed. After getting this far with the project and doing the research stated in section 1 of this report it became apparent that to create a design more appropriate to the application a different development process would be need</w:t>
      </w:r>
      <w:r w:rsidR="004C0BB1">
        <w:t>ed</w:t>
      </w:r>
      <w:r w:rsidR="00BE29AF">
        <w:t xml:space="preserve"> as stated in S</w:t>
      </w:r>
      <w:r w:rsidR="005850A8">
        <w:t>ection 2.2.</w:t>
      </w:r>
      <w:r w:rsidR="00C32854">
        <w:t xml:space="preserve"> The diagram was also a great help in designing the user interface and how it would function as discussed later in </w:t>
      </w:r>
      <w:r w:rsidR="00882B25" w:rsidRPr="00882B25">
        <w:t>S</w:t>
      </w:r>
      <w:r w:rsidR="00C32854" w:rsidRPr="00882B25">
        <w:t>ection 3.4</w:t>
      </w:r>
      <w:r w:rsidR="00C32854">
        <w:t>.</w:t>
      </w:r>
    </w:p>
    <w:p w:rsidR="0002106A" w:rsidRDefault="0002106A" w:rsidP="00EA2A56"/>
    <w:p w:rsidR="008C7B96" w:rsidRDefault="0002106A" w:rsidP="00EA2A56">
      <w:r>
        <w:t>At each level of the diagram, items are labelled as either a ‘view’ or an ‘action’ where a view needs to be a screen displayed by the application and ‘actions’ are the things that need to be performed in order to navigate between the different views/user interface screens.</w:t>
      </w:r>
      <w:r w:rsidR="00C82D96">
        <w:t xml:space="preserve"> From this we then have the basic structure of the application and one that can now be designed in more detail. </w:t>
      </w:r>
      <w:r>
        <w:t xml:space="preserve"> </w:t>
      </w:r>
    </w:p>
    <w:p w:rsidR="00E25372" w:rsidRDefault="00E25372" w:rsidP="00EA2A56"/>
    <w:p w:rsidR="00E25372" w:rsidRDefault="00E25372" w:rsidP="00EA2A56"/>
    <w:p w:rsidR="008C7B96" w:rsidRDefault="008C7B96" w:rsidP="008C7B96">
      <w:pPr>
        <w:pStyle w:val="Heading2"/>
        <w:rPr>
          <w:rFonts w:asciiTheme="minorHAnsi" w:hAnsiTheme="minorHAnsi"/>
        </w:rPr>
      </w:pPr>
      <w:bookmarkStart w:id="28" w:name="_Toc353978980"/>
      <w:r w:rsidRPr="008C7B96">
        <w:rPr>
          <w:rFonts w:asciiTheme="minorHAnsi" w:hAnsiTheme="minorHAnsi"/>
        </w:rPr>
        <w:lastRenderedPageBreak/>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A34A38">
        <w:rPr>
          <w:color w:val="FF0000"/>
        </w:rPr>
        <w:t>[REF].</w:t>
      </w:r>
      <w:r w:rsidR="00897279">
        <w:rPr>
          <w:color w:val="FF0000"/>
        </w:rPr>
        <w:t xml:space="preserve"> </w:t>
      </w:r>
      <w:r w:rsidR="00897279">
        <w:t xml:space="preserve">The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6E3D66">
        <w:rPr>
          <w:color w:val="FF0000"/>
        </w:rPr>
        <w:t>[REF]</w:t>
      </w:r>
      <w:r w:rsidRPr="006E3D66">
        <w:rPr>
          <w:color w:val="FF0000"/>
        </w:rPr>
        <w:t>.</w:t>
      </w:r>
      <w:r w:rsidR="008F2659">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065BDC">
        <w:rPr>
          <w:color w:val="FF0000"/>
        </w:rPr>
        <w:t>[REF]</w:t>
      </w:r>
      <w:r w:rsidR="009C5E55">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2D6CE7">
        <w:t xml:space="preserve"> In the tree structure of an Android project is a directory named res (resources) where all these resources are stored in various folders. </w:t>
      </w:r>
      <w:r w:rsidR="00EE1515">
        <w:t xml:space="preserve">The layout files for an application are written in XML and are used by activities to display the correct user interface. These are held in the layout directory. </w:t>
      </w:r>
      <w:r w:rsidR="00606D8C">
        <w:t xml:space="preserve">From this we can understand that application built on the Android platform use an MVC framework. For example the XML layout files represent a view, the activities are the controllers and the model is represented by services and data held within the application (locally stored </w:t>
      </w:r>
      <w:r w:rsidR="00606D8C">
        <w:lastRenderedPageBreak/>
        <w:t>database or data retrieved from external sources</w:t>
      </w:r>
      <w:r w:rsidR="007540A5">
        <w:t>)</w:t>
      </w:r>
      <w:r w:rsidR="00606D8C">
        <w:t>.</w:t>
      </w:r>
      <w:r w:rsidR="007540A5">
        <w:t xml:space="preserve"> Therefore the project is </w:t>
      </w:r>
      <w:r w:rsidR="0093521E">
        <w:t>using</w:t>
      </w:r>
      <w:r w:rsidR="007540A5">
        <w:t xml:space="preserve"> the MVC </w:t>
      </w:r>
      <w:r w:rsidR="00E33BDA">
        <w:t>architectural pattern.</w:t>
      </w:r>
    </w:p>
    <w:p w:rsidR="00606D8C" w:rsidRDefault="00606D8C" w:rsidP="00852FEC"/>
    <w:p w:rsidR="008F2659" w:rsidRPr="008C7B96" w:rsidRDefault="00EE1515" w:rsidP="00852FEC">
      <w:r>
        <w:t xml:space="preserve">Strings that are not declared programmatically </w:t>
      </w:r>
      <w:r w:rsidR="000A775B">
        <w:t xml:space="preserve">in the application </w:t>
      </w:r>
      <w:r>
        <w:t xml:space="preserve">e.g. in the layout files to be displayed are declared in a String.XML file which is within the values directory. Lastly images and other items to be displayed are stored in the various forms of drawable folders held in the res directory. </w:t>
      </w:r>
      <w:r w:rsidR="00B92D85">
        <w:t>There are several of these folders as each folder is used for different screen resolutions.</w:t>
      </w:r>
      <w:r w:rsidR="00064CE8">
        <w:t xml:space="preserve"> </w:t>
      </w:r>
      <w:r w:rsidR="008F2659">
        <w:t xml:space="preserve">From learning and understanding </w:t>
      </w:r>
      <w:r w:rsidR="00064CE8">
        <w:t xml:space="preserve">all of </w:t>
      </w:r>
      <w:r w:rsidR="008F2659">
        <w:t xml:space="preserve">these key Android concepts </w:t>
      </w:r>
      <w:r w:rsidR="00064CE8">
        <w:t xml:space="preserve">and how these types of applications </w:t>
      </w:r>
      <w:r w:rsidR="0062396F">
        <w:t xml:space="preserve">are structured, </w:t>
      </w:r>
      <w:r w:rsidR="008F2659">
        <w:t>the design could then be developed further.</w:t>
      </w:r>
    </w:p>
    <w:p w:rsidR="00A11B8A" w:rsidRPr="0078470C" w:rsidRDefault="0078470C" w:rsidP="0078470C">
      <w:pPr>
        <w:pStyle w:val="Heading2"/>
        <w:rPr>
          <w:rFonts w:asciiTheme="minorHAnsi" w:hAnsiTheme="minorHAnsi"/>
        </w:rPr>
      </w:pPr>
      <w:bookmarkStart w:id="29" w:name="_Toc353978981"/>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establish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C167B2" w:rsidRPr="00C167B2">
        <w:rPr>
          <w:color w:val="FF0000"/>
        </w:rPr>
        <w:t>appendix x</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mentioned earlier, each view of the application outlined above will have its own activity/class with additional classes being used to support these activities. </w:t>
      </w:r>
    </w:p>
    <w:p w:rsidR="006038F8" w:rsidRDefault="006038F8" w:rsidP="006A3C04"/>
    <w:p w:rsidR="000C26CC" w:rsidRDefault="00EC4C46" w:rsidP="00EC4C46">
      <w:pPr>
        <w:pStyle w:val="Heading3"/>
        <w:rPr>
          <w:rFonts w:asciiTheme="minorHAnsi" w:hAnsiTheme="minorHAnsi"/>
        </w:rPr>
      </w:pPr>
      <w:bookmarkStart w:id="30" w:name="_Toc353978982"/>
      <w:r w:rsidRPr="00EC4C46">
        <w:rPr>
          <w:rFonts w:asciiTheme="minorHAnsi" w:hAnsiTheme="minorHAnsi"/>
        </w:rPr>
        <w:t>Class</w:t>
      </w:r>
      <w:r w:rsidR="001A3A43">
        <w:rPr>
          <w:rFonts w:asciiTheme="minorHAnsi" w:hAnsiTheme="minorHAnsi"/>
        </w:rPr>
        <w:t>/Activity</w:t>
      </w:r>
      <w:r w:rsidRPr="00EC4C46">
        <w:rPr>
          <w:rFonts w:asciiTheme="minorHAnsi" w:hAnsiTheme="minorHAnsi"/>
        </w:rPr>
        <w:t xml:space="preserve"> Descriptions</w:t>
      </w:r>
      <w:bookmarkEnd w:id="30"/>
    </w:p>
    <w:p w:rsidR="00EC4C46" w:rsidRDefault="00EC4C46" w:rsidP="00EC4C46"/>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The activity gets the complete list of places for a category that has been selected and sets a marker on the map where each of the places is located. Each marker is clickable so that the address of the location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718C3" w:rsidRDefault="00B718C3" w:rsidP="006A3C04">
      <w:pPr>
        <w:rPr>
          <w:b/>
        </w:rPr>
      </w:pPr>
      <w:r w:rsidRPr="00B718C3">
        <w:rPr>
          <w:b/>
        </w:rPr>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w:t>
      </w:r>
      <w:r w:rsidR="00963535">
        <w:lastRenderedPageBreak/>
        <w:t xml:space="preserve">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of 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depending on parameters to keep and update location of where the device is.</w:t>
      </w:r>
      <w:r w:rsidR="00C56B50">
        <w:t xml:space="preserve"> Methods to get current latitude and longitude values are provided so again they can be used in other parts of the application.</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The main menu of the Tourinf application uses what is called a grid layout and is defined in its associated layout file. However for this to display the images and text correctly in the grid a customer adapter needed to be written.</w:t>
      </w:r>
      <w:r w:rsidR="00721E79">
        <w:t xml:space="preserve"> The class uses an additional layout file to put the image and associated text into it, which is then put inside the grid view, another layout file. </w:t>
      </w:r>
      <w:r w:rsidR="005E1AFD">
        <w:t>It has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intent</w:t>
      </w:r>
      <w:proofErr w:type="gramEnd"/>
      <w:r w:rsidR="00FA1CFA">
        <w:t xml:space="preserve"> to the SinglePlaceActivity.</w:t>
      </w:r>
    </w:p>
    <w:p w:rsidR="00FA1CFA" w:rsidRDefault="00FA1CFA" w:rsidP="006A3C04"/>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w:t>
      </w:r>
      <w:r>
        <w:lastRenderedPageBreak/>
        <w:t xml:space="preserve">inside other activities. </w:t>
      </w:r>
      <w:r w:rsidR="0041340E">
        <w:t>It can be observed</w:t>
      </w:r>
      <w:r w:rsidR="00F573C2">
        <w:t xml:space="preserve"> how the majority of these values are used 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again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Show on Map, Get Directions, View Website and </w:t>
      </w:r>
      <w:r w:rsidR="00577664">
        <w:t xml:space="preserve">Call a Place. These are displayed to the user with a button which when clicked will perform one of those actions. To show the place on a map, the MapActivity gets called, whilst for the other three features, intents are sent. </w:t>
      </w:r>
      <w:r w:rsidR="00516D5F">
        <w:t xml:space="preserve">Some buttons for these features are set to display as invisible if they are not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978983"/>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nice and easy to use and that will </w:t>
      </w:r>
      <w:r w:rsidR="00265EC6">
        <w:rPr>
          <w:rFonts w:eastAsia="Calibri" w:cs="Times New Roman"/>
          <w:szCs w:val="22"/>
          <w:lang w:eastAsia="en-US"/>
        </w:rPr>
        <w:t>not</w:t>
      </w:r>
      <w:r w:rsidR="00865F03">
        <w:rPr>
          <w:rFonts w:eastAsia="Calibri" w:cs="Times New Roman"/>
          <w:szCs w:val="22"/>
          <w:lang w:eastAsia="en-US"/>
        </w:rPr>
        <w:t xml:space="preserve"> be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expected,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use the </w:t>
      </w:r>
      <w:r w:rsidR="0067573E">
        <w:rPr>
          <w:rFonts w:eastAsia="Calibri" w:cs="Times New Roman"/>
          <w:szCs w:val="22"/>
          <w:lang w:eastAsia="en-US"/>
        </w:rPr>
        <w:t>latest technologies and think</w:t>
      </w:r>
      <w:r>
        <w:rPr>
          <w:rFonts w:eastAsia="Calibri" w:cs="Times New Roman"/>
          <w:szCs w:val="22"/>
          <w:lang w:eastAsia="en-US"/>
        </w:rPr>
        <w:t xml:space="preserve"> about using the 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FF523C">
        <w:rPr>
          <w:rFonts w:eastAsia="Calibri" w:cs="Times New Roman"/>
          <w:szCs w:val="22"/>
          <w:lang w:eastAsia="en-US"/>
        </w:rPr>
        <w:t xml:space="preserve">in mind </w:t>
      </w:r>
      <w:r w:rsidR="00C2263F">
        <w:rPr>
          <w:rFonts w:eastAsia="Calibri" w:cs="Times New Roman"/>
          <w:szCs w:val="22"/>
          <w:lang w:eastAsia="en-US"/>
        </w:rPr>
        <w:t>when</w:t>
      </w:r>
      <w:r w:rsidR="007714F5">
        <w:rPr>
          <w:rFonts w:eastAsia="Calibri" w:cs="Times New Roman"/>
          <w:szCs w:val="22"/>
          <w:lang w:eastAsia="en-US"/>
        </w:rPr>
        <w:t xml:space="preserve"> used on a m</w:t>
      </w:r>
      <w:r>
        <w:rPr>
          <w:rFonts w:eastAsia="Calibri" w:cs="Times New Roman"/>
          <w:szCs w:val="22"/>
          <w:lang w:eastAsia="en-US"/>
        </w:rPr>
        <w:t>obile device</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A83369">
        <w:rPr>
          <w:rFonts w:eastAsia="Calibri" w:cs="Times New Roman"/>
          <w:szCs w:val="22"/>
          <w:lang w:eastAsia="en-US"/>
        </w:rPr>
        <w:t xml:space="preserve">have </w:t>
      </w:r>
      <w:r w:rsidR="00A83369">
        <w:rPr>
          <w:rFonts w:eastAsia="Calibri" w:cs="Times New Roman"/>
          <w:szCs w:val="22"/>
          <w:lang w:eastAsia="en-US"/>
        </w:rPr>
        <w:lastRenderedPageBreak/>
        <w:t>touch screens, especially those that can actually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F61A3">
        <w:rPr>
          <w:rFonts w:eastAsia="Calibri" w:cs="Times New Roman"/>
          <w:color w:val="FF0000"/>
          <w:szCs w:val="22"/>
          <w:lang w:eastAsia="en-US"/>
        </w:rPr>
        <w:t xml:space="preserve">Appendix </w:t>
      </w:r>
      <w:r w:rsidR="00E25372">
        <w:rPr>
          <w:rFonts w:eastAsia="Calibri" w:cs="Times New Roman"/>
          <w:color w:val="FF0000"/>
          <w:szCs w:val="22"/>
          <w:lang w:eastAsia="en-US"/>
        </w:rPr>
        <w:t>X</w:t>
      </w:r>
      <w:r w:rsidR="006F61A3">
        <w:rPr>
          <w:rFonts w:eastAsia="Calibri" w:cs="Times New Roman"/>
          <w:szCs w:val="22"/>
          <w:lang w:eastAsia="en-US"/>
        </w:rPr>
        <w:t>. Some minor changes have been made for reasons identified during the implementation and these will be detailed in the description of the different screens/views 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 xml:space="preserve">The home screen for the application has been designed to be very simple as it doesn’t need to offer the user much functionality, </w:t>
      </w:r>
      <w:r w:rsidR="004B22F3">
        <w:rPr>
          <w:rFonts w:eastAsia="Calibri" w:cs="Times New Roman"/>
          <w:szCs w:val="22"/>
          <w:lang w:eastAsia="en-US"/>
        </w:rPr>
        <w:t>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B22F3">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1428115</wp:posOffset>
            </wp:positionH>
            <wp:positionV relativeFrom="paragraph">
              <wp:posOffset>109855</wp:posOffset>
            </wp:positionV>
            <wp:extent cx="2008505" cy="313245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05" cy="3132455"/>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con based design was chosen as it gives the user a quick graphical representation of the different categories, allowing them to quickly identify what they 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lastRenderedPageBreak/>
        <w:t xml:space="preserve">Finding appropriate icons for the design of the application was a difficult task. At first different images were from Google searches were used and tested. However this creation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then decided that a set/pack of icon images was required to have consistency across the icons and giving the professional look and feel that was wanted. </w:t>
      </w:r>
      <w:r w:rsidR="009D214F">
        <w:rPr>
          <w:rFonts w:eastAsia="Calibri" w:cs="Times New Roman"/>
          <w:szCs w:val="22"/>
          <w:lang w:eastAsia="en-US"/>
        </w:rPr>
        <w:t xml:space="preserve">These icon packs, especially good ones are notoriously difficult to find, especially ones that are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060A93">
        <w:rPr>
          <w:rFonts w:eastAsia="Calibri" w:cs="Times New Roman"/>
          <w:color w:val="FF0000"/>
          <w:szCs w:val="22"/>
          <w:lang w:eastAsia="en-US"/>
        </w:rPr>
        <w:t>[REF]</w:t>
      </w:r>
      <w:r w:rsidR="009D214F">
        <w:rPr>
          <w:rFonts w:eastAsia="Calibri" w:cs="Times New Roman"/>
          <w:szCs w:val="22"/>
          <w:lang w:eastAsia="en-US"/>
        </w:rPr>
        <w:t xml:space="preserve">. </w:t>
      </w:r>
      <w:r w:rsidR="00F072FD">
        <w:rPr>
          <w:rFonts w:eastAsia="Calibri" w:cs="Times New Roman"/>
          <w:szCs w:val="22"/>
          <w:lang w:eastAsia="en-US"/>
        </w:rPr>
        <w:t>These look far more professional and most importantly were offered in vector format. This allowed them to be easily resized appropriately using Adobe Illustrator of which a friends copy was used.</w:t>
      </w:r>
      <w:r w:rsidR="005A5571">
        <w:rPr>
          <w:rFonts w:eastAsia="Calibri" w:cs="Times New Roman"/>
          <w:szCs w:val="22"/>
          <w:lang w:eastAsia="en-US"/>
        </w:rPr>
        <w:t xml:space="preserve"> Not all icons were present so a couple had to be created from scratch, but thankfully they weren’t the more complicated icons needed.</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w:t>
      </w:r>
      <w:r w:rsidR="001C1917">
        <w:rPr>
          <w:rFonts w:eastAsia="Calibri" w:cs="Times New Roman"/>
          <w:szCs w:val="22"/>
          <w:lang w:eastAsia="en-US"/>
        </w:rPr>
        <w:t xml:space="preserve">basic version of </w:t>
      </w:r>
      <w:r w:rsidR="00C26B62">
        <w:rPr>
          <w:rFonts w:eastAsia="Calibri" w:cs="Times New Roman"/>
          <w:szCs w:val="22"/>
          <w:lang w:eastAsia="en-US"/>
        </w:rPr>
        <w:t xml:space="preserve">Android ‘list view’ was selected to be used by the layout file for this activity </w:t>
      </w:r>
      <w:r w:rsidR="00B42413">
        <w:rPr>
          <w:rFonts w:eastAsia="Calibri" w:cs="Times New Roman"/>
          <w:szCs w:val="22"/>
          <w:lang w:eastAsia="en-US"/>
        </w:rPr>
        <w:t>as it is a 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This decision is actually in contrast to what was drawn up in the initial mock ups of the graphical user interface (</w:t>
      </w:r>
      <w:r w:rsidR="001C1917" w:rsidRPr="001C1917">
        <w:rPr>
          <w:rFonts w:eastAsia="Calibri" w:cs="Times New Roman"/>
          <w:color w:val="FF0000"/>
          <w:szCs w:val="22"/>
          <w:lang w:eastAsia="en-US"/>
        </w:rPr>
        <w:t>appendix x</w:t>
      </w:r>
      <w:r w:rsidR="001C1917">
        <w:rPr>
          <w:rFonts w:eastAsia="Calibri" w:cs="Times New Roman"/>
          <w:szCs w:val="22"/>
          <w:lang w:eastAsia="en-US"/>
        </w:rPr>
        <w:t>).</w:t>
      </w:r>
      <w:r w:rsidR="00D51415">
        <w:rPr>
          <w:rFonts w:eastAsia="Calibri" w:cs="Times New Roman"/>
          <w:szCs w:val="22"/>
          <w:lang w:eastAsia="en-US"/>
        </w:rPr>
        <w:t xml:space="preserve"> In the original design an expandable version of list view was used. However this method of displaying the data was unnecessarily complicated. It is very difficult to create a well laid out user interface using this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than having the more detailed information on a separate screen</w:t>
      </w:r>
      <w:r w:rsidR="00111A10">
        <w:rPr>
          <w:rFonts w:eastAsia="Calibri" w:cs="Times New Roman"/>
          <w:szCs w:val="22"/>
          <w:lang w:eastAsia="en-US"/>
        </w:rPr>
        <w:t xml:space="preserve"> page</w:t>
      </w:r>
      <w:r w:rsidR="00FF3EF7">
        <w:rPr>
          <w:rFonts w:eastAsia="Calibri" w:cs="Times New Roman"/>
          <w:szCs w:val="22"/>
          <w:lang w:eastAsia="en-US"/>
        </w:rPr>
        <w:t>.</w:t>
      </w:r>
      <w:r w:rsidR="00982C1B">
        <w:rPr>
          <w:rFonts w:eastAsia="Calibri" w:cs="Times New Roman"/>
          <w:szCs w:val="22"/>
          <w:lang w:eastAsia="en-US"/>
        </w:rPr>
        <w:t xml:space="preserve"> So for this reason instead of having one page that displayed the place name and expanded to show place details, these features got spread out between two </w:t>
      </w:r>
      <w:r w:rsidR="00111A10">
        <w:rPr>
          <w:rFonts w:eastAsia="Calibri" w:cs="Times New Roman"/>
          <w:szCs w:val="22"/>
          <w:lang w:eastAsia="en-US"/>
        </w:rPr>
        <w:t>different screens</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original </w:t>
      </w:r>
      <w:r w:rsidR="006C09F7">
        <w:rPr>
          <w:rFonts w:eastAsia="Calibri" w:cs="Times New Roman"/>
          <w:szCs w:val="22"/>
          <w:lang w:eastAsia="en-US"/>
        </w:rPr>
        <w:lastRenderedPageBreak/>
        <w:t xml:space="preserve">anticipated design </w:t>
      </w:r>
      <w:r w:rsidR="001A68D2">
        <w:rPr>
          <w:rFonts w:eastAsia="Calibri" w:cs="Times New Roman"/>
          <w:szCs w:val="22"/>
          <w:lang w:eastAsia="en-US"/>
        </w:rPr>
        <w:t>can be seen in appendix X (screen mock ups 4 and 5)</w:t>
      </w:r>
      <w:r w:rsidR="006C09F7">
        <w:rPr>
          <w:rFonts w:eastAsia="Calibri" w:cs="Times New Roman"/>
          <w:szCs w:val="22"/>
          <w:lang w:eastAsia="en-US"/>
        </w:rPr>
        <w:t xml:space="preserve"> </w:t>
      </w:r>
      <w:r w:rsidR="00857BD9">
        <w:rPr>
          <w:rFonts w:eastAsia="Calibri" w:cs="Times New Roman"/>
          <w:szCs w:val="22"/>
          <w:lang w:eastAsia="en-US"/>
        </w:rPr>
        <w:t>whilst</w:t>
      </w:r>
      <w:r w:rsidR="006C09F7">
        <w:rPr>
          <w:rFonts w:eastAsia="Calibri" w:cs="Times New Roman"/>
          <w:szCs w:val="22"/>
          <w:lang w:eastAsia="en-US"/>
        </w:rPr>
        <w:t xml:space="preserve"> the finished application user interface design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1E68C0"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in the screen shot above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view more categories could be seen at once and users would not be puzzled with the layout.</w:t>
      </w:r>
      <w:r w:rsidR="0075188B">
        <w:rPr>
          <w:rFonts w:eastAsia="Calibri" w:cs="Times New Roman"/>
          <w:szCs w:val="22"/>
          <w:lang w:eastAsia="en-US"/>
        </w:rPr>
        <w:t xml:space="preserve"> Furthermore it allows the application to easily move on to the next screen of more detailed informat</w:t>
      </w:r>
      <w:r>
        <w:rPr>
          <w:rFonts w:eastAsia="Calibri" w:cs="Times New Roman"/>
          <w:szCs w:val="22"/>
          <w:lang w:eastAsia="en-US"/>
        </w:rPr>
        <w:t>ion as each item is selectable. O</w:t>
      </w:r>
      <w:r w:rsidR="0075188B">
        <w:rPr>
          <w:rFonts w:eastAsia="Calibri" w:cs="Times New Roman"/>
          <w:szCs w:val="22"/>
          <w:lang w:eastAsia="en-US"/>
        </w:rPr>
        <w:t xml:space="preserve">nce clicked </w:t>
      </w:r>
      <w:r>
        <w:rPr>
          <w:rFonts w:eastAsia="Calibri" w:cs="Times New Roman"/>
          <w:szCs w:val="22"/>
          <w:lang w:eastAsia="en-US"/>
        </w:rPr>
        <w:t>it</w:t>
      </w:r>
      <w:r w:rsidR="0075188B">
        <w:rPr>
          <w:rFonts w:eastAsia="Calibri" w:cs="Times New Roman"/>
          <w:szCs w:val="22"/>
          <w:lang w:eastAsia="en-US"/>
        </w:rPr>
        <w:t xml:space="preserve"> show</w:t>
      </w:r>
      <w:r>
        <w:rPr>
          <w:rFonts w:eastAsia="Calibri" w:cs="Times New Roman"/>
          <w:szCs w:val="22"/>
          <w:lang w:eastAsia="en-US"/>
        </w:rPr>
        <w:t>s</w:t>
      </w:r>
      <w:r w:rsidR="0075188B">
        <w:rPr>
          <w:rFonts w:eastAsia="Calibri" w:cs="Times New Roman"/>
          <w:szCs w:val="22"/>
          <w:lang w:eastAsia="en-US"/>
        </w:rPr>
        <w:t xml:space="preserve"> the place details information screen.</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1D2856" w:rsidP="00E72F90">
      <w:pPr>
        <w:rPr>
          <w:rFonts w:eastAsia="Calibri" w:cs="Times New Roman"/>
          <w:szCs w:val="22"/>
          <w:lang w:eastAsia="en-US"/>
        </w:rPr>
      </w:pPr>
      <w:r>
        <w:rPr>
          <w:rFonts w:eastAsia="Calibri" w:cs="Times New Roman"/>
          <w:szCs w:val="22"/>
          <w:lang w:eastAsia="en-US"/>
        </w:rPr>
        <w:t>At the top of the</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items </w:t>
      </w:r>
      <w:r w:rsidR="006C09F7">
        <w:rPr>
          <w:rFonts w:eastAsia="Calibri" w:cs="Times New Roman"/>
          <w:szCs w:val="22"/>
          <w:lang w:eastAsia="en-US"/>
        </w:rPr>
        <w:t xml:space="preserve">displayed </w:t>
      </w:r>
      <w:r w:rsidR="00ED6AD7">
        <w:rPr>
          <w:rFonts w:eastAsia="Calibri" w:cs="Times New Roman"/>
          <w:szCs w:val="22"/>
          <w:lang w:eastAsia="en-US"/>
        </w:rPr>
        <w:t xml:space="preserve">below in the list on a map at once. </w:t>
      </w:r>
      <w:r w:rsidR="00C91E3C">
        <w:rPr>
          <w:rFonts w:eastAsia="Calibri" w:cs="Times New Roman"/>
          <w:szCs w:val="22"/>
          <w:lang w:eastAsia="en-US"/>
        </w:rPr>
        <w:t xml:space="preserve">This then allows the user </w:t>
      </w:r>
      <w:r>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Pr>
          <w:rFonts w:eastAsia="Calibri" w:cs="Times New Roman"/>
          <w:szCs w:val="22"/>
          <w:lang w:eastAsia="en-US"/>
        </w:rPr>
        <w:t>access</w:t>
      </w:r>
      <w:r w:rsidR="00ED6AD7">
        <w:rPr>
          <w:rFonts w:eastAsia="Calibri" w:cs="Times New Roman"/>
          <w:szCs w:val="22"/>
          <w:lang w:eastAsia="en-US"/>
        </w:rPr>
        <w:t xml:space="preserve"> this </w:t>
      </w:r>
      <w:r>
        <w:rPr>
          <w:rFonts w:eastAsia="Calibri" w:cs="Times New Roman"/>
          <w:szCs w:val="22"/>
          <w:lang w:eastAsia="en-US"/>
        </w:rPr>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sidR="00C91E3C">
        <w:rPr>
          <w:rFonts w:eastAsia="Calibri" w:cs="Times New Roman"/>
          <w:szCs w:val="22"/>
          <w:lang w:eastAsia="en-US"/>
        </w:rPr>
        <w:t xml:space="preserve">The button was not but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An example of the map that may be created by this feature in the user interface is shown here in </w:t>
      </w:r>
      <w:r w:rsidRPr="000B7BF6">
        <w:rPr>
          <w:rFonts w:eastAsia="Calibri" w:cs="Times New Roman"/>
          <w:szCs w:val="22"/>
          <w:lang w:eastAsia="en-US"/>
        </w:rPr>
        <w:t xml:space="preserve">figure </w:t>
      </w:r>
      <w:r w:rsidR="000B7BF6" w:rsidRPr="000B7BF6">
        <w:rPr>
          <w:rFonts w:eastAsia="Calibri" w:cs="Times New Roman"/>
          <w:szCs w:val="22"/>
          <w:lang w:eastAsia="en-US"/>
        </w:rPr>
        <w:t>3.6</w:t>
      </w:r>
      <w:r>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7209C6" w:rsidRDefault="007209C6" w:rsidP="00E72F90">
      <w:pPr>
        <w:rPr>
          <w:rFonts w:eastAsia="Calibri" w:cs="Times New Roman"/>
          <w:szCs w:val="22"/>
          <w:lang w:eastAsia="en-US"/>
        </w:rPr>
      </w:pPr>
    </w:p>
    <w:p w:rsidR="00960B4C" w:rsidRDefault="006B5590" w:rsidP="00E72F90">
      <w:pPr>
        <w:rPr>
          <w:rFonts w:eastAsia="Calibri" w:cs="Times New Roman"/>
          <w:szCs w:val="22"/>
          <w:lang w:eastAsia="en-US"/>
        </w:rPr>
      </w:pPr>
      <w:r>
        <w:rPr>
          <w:rFonts w:eastAsia="Calibri" w:cs="Times New Roman"/>
          <w:noProof/>
          <w:szCs w:val="22"/>
          <w:lang w:eastAsia="en-GB"/>
        </w:rPr>
        <w:lastRenderedPageBreak/>
        <w:drawing>
          <wp:anchor distT="0" distB="0" distL="114300" distR="114300" simplePos="0" relativeHeight="252299264" behindDoc="1" locked="0" layoutInCell="1" allowOverlap="1">
            <wp:simplePos x="0" y="0"/>
            <wp:positionH relativeFrom="column">
              <wp:posOffset>1461135</wp:posOffset>
            </wp:positionH>
            <wp:positionV relativeFrom="paragraph">
              <wp:posOffset>22225</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activity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design and mock ups and these have been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coloured </w:t>
      </w:r>
      <w:r>
        <w:rPr>
          <w:rFonts w:eastAsia="Calibri" w:cs="Times New Roman"/>
          <w:szCs w:val="22"/>
          <w:lang w:eastAsia="en-US"/>
        </w:rPr>
        <w:t xml:space="preserve">in </w:t>
      </w:r>
      <w:r w:rsidR="00DA3821">
        <w:rPr>
          <w:rFonts w:eastAsia="Calibri" w:cs="Times New Roman"/>
          <w:szCs w:val="22"/>
          <w:lang w:eastAsia="en-US"/>
        </w:rPr>
        <w:t xml:space="preserve">blue to create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‘view website’ and ‘call’ will only be displayed if the place in question has the website to visit or phone number to call. This is also true for the rating bar, if no ratin</w:t>
      </w:r>
      <w:r w:rsidR="00342D55">
        <w:rPr>
          <w:rFonts w:eastAsia="Calibri" w:cs="Times New Roman"/>
          <w:szCs w:val="22"/>
          <w:lang w:eastAsia="en-US"/>
        </w:rPr>
        <w:t xml:space="preserve">g is present, simply not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1506C8"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1B459E" w:rsidRDefault="001B459E" w:rsidP="006A3C04">
      <w:pPr>
        <w:rPr>
          <w:rFonts w:asciiTheme="majorHAnsi" w:eastAsiaTheme="majorEastAsia" w:hAnsiTheme="majorHAnsi" w:cstheme="majorBidi"/>
          <w:b/>
          <w:bCs/>
          <w:sz w:val="32"/>
          <w:szCs w:val="32"/>
        </w:rPr>
      </w:pPr>
      <w:r>
        <w:br w:type="page"/>
      </w:r>
    </w:p>
    <w:p w:rsidR="001F35A4" w:rsidRDefault="00A24732" w:rsidP="001F35A4">
      <w:r>
        <w:rPr>
          <w:noProof/>
          <w:lang w:eastAsia="en-GB"/>
        </w:rPr>
        <w:lastRenderedPageBreak/>
        <w:drawing>
          <wp:anchor distT="0" distB="0" distL="114300" distR="114300" simplePos="0" relativeHeight="252301312" behindDoc="1" locked="0" layoutInCell="1" allowOverlap="1">
            <wp:simplePos x="0" y="0"/>
            <wp:positionH relativeFrom="column">
              <wp:posOffset>1604010</wp:posOffset>
            </wp:positionH>
            <wp:positionV relativeFrom="paragraph">
              <wp:posOffset>-60325</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6B5590" w:rsidRDefault="006B5590" w:rsidP="001F35A4"/>
    <w:p w:rsidR="001506C8" w:rsidRDefault="004A657B" w:rsidP="001F35A4">
      <w:r>
        <w:t>Figure 3.7:</w:t>
      </w:r>
      <w:r w:rsidR="00E956E2">
        <w:t xml:space="preserve"> </w:t>
      </w:r>
      <w:r>
        <w:t>An example</w:t>
      </w:r>
      <w:r w:rsidR="00E956E2">
        <w:t xml:space="preserve"> place details screen.</w:t>
      </w:r>
    </w:p>
    <w:p w:rsidR="001506C8" w:rsidRDefault="001506C8" w:rsidP="001F35A4"/>
    <w:p w:rsidR="001506C8" w:rsidRDefault="001506C8" w:rsidP="001F35A4"/>
    <w:p w:rsidR="001506C8" w:rsidRDefault="00C8058B" w:rsidP="001F35A4">
      <w:r>
        <w:t>The three buttons on the screen 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1506C8" w:rsidRDefault="00C8058B" w:rsidP="001F35A4">
      <w:r>
        <w:t xml:space="preserve">Figure 3.8: </w:t>
      </w:r>
      <w:r w:rsidR="00A24732">
        <w:t>The results of the three buttons between clicked for the place shown in figure 3.7. The singular place map view of its location (left), directions to the place from user’s location (centre)</w:t>
      </w:r>
      <w:r w:rsidR="00BF51BF">
        <w:t xml:space="preserve"> and the establishments website (right).</w:t>
      </w:r>
    </w:p>
    <w:p w:rsidR="001506C8" w:rsidRDefault="001506C8" w:rsidP="001F35A4"/>
    <w:p w:rsidR="00A24732" w:rsidRDefault="00A24732" w:rsidP="001F35A4"/>
    <w:p w:rsidR="001506C8" w:rsidRDefault="001506C8" w:rsidP="001F35A4"/>
    <w:p w:rsidR="001506C8" w:rsidRDefault="001506C8" w:rsidP="001F35A4"/>
    <w:p w:rsidR="00806CFF" w:rsidRPr="00D6742F" w:rsidRDefault="00711DBE" w:rsidP="00806CFF">
      <w:pPr>
        <w:pStyle w:val="Heading1"/>
        <w:rPr>
          <w:rFonts w:asciiTheme="minorHAnsi" w:hAnsiTheme="minorHAnsi"/>
        </w:rPr>
      </w:pPr>
      <w:bookmarkStart w:id="32" w:name="_Toc353978984"/>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be used, some elements of this were true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create </w:t>
      </w:r>
      <w:r w:rsidR="00FB4B1E">
        <w:t>or find</w:t>
      </w:r>
      <w:r w:rsidR="00FA2D16">
        <w:t xml:space="preserve"> working prototype</w:t>
      </w:r>
      <w:r w:rsidR="00FB4B1E">
        <w:t>s</w:t>
      </w:r>
      <w:r w:rsidR="00FA2D16">
        <w:t xml:space="preserve"> of these four major elements and then to integrate them together </w:t>
      </w:r>
      <w:r w:rsidR="00C949C6">
        <w:t xml:space="preserve">and build on them </w:t>
      </w:r>
      <w:r w:rsidR="00FA2D16">
        <w:t xml:space="preserve">to give a completed application that met the project requirements.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to find the users current location. This element of the application would need to be able to function </w:t>
      </w:r>
      <w:r w:rsidR="00D244D6">
        <w:t>and find a device</w:t>
      </w:r>
      <w:r w:rsidR="00680877">
        <w:t>’</w:t>
      </w:r>
      <w:r w:rsidR="00D244D6">
        <w:t xml:space="preserve">s location by </w:t>
      </w:r>
      <w:r w:rsidR="006F02EE">
        <w:t xml:space="preserve">using traditional GPS or a mobile phones network provider signal depending on what 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2388A">
        <w:t xml:space="preserve"> Firstly in order to start working on this part of the application section 8.1 of the Hello, Android book </w:t>
      </w:r>
      <w:r w:rsidR="000D2B49">
        <w:t>[</w:t>
      </w:r>
      <w:r w:rsidR="000D2B49" w:rsidRPr="000D2B49">
        <w:rPr>
          <w:color w:val="FF0000"/>
        </w:rPr>
        <w:t>REF</w:t>
      </w:r>
      <w:r w:rsidR="000D2B49">
        <w:t xml:space="preserve">] </w:t>
      </w:r>
      <w:r w:rsidR="0062388A">
        <w:t>was read and gave a good basis for the work that needed to be completed.</w:t>
      </w:r>
      <w:r w:rsidR="006C0C99">
        <w:t xml:space="preserve"> Following on from this it was though that it would be useful to find more about using GPS and location services on the Internet</w:t>
      </w:r>
      <w:r w:rsidR="00666F2C">
        <w:t xml:space="preserve"> where a guide was found on the Android </w:t>
      </w:r>
      <w:r w:rsidR="00B45AD5">
        <w:t>developers site</w:t>
      </w:r>
      <w:r w:rsidR="00666F2C">
        <w:t xml:space="preserve"> </w:t>
      </w:r>
      <w:r w:rsidR="00666F2C" w:rsidRPr="00666F2C">
        <w:rPr>
          <w:color w:val="FF0000"/>
        </w:rPr>
        <w:t>[REF]</w:t>
      </w:r>
      <w:r w:rsidR="00666F2C">
        <w:t>.</w:t>
      </w:r>
      <w:r w:rsidR="00B45AD5">
        <w:t xml:space="preserve"> </w:t>
      </w:r>
      <w:r w:rsidR="00D52978">
        <w:t>After reading t</w:t>
      </w:r>
      <w:r w:rsidR="007700F3">
        <w:t xml:space="preserve">his information a sample application for using GPS and Androids Location Manager was found in the Training section of the Android developer’s website.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looking at the user interface design due to the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041FAF">
        <w:t xml:space="preserve">i.e. the java file and then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However develop</w:t>
      </w:r>
      <w:r w:rsidR="00566077">
        <w:t>ing the MainM</w:t>
      </w:r>
      <w:r w:rsidR="00D812EF">
        <w:t xml:space="preserve">enu </w:t>
      </w:r>
      <w:r w:rsidR="00566077">
        <w:t xml:space="preserve">activity was a quit a lot more difficult especially when the developer is new to developing for Android. </w:t>
      </w:r>
      <w:r w:rsidR="00441BFE">
        <w:t xml:space="preserve">Due to </w:t>
      </w:r>
      <w:r w:rsidR="007F132E">
        <w:t xml:space="preserve">the design incorporating an icon based main menu the application needed to use a grid view. </w:t>
      </w:r>
      <w:r w:rsidR="003A4AC1">
        <w:t xml:space="preserve">Although the layout file for the grid view is not enough on its own, a customer adapter needed to be written in order to display images within it. </w:t>
      </w:r>
      <w:r w:rsidR="006E0667">
        <w:t>Again the grid view guide on the Android development website was really useful [</w:t>
      </w:r>
      <w:r w:rsidR="006E0667" w:rsidRPr="000D42FD">
        <w:rPr>
          <w:color w:val="FF0000"/>
        </w:rPr>
        <w:t>REF</w:t>
      </w:r>
      <w:r w:rsidR="006E0667">
        <w:t xml:space="preserve">]. The example that was </w:t>
      </w:r>
      <w:r w:rsidR="00DC3DB5">
        <w:t>given on the site really helped in understanding how this type of view worked and formed the basis of the activity that was created.</w:t>
      </w:r>
      <w:r w:rsidR="00066657">
        <w:t xml:space="preserve"> Despite this, the basic activity created needed to be modified to include text labels for each icon. </w:t>
      </w:r>
      <w:r w:rsidR="00E93D16">
        <w:t xml:space="preserve">You would think this would be a rather easy </w:t>
      </w:r>
      <w:r w:rsidR="00E93D16">
        <w:lastRenderedPageBreak/>
        <w:t>task</w:t>
      </w:r>
      <w:r w:rsidR="00066657">
        <w:t xml:space="preserve"> but it </w:t>
      </w:r>
      <w:r w:rsidR="00E93D16">
        <w:t>turned out this was not the case and it was</w:t>
      </w:r>
      <w:r w:rsidR="00066657">
        <w:t xml:space="preserve"> more difficult to do than 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customer adapter but it was discovered that you need the adapter to inflate yet another layout file. 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I was testing on</w:t>
      </w:r>
      <w:r w:rsidR="00CE6515">
        <w:t xml:space="preserve"> </w:t>
      </w:r>
      <w:r w:rsidR="001D09C5">
        <w:t>(</w:t>
      </w:r>
      <w:r w:rsidR="00CE6515">
        <w:t>S</w:t>
      </w:r>
      <w:r w:rsidR="001D09C5" w:rsidRPr="00CE6515">
        <w:t>ection 5.2</w:t>
      </w:r>
      <w:r w:rsidR="001D09C5">
        <w:t>)</w:t>
      </w:r>
      <w:r w:rsidR="00765752">
        <w:t xml:space="preserve"> to produce a layout that worked appropriately on both devices.</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 independent of the device being used</w:t>
      </w:r>
      <w:r w:rsidR="00F7126D">
        <w:t>.</w:t>
      </w:r>
      <w:r w:rsidR="003576D8">
        <w:t xml:space="preserve"> </w:t>
      </w:r>
      <w:r w:rsidR="00F7126D">
        <w:t xml:space="preserve"> </w:t>
      </w:r>
      <w:r w:rsidR="00765752">
        <w:t xml:space="preserve">This also meant that another objective for the project was met.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the implementation section 8.3 of the Hello, Android textbook</w:t>
      </w:r>
      <w:r w:rsidR="000D2B49">
        <w:t xml:space="preserve"> [</w:t>
      </w:r>
      <w:r w:rsidR="000D2B49" w:rsidRPr="000D2B49">
        <w:rPr>
          <w:color w:val="FF0000"/>
        </w:rPr>
        <w:t>REF</w:t>
      </w:r>
      <w:r w:rsidR="000D2B49">
        <w:t>]</w:t>
      </w:r>
      <w:r w:rsidR="00796485">
        <w:t xml:space="preserve"> had been read about embedding maps into an Android application to get an initial understanding of what needed to be done [</w:t>
      </w:r>
      <w:r w:rsidR="00796485" w:rsidRPr="00796485">
        <w:rPr>
          <w:color w:val="FF0000"/>
        </w:rPr>
        <w:t>REF</w:t>
      </w:r>
      <w:r w:rsidR="00796485">
        <w:t xml:space="preserve">]. To improve this understanding </w:t>
      </w:r>
      <w:r w:rsidR="006830EB">
        <w:t>the documentation for Google Maps Android was discovered and read</w:t>
      </w:r>
      <w:r w:rsidR="00CB72EB">
        <w:t xml:space="preserve"> [</w:t>
      </w:r>
      <w:r w:rsidR="00CB72EB" w:rsidRPr="00CB72EB">
        <w:rPr>
          <w:color w:val="FF0000"/>
        </w:rPr>
        <w:t>REF</w:t>
      </w:r>
      <w:r w:rsidR="00CB72EB">
        <w:t>]</w:t>
      </w:r>
      <w:r w:rsidR="006830EB">
        <w:t xml:space="preserve">. </w:t>
      </w:r>
      <w:r w:rsidR="00CB72EB">
        <w:t xml:space="preserve">However, unfortunately this </w:t>
      </w:r>
      <w:r w:rsidR="0048263F">
        <w:t xml:space="preserve">aspect of the system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which mapping works on Android has</w:t>
      </w:r>
      <w:r w:rsidR="00182A24">
        <w:t xml:space="preserve"> changed greatly although for the better as it allows much better </w:t>
      </w:r>
      <w:r w:rsidR="005C4729">
        <w:t xml:space="preserve">and </w:t>
      </w:r>
      <w:r w:rsidR="00182A24">
        <w:t>more interactive maps to be created.</w:t>
      </w:r>
      <w:r w:rsidR="00B7761B">
        <w:t xml:space="preserve"> </w:t>
      </w:r>
    </w:p>
    <w:p w:rsidR="005C4729" w:rsidRDefault="005C4729" w:rsidP="00273875"/>
    <w:p w:rsidR="005C4729"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524F11">
        <w:rPr>
          <w:color w:val="FF0000"/>
        </w:rPr>
        <w:t>[REF]</w:t>
      </w:r>
      <w:r w:rsidR="00F1729B">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Adding the library file to an Android is project is easily done in the Eclipse IDE [REF] where any </w:t>
      </w:r>
      <w:r w:rsidR="007331F6">
        <w:t>libraries</w:t>
      </w:r>
      <w:r w:rsidR="00073290">
        <w:t xml:space="preserve"> needed are simply added in the properties for the project.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Again the procedure to get an API key was a lengthy procedure and more difficult to obtain than expected</w:t>
      </w:r>
      <w:r w:rsidR="008A2101">
        <w:t>.</w:t>
      </w:r>
      <w:r w:rsidR="00E76947">
        <w:t xml:space="preserve"> It also delayed the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w:t>
      </w:r>
      <w:r>
        <w:lastRenderedPageBreak/>
        <w:t>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for the </w:t>
      </w:r>
      <w:r w:rsidR="005B480F">
        <w:t xml:space="preserve">Maps </w:t>
      </w:r>
      <w:r w:rsidR="00233067">
        <w:t>API and others in the Google APIs Console found online [</w:t>
      </w:r>
      <w:r w:rsidR="00233067" w:rsidRPr="005B480F">
        <w:rPr>
          <w:color w:val="FF0000"/>
        </w:rPr>
        <w:t>REF</w:t>
      </w:r>
      <w:r w:rsidR="005B480F">
        <w:t>] although</w:t>
      </w:r>
      <w:r w:rsidR="00233067">
        <w:t xml:space="preserve"> </w:t>
      </w:r>
      <w:r w:rsidR="005B480F">
        <w:t>to sign in to the console you need to register for a Google account.</w:t>
      </w:r>
      <w:proofErr w:type="gramEnd"/>
      <w:r w:rsidR="005B480F">
        <w:t xml:space="preserve">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s bundled to</w:t>
      </w:r>
      <w:r w:rsidR="0014563A">
        <w:t xml:space="preserve"> </w:t>
      </w:r>
      <w:r w:rsidR="0014563A" w:rsidRPr="0014563A">
        <w:rPr>
          <w:color w:val="FF0000"/>
        </w:rPr>
        <w:t>[REF</w:t>
      </w:r>
      <w:r w:rsidR="0014563A">
        <w:t>]</w:t>
      </w:r>
      <w:r>
        <w:t xml:space="preserve">. </w:t>
      </w:r>
      <w:r w:rsidR="00AD2A8E">
        <w:t xml:space="preserve"> The sample app demonstrates a number of different maps, what can be done with them and their features. After analysing</w:t>
      </w:r>
      <w:r w:rsidR="0014563A">
        <w:t xml:space="preserve"> the source code of the sample project it was decided to move on to looking at developing the part of the project that would use the Google Places API to gain the place information data needed by the application. This decision was made as it had been established how to create the maps needed and confidence had been accrued that this could be done at a later stage. </w:t>
      </w:r>
    </w:p>
    <w:p w:rsidR="00E7194E" w:rsidRDefault="00E7194E" w:rsidP="00273875"/>
    <w:p w:rsidR="00E7194E" w:rsidRDefault="00245929" w:rsidP="00273875">
      <w:r>
        <w:t>In the initial phase of research and development for the Google Places part of the application it was remembered that to use the API then this would also have to be switched on in the Google Developers console and a separate API key for Google Places obtained. Following on from this, research needed to be done on how the Google Places API was used. After reading the documentation for the API</w:t>
      </w:r>
      <w:r w:rsidR="00673FFB">
        <w:t xml:space="preserve"> [</w:t>
      </w:r>
      <w:r w:rsidR="00673FFB" w:rsidRPr="00673FFB">
        <w:rPr>
          <w:color w:val="FF0000"/>
        </w:rPr>
        <w:t>REF</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in an efficient manner 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Pr="00E60582">
        <w:rPr>
          <w:color w:val="FF0000"/>
        </w:rPr>
        <w:t>REF</w:t>
      </w:r>
      <w:r>
        <w:t>]</w:t>
      </w:r>
      <w:r w:rsidR="001B3343">
        <w:t xml:space="preserve">. </w:t>
      </w:r>
      <w:r>
        <w:t xml:space="preserve">The website gave a detailed step by step tutorial of how the sample app using the Places API could be made. </w:t>
      </w:r>
      <w:r w:rsidR="00FD101C">
        <w:t xml:space="preserve">The tutorial was read with great interest and was extremely useful and helpful in understanding how the Google Places API could be used in the project. In academia it is taught to make use of works that are particularly useful and already available as long as they are correctly referenced and not licensed. Therefore in this case it was decided there would be no point in basically recreating another version of the code that was found on the android hive site. </w:t>
      </w:r>
      <w:r w:rsidR="00B3028D">
        <w:t xml:space="preserve">At this stage </w:t>
      </w:r>
      <w:r w:rsidR="0025500E">
        <w:t>a</w:t>
      </w:r>
      <w:r w:rsidR="00B3028D">
        <w:t xml:space="preserve"> decision was ta</w:t>
      </w:r>
      <w:r w:rsidR="00FD101C">
        <w:t>k</w:t>
      </w:r>
      <w:r w:rsidR="00B3028D">
        <w:t>en</w:t>
      </w:r>
      <w:r w:rsidR="00FD101C">
        <w:t xml:space="preserve"> </w:t>
      </w:r>
      <w:r w:rsidR="008C78E7">
        <w:t>to use the tutorial to build the basis of the application</w:t>
      </w:r>
      <w:r w:rsidR="00B3028D">
        <w:t xml:space="preserve"> </w:t>
      </w:r>
      <w:r w:rsidR="00A12D09">
        <w:t>as it</w:t>
      </w:r>
      <w:r w:rsidR="0025500E">
        <w:t xml:space="preserve"> successfully allowed you to create an app that used the Google Places API</w:t>
      </w:r>
      <w:r w:rsidR="008C78E7">
        <w:t>.</w:t>
      </w:r>
      <w:r w:rsidR="00245341">
        <w:t xml:space="preserve"> In order to use the third party code provided by android hive, the code would have to be 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to be searched had been hard coded into the program. </w:t>
      </w:r>
      <w:r w:rsidR="00625DB7">
        <w:t xml:space="preserve">The application also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 xml:space="preserve">the </w:t>
      </w:r>
      <w:r w:rsidR="00714DB3">
        <w:lastRenderedPageBreak/>
        <w:t>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(details above) the decision was made to use version two of the Android Maps API</w:t>
      </w:r>
      <w:r w:rsidR="006577A9">
        <w:t xml:space="preserve"> </w:t>
      </w:r>
      <w:r w:rsidR="008A7B4C">
        <w:t>so consequently the mapping</w:t>
      </w:r>
      <w:r w:rsidR="00EA7BD8">
        <w:t xml:space="preserve"> aspect of the </w:t>
      </w:r>
      <w:r w:rsidR="008A7B4C">
        <w:t xml:space="preserve">tutorial </w:t>
      </w:r>
      <w:r w:rsidR="00EA7BD8">
        <w:t>application 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FB62D1" w:rsidP="00273875">
      <w:r>
        <w:t xml:space="preserve">Now all the major components had been covered by research and source code had been written or understood for these components. However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 classes.</w:t>
      </w:r>
      <w:r w:rsidR="00174472">
        <w:t xml:space="preserve"> The requirements for the application 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 however the option for the Places code to use different categories 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FB7957" w:rsidRPr="00FB7957">
        <w:rPr>
          <w:color w:val="FF0000"/>
        </w:rPr>
        <w:t>REF</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and the type value. </w:t>
      </w:r>
      <w:r w:rsidR="00FB7957">
        <w:t>Therefore when an icon was clicked on screen, its int position in the grid was used to get the associated place type to the icon.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(via town/city name or postcode)</w:t>
      </w:r>
      <w:r>
        <w:t xml:space="preserve"> entered into a geographic lat/long value. </w:t>
      </w:r>
      <w:r w:rsidR="00205161">
        <w:t xml:space="preserve">Fortunately </w:t>
      </w:r>
      <w:r w:rsidR="003B5FB8">
        <w:t>earlier in the implementation when looking how to create the GPS module for the app an example of being able to do a similar thing but in reverse had been seen.</w:t>
      </w:r>
      <w:r w:rsidR="006C6F7A">
        <w:t xml:space="preserve"> The actual name of the process for doing this is called geocoding so the example that had already been seen made use of reverse geocoding. From this example it was found that thankfully Google has an API that can help perform geocoding operations. </w:t>
      </w:r>
    </w:p>
    <w:p w:rsidR="003E7F9A" w:rsidRDefault="003E7F9A" w:rsidP="00174472"/>
    <w:p w:rsidR="005D619D" w:rsidRDefault="003E7F9A" w:rsidP="00174472">
      <w:r>
        <w:t xml:space="preserve">It was decided that for design the geocoder should be implemented in the MainPlacesActivity as this is where the </w:t>
      </w:r>
      <w:r w:rsidR="00F03796">
        <w:t>initial requests to the Places web service is made.</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t>
      </w:r>
      <w:r w:rsidR="001C4527">
        <w:lastRenderedPageBreak/>
        <w:t xml:space="preserve">with the MainPlacesActivity then mad to be modified so that it would use either the users current location or a location that had been entered depending on which option had been chosen by the user. </w:t>
      </w:r>
      <w:r w:rsidR="008D4170">
        <w:t>If a location had been forwarded to the Activity in the intent to start the activity then the string location entered would be converted into a lat/long 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was there, with the views created for each activity screen </w:t>
      </w:r>
      <w:r w:rsidR="001C27A3">
        <w:t xml:space="preserve">with a home screen, main menu, </w:t>
      </w:r>
      <w:r>
        <w:t>list of places and place details pages</w:t>
      </w:r>
      <w:r w:rsidR="001C27A3">
        <w:t xml:space="preserve"> all working and being linked together</w:t>
      </w:r>
      <w:r>
        <w:t xml:space="preserve">. </w:t>
      </w:r>
      <w:r w:rsidR="009E4553">
        <w:t>Therefore it was time to develop some of the more advanced features of the application that needed to be included. The place list and place details views both required maps to be displayed on pressing a button in the view and as a major aspect this aspect was tackled first.</w:t>
      </w:r>
      <w:r w:rsidR="00E75071">
        <w:t xml:space="preserve"> The view that displayed all the places listed on a map was developed first. </w:t>
      </w:r>
      <w:r w:rsidR="00176200">
        <w:t xml:space="preserve">Having an example of using the new API (sample provided with the SDK) helped greatly with using the new fragment based map activities. </w:t>
      </w:r>
    </w:p>
    <w:p w:rsidR="00EB15C4" w:rsidRDefault="00EB15C4" w:rsidP="00174472"/>
    <w:p w:rsidR="00294080" w:rsidRDefault="00176200" w:rsidP="00174472">
      <w:r>
        <w:t xml:space="preserve">The basic map was created with a loop being used to add a marker to the map at the location of each place </w:t>
      </w:r>
      <w:r w:rsidR="001F7471">
        <w:t>held in the serializable class</w:t>
      </w:r>
      <w:r>
        <w:t xml:space="preserve">. </w:t>
      </w:r>
      <w:r w:rsidR="00253D76">
        <w:t xml:space="preserve">When the map was tested however, on a list of places in Aberystwyth the result was not quite as desired. </w:t>
      </w:r>
      <w:r w:rsidR="00F43DC6">
        <w:t xml:space="preserve">The map had decided to centre over just one of the markers meaning that not all the markers and locations could be seen on the map at once, which was the point of this particular view. </w:t>
      </w:r>
      <w:r w:rsidR="00816FDD">
        <w:t>In order to correct this</w:t>
      </w:r>
      <w:r w:rsidR="00011E4A">
        <w:t>,</w:t>
      </w:r>
      <w:r w:rsidR="00816FDD">
        <w:t xml:space="preserve"> the map needed to be centre around the whole list of places and at an appropriate zoom level.</w:t>
      </w:r>
      <w:r w:rsidR="00011E4A">
        <w:t xml:space="preserve"> To resolve this issue the average latitude and longitude values from the places held in the list had to be calculated and then what is known as the camera was zoomed in on this average lat/long value in order to centre the map around all the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classes that had been developed</w:t>
      </w:r>
      <w:r w:rsidR="00D50484">
        <w:t xml:space="preserve"> </w:t>
      </w:r>
      <w:r w:rsidR="00D619CE">
        <w:t>and</w:t>
      </w:r>
      <w:r w:rsidR="00D50484">
        <w:t xml:space="preserve"> completed it </w:t>
      </w:r>
      <w:r w:rsidR="00D619CE">
        <w:t>was natural and made sense to 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arose.  It was found after more research that the new Google Maps API for Android did not include any built in methods to get directions between locations. </w:t>
      </w:r>
      <w:r w:rsidR="00CA3218">
        <w:t xml:space="preserve">In all honestly is must be admitted that this was slightly overlooked earlier in the project as it was almost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displayed on an Android Google map although it is very complicated to implement in a professional manner. The method found involved making a call to another Google API, Google Directions, passing the lat/long/values of the two points between which directions were needed. This would </w:t>
      </w:r>
      <w:r w:rsidR="00FB2B98">
        <w:lastRenderedPageBreak/>
        <w:t xml:space="preserve">return yet another JSON query that would need to be parsed. For each direction entry </w:t>
      </w:r>
      <w:r w:rsidR="005925BC">
        <w:t xml:space="preserve">(node) in the JSON returned, what is known as a polyline would need to be added as an overlay to another </w:t>
      </w:r>
      <w:proofErr w:type="gramStart"/>
      <w:r w:rsidR="005925BC">
        <w:t>map.</w:t>
      </w:r>
      <w:proofErr w:type="gramEnd"/>
      <w:r w:rsidR="005925BC">
        <w:t xml:space="preserve"> The text for each direction would also need to be received and displayed. </w:t>
      </w:r>
    </w:p>
    <w:p w:rsidR="008C1984" w:rsidRDefault="008C1984" w:rsidP="00D50484"/>
    <w:p w:rsidR="000857E3" w:rsidRDefault="008C1984" w:rsidP="00D50484">
      <w:r>
        <w:t>Several examples were evaluated and it was felt the outcome of other developers’ attempts to get this feature working was not particularly ideal. To get results to be presented in a well organised fashion would also have been extremely difficult</w:t>
      </w:r>
      <w:r w:rsidR="008703BB">
        <w:t xml:space="preserve"> and complicated</w:t>
      </w:r>
      <w:r>
        <w:t xml:space="preserve">. </w:t>
      </w:r>
      <w:r w:rsidR="007976B0">
        <w:t xml:space="preserve">Another problem was it looks likely by implementing this solution </w:t>
      </w:r>
      <w:r w:rsidR="000857E3">
        <w:t>Google’s</w:t>
      </w:r>
      <w:r w:rsidR="007976B0">
        <w:t xml:space="preserve"> terms of service for using map API’s maybe broken</w:t>
      </w:r>
      <w:r w:rsidR="00EE66D8">
        <w:t xml:space="preserve"> unless a paid for license agreement was made with Google</w:t>
      </w:r>
      <w:r w:rsidR="007976B0">
        <w:t xml:space="preserve">. </w:t>
      </w:r>
      <w:r w:rsidR="000857E3">
        <w:t>Section 10 [</w:t>
      </w:r>
      <w:r w:rsidR="000857E3" w:rsidRPr="00C570FC">
        <w:rPr>
          <w:color w:val="FF0000"/>
        </w:rPr>
        <w:t>REF</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8703BB">
        <w:t>get directions</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C570FC" w:rsidRPr="00C570FC">
        <w:rPr>
          <w:color w:val="FF0000"/>
        </w:rPr>
        <w:t>REF</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quite fully supported</w:t>
      </w:r>
      <w:r w:rsidR="00DD40B9">
        <w:t xml:space="preserve"> yet</w:t>
      </w:r>
      <w:r w:rsidR="00D050D5">
        <w:t xml:space="preserve"> and is still under development. </w:t>
      </w:r>
      <w:r w:rsidR="00DD40B9">
        <w:t>Therefore one benefit of using the browser intent method is that it should be supported on virtually all devices, even the older devices that may not have a built in map application. This means that the directions fe</w:t>
      </w:r>
      <w:r w:rsidR="003919C1">
        <w:t>ature should always</w:t>
      </w:r>
      <w:r w:rsidR="00DD40B9">
        <w:t xml:space="preserve"> work.</w:t>
      </w:r>
      <w:r w:rsidR="003919C1">
        <w:t xml:space="preserve"> Another advantage was also discovered. When this type of intent is launched on a lot of devices, they are intelligent enough to launch the map app using the information instead of the browser if the map app is installed on the device. </w:t>
      </w:r>
      <w:r w:rsidR="003D4816">
        <w:t xml:space="preserve">The result was of this solution was really pleasing </w:t>
      </w:r>
      <w:r w:rsidR="00DD19D1">
        <w:t>as the result that became launched from the application gave a really professional appearance which was especially pleasing after the earlier setback.</w:t>
      </w:r>
    </w:p>
    <w:p w:rsidR="001C39EE" w:rsidRDefault="001C39EE" w:rsidP="00D50484"/>
    <w:p w:rsidR="00BB1285" w:rsidRDefault="003671A5" w:rsidP="00D50484">
      <w:r>
        <w:t xml:space="preserve">In order to meet the initial requirements for the project all that needed to be </w:t>
      </w:r>
      <w:r w:rsidR="007B0A99">
        <w:t>done</w:t>
      </w:r>
      <w:r w:rsidR="0030291A">
        <w:t xml:space="preserve"> now</w:t>
      </w:r>
      <w:r>
        <w:t xml:space="preserve"> was to include a button to launch a </w:t>
      </w:r>
      <w:r w:rsidR="007B0A99">
        <w:t xml:space="preserve">selected </w:t>
      </w:r>
      <w:r>
        <w:t xml:space="preserve">places website if the establishment selected had one. </w:t>
      </w:r>
      <w:r w:rsidR="0030291A">
        <w:t>To do this a slight modification was made to the place class to hold a key for a website if one was found in the JSON that is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clicked, again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 there was still some time left to continue enhancing the application before this final report needed to be started.</w:t>
      </w:r>
    </w:p>
    <w:p w:rsidR="003E692D" w:rsidRDefault="00123F7E" w:rsidP="00D50484">
      <w:r>
        <w:lastRenderedPageBreak/>
        <w:t xml:space="preserve">There were a number of extra features that were considered for improvements and a select few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0E04DF">
        <w:t xml:space="preserve">Although there was a slight difficulty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gave </w:t>
      </w:r>
      <w:r w:rsidR="000E04DF">
        <w:t>a solution [</w:t>
      </w:r>
      <w:r w:rsidR="000E04DF" w:rsidRPr="000E04DF">
        <w:rPr>
          <w:color w:val="FF0000"/>
        </w:rPr>
        <w:t>REF</w:t>
      </w:r>
      <w:r w:rsidR="000E04D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CF7C1D">
        <w:t xml:space="preserve"> The new version of the application was run on both of the devices used for testing (</w:t>
      </w:r>
      <w:r w:rsidR="00CE6515" w:rsidRPr="00CE6515">
        <w:t>S</w:t>
      </w:r>
      <w:r w:rsidR="00CF7C1D" w:rsidRPr="00CE6515">
        <w:t>ection 5.2</w:t>
      </w:r>
      <w:r w:rsidR="00CF7C1D">
        <w:t xml:space="preserve">), with the button being displayed on the phone but not the tablet device, as desired. </w:t>
      </w:r>
    </w:p>
    <w:p w:rsidR="002D5220" w:rsidRDefault="002D5220" w:rsidP="00D50484"/>
    <w:p w:rsidR="002D5220" w:rsidRDefault="002D5220" w:rsidP="00D50484">
      <w:r>
        <w:t xml:space="preserve">It was detailed in section one that originally it was stated that if there were time at the end of the project it would be great to include a rating for places listed in the Google Place results. For that reason, that was the next extra feature to be included. </w:t>
      </w:r>
      <w:r w:rsidR="00B64EE7">
        <w:t>Again for this feature to be added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 xml:space="preserve">Rather than just displaying a number on screen, it was though that it would look more professional and pleasant if the app displayed the rating using stars in a rating bar. In Android there is a standard component for this and the rating could quite easily be set, if no rating was given, then simply no stars would be show at all. The rating returned from the API are the average rating given to the establishments from users of Google +. </w:t>
      </w:r>
    </w:p>
    <w:p w:rsidR="00691B62" w:rsidRDefault="00691B62" w:rsidP="00D50484"/>
    <w:p w:rsidR="00691B62" w:rsidRDefault="00691B62" w:rsidP="00D50484">
      <w:r>
        <w:t xml:space="preserve">After completing the extra two features detailed above their was time to complete one more feature and the feeling was that it would be nice to include some more visual elements in the application to split up the textual data. Whilst looking at the JSON returned </w:t>
      </w:r>
      <w:r w:rsidR="00680CD5">
        <w:t xml:space="preserve">for detailed place requests </w:t>
      </w:r>
      <w:r>
        <w:t>it was noticed that</w:t>
      </w:r>
      <w:r w:rsidR="00680CD5">
        <w:t xml:space="preserve"> some places have a photo reference available. This key could be used to go to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it was decided that the ability to display a photo o</w:t>
      </w:r>
      <w:r w:rsidR="001F4E05">
        <w:t>f places should be implemented, although the implementation of the feature was quite difficult.</w:t>
      </w:r>
    </w:p>
    <w:p w:rsidR="00E21268" w:rsidRDefault="00E21268" w:rsidP="00D50484"/>
    <w:p w:rsidR="00E21268" w:rsidRDefault="0018230A" w:rsidP="00D50484">
      <w:r>
        <w:t xml:space="preserve">Firstly another static class was added inside the place class to handle photos, and a key in the main part of the class was added for an ArrayList of photos to be held. </w:t>
      </w:r>
      <w:r w:rsidR="00336285">
        <w:t xml:space="preserve">Then the main coding needed to be done within the SinglePlaceActivity. </w:t>
      </w:r>
      <w:r w:rsidR="002520F1">
        <w:t xml:space="preserve">To get a photo another request is </w:t>
      </w:r>
      <w:r w:rsidR="008F69F4">
        <w:t>required</w:t>
      </w:r>
      <w:r w:rsidR="002520F1">
        <w:t xml:space="preserve"> to be made to the places API </w:t>
      </w:r>
      <w:r w:rsidR="008F69F4">
        <w:t xml:space="preserve">web service </w:t>
      </w:r>
      <w:r w:rsidR="002520F1">
        <w:t>as detailed in the API [</w:t>
      </w:r>
      <w:r w:rsidR="002520F1" w:rsidRPr="00D86325">
        <w:rPr>
          <w:color w:val="FF0000"/>
        </w:rPr>
        <w:t>REF</w:t>
      </w:r>
      <w:r w:rsidR="002520F1">
        <w:t xml:space="preserve">]. </w:t>
      </w:r>
      <w:r w:rsidR="000330B0">
        <w:t xml:space="preserve">The code to do this also needed to be written in another separate thread (another asynchronous task) </w:t>
      </w:r>
      <w:r w:rsidR="00D36DBA">
        <w:t xml:space="preserve">as </w:t>
      </w:r>
      <w:r w:rsidR="000330B0">
        <w:t xml:space="preserve">otherwise it would case the application to crash as it would stall the user interface while the request was being made. </w:t>
      </w:r>
      <w:r w:rsidR="00D36DBA">
        <w:t xml:space="preserve">Fortunately asynchronous tasks had already been used in the project to make other call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The use of another training guide on the Android developers site [</w:t>
      </w:r>
      <w:r w:rsidRPr="00D86325">
        <w:rPr>
          <w:color w:val="FF0000"/>
        </w:rPr>
        <w:t>REF</w:t>
      </w:r>
      <w:r>
        <w:t xml:space="preserve">] was again helpful in explaining how this could be </w:t>
      </w:r>
      <w:r w:rsidR="00431A63">
        <w:t xml:space="preserve">done with the use of an example. </w:t>
      </w:r>
      <w:r w:rsidR="0035287F">
        <w:t xml:space="preserve">Learning from this example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were all different sizes and </w:t>
      </w:r>
      <w:r w:rsidR="00A646C9">
        <w:t xml:space="preserve">further </w:t>
      </w:r>
      <w:r w:rsidR="00D86325">
        <w:t xml:space="preserve">problems </w:t>
      </w:r>
      <w:r w:rsidR="00A646C9">
        <w:t xml:space="preserve">were caused </w:t>
      </w:r>
      <w:r w:rsidR="00D86325">
        <w:t>when trying to correctly display the photos across multiple devices</w:t>
      </w:r>
      <w:r w:rsidR="00D522A5">
        <w:t>.</w:t>
      </w:r>
      <w:r w:rsidR="00A646C9">
        <w:t xml:space="preserve"> To resolve these issues the ImageView in the layout file for the SinglePlacesActivity had to be modified. To ensure </w:t>
      </w:r>
      <w:r w:rsidR="00A646C9">
        <w:lastRenderedPageBreak/>
        <w:t>that the photos were always displayed at the same size for each place and screen resolution independent, a height for the view was set at 300dp</w:t>
      </w:r>
      <w:r w:rsidR="002F26B7">
        <w:t xml:space="preserve">(density independent pixels) and a ‘centerCrop’ scale type was set on the image as well as the usual layout gravity properties and margins. </w:t>
      </w:r>
      <w:r w:rsidR="00351C61">
        <w:t>To get the images to display and fit correctly the layout had to be embedded in a scroll view so that when the content was viewed on a phone the content would scroll if need to ensure access to all of the features</w:t>
      </w:r>
      <w:r w:rsidR="00AE6FAF">
        <w:t xml:space="preserve"> in the view</w:t>
      </w:r>
      <w:r w:rsidR="00351C61">
        <w:t>.</w:t>
      </w:r>
    </w:p>
    <w:p w:rsidR="00AE6FAF" w:rsidRDefault="00AE6FAF" w:rsidP="00D50484"/>
    <w:p w:rsidR="00710BA3" w:rsidRDefault="00AF1FDF" w:rsidP="00D50484">
      <w:r>
        <w:t xml:space="preserve">Now this extra feature had been implemented and with not much time left for implementation it was decided that no more extra features would be included and concentration was turned to neatening up the appearance of the application </w:t>
      </w:r>
      <w:r w:rsidR="00E8411D">
        <w:t xml:space="preserve">to make it look as professional and aesthetically pleasing as possible. </w:t>
      </w:r>
      <w:r>
        <w:t xml:space="preserve"> </w:t>
      </w:r>
      <w:r w:rsidR="00340EC4">
        <w:t>It is very difficult to display things neatly and accurately an Android any many addition layouts had to be embedded within other layouts to get rid of alignment issues</w:t>
      </w:r>
      <w:r w:rsidR="001B6BCE">
        <w:t xml:space="preserve"> and other formatting problems to get views to be presented properly on different screen sizes, resolutions and orientations. </w:t>
      </w:r>
    </w:p>
    <w:p w:rsidR="00710BA3" w:rsidRDefault="00710BA3" w:rsidP="00D50484"/>
    <w:p w:rsidR="00CF7C1D" w:rsidRDefault="00710BA3" w:rsidP="00D50484">
      <w:r>
        <w:t>Some</w:t>
      </w:r>
      <w:r w:rsidR="005C5F16">
        <w:t xml:space="preserve"> things that were expected to be rather trivial were not so, for example trying to change the colour of a standard Android button. </w:t>
      </w:r>
      <w:r w:rsidR="006D6A10">
        <w:t xml:space="preserve">To do this you cannot just simply set a hexadecimal property to the button as it loses its properties and shadow. To implement it properly the background has to be set to a 9 patch image and a selector XML file had to be written to determine what colour the button should be when pressed and not pressed. </w:t>
      </w:r>
      <w:r w:rsidR="00E05DBA">
        <w:t>An article [</w:t>
      </w:r>
      <w:r w:rsidR="00E05DBA" w:rsidRPr="00E05DBA">
        <w:rPr>
          <w:color w:val="FF0000"/>
        </w:rPr>
        <w:t>REF</w:t>
      </w:r>
      <w:r w:rsidR="00E05DBA">
        <w:t xml:space="preserve">] that was found was used as a tutorial to implement these changes, with the blue and white images being used from the article in the app. Although the button style used in the tutorial was not created as using one would </w:t>
      </w:r>
      <w:r w:rsidR="005E446C">
        <w:t>have</w:t>
      </w:r>
      <w:r w:rsidR="00E05DBA">
        <w:t xml:space="preserve"> been unnecessary. Now the application had been re-evaluated and its appearance tidied up and enhanced the Tourinf </w:t>
      </w:r>
      <w:r w:rsidR="00664A27">
        <w:t>Android A</w:t>
      </w:r>
      <w:r w:rsidR="00E05DBA">
        <w:t>pplicati</w:t>
      </w:r>
      <w:r w:rsidR="00664A27">
        <w:t>on was now complete and ready for further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673FFB" w:rsidRDefault="00EA7BD8" w:rsidP="00273875">
      <w:r>
        <w:t xml:space="preserve"> </w:t>
      </w:r>
    </w:p>
    <w:p w:rsidR="00673FFB" w:rsidRDefault="00673FFB" w:rsidP="00273875"/>
    <w:p w:rsidR="005C4729" w:rsidRDefault="005C4729" w:rsidP="00273875"/>
    <w:p w:rsidR="005C4729" w:rsidRDefault="005C4729" w:rsidP="00273875"/>
    <w:p w:rsidR="000559BE" w:rsidRDefault="000559BE" w:rsidP="00273875"/>
    <w:p w:rsidR="00060B75" w:rsidRDefault="00F7126D" w:rsidP="00273875">
      <w:r>
        <w:t xml:space="preserve"> </w:t>
      </w:r>
    </w:p>
    <w:p w:rsidR="00060B75" w:rsidRDefault="00060B75" w:rsidP="00273875"/>
    <w:p w:rsidR="00060B75" w:rsidRDefault="00060B7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 w:rsidR="00060B75" w:rsidRDefault="00060B75" w:rsidP="00273875"/>
    <w:p w:rsidR="00060B75" w:rsidRDefault="00060B75" w:rsidP="00273875"/>
    <w:p w:rsidR="00060B75" w:rsidRDefault="00060B75" w:rsidP="00273875"/>
    <w:p w:rsidR="00060B75" w:rsidRDefault="00060B75" w:rsidP="00273875"/>
    <w:p w:rsidR="00060B75" w:rsidRDefault="00060B75" w:rsidP="00273875"/>
    <w:p w:rsidR="00CB72EB" w:rsidRDefault="00CB72EB" w:rsidP="00273875"/>
    <w:p w:rsidR="001B459E" w:rsidRPr="00E05DBA" w:rsidRDefault="001B459E" w:rsidP="00E05DBA">
      <w:pPr>
        <w:pStyle w:val="ListParagraph"/>
        <w:rPr>
          <w:rFonts w:asciiTheme="majorHAnsi" w:eastAsiaTheme="majorEastAsia" w:hAnsiTheme="majorHAnsi" w:cstheme="majorBidi"/>
          <w:b/>
          <w:bCs/>
          <w:sz w:val="32"/>
          <w:szCs w:val="32"/>
        </w:rPr>
      </w:pPr>
      <w:r>
        <w:br w:type="page"/>
      </w:r>
    </w:p>
    <w:p w:rsidR="001F35A4" w:rsidRDefault="001F35A4" w:rsidP="001F35A4"/>
    <w:p w:rsidR="00462CC0" w:rsidRPr="009A2F40" w:rsidRDefault="00711DBE" w:rsidP="009A2F40">
      <w:pPr>
        <w:pStyle w:val="Heading1"/>
        <w:rPr>
          <w:rFonts w:asciiTheme="minorHAnsi" w:hAnsiTheme="minorHAnsi"/>
        </w:rPr>
      </w:pPr>
      <w:bookmarkStart w:id="34" w:name="_Toc353978985"/>
      <w:r w:rsidRPr="00D6742F">
        <w:rPr>
          <w:rFonts w:asciiTheme="minorHAnsi" w:hAnsiTheme="minorHAnsi"/>
        </w:rPr>
        <w:t>Testing</w:t>
      </w:r>
      <w:bookmarkEnd w:id="33"/>
      <w:bookmarkEnd w:id="34"/>
    </w:p>
    <w:p w:rsidR="00D0589B" w:rsidRPr="00D43F6B" w:rsidRDefault="00694611" w:rsidP="00D43F6B">
      <w:pPr>
        <w:pStyle w:val="Heading2"/>
        <w:rPr>
          <w:rFonts w:asciiTheme="minorHAnsi" w:hAnsiTheme="minorHAnsi"/>
          <w:lang w:val="en-US"/>
        </w:rPr>
      </w:pPr>
      <w:bookmarkStart w:id="35" w:name="_Toc353978986"/>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 unit testing has been applied where appropriate using Android own 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An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760B29">
        <w:rPr>
          <w:lang w:val="en-US"/>
        </w:rPr>
        <w:t xml:space="preserve"> called Testdroid [REF] which uses a recording of user input </w:t>
      </w:r>
      <w:r w:rsidR="005F2F24">
        <w:rPr>
          <w:lang w:val="en-US"/>
        </w:rPr>
        <w:t>put in</w:t>
      </w:r>
      <w:r w:rsidR="00760B29">
        <w:rPr>
          <w:lang w:val="en-US"/>
        </w:rPr>
        <w:t xml:space="preserve"> the user interface to automatically</w:t>
      </w:r>
      <w:r w:rsidR="005F2F24">
        <w:rPr>
          <w:lang w:val="en-US"/>
        </w:rPr>
        <w:t xml:space="preserve"> navigate through the application</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have a go at using at using the TourInf application and fill in a questionnaire afterwards.</w:t>
      </w:r>
    </w:p>
    <w:p w:rsidR="00694611" w:rsidRPr="008A507C" w:rsidRDefault="007A6494" w:rsidP="008A507C">
      <w:pPr>
        <w:pStyle w:val="Heading2"/>
        <w:rPr>
          <w:rFonts w:asciiTheme="minorHAnsi" w:hAnsiTheme="minorHAnsi"/>
          <w:lang w:val="en-US"/>
        </w:rPr>
      </w:pPr>
      <w:bookmarkStart w:id="36" w:name="_Toc353978987"/>
      <w:r w:rsidRPr="008A507C">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Application, the application created should work on the large majority of devices that are capable or running apps. To test the app appropriately, it needed to be tested on the two major types of device; mobile phones/smart phones and also a tablet computing device. This needed to be done for </w:t>
      </w:r>
      <w:r w:rsidR="003A6364">
        <w:rPr>
          <w:lang w:val="en-US"/>
        </w:rPr>
        <w:t>s</w:t>
      </w:r>
      <w:r w:rsidR="00AC1EF8">
        <w:rPr>
          <w:lang w:val="en-US"/>
        </w:rPr>
        <w:t>everal</w:t>
      </w:r>
      <w:r>
        <w:rPr>
          <w:lang w:val="en-US"/>
        </w:rPr>
        <w:t xml:space="preserve"> reasons. The first instance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he application should display appropriately on both devices despite the large difference in screen size and screen resolution. Although more importantly, it must</w:t>
      </w:r>
      <w:r w:rsidR="008252B7">
        <w:rPr>
          <w:lang w:val="en-US"/>
        </w:rPr>
        <w:t xml:space="preserve"> also </w:t>
      </w:r>
      <w:r w:rsidR="003C5872">
        <w:rPr>
          <w:lang w:val="en-US"/>
        </w:rPr>
        <w:t xml:space="preserve">be ensured that the functionality of the application is withheld on both devices. This was very important for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Pr>
          <w:lang w:val="en-US"/>
        </w:rPr>
        <w:t>need to be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7" w:name="_Toc353978988"/>
      <w:r w:rsidRPr="008A507C">
        <w:rPr>
          <w:rFonts w:asciiTheme="minorHAnsi" w:hAnsiTheme="minorHAnsi"/>
          <w:lang w:val="en-US"/>
        </w:rPr>
        <w:t xml:space="preserve">Android </w:t>
      </w:r>
      <w:r w:rsidR="00694611" w:rsidRPr="008A507C">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D6472C">
        <w:rPr>
          <w:lang w:val="en-US"/>
        </w:rPr>
        <w:t>developers’</w:t>
      </w:r>
      <w:r w:rsidR="00446F87">
        <w:rPr>
          <w:lang w:val="en-US"/>
        </w:rPr>
        <w:t xml:space="preserve"> website offers a lot of advice on how this can be done with a testing fundamentals page being especially useful in initial understanding [</w:t>
      </w:r>
      <w:r w:rsidR="00446F87" w:rsidRPr="00BF46E7">
        <w:rPr>
          <w:color w:val="FF0000"/>
          <w:lang w:val="en-US"/>
        </w:rPr>
        <w:t>REF</w:t>
      </w:r>
      <w:r w:rsidR="00446F87">
        <w:rPr>
          <w:lang w:val="en-US"/>
        </w:rPr>
        <w:t xml:space="preserve">]. </w:t>
      </w:r>
    </w:p>
    <w:p w:rsidR="004D60CE" w:rsidRDefault="004D60CE">
      <w:pPr>
        <w:rPr>
          <w:lang w:val="en-US"/>
        </w:rPr>
      </w:pPr>
    </w:p>
    <w:p w:rsidR="004D60CE" w:rsidRDefault="004D60CE">
      <w:pPr>
        <w:rPr>
          <w:lang w:val="en-US"/>
        </w:rPr>
      </w:pPr>
      <w:r>
        <w:rPr>
          <w:lang w:val="en-US"/>
        </w:rPr>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w:t>
      </w:r>
      <w:proofErr w:type="gramStart"/>
      <w:r>
        <w:rPr>
          <w:lang w:val="en-US"/>
        </w:rPr>
        <w:t>Android</w:t>
      </w:r>
      <w:proofErr w:type="gramEnd"/>
      <w:r>
        <w:rPr>
          <w:lang w:val="en-US"/>
        </w:rPr>
        <w:t xml:space="preserve"> testing, a test project has to be set up which </w:t>
      </w:r>
      <w:r w:rsidR="00161C3B">
        <w:rPr>
          <w:lang w:val="en-US"/>
        </w:rPr>
        <w:t xml:space="preserve">links to the project being test and </w:t>
      </w:r>
      <w:r>
        <w:rPr>
          <w:lang w:val="en-US"/>
        </w:rPr>
        <w:t xml:space="preserve">has to 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C36FF4" w:rsidRPr="00C36FF4">
        <w:rPr>
          <w:color w:val="FF0000"/>
          <w:lang w:val="en-US"/>
        </w:rPr>
        <w:t>REF</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tested. There are a few instances of this such as the map views/ 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didn’t need testing as it is an adapter and essentially just sets information. While the serializable classes (Place, PlaceDetails and PlacesList) were not tested individually as they just hold data and therefore need to be tested through another </w:t>
      </w:r>
      <w:r w:rsidR="00B62B19">
        <w:rPr>
          <w:lang w:val="en-US"/>
        </w:rPr>
        <w:t>a</w:t>
      </w:r>
      <w:r w:rsidR="00C9028A">
        <w:rPr>
          <w:lang w:val="en-US"/>
        </w:rPr>
        <w:t xml:space="preserve">ctivity as well. </w:t>
      </w:r>
    </w:p>
    <w:p w:rsidR="00CC12A6" w:rsidRDefault="00CC12A6">
      <w:pPr>
        <w:rPr>
          <w:lang w:val="en-US"/>
        </w:rPr>
      </w:pPr>
    </w:p>
    <w:p w:rsidR="0024041E" w:rsidRPr="00A20414" w:rsidRDefault="00CC12A6">
      <w:pPr>
        <w:rPr>
          <w:lang w:val="en-US"/>
        </w:rPr>
      </w:pPr>
      <w:r>
        <w:rPr>
          <w:lang w:val="en-US"/>
        </w:rPr>
        <w:t>In the end this meant that six unit test cases were created in the test package</w:t>
      </w:r>
      <w:r w:rsidR="00B62B19">
        <w:rPr>
          <w:lang w:val="en-US"/>
        </w:rPr>
        <w:t xml:space="preserve"> (Tourinf.test)</w:t>
      </w:r>
      <w:r>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 xml:space="preserve">whilst another tested a service (GPSTracker). The list of activities/services tested is as follows; AlertDialogManager, GPSTracker, MainActivity, MainMenu, MainPlacesActivity and SinglePlacesActivity. The last two tests in the above list are the most important as those </w:t>
      </w:r>
      <w:r w:rsidR="00A20414">
        <w:rPr>
          <w:lang w:val="en-US"/>
        </w:rPr>
        <w:t>activities</w:t>
      </w:r>
      <w:r w:rsidR="00E41493">
        <w:rPr>
          <w:lang w:val="en-US"/>
        </w:rPr>
        <w:t xml:space="preserve"> test the large majority of features and functionality.</w:t>
      </w:r>
      <w:r w:rsidR="00A20414">
        <w:rPr>
          <w:lang w:val="en-US"/>
        </w:rPr>
        <w:t xml:space="preserve"> The results of these tests can be seen in </w:t>
      </w:r>
      <w:r w:rsidR="00A20414" w:rsidRPr="00A20414">
        <w:rPr>
          <w:color w:val="FF0000"/>
          <w:lang w:val="en-US"/>
        </w:rPr>
        <w:t>appendix X</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8" w:name="_Toc353978989"/>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8"/>
      <w:r w:rsidR="00694611" w:rsidRPr="008A507C">
        <w:rPr>
          <w:rFonts w:asciiTheme="minorHAnsi" w:hAnsiTheme="minorHAnsi"/>
          <w:lang w:val="en-US"/>
        </w:rPr>
        <w:t xml:space="preserve"> </w:t>
      </w:r>
    </w:p>
    <w:p w:rsidR="00D53CB8" w:rsidRDefault="00D53CB8" w:rsidP="00D53CB8">
      <w:pPr>
        <w:rPr>
          <w:lang w:val="en-US"/>
        </w:rPr>
      </w:pPr>
    </w:p>
    <w:p w:rsidR="004D60CE"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485CEA" w:rsidRPr="00485CEA">
        <w:rPr>
          <w:color w:val="FF0000"/>
          <w:lang w:val="en-US"/>
        </w:rPr>
        <w:t>appendix x</w:t>
      </w:r>
      <w:r w:rsidR="00485CEA">
        <w:rPr>
          <w:lang w:val="en-US"/>
        </w:rPr>
        <w:t>.</w:t>
      </w:r>
      <w:r w:rsidR="007D2133">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39" w:name="_Toc353978990"/>
      <w:r w:rsidRPr="008A507C">
        <w:rPr>
          <w:rFonts w:asciiTheme="minorHAnsi" w:hAnsiTheme="minorHAnsi"/>
          <w:lang w:val="en-US"/>
        </w:rPr>
        <w:t>Automatic User Interface Testing</w:t>
      </w:r>
      <w:bookmarkEnd w:id="39"/>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FE2A55" w:rsidRPr="00FE2A55">
        <w:rPr>
          <w:color w:val="FF0000"/>
          <w:lang w:val="en-US"/>
        </w:rPr>
        <w:t>REF</w:t>
      </w:r>
      <w:r w:rsidR="00FE2A55">
        <w:rPr>
          <w:lang w:val="en-US"/>
        </w:rPr>
        <w:t>]</w:t>
      </w:r>
      <w:r w:rsidR="001E5CCA">
        <w:rPr>
          <w:lang w:val="en-US"/>
        </w:rPr>
        <w:t>, Testdroid</w:t>
      </w:r>
      <w:r w:rsidR="00FE2A55">
        <w:rPr>
          <w:lang w:val="en-US"/>
        </w:rPr>
        <w:t xml:space="preserve"> [</w:t>
      </w:r>
      <w:r w:rsidR="00FE2A55" w:rsidRPr="00FE2A55">
        <w:rPr>
          <w:color w:val="FF0000"/>
          <w:lang w:val="en-US"/>
        </w:rPr>
        <w:t>REF</w:t>
      </w:r>
      <w:r w:rsidR="00FE2A55">
        <w:rPr>
          <w:lang w:val="en-US"/>
        </w:rPr>
        <w:t>]</w:t>
      </w:r>
      <w:r w:rsidR="001E5CCA">
        <w:rPr>
          <w:lang w:val="en-US"/>
        </w:rPr>
        <w:t>, its recorder and cloud service, and lastly Androids own monkeyrunner tool</w:t>
      </w:r>
      <w:r w:rsidR="00FE2A55">
        <w:rPr>
          <w:lang w:val="en-US"/>
        </w:rPr>
        <w:t xml:space="preserve"> [</w:t>
      </w:r>
      <w:r w:rsidR="00FE2A55" w:rsidRPr="00FE2A55">
        <w:rPr>
          <w:color w:val="FF0000"/>
          <w:lang w:val="en-US"/>
        </w:rPr>
        <w:t>REF</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appeared to be useful tools 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lastRenderedPageBreak/>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F57505" w:rsidRPr="006D35B9">
        <w:rPr>
          <w:color w:val="FF0000"/>
          <w:lang w:val="en-US"/>
        </w:rPr>
        <w:t>REF</w:t>
      </w:r>
      <w:r w:rsidR="00F57505">
        <w:rPr>
          <w:lang w:val="en-US"/>
        </w:rPr>
        <w:t>]</w:t>
      </w:r>
      <w:r w:rsidRPr="00FE2A55">
        <w:rPr>
          <w:lang w:val="en-US"/>
        </w:rPr>
        <w:t>.</w:t>
      </w:r>
      <w:r w:rsidR="00AC4FA7">
        <w:rPr>
          <w:lang w:val="en-US"/>
        </w:rPr>
        <w:t xml:space="preserve"> </w:t>
      </w:r>
      <w:r w:rsidR="00837923">
        <w:rPr>
          <w:lang w:val="en-US"/>
        </w:rPr>
        <w:t xml:space="preserve">The monkeyrunner tool was not used for the project as it seemed much more difficult to use than the other tools on offer, having to write Python programs to run the tests. To do this the Python language would have to </w:t>
      </w:r>
      <w:r w:rsidR="002F62DB">
        <w:rPr>
          <w:lang w:val="en-US"/>
        </w:rPr>
        <w:t>have</w:t>
      </w:r>
      <w:r w:rsidR="00837923">
        <w:rPr>
          <w:lang w:val="en-US"/>
        </w:rPr>
        <w:t xml:space="preserve"> been learned. In addition to this the only evidence of a test </w:t>
      </w:r>
      <w:r w:rsidR="002F62DB">
        <w:rPr>
          <w:lang w:val="en-US"/>
        </w:rPr>
        <w:t>passing successfully is screenshot</w:t>
      </w:r>
      <w:r w:rsidR="00D06456">
        <w:rPr>
          <w:lang w:val="en-US"/>
        </w:rPr>
        <w:t>s</w:t>
      </w:r>
      <w:r w:rsidR="002F62DB">
        <w:rPr>
          <w:lang w:val="en-US"/>
        </w:rPr>
        <w:t xml:space="preserve"> which </w:t>
      </w:r>
      <w:r w:rsidR="00D06456">
        <w:rPr>
          <w:lang w:val="en-US"/>
        </w:rPr>
        <w:t>can</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all functionality 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almost in a spreadsheet test table manner using their own simple scripting language statements or JavaScript. </w:t>
      </w:r>
      <w:r w:rsidR="00A342F4">
        <w:rPr>
          <w:lang w:val="en-US"/>
        </w:rPr>
        <w:t xml:space="preserve"> </w:t>
      </w:r>
      <w:r w:rsidR="00F54778">
        <w:rPr>
          <w:lang w:val="en-US"/>
        </w:rPr>
        <w:t>The program looked quite easy to use however the more advanced features didn’t seem very well documented on their website or demonstration video. The website also didn’t display in detail what conformation you get returned about a test that has passed.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was far easier to use than both the competitors described above. Test cases were created simply by recording user input and keystrokes in the application itself. No programming or scripting was required as the software automatically reverse engineers the recordings </w:t>
      </w:r>
      <w:r w:rsidR="00FD291C">
        <w:rPr>
          <w:lang w:val="en-US"/>
        </w:rPr>
        <w:t>created</w:t>
      </w:r>
      <w:r w:rsidR="00ED27F4">
        <w:rPr>
          <w:lang w:val="en-US"/>
        </w:rPr>
        <w:t xml:space="preserve"> to </w:t>
      </w:r>
      <w:r w:rsidR="00FD291C">
        <w:rPr>
          <w:lang w:val="en-US"/>
        </w:rPr>
        <w:t xml:space="preserve">then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were extremely useful in testing as because the tool was easy to use, it was easily understood and tests were created 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CF3269">
        <w:rPr>
          <w:color w:val="FF0000"/>
          <w:lang w:val="en-US"/>
        </w:rPr>
        <w:t>Appendix X</w:t>
      </w:r>
      <w:r w:rsidR="00CF3269">
        <w:rPr>
          <w:lang w:val="en-US"/>
        </w:rPr>
        <w:t>.</w:t>
      </w:r>
    </w:p>
    <w:p w:rsidR="00885660" w:rsidRDefault="00885660">
      <w:pPr>
        <w:rPr>
          <w:lang w:val="en-US"/>
        </w:rPr>
      </w:pPr>
    </w:p>
    <w:p w:rsidR="00116ECB" w:rsidRPr="00D6742F"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D35B9" w:rsidRPr="006D35B9">
        <w:rPr>
          <w:color w:val="FF0000"/>
          <w:lang w:val="en-US"/>
        </w:rPr>
        <w:t>REF</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B535BA">
        <w:rPr>
          <w:color w:val="FF0000"/>
          <w:lang w:val="en-US"/>
        </w:rPr>
        <w:t>Appendix X</w:t>
      </w:r>
      <w:r w:rsidR="00B535BA">
        <w:rPr>
          <w:lang w:val="en-US"/>
        </w:rPr>
        <w:t>.</w:t>
      </w:r>
    </w:p>
    <w:p w:rsidR="00694611" w:rsidRPr="008A507C" w:rsidRDefault="00694611" w:rsidP="008A507C">
      <w:pPr>
        <w:pStyle w:val="Heading2"/>
        <w:rPr>
          <w:rFonts w:asciiTheme="minorHAnsi" w:hAnsiTheme="minorHAnsi"/>
          <w:lang w:val="en-US"/>
        </w:rPr>
      </w:pPr>
      <w:bookmarkStart w:id="40" w:name="_Toc353978991"/>
      <w:r w:rsidRPr="008A507C">
        <w:rPr>
          <w:rFonts w:asciiTheme="minorHAnsi" w:hAnsiTheme="minorHAnsi"/>
          <w:lang w:val="en-US"/>
        </w:rPr>
        <w:t>User Testing</w:t>
      </w:r>
      <w:bookmarkEnd w:id="40"/>
    </w:p>
    <w:p w:rsidR="00B535BA" w:rsidRDefault="00B535BA">
      <w:pPr>
        <w:rPr>
          <w:lang w:val="en-US"/>
        </w:rPr>
      </w:pPr>
    </w:p>
    <w:p w:rsidR="00462CC0" w:rsidRDefault="00B11920">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which asked the users simple questions about what they thought of the application, </w:t>
      </w:r>
      <w:r w:rsidR="00FA2DCE">
        <w:rPr>
          <w:lang w:val="en-US"/>
        </w:rPr>
        <w:t xml:space="preserve">what comments they had about it, and how it could be improved. </w:t>
      </w:r>
      <w:r w:rsidR="009A0514">
        <w:rPr>
          <w:lang w:val="en-US"/>
        </w:rPr>
        <w:t xml:space="preserve">The questionnaire was given </w:t>
      </w:r>
      <w:proofErr w:type="gramStart"/>
      <w:r w:rsidR="009A0514">
        <w:rPr>
          <w:lang w:val="en-US"/>
        </w:rPr>
        <w:t>to</w:t>
      </w:r>
      <w:proofErr w:type="gramEnd"/>
      <w:r w:rsidR="009A0514">
        <w:rPr>
          <w:lang w:val="en-US"/>
        </w:rPr>
        <w:t xml:space="preserve"> many different types of user e.g. different ages, computer competency, genders etc to try and get an unbiased view point. The questionnaire created and its results can be viewed in </w:t>
      </w:r>
      <w:r w:rsidR="009A0514" w:rsidRPr="000F3BE0">
        <w:rPr>
          <w:color w:val="FF0000"/>
          <w:lang w:val="en-US"/>
        </w:rPr>
        <w:t>Appendix X</w:t>
      </w:r>
      <w:r w:rsidR="009A0514">
        <w:rPr>
          <w:lang w:val="en-US"/>
        </w:rPr>
        <w:t xml:space="preserve">. </w:t>
      </w:r>
      <w:r w:rsidR="001B459E">
        <w:rPr>
          <w:lang w:val="en-US"/>
        </w:rPr>
        <w:br w:type="page"/>
      </w:r>
    </w:p>
    <w:p w:rsidR="001F35A4" w:rsidRDefault="001F35A4" w:rsidP="001F35A4">
      <w:bookmarkStart w:id="41" w:name="_Toc192777716"/>
    </w:p>
    <w:p w:rsidR="007A3E41" w:rsidRPr="00D6742F" w:rsidRDefault="00711DBE" w:rsidP="007A3E41">
      <w:pPr>
        <w:pStyle w:val="Heading1"/>
        <w:rPr>
          <w:rFonts w:asciiTheme="minorHAnsi" w:hAnsiTheme="minorHAnsi"/>
        </w:rPr>
      </w:pPr>
      <w:bookmarkStart w:id="42" w:name="_Toc353978992"/>
      <w:r w:rsidRPr="00D6742F">
        <w:rPr>
          <w:rFonts w:asciiTheme="minorHAnsi" w:hAnsiTheme="minorHAnsi"/>
        </w:rPr>
        <w:t>Evaluation</w:t>
      </w:r>
      <w:bookmarkEnd w:id="41"/>
      <w:bookmarkEnd w:id="42"/>
    </w:p>
    <w:p w:rsidR="0027226C" w:rsidRPr="00AE4F85" w:rsidRDefault="0027226C" w:rsidP="00AE4F85">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requi</w:t>
      </w:r>
      <w:r w:rsidR="00A10C24">
        <w:rPr>
          <w:lang w:val="en-US"/>
        </w:rPr>
        <w:t>rements correctly identified?</w:t>
      </w:r>
    </w:p>
    <w:p w:rsidR="002763DB" w:rsidRPr="002763DB" w:rsidRDefault="002763DB" w:rsidP="002763DB">
      <w:pPr>
        <w:rPr>
          <w:lang w:val="en-US"/>
        </w:rPr>
      </w:pPr>
    </w:p>
    <w:p w:rsidR="00FC7DA6" w:rsidRDefault="00A95F03" w:rsidP="00FC7DA6">
      <w:pPr>
        <w:spacing w:after="120"/>
        <w:rPr>
          <w:lang w:val="en-US"/>
        </w:rPr>
      </w:pPr>
      <w:r>
        <w:rPr>
          <w:lang w:val="en-US"/>
        </w:rPr>
        <w:t>N</w:t>
      </w:r>
      <w:r w:rsidR="008078B9">
        <w:rPr>
          <w:lang w:val="en-US"/>
        </w:rPr>
        <w:t xml:space="preserve">ow the project has been completed we can now assess whether the requirements of the application were correctly identified at the beginning of the project. Looking at the original list of requirements it appears that in the large majority </w:t>
      </w:r>
      <w:r w:rsidR="00CE0ABE">
        <w:rPr>
          <w:lang w:val="en-US"/>
        </w:rPr>
        <w:t xml:space="preserve">of cases that they </w:t>
      </w:r>
      <w:r w:rsidR="00892A5D">
        <w:rPr>
          <w:lang w:val="en-US"/>
        </w:rPr>
        <w:t xml:space="preserve">were indeed correctly identified. This is due to the fact that the requirements for the project stayed stable throughout the </w:t>
      </w:r>
      <w:r w:rsidR="00A529F0">
        <w:rPr>
          <w:lang w:val="en-US"/>
        </w:rPr>
        <w:t xml:space="preserve">project as the functionality laid out for the application was accurate </w:t>
      </w:r>
      <w:r w:rsidR="00607CB0">
        <w:rPr>
          <w:lang w:val="en-US"/>
        </w:rPr>
        <w:t>and meant</w:t>
      </w:r>
      <w:r w:rsidR="00A529F0">
        <w:rPr>
          <w:lang w:val="en-US"/>
        </w:rPr>
        <w:t xml:space="preserve"> that</w:t>
      </w:r>
      <w:r w:rsidR="00607CB0">
        <w:rPr>
          <w:lang w:val="en-US"/>
        </w:rPr>
        <w:t xml:space="preserve"> the</w:t>
      </w:r>
      <w:r w:rsidR="00A529F0">
        <w:rPr>
          <w:lang w:val="en-US"/>
        </w:rPr>
        <w:t xml:space="preserve"> require</w:t>
      </w:r>
      <w:r w:rsidR="00607CB0">
        <w:rPr>
          <w:lang w:val="en-US"/>
        </w:rPr>
        <w:t xml:space="preserve">ments didn’t need to be changed, being </w:t>
      </w:r>
      <w:r w:rsidR="00A529F0">
        <w:rPr>
          <w:lang w:val="en-US"/>
        </w:rPr>
        <w:t>as expected.</w:t>
      </w:r>
    </w:p>
    <w:p w:rsidR="00FC7DA6" w:rsidRDefault="00615441" w:rsidP="002763DB">
      <w:pPr>
        <w:rPr>
          <w:lang w:val="en-US"/>
        </w:rPr>
      </w:pPr>
      <w:r>
        <w:rPr>
          <w:lang w:val="en-US"/>
        </w:rPr>
        <w:t>However on the other hand there was a requirement that was incorrectly identified. The requirement that was set out stated that ‘</w:t>
      </w:r>
      <w:r w:rsidR="008311B6">
        <w:rPr>
          <w:rFonts w:ascii="Calibri" w:eastAsia="Times New Roman" w:hAnsi="Calibri" w:cs="Times New Roman"/>
        </w:rPr>
        <w:t>e</w:t>
      </w:r>
      <w:r w:rsidRPr="002844B4">
        <w:rPr>
          <w:rFonts w:ascii="Calibri" w:eastAsia="Times New Roman" w:hAnsi="Calibri" w:cs="Times New Roman"/>
        </w:rPr>
        <w:t xml:space="preserv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w:t>
      </w:r>
      <w:r>
        <w:rPr>
          <w:rFonts w:ascii="Calibri" w:eastAsia="Times New Roman" w:hAnsi="Calibri" w:cs="Times New Roman"/>
        </w:rPr>
        <w:t>’.</w:t>
      </w:r>
      <w:r w:rsidR="006A1515">
        <w:rPr>
          <w:rFonts w:ascii="Calibri" w:eastAsia="Times New Roman" w:hAnsi="Calibri" w:cs="Times New Roman"/>
        </w:rPr>
        <w:t xml:space="preserve"> Unfortunately after doing some more in depth research on the Google Places API after the requirements for the project were set, it became apparent that </w:t>
      </w:r>
      <w:r w:rsidR="00836E51">
        <w:rPr>
          <w:rFonts w:ascii="Calibri" w:eastAsia="Times New Roman" w:hAnsi="Calibri" w:cs="Times New Roman"/>
        </w:rPr>
        <w:t>implementing this sub category feature would not be possible</w:t>
      </w:r>
      <w:r w:rsidR="00AD25E7">
        <w:rPr>
          <w:rFonts w:ascii="Calibri" w:eastAsia="Times New Roman" w:hAnsi="Calibri" w:cs="Times New Roman"/>
        </w:rPr>
        <w:t xml:space="preserve"> using the clean design </w:t>
      </w:r>
      <w:r w:rsidR="0053787C">
        <w:rPr>
          <w:rFonts w:ascii="Calibri" w:eastAsia="Times New Roman" w:hAnsi="Calibri" w:cs="Times New Roman"/>
        </w:rPr>
        <w:t>of</w:t>
      </w:r>
      <w:r w:rsidR="00AD25E7">
        <w:rPr>
          <w:rFonts w:ascii="Calibri" w:eastAsia="Times New Roman" w:hAnsi="Calibri" w:cs="Times New Roman"/>
        </w:rPr>
        <w:t xml:space="preserve"> the system. </w:t>
      </w:r>
      <w:r w:rsidR="009B605C">
        <w:rPr>
          <w:rFonts w:ascii="Calibri" w:eastAsia="Times New Roman" w:hAnsi="Calibri" w:cs="Times New Roman"/>
        </w:rPr>
        <w:t xml:space="preserve">The Google Places API has a list of supported types for place searches and this list does not include any of the sub category’s that we had hoped would be used in the application, such as those listed in the food example above. </w:t>
      </w:r>
      <w:r w:rsidR="00747B05">
        <w:rPr>
          <w:rFonts w:ascii="Calibri" w:eastAsia="Times New Roman" w:hAnsi="Calibri" w:cs="Times New Roman"/>
        </w:rPr>
        <w:t xml:space="preserve">There is a workaround for this to create a solution however it involves keeping a search category for each subcategory. Unfortunately there was not enough time for this to be researched </w:t>
      </w:r>
      <w:r w:rsidR="00CE3179">
        <w:rPr>
          <w:rFonts w:ascii="Calibri" w:eastAsia="Times New Roman" w:hAnsi="Calibri" w:cs="Times New Roman"/>
        </w:rPr>
        <w:t xml:space="preserve">in any detail </w:t>
      </w:r>
      <w:r w:rsidR="00747B05">
        <w:rPr>
          <w:rFonts w:ascii="Calibri" w:eastAsia="Times New Roman" w:hAnsi="Calibri" w:cs="Times New Roman"/>
        </w:rPr>
        <w:t xml:space="preserve">or implemented. </w:t>
      </w:r>
    </w:p>
    <w:p w:rsidR="002763DB" w:rsidRPr="00FC7DA6" w:rsidRDefault="002763DB" w:rsidP="002763DB">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design decisions correct?</w:t>
      </w:r>
    </w:p>
    <w:p w:rsidR="006E004B" w:rsidRPr="006E004B" w:rsidRDefault="006E004B" w:rsidP="002763DB">
      <w:pPr>
        <w:rPr>
          <w:lang w:val="en-US"/>
        </w:rPr>
      </w:pPr>
    </w:p>
    <w:p w:rsidR="007B1574" w:rsidRDefault="007B1574" w:rsidP="00377D4E">
      <w:pPr>
        <w:rPr>
          <w:color w:val="FF0000"/>
          <w:u w:val="single"/>
          <w:lang w:val="en-US"/>
        </w:rPr>
      </w:pPr>
      <w:r w:rsidRPr="00A95F03">
        <w:rPr>
          <w:color w:val="FF0000"/>
          <w:u w:val="single"/>
          <w:lang w:val="en-US"/>
        </w:rPr>
        <w:t>System Design</w:t>
      </w:r>
    </w:p>
    <w:p w:rsidR="00377D4E" w:rsidRPr="00377D4E" w:rsidRDefault="00377D4E" w:rsidP="00377D4E">
      <w:pPr>
        <w:rPr>
          <w:color w:val="FF0000"/>
          <w:u w:val="single"/>
          <w:lang w:val="en-US"/>
        </w:rPr>
      </w:pPr>
    </w:p>
    <w:p w:rsidR="007B1574" w:rsidRPr="007B1574" w:rsidRDefault="007B1574" w:rsidP="002763DB">
      <w:pPr>
        <w:rPr>
          <w:u w:val="single"/>
          <w:lang w:val="en-US"/>
        </w:rPr>
      </w:pPr>
      <w:r w:rsidRPr="007B1574">
        <w:rPr>
          <w:u w:val="single"/>
          <w:lang w:val="en-US"/>
        </w:rPr>
        <w:t>User Interface design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were correct. In order to achieve the aims and objectives of the project, the application needed to be easy and simple to use for the user. Ultimately the design that was created has ensured that this objective was met </w:t>
      </w:r>
      <w:r w:rsidR="007F6464">
        <w:rPr>
          <w:lang w:val="en-US"/>
        </w:rPr>
        <w:t>and making the app fit for purpose. The decision to use an icon based menu was particularly appreciated by users of the system in testing as they stated that it was a lot quicker to use because of this feature and also more aesthetically pleasing. This confirms the feeling that good decisions were made in the design of the user interface.</w:t>
      </w:r>
    </w:p>
    <w:p w:rsidR="007F6464" w:rsidRDefault="007F6464" w:rsidP="007F6464">
      <w:pPr>
        <w:rPr>
          <w:lang w:val="en-US"/>
        </w:rPr>
      </w:pPr>
    </w:p>
    <w:p w:rsidR="00FC7DA6" w:rsidRDefault="007F6464" w:rsidP="00C01799">
      <w:pPr>
        <w:rPr>
          <w:lang w:val="en-US"/>
        </w:rPr>
      </w:pPr>
      <w:r>
        <w:rPr>
          <w:lang w:val="en-US"/>
        </w:rPr>
        <w:t>However despite this, the user interface</w:t>
      </w:r>
      <w:r w:rsidR="00B000DF">
        <w:rPr>
          <w:lang w:val="en-US"/>
        </w:rPr>
        <w:t xml:space="preserve"> design could still be improved from the good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with the original list item designs developed earlier in the </w:t>
      </w:r>
      <w:r w:rsidR="00CE6515">
        <w:rPr>
          <w:lang w:val="en-US"/>
        </w:rPr>
        <w:t xml:space="preserve">initial research of the </w:t>
      </w:r>
      <w:r w:rsidR="00256078">
        <w:rPr>
          <w:lang w:val="en-US"/>
        </w:rPr>
        <w:t>project (</w:t>
      </w:r>
      <w:r w:rsidR="00CE6515">
        <w:rPr>
          <w:color w:val="FF0000"/>
          <w:lang w:val="en-US"/>
        </w:rPr>
        <w:t>Appendix X</w:t>
      </w:r>
      <w:r w:rsidR="00256078">
        <w:rPr>
          <w:lang w:val="en-US"/>
        </w:rPr>
        <w:t xml:space="preserve">) where the list has expandable icons to show place details. Unfortunately being able to display the information in this way is very complicated. The ability to show an icon image of the place </w:t>
      </w:r>
      <w:r w:rsidR="006642F4">
        <w:rPr>
          <w:lang w:val="en-US"/>
        </w:rPr>
        <w:t xml:space="preserve">to the side of the list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would</w:t>
      </w:r>
      <w:r w:rsidR="006642F4">
        <w:rPr>
          <w:lang w:val="en-US"/>
        </w:rPr>
        <w:t xml:space="preserve"> be another great feature that could be added to the existing interface.</w:t>
      </w:r>
    </w:p>
    <w:p w:rsidR="00C01799" w:rsidRPr="00FC7DA6" w:rsidRDefault="00C01799" w:rsidP="00C01799">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Could a more suitable set of tools have been chosen?</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were extremely useful in the development of the application. The Eclipse IDE with </w:t>
      </w:r>
      <w:r w:rsidR="008E62D1">
        <w:rPr>
          <w:lang w:val="en-US"/>
        </w:rPr>
        <w:t xml:space="preserve">the ADT </w:t>
      </w:r>
      <w:r w:rsidR="008E62D1">
        <w:rPr>
          <w:lang w:val="en-US"/>
        </w:rPr>
        <w:lastRenderedPageBreak/>
        <w:t xml:space="preserve">plugin installed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look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changes could be made 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choice to use GitHub to backup the project was also a successful one. Again the support tool saved time and effort by making the development process faster. </w:t>
      </w:r>
      <w:r w:rsidR="003459E0">
        <w:rPr>
          <w:lang w:val="en-US"/>
        </w:rPr>
        <w:t xml:space="preserve">The GitHub for Windows application is a great extra add-on to help keep your repository in sync. </w:t>
      </w:r>
      <w:r w:rsidR="00B55DD6">
        <w:rPr>
          <w:lang w:val="en-US"/>
        </w:rPr>
        <w:t>I could have used another subversion product however it is unlikely that any other service would have offered anything with any additional benefits, whilst the bonus of having the Windows application suggests it was the best choice in the context although</w:t>
      </w:r>
      <w:r w:rsidR="004D14AE">
        <w:rPr>
          <w:lang w:val="en-US"/>
        </w:rPr>
        <w:t xml:space="preserve"> it is understandable that some developers are put off by their repository’s been displayed publicly.</w:t>
      </w:r>
    </w:p>
    <w:p w:rsidR="00FC7DA6" w:rsidRPr="00FC7DA6" w:rsidRDefault="00FC7DA6" w:rsidP="002763DB">
      <w:pPr>
        <w:rPr>
          <w:lang w:val="en-US"/>
        </w:rPr>
      </w:pPr>
    </w:p>
    <w:p w:rsidR="002763DB" w:rsidRDefault="00AE4F85" w:rsidP="002763DB">
      <w:pPr>
        <w:pStyle w:val="ListParagraph"/>
        <w:numPr>
          <w:ilvl w:val="0"/>
          <w:numId w:val="8"/>
        </w:numPr>
        <w:ind w:left="714" w:hanging="357"/>
        <w:contextualSpacing w:val="0"/>
        <w:rPr>
          <w:lang w:val="en-US"/>
        </w:rPr>
      </w:pPr>
      <w:r w:rsidRPr="00AE4F85">
        <w:rPr>
          <w:lang w:val="en-US"/>
        </w:rPr>
        <w:t xml:space="preserve">How well did the software meet the needs of those who were expecting to use it? </w:t>
      </w:r>
    </w:p>
    <w:p w:rsidR="002763DB" w:rsidRPr="002763DB" w:rsidRDefault="002763DB" w:rsidP="002763DB">
      <w:pPr>
        <w:rPr>
          <w:lang w:val="en-US"/>
        </w:rPr>
      </w:pPr>
    </w:p>
    <w:p w:rsidR="002311BB" w:rsidRDefault="0069298E" w:rsidP="002763DB">
      <w:pPr>
        <w:rPr>
          <w:lang w:val="en-US"/>
        </w:rPr>
      </w:pPr>
      <w:r>
        <w:rPr>
          <w:lang w:val="en-US"/>
        </w:rPr>
        <w:t xml:space="preserve">After analysing the responses of users in the acceptance testing of the application it became clear that in most cases the software met the needs of those that would be interested in using such an application. In general the users were impressed with how 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AE2DC9" w:rsidRDefault="002311BB" w:rsidP="002763DB">
      <w:pPr>
        <w:rPr>
          <w:lang w:val="en-US"/>
        </w:rPr>
      </w:pPr>
      <w:r>
        <w:rPr>
          <w:lang w:val="en-US"/>
        </w:rPr>
        <w:t xml:space="preserve">Then again the users of the application did comment that the application could </w:t>
      </w:r>
      <w:r w:rsidR="00B84D08">
        <w:rPr>
          <w:lang w:val="en-US"/>
        </w:rPr>
        <w:t>look</w:t>
      </w:r>
      <w:r>
        <w:rPr>
          <w:lang w:val="en-US"/>
        </w:rPr>
        <w:t xml:space="preserve"> more aesthetically pleasing to </w:t>
      </w:r>
      <w:r w:rsidR="00B84D08">
        <w:rPr>
          <w:lang w:val="en-US"/>
        </w:rPr>
        <w:t>the eye</w:t>
      </w:r>
      <w:r>
        <w:rPr>
          <w:lang w:val="en-US"/>
        </w:rPr>
        <w:t xml:space="preserve">. Whilst they liked the simplistic nature of the app and the clean minimalistic design, they also felt that more </w:t>
      </w:r>
      <w:r w:rsidRPr="00A539D2">
        <w:t>colour</w:t>
      </w:r>
      <w:r>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9F4466">
        <w:rPr>
          <w:lang w:val="en-US"/>
        </w:rPr>
        <w:t xml:space="preserve"> The main observation made though was regarding the appearance of the icons. The view was that the users </w:t>
      </w:r>
      <w:r w:rsidR="00D55876">
        <w:rPr>
          <w:lang w:val="en-US"/>
        </w:rPr>
        <w:t xml:space="preserve">liked their simplicity and the fact that they could easily identify different categories through the use of the icon images. However again the opinion was that perhaps the icons could have been different </w:t>
      </w:r>
      <w:r w:rsidR="00D55876" w:rsidRPr="00D55876">
        <w:t>colours</w:t>
      </w:r>
      <w:r w:rsidR="00A7190E">
        <w:rPr>
          <w:lang w:val="en-US"/>
        </w:rPr>
        <w:t>,</w:t>
      </w:r>
      <w:r w:rsidR="00D55876">
        <w:rPr>
          <w:lang w:val="en-US"/>
        </w:rPr>
        <w:t xml:space="preserve"> </w:t>
      </w:r>
      <w:r w:rsidR="00A7190E">
        <w:rPr>
          <w:lang w:val="en-US"/>
        </w:rPr>
        <w:t xml:space="preserve">contained </w:t>
      </w:r>
      <w:r w:rsidR="00D55876" w:rsidRPr="00D55876">
        <w:t>colour</w:t>
      </w:r>
      <w:r w:rsidR="00D55876">
        <w:rPr>
          <w:lang w:val="en-US"/>
        </w:rPr>
        <w:t xml:space="preserve"> </w:t>
      </w:r>
      <w:r w:rsidR="00A7190E">
        <w:rPr>
          <w:lang w:val="en-US"/>
        </w:rPr>
        <w:t>or had</w:t>
      </w:r>
      <w:r w:rsidR="00D55876">
        <w:rPr>
          <w:lang w:val="en-US"/>
        </w:rPr>
        <w:t xml:space="preserve"> different</w:t>
      </w:r>
      <w:r w:rsidR="00A7190E">
        <w:rPr>
          <w:lang w:val="en-US"/>
        </w:rPr>
        <w:t xml:space="preserve"> colour</w:t>
      </w:r>
      <w:r w:rsidR="00D55876">
        <w:rPr>
          <w:lang w:val="en-US"/>
        </w:rPr>
        <w:t xml:space="preserve"> backgrounds. </w:t>
      </w:r>
    </w:p>
    <w:p w:rsidR="002763DB" w:rsidRPr="00FC7DA6" w:rsidRDefault="002763DB" w:rsidP="002763DB">
      <w:pPr>
        <w:rPr>
          <w:lang w:val="en-US"/>
        </w:rPr>
      </w:pPr>
    </w:p>
    <w:p w:rsidR="00C4659E" w:rsidRDefault="00AE4F85" w:rsidP="00AE4F85">
      <w:pPr>
        <w:pStyle w:val="ListParagraph"/>
        <w:numPr>
          <w:ilvl w:val="0"/>
          <w:numId w:val="8"/>
        </w:numPr>
        <w:spacing w:after="120"/>
        <w:ind w:left="714" w:hanging="357"/>
        <w:contextualSpacing w:val="0"/>
        <w:rPr>
          <w:lang w:val="en-US"/>
        </w:rPr>
      </w:pPr>
      <w:r w:rsidRPr="00AE4F85">
        <w:rPr>
          <w:lang w:val="en-US"/>
        </w:rPr>
        <w:t>How well were a</w:t>
      </w:r>
      <w:r w:rsidR="00792F45">
        <w:rPr>
          <w:lang w:val="en-US"/>
        </w:rPr>
        <w:t xml:space="preserve">ny other project aims achieved? </w:t>
      </w:r>
    </w:p>
    <w:p w:rsidR="00FC7DA6" w:rsidRDefault="00646AA6" w:rsidP="00FC7DA6">
      <w:pPr>
        <w:spacing w:after="120"/>
        <w:rPr>
          <w:lang w:val="en-US"/>
        </w:rPr>
      </w:pPr>
      <w:r>
        <w:rPr>
          <w:lang w:val="en-US"/>
        </w:rPr>
        <w:t>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w:t>
      </w:r>
      <w:r w:rsidR="00537DD5">
        <w:rPr>
          <w:lang w:val="en-US"/>
        </w:rPr>
        <w:t>se</w:t>
      </w:r>
      <w:r>
        <w:rPr>
          <w:lang w:val="en-US"/>
        </w:rPr>
        <w:t xml:space="preserve"> types of applications are built and how my own project can be improved. I have enjoyed completing the project and plan to continue developing the application </w:t>
      </w:r>
      <w:r w:rsidR="00537DD5">
        <w:rPr>
          <w:lang w:val="en-US"/>
        </w:rPr>
        <w:t xml:space="preserve">that has been </w:t>
      </w:r>
      <w:r>
        <w:rPr>
          <w:lang w:val="en-US"/>
        </w:rPr>
        <w:t>created in my own time to include the extra features I would have liked to have added and continuing to improve the skills that I have gained throughout the project.</w:t>
      </w:r>
    </w:p>
    <w:p w:rsidR="00FC7DA6" w:rsidRPr="00FC7DA6" w:rsidRDefault="00FC7DA6" w:rsidP="00FC7DA6">
      <w:pPr>
        <w:spacing w:after="120"/>
        <w:rPr>
          <w:lang w:val="en-US"/>
        </w:rPr>
      </w:pPr>
    </w:p>
    <w:p w:rsidR="008612AB" w:rsidRDefault="00AE4F85" w:rsidP="00C552A9">
      <w:pPr>
        <w:pStyle w:val="ListParagraph"/>
        <w:numPr>
          <w:ilvl w:val="0"/>
          <w:numId w:val="8"/>
        </w:numPr>
        <w:ind w:left="714" w:hanging="357"/>
        <w:contextualSpacing w:val="0"/>
        <w:rPr>
          <w:lang w:val="en-US"/>
        </w:rPr>
      </w:pPr>
      <w:r w:rsidRPr="00AE4F85">
        <w:rPr>
          <w:lang w:val="en-US"/>
        </w:rPr>
        <w:lastRenderedPageBreak/>
        <w:t>If you were starting again, what would you do differently?</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do a number of things differently. </w:t>
      </w:r>
      <w:r w:rsidR="00C552A9">
        <w:rPr>
          <w:lang w:val="en-US"/>
        </w:rPr>
        <w:t>One of things that I would change is my approach to the project. At the start of the project I spent quite a lot of time researching about Android apps and how they are structures and developed. The knowledge that I gained 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on the project. It meant that some of the things I researched and read about at the beginning of the project I had to revisit and go over when I was developing those particular parts of the application to remind myself about certain aspects of design and implementation. </w:t>
      </w:r>
    </w:p>
    <w:p w:rsidR="00847CE8" w:rsidRDefault="003D7C17" w:rsidP="00952A5D">
      <w:r>
        <w:rPr>
          <w:lang w:val="en-US"/>
        </w:rPr>
        <w:t xml:space="preserve">If were to start again I would have spent less time doing my initial research and I would have started developing parts of the application earlier. In most cases things would only </w:t>
      </w:r>
      <w:r w:rsidR="00847CE8">
        <w:rPr>
          <w:lang w:val="en-US"/>
        </w:rPr>
        <w:t>be</w:t>
      </w:r>
      <w:r>
        <w:rPr>
          <w:lang w:val="en-US"/>
        </w:rPr>
        <w:t xml:space="preserve"> researched when the need to</w:t>
      </w:r>
      <w:r w:rsidR="00847CE8">
        <w:rPr>
          <w:lang w:val="en-US"/>
        </w:rPr>
        <w:t xml:space="preserve"> use a particular item or tool was indentified and when any errors occurred within the application that could not be resolved</w:t>
      </w:r>
      <w:r w:rsidR="006C73BD">
        <w:rPr>
          <w:lang w:val="en-US"/>
        </w:rPr>
        <w:t xml:space="preserve"> reasonably quickly</w:t>
      </w:r>
      <w:r w:rsidR="00847CE8">
        <w:rPr>
          <w:lang w:val="en-US"/>
        </w:rPr>
        <w:t>.</w:t>
      </w:r>
      <w:r w:rsidR="00ED5D4B">
        <w:rPr>
          <w:lang w:val="en-US"/>
        </w:rPr>
        <w:t xml:space="preserve">  Ultimately the time spent doing research could have been </w:t>
      </w:r>
      <w:r w:rsidR="00ED5D4B" w:rsidRPr="00ED5D4B">
        <w:t>utilised</w:t>
      </w:r>
      <w:r w:rsidR="00ED5D4B">
        <w:t xml:space="preserve"> better and may have enabled me to add some of the extra features that I would have liked to have included in the completed application.</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w:t>
      </w:r>
      <w:r w:rsidR="002C2B7B">
        <w:t xml:space="preserve">I have </w:t>
      </w:r>
      <w:r w:rsidR="006C3167">
        <w:t>a thought of</w:t>
      </w:r>
      <w:r w:rsidR="002C2B7B">
        <w:t xml:space="preserve"> </w:t>
      </w:r>
      <w:r w:rsidR="006C3167">
        <w:t xml:space="preserve">quite a few </w:t>
      </w:r>
      <w:r w:rsidR="002C2B7B">
        <w:t>ideas for how the app</w:t>
      </w:r>
      <w:r>
        <w:t xml:space="preserve"> that has been</w:t>
      </w:r>
      <w:r w:rsidR="002C2B7B">
        <w:t xml:space="preserve"> created could be improved in the future </w:t>
      </w:r>
      <w:r w:rsidR="00A95F03">
        <w:rPr>
          <w:lang w:val="en-US"/>
        </w:rPr>
        <w:t xml:space="preserve">with a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time the user looks at the item. I think this would have been another good feature and would have enhanced the functionality of the app. Users would have found this useful as they do not want to make a trip to visit any of the listings that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the user to give them an indication on what the respective place is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FA119E">
        <w:rPr>
          <w:lang w:val="en-US"/>
        </w:rPr>
        <w:t xml:space="preserve">feature to implement as it would require </w:t>
      </w:r>
      <w:r w:rsidR="00001774">
        <w:rPr>
          <w:lang w:val="en-US"/>
        </w:rPr>
        <w:t>the use of a database for storage</w:t>
      </w:r>
      <w:r w:rsidR="00346C0D">
        <w:rPr>
          <w:lang w:val="en-US"/>
        </w:rPr>
        <w:t xml:space="preserve"> that 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is another feature that I would have liked to have added to the application. Recently users of applications are not just using them to access </w:t>
      </w:r>
      <w:proofErr w:type="gramStart"/>
      <w:r w:rsidR="00BC2AA6">
        <w:rPr>
          <w:lang w:val="en-US"/>
        </w:rPr>
        <w:t>information,</w:t>
      </w:r>
      <w:proofErr w:type="gramEnd"/>
      <w:r w:rsidR="0071356B">
        <w:rPr>
          <w:lang w:val="en-US"/>
        </w:rPr>
        <w:t xml:space="preserve"> they </w:t>
      </w:r>
      <w:r w:rsidR="007E432A">
        <w:rPr>
          <w:lang w:val="en-US"/>
        </w:rPr>
        <w:t>also enjoy</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71356B">
        <w:rPr>
          <w:lang w:val="en-US"/>
        </w:rPr>
        <w:t xml:space="preserve">. Apps and social network sites such as Instagram and Twitter have made uploading images of places popular in our society and day to day lives. This makes me think that the ability to upload </w:t>
      </w:r>
      <w:r w:rsidR="006577BF">
        <w:rPr>
          <w:lang w:val="en-US"/>
        </w:rPr>
        <w:t>photos</w:t>
      </w:r>
      <w:r w:rsidR="0071356B">
        <w:rPr>
          <w:lang w:val="en-US"/>
        </w:rPr>
        <w:t xml:space="preserve"> on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 if applicable, for example someone could take a photo of the exterior of a restaurant and also the food </w:t>
      </w:r>
      <w:r w:rsidR="00BC2AA6">
        <w:rPr>
          <w:lang w:val="en-US"/>
        </w:rPr>
        <w:lastRenderedPageBreak/>
        <w:t xml:space="preserve">that is available. </w:t>
      </w:r>
      <w:r w:rsidR="008969F1">
        <w:rPr>
          <w:lang w:val="en-US"/>
        </w:rPr>
        <w:t xml:space="preserve">Such items would be useful to other users of the app, again helping them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E84EE7" w:rsidRDefault="00E84EE7" w:rsidP="009D30F1">
      <w:pPr>
        <w:rPr>
          <w:lang w:val="en-US"/>
        </w:rPr>
      </w:pPr>
      <w:r>
        <w:rPr>
          <w:lang w:val="en-US"/>
        </w:rPr>
        <w:t xml:space="preserve">This brings me on to the link with social media. It would be fantastic if the application could be linked into users’ social networking profiles to </w:t>
      </w:r>
      <w:r w:rsidR="00B63CEE">
        <w:rPr>
          <w:lang w:val="en-US"/>
        </w:rPr>
        <w:t xml:space="preserve">allow the application to fully integrate social network features as these sites are increasingly being used by the general public and commercially by companies. </w:t>
      </w:r>
      <w:r w:rsidR="00B97DA3">
        <w:rPr>
          <w:lang w:val="en-US"/>
        </w:rPr>
        <w:t xml:space="preserve">When a user is placed within the vicinity of a place or uploads a photo or review of a listing this information could be displayed on social network sites. Not only would this be a good feature for application users to make use of, but it would also help promote the app and its brand. </w:t>
      </w:r>
    </w:p>
    <w:p w:rsidR="006E2426" w:rsidRDefault="006E2426" w:rsidP="009D30F1">
      <w:pPr>
        <w:rPr>
          <w:lang w:val="en-US"/>
        </w:rPr>
      </w:pPr>
    </w:p>
    <w:p w:rsidR="00F073BB" w:rsidRDefault="00987E6F" w:rsidP="009D30F1">
      <w:pPr>
        <w:rPr>
          <w:lang w:val="en-US"/>
        </w:rPr>
      </w:pPr>
      <w:r>
        <w:rPr>
          <w:lang w:val="en-US"/>
        </w:rPr>
        <w:t xml:space="preserve">Lastly 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worth </w:t>
      </w:r>
      <w:r w:rsidR="00563AC5">
        <w:rPr>
          <w:lang w:val="en-US"/>
        </w:rPr>
        <w:t>notin</w:t>
      </w:r>
      <w:r w:rsidR="00FB7B4F">
        <w:rPr>
          <w:lang w:val="en-US"/>
        </w:rPr>
        <w:t>g that to release the application on to the play store a lot more work would need to be completed, notably more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made available to download on the play store</w:t>
      </w:r>
      <w:r w:rsidR="0011016F">
        <w:rPr>
          <w:lang w:val="en-US"/>
        </w:rPr>
        <w:t xml:space="preserve">. Google are also likely to charge </w:t>
      </w:r>
      <w:r w:rsidR="009446A0">
        <w:rPr>
          <w:lang w:val="en-US"/>
        </w:rPr>
        <w:t>for this data due to the large amount of usage.</w:t>
      </w:r>
      <w:r w:rsidR="00341986">
        <w:rPr>
          <w:lang w:val="en-US"/>
        </w:rPr>
        <w:t xml:space="preserve"> Despite this, once these things had been fully analysed and evaluated it would be great to get the Tourinf app on the Google Play Store for Android users to download and make use of. </w:t>
      </w:r>
    </w:p>
    <w:p w:rsidR="00F073BB" w:rsidRDefault="00F073BB" w:rsidP="009D30F1">
      <w:pPr>
        <w:rPr>
          <w:lang w:val="en-US"/>
        </w:rPr>
      </w:pPr>
    </w:p>
    <w:p w:rsidR="007E432A" w:rsidRDefault="003F60D1" w:rsidP="009D30F1">
      <w:pPr>
        <w:rPr>
          <w:lang w:val="en-US"/>
        </w:rPr>
      </w:pPr>
      <w:r>
        <w:rPr>
          <w:lang w:val="en-US"/>
        </w:rPr>
        <w:t>Additionally, w</w:t>
      </w:r>
      <w:r w:rsidR="00F073BB">
        <w:rPr>
          <w:lang w:val="en-US"/>
        </w:rPr>
        <w:t xml:space="preserve">hat I </w:t>
      </w:r>
      <w:r>
        <w:rPr>
          <w:lang w:val="en-US"/>
        </w:rPr>
        <w:t xml:space="preserve">also </w:t>
      </w:r>
      <w:r w:rsidR="00F073BB">
        <w:rPr>
          <w:lang w:val="en-US"/>
        </w:rPr>
        <w:t>would have liked to have implemented to bring in revenue for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Pr>
          <w:lang w:val="en-US"/>
        </w:rPr>
        <w:t xml:space="preserve">have </w:t>
      </w:r>
      <w:r w:rsidR="00BC62F5">
        <w:rPr>
          <w:lang w:val="en-US"/>
        </w:rPr>
        <w:t xml:space="preserve">already </w:t>
      </w:r>
      <w:r>
        <w:rPr>
          <w:lang w:val="en-US"/>
        </w:rPr>
        <w:t>created</w:t>
      </w:r>
      <w:r w:rsidR="00BC62F5">
        <w:rPr>
          <w:lang w:val="en-US"/>
        </w:rPr>
        <w:t xml:space="preserve"> a tool available on the market that allows mobile app developers to easily add advertisements into their application</w:t>
      </w:r>
      <w:r>
        <w:rPr>
          <w:lang w:val="en-US"/>
        </w:rPr>
        <w:t>.</w:t>
      </w:r>
      <w:r w:rsidR="00BC62F5">
        <w:rPr>
          <w:lang w:val="en-US"/>
        </w:rPr>
        <w:t xml:space="preserve"> </w:t>
      </w:r>
      <w:r>
        <w:rPr>
          <w:lang w:val="en-US"/>
        </w:rPr>
        <w:t>This tool</w:t>
      </w:r>
      <w:r w:rsidR="00BC62F5">
        <w:rPr>
          <w:lang w:val="en-US"/>
        </w:rPr>
        <w:t xml:space="preserve"> is called the Google AdMob Ads SDK.</w:t>
      </w:r>
      <w:r w:rsidR="00965CA4">
        <w:rPr>
          <w:lang w:val="en-US"/>
        </w:rPr>
        <w:t xml:space="preserve"> This kit allows the app to show readymade advertisements to the user with very little code needed to be written by the developer</w:t>
      </w:r>
      <w:r>
        <w:rPr>
          <w:lang w:val="en-US"/>
        </w:rPr>
        <w:t xml:space="preserve"> and embedded in the app</w:t>
      </w:r>
      <w:r w:rsidR="00965CA4">
        <w:rPr>
          <w:lang w:val="en-US"/>
        </w:rPr>
        <w:t>. The owner of the application will then receive revenue when the adverts are clicked on and visited.</w:t>
      </w:r>
      <w:r w:rsidR="00726A94">
        <w:rPr>
          <w:lang w:val="en-US"/>
        </w:rPr>
        <w:t xml:space="preserve"> I feel that using this tool/kit </w:t>
      </w:r>
      <w:r>
        <w:rPr>
          <w:lang w:val="en-US"/>
        </w:rPr>
        <w:t xml:space="preserve">from Google </w:t>
      </w:r>
      <w:r w:rsidR="00726A94">
        <w:rPr>
          <w:lang w:val="en-US"/>
        </w:rPr>
        <w:t>would have been a great way to quickly and efficiently monetise the application in a professional manner</w:t>
      </w:r>
      <w:r>
        <w:rPr>
          <w:lang w:val="en-US"/>
        </w:rPr>
        <w:t>.</w:t>
      </w:r>
      <w:r w:rsidR="00726A94">
        <w:rPr>
          <w:lang w:val="en-US"/>
        </w:rPr>
        <w:t xml:space="preserve"> </w:t>
      </w:r>
      <w:r>
        <w:rPr>
          <w:lang w:val="en-US"/>
        </w:rPr>
        <w:t xml:space="preserve">It is also a method </w:t>
      </w:r>
      <w:r w:rsidR="00726A94">
        <w:rPr>
          <w:lang w:val="en-US"/>
        </w:rPr>
        <w:t xml:space="preserve">that would </w:t>
      </w:r>
      <w:r w:rsidR="00FE4EE7">
        <w:rPr>
          <w:lang w:val="en-US"/>
        </w:rPr>
        <w:t xml:space="preserve">be </w:t>
      </w:r>
      <w:r>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annoying and take up a large proportion of the screen.</w:t>
      </w:r>
      <w:r w:rsidR="001D6291">
        <w:rPr>
          <w:lang w:val="en-US"/>
        </w:rPr>
        <w:t xml:space="preserve"> I therefore believe that using the AdMob Ads SDK would be a very good way to monetise the application developed and would have liked to have integrated it into the application had the development phase been longer.</w:t>
      </w:r>
    </w:p>
    <w:p w:rsidR="00D3078F" w:rsidRDefault="00D3078F" w:rsidP="009D30F1">
      <w:pPr>
        <w:rPr>
          <w:lang w:val="en-US"/>
        </w:rPr>
      </w:pPr>
    </w:p>
    <w:p w:rsidR="00D3078F" w:rsidRPr="00646AA6" w:rsidRDefault="00D3078F" w:rsidP="009D30F1">
      <w:pPr>
        <w:rPr>
          <w:lang w:val="en-US"/>
        </w:rPr>
      </w:pPr>
    </w:p>
    <w:p w:rsidR="008867DB" w:rsidRDefault="008867DB" w:rsidP="008867DB">
      <w:pPr>
        <w:pStyle w:val="ListParagraph"/>
        <w:numPr>
          <w:ilvl w:val="0"/>
          <w:numId w:val="8"/>
        </w:numPr>
        <w:spacing w:after="120"/>
        <w:ind w:left="714" w:hanging="357"/>
        <w:contextualSpacing w:val="0"/>
        <w:rPr>
          <w:lang w:val="en-US"/>
        </w:rPr>
      </w:pPr>
      <w:r>
        <w:rPr>
          <w:lang w:val="en-US"/>
        </w:rPr>
        <w:t>Improvements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Opening hours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Photo’s</w:t>
      </w:r>
      <w:r w:rsidR="00014D23">
        <w:rPr>
          <w:color w:val="00B050"/>
          <w:lang w:val="en-US"/>
        </w:rPr>
        <w:t>- got from places API but not from User</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Reviews</w:t>
      </w:r>
      <w:r w:rsidR="007B54A9" w:rsidRPr="00E84EE7">
        <w:rPr>
          <w:color w:val="00B050"/>
          <w:lang w:val="en-US"/>
        </w:rPr>
        <w:t>- Textual</w:t>
      </w:r>
    </w:p>
    <w:p w:rsidR="007B54A9" w:rsidRPr="00B42EC6" w:rsidRDefault="007B54A9" w:rsidP="008867DB">
      <w:pPr>
        <w:pStyle w:val="ListParagraph"/>
        <w:numPr>
          <w:ilvl w:val="1"/>
          <w:numId w:val="8"/>
        </w:numPr>
        <w:spacing w:after="120"/>
        <w:rPr>
          <w:color w:val="00B050"/>
          <w:lang w:val="en-US"/>
        </w:rPr>
      </w:pPr>
      <w:r w:rsidRPr="00B42EC6">
        <w:rPr>
          <w:color w:val="00B050"/>
          <w:lang w:val="en-US"/>
        </w:rPr>
        <w:t>Call- Know whether</w:t>
      </w:r>
      <w:r w:rsidR="00B97A77" w:rsidRPr="00B42EC6">
        <w:rPr>
          <w:color w:val="00B050"/>
          <w:lang w:val="en-US"/>
        </w:rPr>
        <w:t xml:space="preserve"> the</w:t>
      </w:r>
      <w:r w:rsidRPr="00B42EC6">
        <w:rPr>
          <w:color w:val="00B050"/>
          <w:lang w:val="en-US"/>
        </w:rPr>
        <w:t xml:space="preserve"> device has </w:t>
      </w:r>
      <w:r w:rsidR="00B97A77" w:rsidRPr="00B42EC6">
        <w:rPr>
          <w:color w:val="00B050"/>
          <w:lang w:val="en-US"/>
        </w:rPr>
        <w:t xml:space="preserve">a </w:t>
      </w:r>
      <w:r w:rsidR="007B5395">
        <w:rPr>
          <w:color w:val="00B050"/>
          <w:lang w:val="en-US"/>
        </w:rPr>
        <w:t>phone enabled</w:t>
      </w:r>
    </w:p>
    <w:p w:rsidR="0071356B" w:rsidRPr="00987E6F" w:rsidRDefault="00A954E2" w:rsidP="008867DB">
      <w:pPr>
        <w:pStyle w:val="ListParagraph"/>
        <w:numPr>
          <w:ilvl w:val="1"/>
          <w:numId w:val="8"/>
        </w:numPr>
        <w:spacing w:after="120"/>
        <w:rPr>
          <w:color w:val="00B050"/>
          <w:lang w:val="en-US"/>
        </w:rPr>
      </w:pPr>
      <w:r>
        <w:rPr>
          <w:color w:val="00B050"/>
          <w:lang w:val="en-US"/>
        </w:rPr>
        <w:t>Social network integration</w:t>
      </w:r>
    </w:p>
    <w:p w:rsidR="007E432A" w:rsidRPr="005C0C0A" w:rsidRDefault="007E432A" w:rsidP="008867DB">
      <w:pPr>
        <w:pStyle w:val="ListParagraph"/>
        <w:numPr>
          <w:ilvl w:val="1"/>
          <w:numId w:val="8"/>
        </w:numPr>
        <w:spacing w:after="120"/>
        <w:rPr>
          <w:color w:val="00B050"/>
          <w:lang w:val="en-US"/>
        </w:rPr>
      </w:pPr>
      <w:r w:rsidRPr="005C0C0A">
        <w:rPr>
          <w:color w:val="00B050"/>
          <w:lang w:val="en-US"/>
        </w:rPr>
        <w:lastRenderedPageBreak/>
        <w:t xml:space="preserve">Commercial-App store, Adverts-Google </w:t>
      </w:r>
      <w:proofErr w:type="spellStart"/>
      <w:r w:rsidRPr="005C0C0A">
        <w:rPr>
          <w:color w:val="00B050"/>
          <w:lang w:val="en-US"/>
        </w:rPr>
        <w:t>Adsense</w:t>
      </w:r>
      <w:proofErr w:type="spellEnd"/>
      <w:r w:rsidR="005C0DD7" w:rsidRPr="005C0C0A">
        <w:rPr>
          <w:color w:val="00B050"/>
          <w:lang w:val="en-US"/>
        </w:rPr>
        <w:t xml:space="preserve"> or Google AdMob Ads SDK</w:t>
      </w:r>
    </w:p>
    <w:p w:rsidR="00C60D6C" w:rsidRPr="008867DB" w:rsidRDefault="00C60D6C" w:rsidP="008867DB">
      <w:pPr>
        <w:pStyle w:val="ListParagraph"/>
        <w:numPr>
          <w:ilvl w:val="1"/>
          <w:numId w:val="8"/>
        </w:numPr>
        <w:spacing w:after="120"/>
        <w:rPr>
          <w:lang w:val="en-US"/>
        </w:rPr>
      </w:pPr>
      <w:r>
        <w:rPr>
          <w:lang w:val="en-US"/>
        </w:rPr>
        <w:t>Remember to say that I’m pleased with the outcome and happy that I managed to add some extra features to what was originally planned.</w:t>
      </w:r>
    </w:p>
    <w:p w:rsidR="00FC7DA6" w:rsidRDefault="00FC7DA6" w:rsidP="00FC7DA6">
      <w:pPr>
        <w:spacing w:after="120"/>
        <w:rPr>
          <w:lang w:val="en-US"/>
        </w:rPr>
      </w:pPr>
    </w:p>
    <w:p w:rsidR="00FC7DA6" w:rsidRPr="00FC7DA6" w:rsidRDefault="00FC7DA6" w:rsidP="00FC7DA6">
      <w:pPr>
        <w:spacing w:after="120"/>
        <w:rPr>
          <w:lang w:val="en-US"/>
        </w:rPr>
      </w:pPr>
    </w:p>
    <w:p w:rsidR="00AE4F85" w:rsidRPr="00AE4F85" w:rsidRDefault="00AE4F85" w:rsidP="00AE4F85">
      <w:pPr>
        <w:rPr>
          <w:lang w:val="en-US"/>
        </w:rPr>
      </w:pPr>
    </w:p>
    <w:p w:rsidR="00711DBE" w:rsidRDefault="00711DBE" w:rsidP="007A3E41"/>
    <w:p w:rsidR="00711DBE" w:rsidRDefault="00711DBE" w:rsidP="007A3E41"/>
    <w:p w:rsidR="009B764F" w:rsidRDefault="009B764F">
      <w:pPr>
        <w:rPr>
          <w:rFonts w:asciiTheme="majorHAnsi" w:eastAsiaTheme="majorEastAsia" w:hAnsiTheme="majorHAnsi" w:cstheme="majorBidi"/>
          <w:b/>
          <w:bCs/>
          <w:sz w:val="32"/>
          <w:szCs w:val="32"/>
        </w:rPr>
      </w:pPr>
      <w:bookmarkStart w:id="43" w:name="_Toc192777717"/>
      <w:r>
        <w:br w:type="page"/>
      </w:r>
    </w:p>
    <w:p w:rsidR="00932C40" w:rsidRPr="00D6742F" w:rsidRDefault="00711DBE" w:rsidP="002E3E4F">
      <w:pPr>
        <w:pStyle w:val="Heading1"/>
        <w:numPr>
          <w:ilvl w:val="0"/>
          <w:numId w:val="0"/>
        </w:numPr>
        <w:rPr>
          <w:rFonts w:asciiTheme="minorHAnsi" w:hAnsiTheme="minorHAnsi"/>
        </w:rPr>
      </w:pPr>
      <w:bookmarkStart w:id="44" w:name="_Toc353978993"/>
      <w:r w:rsidRPr="00D6742F">
        <w:rPr>
          <w:rFonts w:asciiTheme="minorHAnsi" w:hAnsiTheme="minorHAnsi"/>
        </w:rPr>
        <w:lastRenderedPageBreak/>
        <w:t>Appendices</w:t>
      </w:r>
      <w:bookmarkEnd w:id="43"/>
      <w:bookmarkEnd w:id="44"/>
    </w:p>
    <w:p w:rsidR="002B67EA" w:rsidRPr="00D6742F" w:rsidRDefault="002B67EA"/>
    <w:p w:rsidR="00511E03" w:rsidRDefault="002B67EA" w:rsidP="00511E03">
      <w:pPr>
        <w:pStyle w:val="AppendixSection"/>
        <w:rPr>
          <w:rFonts w:asciiTheme="minorHAnsi" w:hAnsiTheme="minorHAnsi"/>
        </w:rPr>
      </w:pPr>
      <w:bookmarkStart w:id="45" w:name="_Toc353978994"/>
      <w:r w:rsidRPr="00D6742F">
        <w:rPr>
          <w:rFonts w:asciiTheme="minorHAnsi" w:hAnsiTheme="minorHAnsi"/>
        </w:rPr>
        <w:t>Thi</w:t>
      </w:r>
      <w:r w:rsidR="00031FBA" w:rsidRPr="00D6742F">
        <w:rPr>
          <w:rFonts w:asciiTheme="minorHAnsi" w:hAnsiTheme="minorHAnsi"/>
        </w:rPr>
        <w:t>rd</w:t>
      </w:r>
      <w:r w:rsidR="00F56705" w:rsidRPr="00D6742F">
        <w:rPr>
          <w:rFonts w:asciiTheme="minorHAnsi" w:hAnsiTheme="minorHAnsi"/>
        </w:rPr>
        <w:t>-</w:t>
      </w:r>
      <w:r w:rsidRPr="00D6742F">
        <w:rPr>
          <w:rFonts w:asciiTheme="minorHAnsi" w:hAnsiTheme="minorHAnsi"/>
        </w:rPr>
        <w:t>Party Code</w:t>
      </w:r>
      <w:r w:rsidR="0042405C" w:rsidRPr="00D6742F">
        <w:rPr>
          <w:rFonts w:asciiTheme="minorHAnsi" w:hAnsiTheme="minorHAnsi"/>
        </w:rPr>
        <w:t xml:space="preserve"> and Libraries</w:t>
      </w:r>
      <w:bookmarkEnd w:id="45"/>
    </w:p>
    <w:p w:rsidR="004E72C7" w:rsidRDefault="004E72C7" w:rsidP="00511E03">
      <w:pPr>
        <w:rPr>
          <w:rFonts w:eastAsiaTheme="majorEastAsia" w:cstheme="majorBidi"/>
          <w:b/>
          <w:bCs/>
          <w:sz w:val="26"/>
          <w:szCs w:val="26"/>
        </w:rPr>
      </w:pPr>
    </w:p>
    <w:p w:rsidR="002518BA" w:rsidRDefault="00511E03" w:rsidP="00511E03">
      <w:pPr>
        <w:rPr>
          <w:szCs w:val="22"/>
        </w:rPr>
      </w:pPr>
      <w:r>
        <w:rPr>
          <w:szCs w:val="22"/>
        </w:rPr>
        <w:t>It has been stated throughout the implementation section</w:t>
      </w:r>
      <w:r w:rsidR="001C0904">
        <w:rPr>
          <w:szCs w:val="22"/>
        </w:rPr>
        <w:t xml:space="preserve"> (4)</w:t>
      </w:r>
      <w:r>
        <w:rPr>
          <w:szCs w:val="22"/>
        </w:rPr>
        <w:t xml:space="preserve"> what third party code has been used, </w:t>
      </w:r>
      <w:r w:rsidR="001C0904">
        <w:rPr>
          <w:szCs w:val="22"/>
        </w:rPr>
        <w:t xml:space="preserve">where and </w:t>
      </w:r>
      <w:r>
        <w:rPr>
          <w:szCs w:val="22"/>
        </w:rPr>
        <w:t>how it has been used and for what reason</w:t>
      </w:r>
      <w:r w:rsidR="001C0904">
        <w:rPr>
          <w:szCs w:val="22"/>
        </w:rPr>
        <w:t xml:space="preserve">. </w:t>
      </w:r>
      <w:r w:rsidR="00CB5272">
        <w:rPr>
          <w:szCs w:val="22"/>
        </w:rPr>
        <w:t xml:space="preserve">The source code for the project has also been commented with Javadoc author tags in each Java file which details the main author of the code and any modification that have been made to the source provided for the project.  </w:t>
      </w:r>
      <w:r w:rsidR="002518BA">
        <w:rPr>
          <w:szCs w:val="22"/>
        </w:rPr>
        <w:t>However to reiterate this information the following sources have been used in the project in a way detailed below:</w:t>
      </w:r>
    </w:p>
    <w:p w:rsidR="002518BA" w:rsidRDefault="002518BA" w:rsidP="00511E03">
      <w:pPr>
        <w:rPr>
          <w:szCs w:val="22"/>
        </w:rPr>
      </w:pPr>
    </w:p>
    <w:p w:rsidR="00CB5272" w:rsidRDefault="0046447C" w:rsidP="00511E03">
      <w:pPr>
        <w:rPr>
          <w:szCs w:val="22"/>
        </w:rPr>
      </w:pPr>
      <w:r>
        <w:rPr>
          <w:szCs w:val="22"/>
        </w:rPr>
        <w:t xml:space="preserve">An Android tutorial for creating an Android application that uses the Google Places API. </w:t>
      </w:r>
    </w:p>
    <w:p w:rsidR="00511E03" w:rsidRPr="00511E03" w:rsidRDefault="001E68C0" w:rsidP="00511E03">
      <w:pPr>
        <w:rPr>
          <w:szCs w:val="22"/>
        </w:rPr>
      </w:pPr>
      <w:hyperlink r:id="rId30" w:history="1">
        <w:r w:rsidR="00CB5272">
          <w:rPr>
            <w:rStyle w:val="Hyperlink"/>
          </w:rPr>
          <w:t>http://www.androidhive.info/2012/08/android-working-with-google-places-and-maps-tutorial/</w:t>
        </w:r>
      </w:hyperlink>
      <w:r w:rsidR="002518BA">
        <w:rPr>
          <w:szCs w:val="22"/>
        </w:rPr>
        <w:t xml:space="preserve">  </w:t>
      </w:r>
    </w:p>
    <w:p w:rsidR="00CB5272" w:rsidRDefault="004474C9" w:rsidP="00CB5272">
      <w:pPr>
        <w:jc w:val="both"/>
      </w:pPr>
      <w:r>
        <w:t xml:space="preserve">This tutorial </w:t>
      </w:r>
      <w:r w:rsidR="003C05E3">
        <w:t xml:space="preserve">listed above </w:t>
      </w:r>
      <w:r>
        <w:t xml:space="preserve">was completed and the majority of the code provided </w:t>
      </w:r>
      <w:r w:rsidR="00370294">
        <w:t xml:space="preserve">in the tutorial </w:t>
      </w:r>
      <w:r>
        <w:t>was</w:t>
      </w:r>
      <w:r w:rsidR="00370294">
        <w:t xml:space="preserve"> </w:t>
      </w:r>
      <w:r>
        <w:t xml:space="preserve">used. </w:t>
      </w:r>
      <w:r w:rsidR="003C05E3">
        <w:t xml:space="preserve">The classes and view that produced maps were discarded to create new versions using the new Android Maps API. </w:t>
      </w:r>
      <w:r>
        <w:t xml:space="preserve">Some Java files </w:t>
      </w:r>
      <w:r w:rsidR="003C05E3">
        <w:t xml:space="preserve">provided </w:t>
      </w:r>
      <w:r>
        <w:t>were used</w:t>
      </w:r>
      <w:r w:rsidR="003C05E3">
        <w:t xml:space="preserve"> with no modification, whilst others</w:t>
      </w:r>
      <w:r>
        <w:t xml:space="preserve"> were modified to varying extents. More details </w:t>
      </w:r>
      <w:r w:rsidR="003C05E3">
        <w:t xml:space="preserve">of what has been used and what has been modified </w:t>
      </w:r>
      <w:r>
        <w:t>can be seen in the Javadoc of the source code.</w:t>
      </w:r>
    </w:p>
    <w:p w:rsidR="00CB5272" w:rsidRDefault="00CB5272" w:rsidP="00CB5272">
      <w:pPr>
        <w:jc w:val="both"/>
      </w:pPr>
    </w:p>
    <w:p w:rsidR="00CB5272" w:rsidRDefault="00CB5272" w:rsidP="00CB5272">
      <w:pPr>
        <w:jc w:val="both"/>
      </w:pPr>
      <w:r>
        <w:t>The following libraries files were used in the project:</w:t>
      </w:r>
    </w:p>
    <w:p w:rsidR="00CB5272" w:rsidRDefault="00CB5272" w:rsidP="00CB5272">
      <w:pPr>
        <w:jc w:val="both"/>
      </w:pP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google-api-client-1.10.3-beta.jar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google-api-client-android2-1.10.3-beta.jar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google-oauth-client-1.10.3-beta.jar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google-http-client-1.10.3-beta.jar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google-http-client-android3-1.10.3-beta.jar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gson-2.1.jar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guava-11.0.1.jar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jackson-core-asl-1.9.4.jar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jsr305-1.3.9.jar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protobuf-java-2.2.0.jar</w:t>
      </w:r>
    </w:p>
    <w:p w:rsidR="008D784F" w:rsidRDefault="008D784F" w:rsidP="00CB5272">
      <w:pPr>
        <w:jc w:val="both"/>
      </w:pPr>
    </w:p>
    <w:p w:rsidR="00742ADD" w:rsidRDefault="008D784F" w:rsidP="008D784F">
      <w:pPr>
        <w:jc w:val="both"/>
      </w:pPr>
      <w:r>
        <w:t xml:space="preserve">These libraries are part of Google APIs Client Library for Java. The Java client library is used in the application created for accessing Google APIs using JSON. The client library files work on the android platform </w:t>
      </w:r>
      <w:r w:rsidR="00E92E42">
        <w:t>as it’s</w:t>
      </w:r>
      <w:r>
        <w:t xml:space="preserve"> support</w:t>
      </w:r>
      <w:r w:rsidR="00E92E42">
        <w:t xml:space="preserve">ed by the Java language. The </w:t>
      </w:r>
      <w:r w:rsidR="00194765">
        <w:t xml:space="preserve">latest version of the </w:t>
      </w:r>
      <w:r w:rsidR="00742ADD">
        <w:t xml:space="preserve">Google APIs Client Library for Java can be </w:t>
      </w:r>
      <w:r w:rsidR="00194765">
        <w:t xml:space="preserve">researched and </w:t>
      </w:r>
      <w:r w:rsidR="00742ADD">
        <w:t>downloaded here:</w:t>
      </w:r>
      <w:r w:rsidR="00194765">
        <w:t xml:space="preserve"> </w:t>
      </w:r>
      <w:hyperlink r:id="rId31" w:history="1">
        <w:r w:rsidR="00742ADD">
          <w:rPr>
            <w:rStyle w:val="Hyperlink"/>
          </w:rPr>
          <w:t>https://code.google.com/p/google-api-java-client/wiki/Setup</w:t>
        </w:r>
      </w:hyperlink>
    </w:p>
    <w:p w:rsidR="00742ADD" w:rsidRDefault="00742ADD" w:rsidP="008D784F">
      <w:pPr>
        <w:jc w:val="both"/>
      </w:pPr>
    </w:p>
    <w:p w:rsidR="00742ADD" w:rsidRDefault="00742ADD" w:rsidP="008D784F">
      <w:pPr>
        <w:jc w:val="both"/>
      </w:pPr>
    </w:p>
    <w:p w:rsidR="00742ADD" w:rsidRDefault="00742ADD" w:rsidP="008D784F">
      <w:pPr>
        <w:jc w:val="both"/>
      </w:pPr>
    </w:p>
    <w:p w:rsidR="008D784F" w:rsidRDefault="008D784F"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2B0070" w:rsidRDefault="009F31F3" w:rsidP="004F1DC9">
      <w:pPr>
        <w:pStyle w:val="AppendixSection"/>
        <w:rPr>
          <w:rFonts w:asciiTheme="minorHAnsi" w:hAnsiTheme="minorHAnsi"/>
        </w:rPr>
      </w:pPr>
      <w:bookmarkStart w:id="46" w:name="_Toc353978995"/>
      <w:r>
        <w:rPr>
          <w:rFonts w:asciiTheme="minorHAnsi" w:hAnsiTheme="minorHAnsi"/>
        </w:rPr>
        <w:lastRenderedPageBreak/>
        <w:t>Original Graphical User Interface Design</w:t>
      </w:r>
      <w:bookmarkEnd w:id="46"/>
    </w:p>
    <w:p w:rsidR="009F31F3" w:rsidRPr="002844B4" w:rsidRDefault="001E68C0" w:rsidP="009F31F3">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1525" style="position:absolute;margin-left:-77.05pt;margin-top:20pt;width:169.65pt;height:284pt;z-index:252289024" coordorigin="259,2360" coordsize="3393,5680">
            <v:group id="_x0000_s1526" style="position:absolute;left:259;top:2360;width:3393;height:5680" coordorigin="3750,1924" coordsize="3393,5680">
              <v:group id="_x0000_s1527" style="position:absolute;left:3750;top:1924;width:3393;height:5680" coordorigin="3750,1924" coordsize="3393,5680">
                <v:roundrect id="AutoShape 11" o:spid="_x0000_s1528"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1529"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1530"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1531"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1532"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1533"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1534"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1535"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1536"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1537"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1538"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1539"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1540"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1541"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13087F" w:rsidRPr="004B60B0" w:rsidRDefault="0013087F" w:rsidP="009F31F3">
                        <w:pPr>
                          <w:rPr>
                            <w:b/>
                            <w:sz w:val="20"/>
                            <w:szCs w:val="20"/>
                          </w:rPr>
                        </w:pPr>
                        <w:r w:rsidRPr="004B60B0">
                          <w:rPr>
                            <w:b/>
                            <w:sz w:val="20"/>
                            <w:szCs w:val="20"/>
                          </w:rPr>
                          <w:t>Use Current Location</w:t>
                        </w:r>
                      </w:p>
                    </w:txbxContent>
                  </v:textbox>
                </v:shape>
                <v:roundrect id="AutoShape 31" o:spid="_x0000_s1542"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1543"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13087F" w:rsidRPr="002844B4" w:rsidRDefault="0013087F" w:rsidP="009F31F3">
                        <w:pPr>
                          <w:rPr>
                            <w:color w:val="404040"/>
                            <w:sz w:val="18"/>
                            <w:szCs w:val="18"/>
                          </w:rPr>
                        </w:pPr>
                        <w:r w:rsidRPr="002844B4">
                          <w:rPr>
                            <w:color w:val="404040"/>
                            <w:sz w:val="18"/>
                            <w:szCs w:val="18"/>
                          </w:rPr>
                          <w:t>Enter City, Town, Post Code...</w:t>
                        </w:r>
                      </w:p>
                    </w:txbxContent>
                  </v:textbox>
                </v:shape>
                <v:shape id="AutoShape 33" o:spid="_x0000_s1544"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1545"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13087F" w:rsidRPr="00D931A1" w:rsidRDefault="0013087F" w:rsidP="009F31F3">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1546"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7" o:spid="_x0000_s154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8" o:spid="_x0000_s154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154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155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155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155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noProof/>
          <w:szCs w:val="22"/>
          <w:lang w:eastAsia="en-GB"/>
        </w:rPr>
        <w:pict>
          <v:group id="_x0000_s1486" style="position:absolute;margin-left:325.3pt;margin-top:20.05pt;width:159.5pt;height:284pt;z-index:252288000" coordorigin="4816,2191" coordsize="3190,5680">
            <v:group id="Group 203" o:spid="_x0000_s1487"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1488"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1489"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1490"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1491"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1492"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1493"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1494"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AutoShape 211" o:spid="_x0000_s1495"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 id="AutoShape 212" o:spid="_x0000_s1496"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1497"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1498"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1499"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1500"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1501"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13087F" w:rsidRPr="00D931A1" w:rsidRDefault="0013087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502" style="position:absolute;left:5006;top:2761;width:2783;height:4478" coordorigin="8716,2836" coordsize="2783,4478">
              <v:shape id="AutoShape 239" o:spid="_x0000_s1503"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1504"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1505"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13087F" w:rsidRDefault="0013087F" w:rsidP="009F31F3">
                      <w:r>
                        <w:t>Honoured Guest</w:t>
                      </w:r>
                    </w:p>
                    <w:p w:rsidR="0013087F" w:rsidRDefault="0013087F" w:rsidP="009F31F3">
                      <w:r>
                        <w:t xml:space="preserve">Address Lines </w:t>
                      </w:r>
                    </w:p>
                    <w:p w:rsidR="0013087F" w:rsidRDefault="0013087F" w:rsidP="009F31F3">
                      <w:r>
                        <w:t xml:space="preserve">Address Lines </w:t>
                      </w:r>
                    </w:p>
                    <w:p w:rsidR="0013087F" w:rsidRDefault="0013087F" w:rsidP="009F31F3">
                      <w:r>
                        <w:t>01970 123 456</w:t>
                      </w:r>
                    </w:p>
                  </w:txbxContent>
                </v:textbox>
              </v:shape>
              <v:group id="Group 269" o:spid="_x0000_s1506"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1507"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1508"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13087F" w:rsidRPr="00B94757" w:rsidRDefault="0013087F" w:rsidP="009F31F3">
                        <w:pPr>
                          <w:rPr>
                            <w:b/>
                            <w:bCs/>
                            <w:sz w:val="40"/>
                            <w:szCs w:val="40"/>
                          </w:rPr>
                        </w:pPr>
                        <w:r w:rsidRPr="00B94757">
                          <w:rPr>
                            <w:b/>
                            <w:bCs/>
                            <w:sz w:val="40"/>
                            <w:szCs w:val="40"/>
                          </w:rPr>
                          <w:t>-</w:t>
                        </w:r>
                      </w:p>
                    </w:txbxContent>
                  </v:textbox>
                </v:shape>
              </v:group>
              <v:shape id="AutoShape 246" o:spid="_x0000_s1509"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1510"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13087F" w:rsidRDefault="0013087F" w:rsidP="009F31F3">
                      <w:r>
                        <w:t>Hot Dumplings</w:t>
                      </w:r>
                    </w:p>
                    <w:p w:rsidR="0013087F" w:rsidRDefault="0013087F" w:rsidP="009F31F3">
                      <w:r>
                        <w:t>Address Lines 01970 123 456</w:t>
                      </w:r>
                    </w:p>
                  </w:txbxContent>
                </v:textbox>
              </v:shape>
              <v:shape id="Text Box 254" o:spid="_x0000_s1511"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13087F" w:rsidRDefault="0013087F" w:rsidP="009F31F3">
                      <w:r>
                        <w:t>Kam Sing</w:t>
                      </w:r>
                    </w:p>
                    <w:p w:rsidR="0013087F" w:rsidRDefault="0013087F" w:rsidP="009F31F3">
                      <w:r>
                        <w:t>Address Lines 01970 123 456</w:t>
                      </w:r>
                    </w:p>
                  </w:txbxContent>
                </v:textbox>
              </v:shape>
              <v:group id="Group 256" o:spid="_x0000_s1512"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151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151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13087F" w:rsidRPr="00AA435B" w:rsidRDefault="0013087F" w:rsidP="009F31F3">
                        <w:pPr>
                          <w:rPr>
                            <w:b/>
                            <w:bCs/>
                            <w:sz w:val="32"/>
                            <w:szCs w:val="32"/>
                          </w:rPr>
                        </w:pPr>
                        <w:r w:rsidRPr="00AA435B">
                          <w:rPr>
                            <w:b/>
                            <w:bCs/>
                            <w:sz w:val="32"/>
                            <w:szCs w:val="32"/>
                          </w:rPr>
                          <w:t>+</w:t>
                        </w:r>
                      </w:p>
                    </w:txbxContent>
                  </v:textbox>
                </v:shape>
              </v:group>
              <v:group id="Group 259" o:spid="_x0000_s1515"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151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151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13087F" w:rsidRPr="00AA435B" w:rsidRDefault="0013087F" w:rsidP="009F31F3">
                        <w:pPr>
                          <w:rPr>
                            <w:b/>
                            <w:bCs/>
                            <w:sz w:val="32"/>
                            <w:szCs w:val="32"/>
                          </w:rPr>
                        </w:pPr>
                        <w:r w:rsidRPr="00AA435B">
                          <w:rPr>
                            <w:b/>
                            <w:bCs/>
                            <w:sz w:val="32"/>
                            <w:szCs w:val="32"/>
                          </w:rPr>
                          <w:t>+</w:t>
                        </w:r>
                      </w:p>
                    </w:txbxContent>
                  </v:textbox>
                </v:shape>
              </v:group>
            </v:group>
            <v:group id="_x0000_s1518" style="position:absolute;left:5254;top:4334;width:2362;height:882" coordorigin="5331,4334" coordsize="2362,882">
              <v:roundrect id="AutoShape 241" o:spid="_x0000_s1519"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1520"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1521"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1522"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13087F" w:rsidRDefault="0013087F" w:rsidP="009F31F3">
                      <w:r>
                        <w:t>Website</w:t>
                      </w:r>
                    </w:p>
                  </w:txbxContent>
                </v:textbox>
              </v:shape>
              <v:shape id="Text Box 271" o:spid="_x0000_s1523"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13087F" w:rsidRDefault="0013087F" w:rsidP="009F31F3">
                      <w:r>
                        <w:t>Map</w:t>
                      </w:r>
                    </w:p>
                  </w:txbxContent>
                </v:textbox>
              </v:shape>
              <v:shape id="Text Box 272" o:spid="_x0000_s1524"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13087F" w:rsidRDefault="0013087F" w:rsidP="009F31F3">
                      <w:r>
                        <w:t>Directions</w:t>
                      </w:r>
                    </w:p>
                  </w:txbxContent>
                </v:textbox>
              </v:shape>
            </v:group>
          </v:group>
        </w:pict>
      </w:r>
      <w:r w:rsidR="009F31F3">
        <w:rPr>
          <w:rFonts w:ascii="Calibri" w:eastAsia="Times New Roman" w:hAnsi="Calibri" w:cs="Times New Roman"/>
          <w:szCs w:val="22"/>
          <w:lang w:eastAsia="zh-CN" w:bidi="ta-IN"/>
        </w:rPr>
        <w:t>1.</w:t>
      </w:r>
      <w:r w:rsidR="009F31F3">
        <w:rPr>
          <w:rFonts w:ascii="Calibri" w:eastAsia="Times New Roman" w:hAnsi="Calibri" w:cs="Times New Roman"/>
          <w:szCs w:val="22"/>
          <w:lang w:eastAsia="zh-CN" w:bidi="ta-IN"/>
        </w:rPr>
        <w:tab/>
        <w:t>5.</w:t>
      </w:r>
    </w:p>
    <w:p w:rsidR="009F31F3" w:rsidRPr="002844B4" w:rsidRDefault="009F31F3" w:rsidP="009F31F3">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color w:val="404040"/>
          <w:szCs w:val="22"/>
          <w:lang w:eastAsia="zh-CN" w:bidi="ta-IN"/>
        </w:rPr>
      </w:pPr>
    </w:p>
    <w:p w:rsidR="009F31F3" w:rsidRPr="002844B4" w:rsidRDefault="001E68C0"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1351" type="#_x0000_t32" style="position:absolute;margin-left:-8.7pt;margin-top:36.35pt;width:24.35pt;height:0;rotation:9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9F31F3" w:rsidRPr="002844B4" w:rsidRDefault="001E68C0"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1417" type="#_x0000_t32" style="position:absolute;margin-left:410.2pt;margin-top:4.65pt;width:0;height:27.7pt;flip:y;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9F31F3" w:rsidRPr="002844B4" w:rsidRDefault="001E68C0" w:rsidP="009F31F3">
      <w:pPr>
        <w:tabs>
          <w:tab w:val="center" w:pos="4513"/>
          <w:tab w:val="left" w:pos="8227"/>
        </w:tabs>
        <w:spacing w:after="200" w:line="276" w:lineRule="auto"/>
        <w:rPr>
          <w:rFonts w:ascii="Calibri" w:eastAsia="Times New Roman" w:hAnsi="Calibri" w:cs="Times New Roman"/>
          <w:b/>
          <w:szCs w:val="22"/>
          <w:lang w:eastAsia="zh-CN" w:bidi="ta-IN"/>
        </w:rPr>
      </w:pPr>
      <w:r w:rsidRPr="001E68C0">
        <w:rPr>
          <w:rFonts w:ascii="Calibri" w:eastAsia="Times New Roman" w:hAnsi="Calibri" w:cs="Times New Roman"/>
          <w:noProof/>
          <w:szCs w:val="22"/>
          <w:lang w:eastAsia="en-GB"/>
        </w:rPr>
        <w:pict>
          <v:group id="_x0000_s1556" style="position:absolute;margin-left:329.45pt;margin-top:17.3pt;width:159.5pt;height:284pt;z-index:252293120" coordorigin="8389,8905" coordsize="3190,5680">
            <v:group id="_x0000_s1379" style="position:absolute;left:8389;top:8905;width:3190;height:5680" coordorigin="8389,8921" coordsize="3190,5680">
              <v:group id="Group 175" o:spid="_x0000_s1380"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381"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382"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383"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384"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385"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386"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387"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388"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389"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390"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391"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392"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393"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394"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13087F" w:rsidRPr="00D931A1" w:rsidRDefault="0013087F"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395"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396"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397"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398"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399"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400"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40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40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13087F" w:rsidRPr="00AA435B" w:rsidRDefault="0013087F" w:rsidP="009F31F3">
                          <w:pPr>
                            <w:rPr>
                              <w:b/>
                              <w:bCs/>
                              <w:sz w:val="32"/>
                              <w:szCs w:val="32"/>
                            </w:rPr>
                          </w:pPr>
                          <w:r w:rsidRPr="00AA435B">
                            <w:rPr>
                              <w:b/>
                              <w:bCs/>
                              <w:sz w:val="32"/>
                              <w:szCs w:val="32"/>
                            </w:rPr>
                            <w:t>+</w:t>
                          </w:r>
                        </w:p>
                      </w:txbxContent>
                    </v:textbox>
                  </v:shape>
                </v:group>
                <v:shape id="Text Box 188" o:spid="_x0000_s1403"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13087F" w:rsidRDefault="0013087F" w:rsidP="009F31F3">
                        <w:r>
                          <w:t>Honoured Guest</w:t>
                        </w:r>
                      </w:p>
                      <w:p w:rsidR="0013087F" w:rsidRDefault="0013087F" w:rsidP="009F31F3">
                        <w:r>
                          <w:t>Address Lines 01970 123 456</w:t>
                        </w:r>
                      </w:p>
                    </w:txbxContent>
                  </v:textbox>
                </v:shape>
                <v:shape id="Text Box 189" o:spid="_x0000_s1404"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13087F" w:rsidRDefault="0013087F" w:rsidP="009F31F3">
                        <w:r>
                          <w:t>Hot Dumplings</w:t>
                        </w:r>
                      </w:p>
                      <w:p w:rsidR="0013087F" w:rsidRDefault="0013087F" w:rsidP="009F31F3">
                        <w:r>
                          <w:t>Address Lines 01970 123 456</w:t>
                        </w:r>
                      </w:p>
                    </w:txbxContent>
                  </v:textbox>
                </v:shape>
                <v:shape id="Text Box 190" o:spid="_x0000_s1405"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13087F" w:rsidRDefault="0013087F" w:rsidP="009F31F3">
                        <w:r>
                          <w:t>Kam Sing</w:t>
                        </w:r>
                      </w:p>
                      <w:p w:rsidR="0013087F" w:rsidRDefault="0013087F" w:rsidP="009F31F3">
                        <w:r>
                          <w:t>Address Lines 01970 123 456</w:t>
                        </w:r>
                      </w:p>
                    </w:txbxContent>
                  </v:textbox>
                </v:shape>
                <v:shape id="Text Box 191" o:spid="_x0000_s1406"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13087F" w:rsidRDefault="0013087F" w:rsidP="009F31F3">
                        <w:r>
                          <w:t>Mandarin</w:t>
                        </w:r>
                      </w:p>
                      <w:p w:rsidR="0013087F" w:rsidRDefault="0013087F" w:rsidP="009F31F3">
                        <w:r>
                          <w:t>Address Lines 01970 123 456</w:t>
                        </w:r>
                      </w:p>
                    </w:txbxContent>
                  </v:textbox>
                </v:shape>
                <v:group id="Group 192" o:spid="_x0000_s1407"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40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40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13087F" w:rsidRPr="00AA435B" w:rsidRDefault="0013087F" w:rsidP="009F31F3">
                          <w:pPr>
                            <w:rPr>
                              <w:b/>
                              <w:bCs/>
                              <w:sz w:val="32"/>
                              <w:szCs w:val="32"/>
                            </w:rPr>
                          </w:pPr>
                          <w:r w:rsidRPr="00AA435B">
                            <w:rPr>
                              <w:b/>
                              <w:bCs/>
                              <w:sz w:val="32"/>
                              <w:szCs w:val="32"/>
                            </w:rPr>
                            <w:t>+</w:t>
                          </w:r>
                        </w:p>
                      </w:txbxContent>
                    </v:textbox>
                  </v:shape>
                </v:group>
                <v:group id="Group 195" o:spid="_x0000_s1410"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41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41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13087F" w:rsidRPr="00AA435B" w:rsidRDefault="0013087F" w:rsidP="009F31F3">
                          <w:pPr>
                            <w:rPr>
                              <w:b/>
                              <w:bCs/>
                              <w:sz w:val="32"/>
                              <w:szCs w:val="32"/>
                            </w:rPr>
                          </w:pPr>
                          <w:r w:rsidRPr="00AA435B">
                            <w:rPr>
                              <w:b/>
                              <w:bCs/>
                              <w:sz w:val="32"/>
                              <w:szCs w:val="32"/>
                            </w:rPr>
                            <w:t>+</w:t>
                          </w:r>
                        </w:p>
                      </w:txbxContent>
                    </v:textbox>
                  </v:shape>
                </v:group>
                <v:group id="Group 198" o:spid="_x0000_s1413"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4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4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13087F" w:rsidRPr="00AA435B" w:rsidRDefault="0013087F" w:rsidP="009F31F3">
                          <w:pPr>
                            <w:rPr>
                              <w:b/>
                              <w:bCs/>
                              <w:sz w:val="32"/>
                              <w:szCs w:val="32"/>
                            </w:rPr>
                          </w:pPr>
                          <w:r w:rsidRPr="00AA435B">
                            <w:rPr>
                              <w:b/>
                              <w:bCs/>
                              <w:sz w:val="32"/>
                              <w:szCs w:val="32"/>
                            </w:rPr>
                            <w:t>+</w:t>
                          </w:r>
                        </w:p>
                      </w:txbxContent>
                    </v:textbox>
                  </v:shape>
                </v:group>
                <v:shape id="Text Box 201" o:spid="_x0000_s1416"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13087F" w:rsidRDefault="0013087F" w:rsidP="009F31F3">
                        <w:r>
                          <w:t>Seafront Palace</w:t>
                        </w:r>
                      </w:p>
                      <w:p w:rsidR="0013087F" w:rsidRDefault="0013087F" w:rsidP="009F31F3">
                        <w:r>
                          <w:t>Address Lines</w:t>
                        </w:r>
                      </w:p>
                    </w:txbxContent>
                  </v:textbox>
                </v:shape>
              </v:group>
            </v:group>
            <v:shape id="_x0000_s1555"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1E68C0">
        <w:rPr>
          <w:rFonts w:ascii="Calibri" w:eastAsia="Times New Roman" w:hAnsi="Calibri" w:cs="Times New Roman"/>
          <w:noProof/>
          <w:szCs w:val="22"/>
          <w:lang w:eastAsia="en-GB"/>
        </w:rPr>
        <w:pict>
          <v:group id="_x0000_s1418" style="position:absolute;margin-left:-77.05pt;margin-top:17.45pt;width:159.8pt;height:284pt;z-index:252286976" coordorigin="259,8924" coordsize="3196,5680">
            <v:group id="Group 177" o:spid="_x0000_s141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42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42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42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42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42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42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42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42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42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42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43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43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43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43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13087F" w:rsidRPr="00D931A1" w:rsidRDefault="0013087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434" style="position:absolute;left:401;top:9669;width:3054;height:4406" coordorigin="691,9860" coordsize="3054,4406">
              <v:group id="_x0000_s1435" style="position:absolute;left:691;top:9860;width:3054;height:4310" coordorigin="691,10168" coordsize="3054,4310">
                <v:group id="Group 96" o:spid="_x0000_s143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43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43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43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44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44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4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4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4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4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44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4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4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4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4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45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4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4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4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4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45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4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4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4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4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46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46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13087F" w:rsidRPr="00095130" w:rsidRDefault="0013087F" w:rsidP="009F31F3">
                        <w:pPr>
                          <w:rPr>
                            <w:sz w:val="16"/>
                            <w:szCs w:val="16"/>
                          </w:rPr>
                        </w:pPr>
                        <w:r>
                          <w:rPr>
                            <w:sz w:val="16"/>
                            <w:szCs w:val="16"/>
                          </w:rPr>
                          <w:t>Food</w:t>
                        </w:r>
                      </w:p>
                    </w:txbxContent>
                  </v:textbox>
                </v:shape>
                <v:shape id="Text Box 145" o:spid="_x0000_s146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13087F" w:rsidRPr="00095130" w:rsidRDefault="0013087F" w:rsidP="009F31F3">
                        <w:pPr>
                          <w:rPr>
                            <w:sz w:val="16"/>
                            <w:szCs w:val="16"/>
                          </w:rPr>
                        </w:pPr>
                        <w:r>
                          <w:rPr>
                            <w:sz w:val="16"/>
                            <w:szCs w:val="16"/>
                          </w:rPr>
                          <w:t>Shops</w:t>
                        </w:r>
                      </w:p>
                    </w:txbxContent>
                  </v:textbox>
                </v:shape>
                <v:shape id="Text Box 146" o:spid="_x0000_s146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13087F" w:rsidRPr="00095130" w:rsidRDefault="0013087F" w:rsidP="009F31F3">
                        <w:pPr>
                          <w:rPr>
                            <w:sz w:val="16"/>
                            <w:szCs w:val="16"/>
                          </w:rPr>
                        </w:pPr>
                        <w:r>
                          <w:rPr>
                            <w:sz w:val="16"/>
                            <w:szCs w:val="16"/>
                          </w:rPr>
                          <w:t>POI</w:t>
                        </w:r>
                      </w:p>
                    </w:txbxContent>
                  </v:textbox>
                </v:shape>
                <v:shape id="Text Box 147" o:spid="_x0000_s146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13087F" w:rsidRPr="00095130" w:rsidRDefault="0013087F" w:rsidP="009F31F3">
                        <w:pPr>
                          <w:rPr>
                            <w:sz w:val="16"/>
                            <w:szCs w:val="16"/>
                          </w:rPr>
                        </w:pPr>
                        <w:r>
                          <w:rPr>
                            <w:sz w:val="16"/>
                            <w:szCs w:val="16"/>
                          </w:rPr>
                          <w:t>ATM’s</w:t>
                        </w:r>
                      </w:p>
                    </w:txbxContent>
                  </v:textbox>
                </v:shape>
                <v:shape id="Text Box 148" o:spid="_x0000_s146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49" o:spid="_x0000_s146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0" o:spid="_x0000_s146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1" o:spid="_x0000_s146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2" o:spid="_x0000_s147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3" o:spid="_x0000_s147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4" o:spid="_x0000_s147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5" o:spid="_x0000_s147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6" o:spid="_x0000_s147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7" o:spid="_x0000_s147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8" o:spid="_x0000_s147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9" o:spid="_x0000_s147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60" o:spid="_x0000_s147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61" o:spid="_x0000_s147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62" o:spid="_x0000_s148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63" o:spid="_x0000_s148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13087F" w:rsidRPr="00095130" w:rsidRDefault="0013087F" w:rsidP="009F31F3">
                        <w:pPr>
                          <w:rPr>
                            <w:sz w:val="16"/>
                            <w:szCs w:val="16"/>
                          </w:rPr>
                        </w:pPr>
                        <w:r>
                          <w:rPr>
                            <w:sz w:val="16"/>
                            <w:szCs w:val="16"/>
                          </w:rPr>
                          <w:t>Exampl</w:t>
                        </w:r>
                        <w:r w:rsidRPr="00095130">
                          <w:rPr>
                            <w:sz w:val="16"/>
                            <w:szCs w:val="16"/>
                          </w:rPr>
                          <w:t>e</w:t>
                        </w:r>
                      </w:p>
                    </w:txbxContent>
                  </v:textbox>
                </v:shape>
              </v:group>
              <v:group id="_x0000_s1482" style="position:absolute;left:1168;top:13836;width:2142;height:430" coordorigin="1161,15172" coordsize="2142,430">
                <v:roundrect id="AutoShape 119" o:spid="_x0000_s148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48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48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13087F" w:rsidRPr="002844B4" w:rsidRDefault="0013087F" w:rsidP="009F31F3">
                        <w:pPr>
                          <w:rPr>
                            <w:color w:val="404040"/>
                            <w:sz w:val="16"/>
                            <w:szCs w:val="16"/>
                          </w:rPr>
                        </w:pPr>
                        <w:r w:rsidRPr="002844B4">
                          <w:rPr>
                            <w:color w:val="404040"/>
                            <w:sz w:val="16"/>
                            <w:szCs w:val="16"/>
                          </w:rPr>
                          <w:t>Can’t find it...Search here</w:t>
                        </w:r>
                      </w:p>
                    </w:txbxContent>
                  </v:textbox>
                </v:shape>
              </v:group>
            </v:group>
          </v:group>
        </w:pict>
      </w:r>
      <w:r w:rsidRPr="001E68C0">
        <w:rPr>
          <w:rFonts w:ascii="Calibri" w:eastAsia="Times New Roman" w:hAnsi="Calibri" w:cs="Times New Roman"/>
          <w:noProof/>
          <w:szCs w:val="22"/>
          <w:lang w:eastAsia="en-GB"/>
        </w:rPr>
        <w:pict>
          <v:group id="_x0000_s1352" style="position:absolute;margin-left:126.95pt;margin-top:17.45pt;width:159.5pt;height:284pt;z-index:252282880" coordorigin="4339,8924" coordsize="3190,5680">
            <v:group id="Group 176" o:spid="_x0000_s13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3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3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3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3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3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3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3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3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3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3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3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3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3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3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13087F" w:rsidRPr="00D931A1" w:rsidRDefault="0013087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368" style="position:absolute;left:4536;top:10212;width:2993;height:834" coordorigin="4804,10367" coordsize="2993,834">
              <v:group id="Group 165" o:spid="_x0000_s13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3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3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3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3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3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13087F" w:rsidRPr="00095130" w:rsidRDefault="0013087F" w:rsidP="009F31F3">
                      <w:pPr>
                        <w:rPr>
                          <w:sz w:val="16"/>
                          <w:szCs w:val="16"/>
                        </w:rPr>
                      </w:pPr>
                      <w:r>
                        <w:rPr>
                          <w:sz w:val="16"/>
                          <w:szCs w:val="16"/>
                        </w:rPr>
                        <w:t>Chinese</w:t>
                      </w:r>
                    </w:p>
                  </w:txbxContent>
                </v:textbox>
              </v:shape>
              <v:shape id="Text Box 172" o:spid="_x0000_s13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13087F" w:rsidRPr="00095130" w:rsidRDefault="0013087F" w:rsidP="009F31F3">
                      <w:pPr>
                        <w:rPr>
                          <w:sz w:val="16"/>
                          <w:szCs w:val="16"/>
                        </w:rPr>
                      </w:pPr>
                      <w:r>
                        <w:rPr>
                          <w:sz w:val="16"/>
                          <w:szCs w:val="16"/>
                        </w:rPr>
                        <w:t>Indian</w:t>
                      </w:r>
                    </w:p>
                  </w:txbxContent>
                </v:textbox>
              </v:shape>
              <v:shape id="Text Box 173" o:spid="_x0000_s13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13087F" w:rsidRPr="00095130" w:rsidRDefault="0013087F" w:rsidP="009F31F3">
                      <w:pPr>
                        <w:rPr>
                          <w:sz w:val="16"/>
                          <w:szCs w:val="16"/>
                        </w:rPr>
                      </w:pPr>
                      <w:r>
                        <w:rPr>
                          <w:sz w:val="16"/>
                          <w:szCs w:val="16"/>
                        </w:rPr>
                        <w:t>Thai</w:t>
                      </w:r>
                    </w:p>
                  </w:txbxContent>
                </v:textbox>
              </v:shape>
              <v:shape id="Text Box 174" o:spid="_x0000_s13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13087F" w:rsidRPr="00095130" w:rsidRDefault="0013087F" w:rsidP="009F31F3">
                      <w:pPr>
                        <w:rPr>
                          <w:sz w:val="16"/>
                          <w:szCs w:val="16"/>
                        </w:rPr>
                      </w:pPr>
                      <w:r>
                        <w:rPr>
                          <w:sz w:val="16"/>
                          <w:szCs w:val="16"/>
                        </w:rPr>
                        <w:t>British</w:t>
                      </w:r>
                    </w:p>
                  </w:txbxContent>
                </v:textbox>
              </v:shape>
            </v:group>
          </v:group>
        </w:pict>
      </w:r>
      <w:r w:rsidR="009F31F3" w:rsidRPr="00DA78E1">
        <w:rPr>
          <w:rFonts w:ascii="Calibri" w:eastAsia="Times New Roman" w:hAnsi="Calibri" w:cs="Times New Roman"/>
          <w:szCs w:val="22"/>
          <w:lang w:eastAsia="zh-CN" w:bidi="ta-IN"/>
        </w:rPr>
        <w:t>2.</w:t>
      </w:r>
      <w:r w:rsidR="009F31F3">
        <w:rPr>
          <w:rFonts w:ascii="Calibri" w:eastAsia="Times New Roman" w:hAnsi="Calibri" w:cs="Times New Roman"/>
          <w:szCs w:val="22"/>
          <w:lang w:eastAsia="zh-CN" w:bidi="ta-IN"/>
        </w:rPr>
        <w:t xml:space="preserve">                                                                               3.  </w:t>
      </w:r>
      <w:r w:rsidR="009F31F3" w:rsidRPr="002844B4">
        <w:rPr>
          <w:rFonts w:ascii="Calibri" w:eastAsia="Times New Roman" w:hAnsi="Calibri" w:cs="Times New Roman"/>
          <w:b/>
          <w:szCs w:val="22"/>
          <w:lang w:eastAsia="zh-CN" w:bidi="ta-IN"/>
        </w:rPr>
        <w:tab/>
      </w:r>
      <w:r w:rsidR="009F31F3">
        <w:rPr>
          <w:rFonts w:ascii="Calibri" w:eastAsia="Times New Roman" w:hAnsi="Calibri" w:cs="Times New Roman"/>
          <w:b/>
          <w:szCs w:val="22"/>
          <w:lang w:eastAsia="zh-CN" w:bidi="ta-IN"/>
        </w:rPr>
        <w:t xml:space="preserve">                                                                      </w:t>
      </w:r>
      <w:r w:rsidR="009F31F3" w:rsidRPr="00DA78E1">
        <w:rPr>
          <w:rFonts w:ascii="Calibri" w:eastAsia="Times New Roman" w:hAnsi="Calibri" w:cs="Times New Roman"/>
          <w:szCs w:val="22"/>
          <w:lang w:eastAsia="zh-CN" w:bidi="ta-IN"/>
        </w:rPr>
        <w:t>4.</w:t>
      </w:r>
      <w:r w:rsidR="009F31F3">
        <w:rPr>
          <w:rFonts w:ascii="Calibri" w:eastAsia="Times New Roman" w:hAnsi="Calibri" w:cs="Times New Roman"/>
          <w:b/>
          <w:szCs w:val="22"/>
          <w:lang w:eastAsia="zh-CN" w:bidi="ta-IN"/>
        </w:rPr>
        <w:tab/>
      </w:r>
      <w:r w:rsidR="009F31F3" w:rsidRPr="002844B4">
        <w:rPr>
          <w:rFonts w:ascii="Calibri" w:eastAsia="Times New Roman" w:hAnsi="Calibri" w:cs="Times New Roman"/>
          <w:b/>
          <w:szCs w:val="22"/>
          <w:lang w:eastAsia="zh-CN" w:bidi="ta-IN"/>
        </w:rPr>
        <w:tab/>
        <w:t>4.</w:t>
      </w:r>
    </w:p>
    <w:p w:rsidR="009F31F3" w:rsidRPr="002844B4" w:rsidRDefault="001E68C0" w:rsidP="009F31F3">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1378" type="#_x0000_t32" style="position:absolute;margin-left:488.95pt;margin-top:24.2pt;width:0;height:8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9F31F3" w:rsidRDefault="009F31F3" w:rsidP="009F31F3"/>
    <w:p w:rsidR="009F31F3" w:rsidRDefault="009F31F3" w:rsidP="009F31F3"/>
    <w:p w:rsidR="005B7FD1" w:rsidRDefault="005B7FD1" w:rsidP="00D6742F">
      <w:pPr>
        <w:jc w:val="both"/>
      </w:pPr>
    </w:p>
    <w:p w:rsidR="005B7FD1" w:rsidRDefault="005B7FD1" w:rsidP="00D6742F">
      <w:pPr>
        <w:jc w:val="both"/>
      </w:pPr>
    </w:p>
    <w:p w:rsidR="005B7FD1" w:rsidRDefault="005B7FD1" w:rsidP="00D6742F">
      <w:pPr>
        <w:jc w:val="both"/>
      </w:pPr>
    </w:p>
    <w:p w:rsidR="005B7FD1" w:rsidRDefault="001E68C0" w:rsidP="00D6742F">
      <w:pPr>
        <w:jc w:val="both"/>
      </w:pPr>
      <w:r>
        <w:rPr>
          <w:noProof/>
          <w:lang w:eastAsia="en-GB"/>
        </w:rPr>
        <w:pict>
          <v:shape id="AutoShape 54" o:spid="_x0000_s1554" type="#_x0000_t32" style="position:absolute;left:0;text-align:left;margin-left:295.3pt;margin-top:7.9pt;width:30pt;height: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1553" type="#_x0000_t32" style="position:absolute;left:0;text-align:left;margin-left:88.8pt;margin-top:7.9pt;width:30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4D45DD" w:rsidRDefault="001E68C0" w:rsidP="00D6742F">
      <w:pPr>
        <w:jc w:val="both"/>
      </w:pPr>
      <w:r>
        <w:rPr>
          <w:noProof/>
          <w:lang w:eastAsia="en-GB"/>
        </w:rPr>
        <w:pict>
          <v:group id="_x0000_s1274" style="position:absolute;left:0;text-align:left;margin-left:317.1pt;margin-top:349.8pt;width:159.5pt;height:284pt;z-index:252278784" coordorigin="8389,8921" coordsize="3190,5680">
            <v:group id="Group 175" o:spid="_x0000_s1275"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276"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27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27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27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28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28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282"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28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28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28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28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28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28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289"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13087F" w:rsidRPr="00D931A1" w:rsidRDefault="0013087F"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290"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291"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292"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293"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294"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295"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2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2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13087F" w:rsidRPr="00AA435B" w:rsidRDefault="0013087F" w:rsidP="009F31F3">
                        <w:pPr>
                          <w:rPr>
                            <w:b/>
                            <w:bCs/>
                            <w:sz w:val="32"/>
                            <w:szCs w:val="32"/>
                          </w:rPr>
                        </w:pPr>
                        <w:r w:rsidRPr="00AA435B">
                          <w:rPr>
                            <w:b/>
                            <w:bCs/>
                            <w:sz w:val="32"/>
                            <w:szCs w:val="32"/>
                          </w:rPr>
                          <w:t>+</w:t>
                        </w:r>
                      </w:p>
                    </w:txbxContent>
                  </v:textbox>
                </v:shape>
              </v:group>
              <v:shape id="Text Box 188" o:spid="_x0000_s1298"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13087F" w:rsidRDefault="0013087F" w:rsidP="009F31F3">
                      <w:r>
                        <w:t>Honoured Guest</w:t>
                      </w:r>
                    </w:p>
                    <w:p w:rsidR="0013087F" w:rsidRDefault="0013087F" w:rsidP="009F31F3">
                      <w:r>
                        <w:t>Address Lines 01970 123 456</w:t>
                      </w:r>
                    </w:p>
                  </w:txbxContent>
                </v:textbox>
              </v:shape>
              <v:shape id="Text Box 189" o:spid="_x0000_s1299"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13087F" w:rsidRDefault="0013087F" w:rsidP="009F31F3">
                      <w:r>
                        <w:t>Hot Dumplings</w:t>
                      </w:r>
                    </w:p>
                    <w:p w:rsidR="0013087F" w:rsidRDefault="0013087F" w:rsidP="009F31F3">
                      <w:r>
                        <w:t>Address Lines 01970 123 456</w:t>
                      </w:r>
                    </w:p>
                  </w:txbxContent>
                </v:textbox>
              </v:shape>
              <v:shape id="Text Box 190" o:spid="_x0000_s1300"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13087F" w:rsidRDefault="0013087F" w:rsidP="009F31F3">
                      <w:r>
                        <w:t>Kam Sing</w:t>
                      </w:r>
                    </w:p>
                    <w:p w:rsidR="0013087F" w:rsidRDefault="0013087F" w:rsidP="009F31F3">
                      <w:r>
                        <w:t>Address Lines 01970 123 456</w:t>
                      </w:r>
                    </w:p>
                  </w:txbxContent>
                </v:textbox>
              </v:shape>
              <v:shape id="Text Box 191" o:spid="_x0000_s1301"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13087F" w:rsidRDefault="0013087F" w:rsidP="009F31F3">
                      <w:r>
                        <w:t>Mandarin</w:t>
                      </w:r>
                    </w:p>
                    <w:p w:rsidR="0013087F" w:rsidRDefault="0013087F" w:rsidP="009F31F3">
                      <w:r>
                        <w:t>Address Lines 01970 123 456</w:t>
                      </w:r>
                    </w:p>
                  </w:txbxContent>
                </v:textbox>
              </v:shape>
              <v:group id="Group 192" o:spid="_x0000_s1302"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30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30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13087F" w:rsidRPr="00AA435B" w:rsidRDefault="0013087F" w:rsidP="009F31F3">
                        <w:pPr>
                          <w:rPr>
                            <w:b/>
                            <w:bCs/>
                            <w:sz w:val="32"/>
                            <w:szCs w:val="32"/>
                          </w:rPr>
                        </w:pPr>
                        <w:r w:rsidRPr="00AA435B">
                          <w:rPr>
                            <w:b/>
                            <w:bCs/>
                            <w:sz w:val="32"/>
                            <w:szCs w:val="32"/>
                          </w:rPr>
                          <w:t>+</w:t>
                        </w:r>
                      </w:p>
                    </w:txbxContent>
                  </v:textbox>
                </v:shape>
              </v:group>
              <v:group id="Group 195" o:spid="_x0000_s1305"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30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30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13087F" w:rsidRPr="00AA435B" w:rsidRDefault="0013087F" w:rsidP="009F31F3">
                        <w:pPr>
                          <w:rPr>
                            <w:b/>
                            <w:bCs/>
                            <w:sz w:val="32"/>
                            <w:szCs w:val="32"/>
                          </w:rPr>
                        </w:pPr>
                        <w:r w:rsidRPr="00AA435B">
                          <w:rPr>
                            <w:b/>
                            <w:bCs/>
                            <w:sz w:val="32"/>
                            <w:szCs w:val="32"/>
                          </w:rPr>
                          <w:t>+</w:t>
                        </w:r>
                      </w:p>
                    </w:txbxContent>
                  </v:textbox>
                </v:shape>
              </v:group>
              <v:group id="Group 198" o:spid="_x0000_s1308"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309"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310"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13087F" w:rsidRPr="00AA435B" w:rsidRDefault="0013087F" w:rsidP="009F31F3">
                        <w:pPr>
                          <w:rPr>
                            <w:b/>
                            <w:bCs/>
                            <w:sz w:val="32"/>
                            <w:szCs w:val="32"/>
                          </w:rPr>
                        </w:pPr>
                        <w:r w:rsidRPr="00AA435B">
                          <w:rPr>
                            <w:b/>
                            <w:bCs/>
                            <w:sz w:val="32"/>
                            <w:szCs w:val="32"/>
                          </w:rPr>
                          <w:t>+</w:t>
                        </w:r>
                      </w:p>
                    </w:txbxContent>
                  </v:textbox>
                </v:shape>
              </v:group>
              <v:shape id="Text Box 201" o:spid="_x0000_s1311"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13087F" w:rsidRDefault="0013087F" w:rsidP="009F31F3">
                      <w:r>
                        <w:t>Seafront Palace</w:t>
                      </w:r>
                    </w:p>
                    <w:p w:rsidR="0013087F" w:rsidRDefault="0013087F" w:rsidP="009F31F3">
                      <w:r>
                        <w:t>Address Lines</w:t>
                      </w:r>
                    </w:p>
                  </w:txbxContent>
                </v:textbox>
              </v:shape>
            </v:group>
          </v:group>
        </w:pict>
      </w:r>
      <w:r>
        <w:rPr>
          <w:noProof/>
          <w:lang w:eastAsia="en-GB"/>
        </w:rPr>
        <w:pict>
          <v:group id="_x0000_s1178" style="position:absolute;left:0;text-align:left;margin-left:-77.05pt;margin-top:349pt;width:159.8pt;height:284pt;z-index:252276736" coordorigin="259,8924" coordsize="3196,5680">
            <v:group id="Group 177" o:spid="_x0000_s117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18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18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18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18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18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18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18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18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18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18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19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19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19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19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13087F" w:rsidRPr="00D931A1" w:rsidRDefault="0013087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94" style="position:absolute;left:401;top:9669;width:3054;height:4406" coordorigin="691,9860" coordsize="3054,4406">
              <v:group id="_x0000_s1195" style="position:absolute;left:691;top:9860;width:3054;height:4310" coordorigin="691,10168" coordsize="3054,4310">
                <v:group id="Group 96" o:spid="_x0000_s119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19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19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19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20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20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20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20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20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20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20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20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20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20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21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21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21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21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21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21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21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21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21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21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22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22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22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13087F" w:rsidRPr="00095130" w:rsidRDefault="0013087F" w:rsidP="009F31F3">
                        <w:pPr>
                          <w:rPr>
                            <w:sz w:val="16"/>
                            <w:szCs w:val="16"/>
                          </w:rPr>
                        </w:pPr>
                        <w:r>
                          <w:rPr>
                            <w:sz w:val="16"/>
                            <w:szCs w:val="16"/>
                          </w:rPr>
                          <w:t>Food</w:t>
                        </w:r>
                      </w:p>
                    </w:txbxContent>
                  </v:textbox>
                </v:shape>
                <v:shape id="Text Box 145" o:spid="_x0000_s122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13087F" w:rsidRPr="00095130" w:rsidRDefault="0013087F" w:rsidP="009F31F3">
                        <w:pPr>
                          <w:rPr>
                            <w:sz w:val="16"/>
                            <w:szCs w:val="16"/>
                          </w:rPr>
                        </w:pPr>
                        <w:r>
                          <w:rPr>
                            <w:sz w:val="16"/>
                            <w:szCs w:val="16"/>
                          </w:rPr>
                          <w:t>Shops</w:t>
                        </w:r>
                      </w:p>
                    </w:txbxContent>
                  </v:textbox>
                </v:shape>
                <v:shape id="Text Box 146" o:spid="_x0000_s122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13087F" w:rsidRPr="00095130" w:rsidRDefault="0013087F" w:rsidP="009F31F3">
                        <w:pPr>
                          <w:rPr>
                            <w:sz w:val="16"/>
                            <w:szCs w:val="16"/>
                          </w:rPr>
                        </w:pPr>
                        <w:r>
                          <w:rPr>
                            <w:sz w:val="16"/>
                            <w:szCs w:val="16"/>
                          </w:rPr>
                          <w:t>POI</w:t>
                        </w:r>
                      </w:p>
                    </w:txbxContent>
                  </v:textbox>
                </v:shape>
                <v:shape id="Text Box 147" o:spid="_x0000_s122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13087F" w:rsidRPr="00095130" w:rsidRDefault="0013087F" w:rsidP="009F31F3">
                        <w:pPr>
                          <w:rPr>
                            <w:sz w:val="16"/>
                            <w:szCs w:val="16"/>
                          </w:rPr>
                        </w:pPr>
                        <w:r>
                          <w:rPr>
                            <w:sz w:val="16"/>
                            <w:szCs w:val="16"/>
                          </w:rPr>
                          <w:t>ATM’s</w:t>
                        </w:r>
                      </w:p>
                    </w:txbxContent>
                  </v:textbox>
                </v:shape>
                <v:shape id="Text Box 148" o:spid="_x0000_s122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49" o:spid="_x0000_s122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0" o:spid="_x0000_s122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1" o:spid="_x0000_s122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2" o:spid="_x0000_s123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3" o:spid="_x0000_s123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4" o:spid="_x0000_s123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5" o:spid="_x0000_s123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6" o:spid="_x0000_s123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7" o:spid="_x0000_s123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8" o:spid="_x0000_s123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59" o:spid="_x0000_s123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60" o:spid="_x0000_s123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61" o:spid="_x0000_s123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62" o:spid="_x0000_s124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shape id="Text Box 163" o:spid="_x0000_s124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13087F" w:rsidRPr="00095130" w:rsidRDefault="0013087F" w:rsidP="009F31F3">
                        <w:pPr>
                          <w:rPr>
                            <w:sz w:val="16"/>
                            <w:szCs w:val="16"/>
                          </w:rPr>
                        </w:pPr>
                        <w:r>
                          <w:rPr>
                            <w:sz w:val="16"/>
                            <w:szCs w:val="16"/>
                          </w:rPr>
                          <w:t>Exampl</w:t>
                        </w:r>
                        <w:r w:rsidRPr="00095130">
                          <w:rPr>
                            <w:sz w:val="16"/>
                            <w:szCs w:val="16"/>
                          </w:rPr>
                          <w:t>e</w:t>
                        </w:r>
                      </w:p>
                    </w:txbxContent>
                  </v:textbox>
                </v:shape>
              </v:group>
              <v:group id="_x0000_s1242" style="position:absolute;left:1168;top:13836;width:2142;height:430" coordorigin="1161,15172" coordsize="2142,430">
                <v:roundrect id="AutoShape 119" o:spid="_x0000_s124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24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24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13087F" w:rsidRPr="002844B4" w:rsidRDefault="0013087F" w:rsidP="009F31F3">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152" style="position:absolute;left:0;text-align:left;margin-left:126.95pt;margin-top:349pt;width:159.5pt;height:284pt;z-index:252275712" coordorigin="4339,8924" coordsize="3190,5680">
            <v:group id="Group 176" o:spid="_x0000_s11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1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1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1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1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1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1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1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1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1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1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1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1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1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1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13087F" w:rsidRPr="00D931A1" w:rsidRDefault="0013087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68" style="position:absolute;left:4536;top:10212;width:2993;height:834" coordorigin="4804,10367" coordsize="2993,834">
              <v:group id="Group 165" o:spid="_x0000_s11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1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1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1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1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1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13087F" w:rsidRPr="00095130" w:rsidRDefault="0013087F" w:rsidP="009F31F3">
                      <w:pPr>
                        <w:rPr>
                          <w:sz w:val="16"/>
                          <w:szCs w:val="16"/>
                        </w:rPr>
                      </w:pPr>
                      <w:r>
                        <w:rPr>
                          <w:sz w:val="16"/>
                          <w:szCs w:val="16"/>
                        </w:rPr>
                        <w:t>Chinese</w:t>
                      </w:r>
                    </w:p>
                  </w:txbxContent>
                </v:textbox>
              </v:shape>
              <v:shape id="Text Box 172" o:spid="_x0000_s11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13087F" w:rsidRPr="00095130" w:rsidRDefault="0013087F" w:rsidP="009F31F3">
                      <w:pPr>
                        <w:rPr>
                          <w:sz w:val="16"/>
                          <w:szCs w:val="16"/>
                        </w:rPr>
                      </w:pPr>
                      <w:r>
                        <w:rPr>
                          <w:sz w:val="16"/>
                          <w:szCs w:val="16"/>
                        </w:rPr>
                        <w:t>Indian</w:t>
                      </w:r>
                    </w:p>
                  </w:txbxContent>
                </v:textbox>
              </v:shape>
              <v:shape id="Text Box 173" o:spid="_x0000_s11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13087F" w:rsidRPr="00095130" w:rsidRDefault="0013087F" w:rsidP="009F31F3">
                      <w:pPr>
                        <w:rPr>
                          <w:sz w:val="16"/>
                          <w:szCs w:val="16"/>
                        </w:rPr>
                      </w:pPr>
                      <w:r>
                        <w:rPr>
                          <w:sz w:val="16"/>
                          <w:szCs w:val="16"/>
                        </w:rPr>
                        <w:t>Thai</w:t>
                      </w:r>
                    </w:p>
                  </w:txbxContent>
                </v:textbox>
              </v:shape>
              <v:shape id="Text Box 174" o:spid="_x0000_s11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13087F" w:rsidRPr="00095130" w:rsidRDefault="0013087F" w:rsidP="009F31F3">
                      <w:pPr>
                        <w:rPr>
                          <w:sz w:val="16"/>
                          <w:szCs w:val="16"/>
                        </w:rPr>
                      </w:pPr>
                      <w:r>
                        <w:rPr>
                          <w:sz w:val="16"/>
                          <w:szCs w:val="16"/>
                        </w:rPr>
                        <w:t>British</w:t>
                      </w:r>
                    </w:p>
                  </w:txbxContent>
                </v:textbox>
              </v:shape>
            </v:group>
          </v:group>
        </w:pict>
      </w:r>
      <w:r w:rsidR="005B7FD1">
        <w:t xml:space="preserve">Figure </w:t>
      </w:r>
      <w:r w:rsidR="00932C40">
        <w:br w:type="page"/>
      </w:r>
      <w:bookmarkStart w:id="47" w:name="_Toc192777719"/>
    </w:p>
    <w:p w:rsidR="00610C23" w:rsidRPr="00610C23" w:rsidRDefault="00610C23" w:rsidP="00610C23">
      <w:pPr>
        <w:pStyle w:val="AppendixSection"/>
        <w:rPr>
          <w:rFonts w:asciiTheme="minorHAnsi" w:hAnsiTheme="minorHAnsi"/>
        </w:rPr>
      </w:pPr>
      <w:bookmarkStart w:id="48" w:name="_Toc353978996"/>
      <w:r w:rsidRPr="00610C23">
        <w:rPr>
          <w:rFonts w:asciiTheme="minorHAnsi" w:hAnsiTheme="minorHAnsi"/>
        </w:rPr>
        <w:lastRenderedPageBreak/>
        <w:t>Class Diagram</w:t>
      </w:r>
      <w:r w:rsidR="00AE0B7C">
        <w:rPr>
          <w:rFonts w:asciiTheme="minorHAnsi" w:hAnsiTheme="minorHAnsi"/>
        </w:rPr>
        <w:t xml:space="preserve"> for the TourInf Application</w:t>
      </w:r>
      <w:bookmarkEnd w:id="48"/>
    </w:p>
    <w:p w:rsidR="00610C23" w:rsidRDefault="00F44A50" w:rsidP="006F1FBB">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06432"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F44A50" w:rsidP="0091511E">
      <w:proofErr w:type="gramStart"/>
      <w:r>
        <w:t>Fig.</w:t>
      </w:r>
      <w:proofErr w:type="gramEnd"/>
    </w:p>
    <w:p w:rsidR="00610C23" w:rsidRDefault="00610C23" w:rsidP="006F1FBB">
      <w:pPr>
        <w:pStyle w:val="Heading1"/>
        <w:numPr>
          <w:ilvl w:val="0"/>
          <w:numId w:val="0"/>
        </w:numPr>
        <w:rPr>
          <w:rFonts w:asciiTheme="minorHAnsi" w:eastAsiaTheme="minorEastAsia" w:hAnsiTheme="minorHAnsi" w:cstheme="minorBidi"/>
          <w:b w:val="0"/>
          <w:bCs w:val="0"/>
          <w:sz w:val="22"/>
          <w:szCs w:val="24"/>
        </w:rPr>
      </w:pPr>
    </w:p>
    <w:p w:rsidR="00F44A50" w:rsidRPr="00F44A50" w:rsidRDefault="00F44A50" w:rsidP="00F44A50"/>
    <w:p w:rsidR="00610C23" w:rsidRPr="00610C23" w:rsidRDefault="00610C23" w:rsidP="00610C23">
      <w:pPr>
        <w:pStyle w:val="AppendixSection"/>
        <w:rPr>
          <w:rFonts w:asciiTheme="minorHAnsi" w:hAnsiTheme="minorHAnsi"/>
        </w:rPr>
      </w:pPr>
      <w:bookmarkStart w:id="49" w:name="_Toc353978997"/>
      <w:r w:rsidRPr="00610C23">
        <w:rPr>
          <w:rFonts w:asciiTheme="minorHAnsi" w:hAnsiTheme="minorHAnsi"/>
        </w:rPr>
        <w:lastRenderedPageBreak/>
        <w:t>Testing</w:t>
      </w:r>
      <w:bookmarkEnd w:id="49"/>
    </w:p>
    <w:p w:rsidR="00610C23" w:rsidRDefault="00610C23" w:rsidP="0091511E">
      <w:pPr>
        <w:pStyle w:val="AppendixSection"/>
        <w:numPr>
          <w:ilvl w:val="0"/>
          <w:numId w:val="0"/>
        </w:numPr>
        <w:spacing w:before="0"/>
        <w:ind w:left="426" w:hanging="426"/>
      </w:pPr>
    </w:p>
    <w:p w:rsidR="00610C23" w:rsidRPr="0091511E" w:rsidRDefault="0091511E" w:rsidP="0091511E">
      <w:pPr>
        <w:pStyle w:val="Heading2"/>
        <w:numPr>
          <w:ilvl w:val="0"/>
          <w:numId w:val="0"/>
        </w:numPr>
        <w:rPr>
          <w:rFonts w:asciiTheme="minorHAnsi" w:hAnsiTheme="minorHAnsi"/>
        </w:rPr>
      </w:pPr>
      <w:bookmarkStart w:id="50" w:name="_Toc353978998"/>
      <w:r w:rsidRPr="0091511E">
        <w:rPr>
          <w:rFonts w:asciiTheme="minorHAnsi" w:hAnsiTheme="minorHAnsi"/>
        </w:rPr>
        <w:t xml:space="preserve">D.1. </w:t>
      </w:r>
      <w:r w:rsidR="00610C23" w:rsidRPr="0091511E">
        <w:rPr>
          <w:rFonts w:asciiTheme="minorHAnsi" w:hAnsiTheme="minorHAnsi"/>
        </w:rPr>
        <w:t>Unit Testing</w:t>
      </w:r>
      <w:bookmarkEnd w:id="50"/>
    </w:p>
    <w:p w:rsidR="00B9433D" w:rsidRDefault="00B9433D" w:rsidP="00610C23">
      <w:pPr>
        <w:rPr>
          <w:rFonts w:eastAsiaTheme="majorEastAsia" w:cstheme="majorBidi"/>
          <w:b/>
          <w:bCs/>
          <w:sz w:val="26"/>
          <w:szCs w:val="26"/>
        </w:rPr>
      </w:pPr>
    </w:p>
    <w:p w:rsidR="00B9433D" w:rsidRDefault="00B9433D" w:rsidP="00610C23">
      <w:pPr>
        <w:rPr>
          <w:rFonts w:eastAsiaTheme="majorEastAsia" w:cstheme="majorBidi"/>
          <w:bCs/>
          <w:szCs w:val="22"/>
        </w:rPr>
      </w:pPr>
      <w:r>
        <w:rPr>
          <w:rFonts w:eastAsiaTheme="majorEastAsia" w:cstheme="majorBidi"/>
          <w:bCs/>
          <w:szCs w:val="22"/>
        </w:rPr>
        <w:t xml:space="preserve">The unit tests of which the results are shown below can be found </w:t>
      </w:r>
      <w:r w:rsidR="001E1B7D">
        <w:rPr>
          <w:rFonts w:eastAsiaTheme="majorEastAsia" w:cstheme="majorBidi"/>
          <w:bCs/>
          <w:szCs w:val="22"/>
        </w:rPr>
        <w:t>with</w:t>
      </w:r>
      <w:r>
        <w:rPr>
          <w:rFonts w:eastAsiaTheme="majorEastAsia" w:cstheme="majorBidi"/>
          <w:bCs/>
          <w:szCs w:val="22"/>
        </w:rPr>
        <w:t>in the TourInf.test folder in the uk.ac.aber.ayr9.tourinf.test package on the disc provide</w:t>
      </w:r>
      <w:r w:rsidR="000A246B">
        <w:rPr>
          <w:rFonts w:eastAsiaTheme="majorEastAsia" w:cstheme="majorBidi"/>
          <w:bCs/>
          <w:szCs w:val="22"/>
        </w:rPr>
        <w:t>d</w:t>
      </w:r>
      <w:r>
        <w:rPr>
          <w:rFonts w:eastAsiaTheme="majorEastAsia" w:cstheme="majorBidi"/>
          <w:bCs/>
          <w:szCs w:val="22"/>
        </w:rPr>
        <w:t xml:space="preserve"> with this document.</w:t>
      </w:r>
    </w:p>
    <w:p w:rsidR="000A246B" w:rsidRDefault="000A246B" w:rsidP="00610C23">
      <w:pPr>
        <w:rPr>
          <w:rFonts w:eastAsiaTheme="majorEastAsia" w:cstheme="majorBidi"/>
          <w:bCs/>
          <w:szCs w:val="22"/>
        </w:rPr>
      </w:pPr>
    </w:p>
    <w:p w:rsidR="001E1B7D" w:rsidRDefault="001E1B7D" w:rsidP="00610C23">
      <w:pPr>
        <w:rPr>
          <w:rFonts w:eastAsiaTheme="majorEastAsia" w:cstheme="majorBidi"/>
          <w:bCs/>
          <w:szCs w:val="22"/>
        </w:rPr>
      </w:pPr>
    </w:p>
    <w:p w:rsidR="00403907" w:rsidRDefault="00403907" w:rsidP="00610C23">
      <w:pPr>
        <w:rPr>
          <w:rFonts w:eastAsiaTheme="majorEastAsia" w:cstheme="majorBidi"/>
          <w:bCs/>
          <w:szCs w:val="22"/>
        </w:rPr>
      </w:pPr>
      <w:r>
        <w:rPr>
          <w:rFonts w:eastAsiaTheme="majorEastAsia" w:cstheme="majorBidi"/>
          <w:bCs/>
          <w:szCs w:val="22"/>
        </w:rPr>
        <w:t>AlertDialogManagerTest:</w:t>
      </w:r>
    </w:p>
    <w:p w:rsidR="000A246B" w:rsidRPr="00B9433D" w:rsidRDefault="004A7C86" w:rsidP="00610C23">
      <w:pPr>
        <w:rPr>
          <w:rFonts w:eastAsiaTheme="majorEastAsia" w:cstheme="majorBidi"/>
          <w:bCs/>
          <w:szCs w:val="22"/>
        </w:rPr>
      </w:pPr>
      <w:r>
        <w:rPr>
          <w:rFonts w:eastAsiaTheme="majorEastAsia" w:cstheme="majorBidi"/>
          <w:bCs/>
          <w:noProof/>
          <w:szCs w:val="22"/>
          <w:lang w:eastAsia="en-GB"/>
        </w:rPr>
        <w:drawing>
          <wp:anchor distT="0" distB="0" distL="114300" distR="114300" simplePos="0" relativeHeight="252302336" behindDoc="1" locked="0" layoutInCell="1" allowOverlap="1">
            <wp:simplePos x="0" y="0"/>
            <wp:positionH relativeFrom="column">
              <wp:posOffset>21038</wp:posOffset>
            </wp:positionH>
            <wp:positionV relativeFrom="paragraph">
              <wp:posOffset>148148</wp:posOffset>
            </wp:positionV>
            <wp:extent cx="5014125" cy="1033670"/>
            <wp:effectExtent l="1905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F87FB7" w:rsidP="00610C23">
      <w:pPr>
        <w:rPr>
          <w:rFonts w:eastAsiaTheme="majorEastAsia" w:cstheme="majorBidi"/>
          <w:bCs/>
          <w:szCs w:val="26"/>
        </w:rPr>
      </w:pPr>
      <w:r>
        <w:rPr>
          <w:rFonts w:eastAsiaTheme="majorEastAsia" w:cstheme="majorBidi"/>
          <w:bCs/>
          <w:szCs w:val="26"/>
        </w:rPr>
        <w:t>Fig</w:t>
      </w:r>
      <w:r w:rsidR="005B7FD1">
        <w:rPr>
          <w:rFonts w:eastAsiaTheme="majorEastAsia" w:cstheme="majorBidi"/>
          <w:bCs/>
          <w:szCs w:val="26"/>
        </w:rPr>
        <w:t>ure</w:t>
      </w:r>
      <w:r>
        <w:rPr>
          <w:rFonts w:eastAsiaTheme="majorEastAsia" w:cstheme="majorBidi"/>
          <w:bCs/>
          <w:szCs w:val="26"/>
        </w:rPr>
        <w:t xml:space="preserve"> </w:t>
      </w:r>
    </w:p>
    <w:p w:rsidR="00403907" w:rsidRDefault="00403907" w:rsidP="00610C23">
      <w:pPr>
        <w:rPr>
          <w:rFonts w:eastAsiaTheme="majorEastAsia" w:cstheme="majorBidi"/>
          <w:b/>
          <w:bCs/>
          <w:sz w:val="26"/>
          <w:szCs w:val="26"/>
        </w:rPr>
      </w:pPr>
    </w:p>
    <w:p w:rsidR="00403907" w:rsidRDefault="00403907" w:rsidP="00610C23">
      <w:pPr>
        <w:rPr>
          <w:rFonts w:eastAsiaTheme="majorEastAsia" w:cstheme="majorBidi"/>
          <w:bCs/>
          <w:szCs w:val="22"/>
        </w:rPr>
      </w:pPr>
      <w:r>
        <w:rPr>
          <w:rFonts w:eastAsiaTheme="majorEastAsia" w:cstheme="majorBidi"/>
          <w:bCs/>
          <w:szCs w:val="22"/>
        </w:rPr>
        <w:t>GPSTrackerTest:</w:t>
      </w:r>
    </w:p>
    <w:p w:rsidR="00403907" w:rsidRDefault="00C86D60" w:rsidP="00610C23">
      <w:pPr>
        <w:rPr>
          <w:rFonts w:eastAsiaTheme="majorEastAsia" w:cstheme="majorBidi"/>
          <w:bCs/>
          <w:noProof/>
          <w:szCs w:val="22"/>
          <w:lang w:eastAsia="en-GB"/>
        </w:rPr>
      </w:pPr>
      <w:r>
        <w:rPr>
          <w:rFonts w:eastAsiaTheme="majorEastAsia" w:cstheme="majorBidi"/>
          <w:bCs/>
          <w:noProof/>
          <w:szCs w:val="22"/>
          <w:lang w:eastAsia="en-GB"/>
        </w:rPr>
        <w:drawing>
          <wp:anchor distT="0" distB="0" distL="114300" distR="114300" simplePos="0" relativeHeight="252303360" behindDoc="1" locked="0" layoutInCell="1" allowOverlap="1">
            <wp:simplePos x="0" y="0"/>
            <wp:positionH relativeFrom="column">
              <wp:posOffset>21038</wp:posOffset>
            </wp:positionH>
            <wp:positionV relativeFrom="paragraph">
              <wp:posOffset>83296</wp:posOffset>
            </wp:positionV>
            <wp:extent cx="5014125" cy="1168842"/>
            <wp:effectExtent l="1905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t="5797" r="66264" b="75604"/>
                    <a:stretch>
                      <a:fillRect/>
                    </a:stretch>
                  </pic:blipFill>
                  <pic:spPr bwMode="auto">
                    <a:xfrm>
                      <a:off x="0" y="0"/>
                      <a:ext cx="5013960" cy="1168804"/>
                    </a:xfrm>
                    <a:prstGeom prst="rect">
                      <a:avLst/>
                    </a:prstGeom>
                    <a:noFill/>
                    <a:ln w="9525">
                      <a:noFill/>
                      <a:miter lim="800000"/>
                      <a:headEnd/>
                      <a:tailEnd/>
                    </a:ln>
                  </pic:spPr>
                </pic:pic>
              </a:graphicData>
            </a:graphic>
          </wp:anchor>
        </w:drawing>
      </w:r>
    </w:p>
    <w:p w:rsidR="00F32E96" w:rsidRDefault="00F32E96" w:rsidP="00610C23">
      <w:pPr>
        <w:rPr>
          <w:rFonts w:eastAsiaTheme="majorEastAsia" w:cstheme="majorBidi"/>
          <w:bCs/>
          <w:szCs w:val="22"/>
        </w:rPr>
      </w:pPr>
    </w:p>
    <w:p w:rsidR="00403907" w:rsidRPr="00403907" w:rsidRDefault="00403907" w:rsidP="00610C23">
      <w:pPr>
        <w:rPr>
          <w:rFonts w:eastAsiaTheme="majorEastAsia" w:cstheme="majorBidi"/>
          <w:bCs/>
          <w:szCs w:val="22"/>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Cs/>
          <w:szCs w:val="22"/>
        </w:rPr>
      </w:pPr>
      <w:r>
        <w:rPr>
          <w:rFonts w:eastAsiaTheme="majorEastAsia" w:cstheme="majorBidi"/>
          <w:bCs/>
          <w:szCs w:val="22"/>
        </w:rPr>
        <w:t>MainActivityTest:</w:t>
      </w:r>
    </w:p>
    <w:p w:rsidR="00C86D60" w:rsidRDefault="00C86D60" w:rsidP="00610C23">
      <w:pPr>
        <w:rPr>
          <w:rFonts w:eastAsiaTheme="majorEastAsia" w:cstheme="majorBidi"/>
          <w:bCs/>
          <w:szCs w:val="22"/>
        </w:rPr>
      </w:pPr>
    </w:p>
    <w:p w:rsidR="00C86D60" w:rsidRPr="00C86D60" w:rsidRDefault="00C86D60" w:rsidP="00610C23">
      <w:pPr>
        <w:rPr>
          <w:rFonts w:eastAsiaTheme="majorEastAsia" w:cstheme="majorBidi"/>
          <w:bCs/>
          <w:szCs w:val="22"/>
        </w:rPr>
      </w:pPr>
      <w:r>
        <w:rPr>
          <w:rFonts w:eastAsiaTheme="majorEastAsia" w:cstheme="majorBidi"/>
          <w:bCs/>
          <w:noProof/>
          <w:szCs w:val="22"/>
          <w:lang w:eastAsia="en-GB"/>
        </w:rPr>
        <w:drawing>
          <wp:inline distT="0" distB="0" distL="0" distR="0">
            <wp:extent cx="5064708" cy="970059"/>
            <wp:effectExtent l="19050" t="0" r="2592"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t="6039" r="66169" b="78744"/>
                    <a:stretch>
                      <a:fillRect/>
                    </a:stretch>
                  </pic:blipFill>
                  <pic:spPr bwMode="auto">
                    <a:xfrm>
                      <a:off x="0" y="0"/>
                      <a:ext cx="5061833" cy="969508"/>
                    </a:xfrm>
                    <a:prstGeom prst="rect">
                      <a:avLst/>
                    </a:prstGeom>
                    <a:noFill/>
                    <a:ln w="9525">
                      <a:noFill/>
                      <a:miter lim="800000"/>
                      <a:headEnd/>
                      <a:tailEnd/>
                    </a:ln>
                  </pic:spPr>
                </pic:pic>
              </a:graphicData>
            </a:graphic>
          </wp:inline>
        </w:drawing>
      </w:r>
    </w:p>
    <w:p w:rsidR="00C86D60"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C86D60" w:rsidRDefault="000614FA" w:rsidP="00610C23">
      <w:pPr>
        <w:rPr>
          <w:rFonts w:eastAsiaTheme="majorEastAsia" w:cstheme="majorBidi"/>
          <w:bCs/>
          <w:szCs w:val="26"/>
        </w:rPr>
      </w:pPr>
      <w:r>
        <w:rPr>
          <w:rFonts w:eastAsiaTheme="majorEastAsia" w:cstheme="majorBidi"/>
          <w:bCs/>
          <w:szCs w:val="26"/>
        </w:rPr>
        <w:t>MainMenuTest: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121000" cy="1081378"/>
            <wp:effectExtent l="19050" t="0" r="34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t="5797" r="66019" b="80193"/>
                    <a:stretch>
                      <a:fillRect/>
                    </a:stretch>
                  </pic:blipFill>
                  <pic:spPr bwMode="auto">
                    <a:xfrm>
                      <a:off x="0" y="0"/>
                      <a:ext cx="5119205" cy="1080999"/>
                    </a:xfrm>
                    <a:prstGeom prst="rect">
                      <a:avLst/>
                    </a:prstGeom>
                    <a:noFill/>
                    <a:ln w="9525">
                      <a:noFill/>
                      <a:miter lim="800000"/>
                      <a:headEnd/>
                      <a:tailEnd/>
                    </a:ln>
                  </pic:spPr>
                </pic:pic>
              </a:graphicData>
            </a:graphic>
          </wp:inline>
        </w:drawing>
      </w:r>
    </w:p>
    <w:p w:rsidR="00C86D60"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0614FA" w:rsidRDefault="000614FA" w:rsidP="00610C23">
      <w:pPr>
        <w:rPr>
          <w:rFonts w:eastAsiaTheme="majorEastAsia" w:cstheme="majorBidi"/>
          <w:bCs/>
          <w:szCs w:val="26"/>
        </w:rPr>
      </w:pPr>
      <w:r>
        <w:rPr>
          <w:rFonts w:eastAsiaTheme="majorEastAsia" w:cstheme="majorBidi"/>
          <w:bCs/>
          <w:szCs w:val="26"/>
        </w:rPr>
        <w:t>MainPlacesActivityTest: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0614FA" w:rsidRDefault="005B7FD1" w:rsidP="00610C23">
      <w:pPr>
        <w:rPr>
          <w:rFonts w:eastAsiaTheme="majorEastAsia" w:cstheme="majorBidi"/>
          <w:bCs/>
          <w:szCs w:val="26"/>
        </w:rPr>
      </w:pPr>
      <w:r>
        <w:rPr>
          <w:rFonts w:eastAsiaTheme="majorEastAsia" w:cstheme="majorBidi"/>
          <w:bCs/>
          <w:szCs w:val="26"/>
        </w:rPr>
        <w:t>Figure</w:t>
      </w:r>
    </w:p>
    <w:p w:rsidR="00F87FB7" w:rsidRPr="00F87FB7" w:rsidRDefault="00F87FB7" w:rsidP="00610C23">
      <w:pPr>
        <w:rPr>
          <w:rFonts w:eastAsiaTheme="majorEastAsia" w:cstheme="majorBidi"/>
          <w:bCs/>
          <w:szCs w:val="26"/>
        </w:rPr>
      </w:pPr>
    </w:p>
    <w:p w:rsidR="000614FA" w:rsidRDefault="000614FA" w:rsidP="00610C23">
      <w:pPr>
        <w:rPr>
          <w:rFonts w:eastAsiaTheme="majorEastAsia" w:cstheme="majorBidi"/>
          <w:bCs/>
          <w:szCs w:val="26"/>
        </w:rPr>
      </w:pPr>
      <w:r>
        <w:rPr>
          <w:rFonts w:eastAsiaTheme="majorEastAsia" w:cstheme="majorBidi"/>
          <w:bCs/>
          <w:szCs w:val="26"/>
        </w:rPr>
        <w:t>SinglePlaceActivityTest: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0614FA" w:rsidRPr="00F87FB7" w:rsidRDefault="005B7FD1" w:rsidP="00610C23">
      <w:pPr>
        <w:rPr>
          <w:rFonts w:eastAsiaTheme="majorEastAsia" w:cstheme="majorBidi"/>
          <w:bCs/>
          <w:szCs w:val="26"/>
        </w:rPr>
      </w:pPr>
      <w:r>
        <w:rPr>
          <w:rFonts w:eastAsiaTheme="majorEastAsia" w:cstheme="majorBidi"/>
          <w:bCs/>
          <w:szCs w:val="26"/>
        </w:rPr>
        <w:t>Figure</w:t>
      </w:r>
    </w:p>
    <w:p w:rsidR="00312A6A" w:rsidRDefault="00312A6A" w:rsidP="00610C23">
      <w:pPr>
        <w:rPr>
          <w:rFonts w:eastAsiaTheme="majorEastAsia" w:cstheme="majorBidi"/>
          <w:b/>
          <w:bCs/>
          <w:sz w:val="26"/>
          <w:szCs w:val="26"/>
        </w:rPr>
      </w:pPr>
    </w:p>
    <w:p w:rsidR="00610C23" w:rsidRDefault="002029FC" w:rsidP="00610C23">
      <w:pPr>
        <w:rPr>
          <w:rFonts w:eastAsiaTheme="majorEastAsia" w:cstheme="majorBidi"/>
          <w:b/>
          <w:bCs/>
          <w:sz w:val="26"/>
          <w:szCs w:val="26"/>
        </w:rPr>
      </w:pPr>
      <w:r>
        <w:rPr>
          <w:rFonts w:eastAsiaTheme="majorEastAsia" w:cstheme="majorBidi"/>
          <w:b/>
          <w:bCs/>
          <w:sz w:val="26"/>
          <w:szCs w:val="26"/>
        </w:rPr>
        <w:t xml:space="preserve">D.2. </w:t>
      </w:r>
      <w:r w:rsidR="00610C23">
        <w:rPr>
          <w:rFonts w:eastAsiaTheme="majorEastAsia" w:cstheme="majorBidi"/>
          <w:b/>
          <w:bCs/>
          <w:sz w:val="26"/>
          <w:szCs w:val="26"/>
        </w:rPr>
        <w:t>Testing Table</w:t>
      </w:r>
    </w:p>
    <w:p w:rsidR="00610C23" w:rsidRDefault="00610C23" w:rsidP="00610C23">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163FE8" w:rsidTr="00513103">
        <w:trPr>
          <w:trHeight w:val="401"/>
        </w:trPr>
        <w:tc>
          <w:tcPr>
            <w:tcW w:w="977"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Pass/</w:t>
            </w:r>
            <w:r w:rsidR="004A7C86">
              <w:rPr>
                <w:rFonts w:eastAsiaTheme="majorEastAsia" w:cstheme="majorBidi"/>
                <w:b/>
                <w:bCs/>
                <w:szCs w:val="22"/>
              </w:rPr>
              <w:t xml:space="preserve"> </w:t>
            </w:r>
            <w:r w:rsidRPr="00163FE8">
              <w:rPr>
                <w:rFonts w:eastAsiaTheme="majorEastAsia" w:cstheme="majorBidi"/>
                <w:b/>
                <w:bCs/>
                <w:szCs w:val="22"/>
              </w:rPr>
              <w:t>Fail</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163FE8" w:rsidRPr="00BA0C41" w:rsidRDefault="00BA0C41" w:rsidP="00E92EA6">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00BA0C41"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‘u</w:t>
            </w:r>
            <w:r w:rsidR="00BA0C41">
              <w:rPr>
                <w:rFonts w:eastAsiaTheme="majorEastAsia" w:cstheme="majorBidi"/>
                <w:bCs/>
                <w:szCs w:val="22"/>
              </w:rPr>
              <w:t>se current location</w:t>
            </w:r>
            <w:r>
              <w:rPr>
                <w:rFonts w:eastAsiaTheme="majorEastAsia" w:cstheme="majorBidi"/>
                <w:bCs/>
                <w:szCs w:val="22"/>
              </w:rPr>
              <w:t>’</w:t>
            </w:r>
            <w:r w:rsidR="00BA0C41">
              <w:rPr>
                <w:rFonts w:eastAsiaTheme="majorEastAsia" w:cstheme="majorBidi"/>
                <w:bCs/>
                <w:szCs w:val="22"/>
              </w:rPr>
              <w:t xml:space="preserve"> button</w:t>
            </w:r>
            <w:r w:rsidR="00923B4B">
              <w:rPr>
                <w:rFonts w:eastAsiaTheme="majorEastAsia" w:cstheme="majorBidi"/>
                <w:bCs/>
                <w:szCs w:val="22"/>
              </w:rPr>
              <w:t xml:space="preserve"> on the </w:t>
            </w:r>
            <w:r>
              <w:rPr>
                <w:rFonts w:eastAsiaTheme="majorEastAsia" w:cstheme="majorBidi"/>
                <w:bCs/>
                <w:szCs w:val="22"/>
              </w:rPr>
              <w:t xml:space="preserve">app </w:t>
            </w:r>
            <w:r w:rsidR="00923B4B">
              <w:rPr>
                <w:rFonts w:eastAsiaTheme="majorEastAsia" w:cstheme="majorBidi"/>
                <w:bCs/>
                <w:szCs w:val="22"/>
              </w:rPr>
              <w:t>home screen</w:t>
            </w:r>
          </w:p>
        </w:tc>
        <w:tc>
          <w:tcPr>
            <w:tcW w:w="1993" w:type="dxa"/>
          </w:tcPr>
          <w:p w:rsidR="00163FE8" w:rsidRPr="00BA0C41" w:rsidRDefault="00BA0C41" w:rsidP="00BA0C41">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163FE8" w:rsidRPr="00BA0C41" w:rsidRDefault="00BA0C41" w:rsidP="00E92EA6">
            <w:pPr>
              <w:jc w:val="center"/>
              <w:rPr>
                <w:rFonts w:eastAsiaTheme="majorEastAsia" w:cstheme="majorBidi"/>
                <w:bCs/>
                <w:szCs w:val="22"/>
              </w:rPr>
            </w:pPr>
            <w:r>
              <w:rPr>
                <w:rFonts w:eastAsiaTheme="majorEastAsia" w:cstheme="majorBidi"/>
                <w:bCs/>
                <w:szCs w:val="22"/>
              </w:rPr>
              <w:t>Enter location</w:t>
            </w:r>
            <w:r w:rsidR="00923B4B">
              <w:rPr>
                <w:rFonts w:eastAsiaTheme="majorEastAsia" w:cstheme="majorBidi"/>
                <w:bCs/>
                <w:szCs w:val="22"/>
              </w:rPr>
              <w:t xml:space="preserve"> manually on home screen</w:t>
            </w:r>
            <w:r w:rsidR="00EE7D8E">
              <w:rPr>
                <w:rFonts w:eastAsiaTheme="majorEastAsia" w:cstheme="majorBidi"/>
                <w:bCs/>
                <w:szCs w:val="22"/>
              </w:rPr>
              <w:t xml:space="preserve"> (Town/City/Postcode)</w:t>
            </w:r>
          </w:p>
        </w:tc>
        <w:tc>
          <w:tcPr>
            <w:tcW w:w="1993" w:type="dxa"/>
          </w:tcPr>
          <w:p w:rsidR="00163FE8" w:rsidRPr="00BA0C41" w:rsidRDefault="00BA0C41" w:rsidP="00A26258">
            <w:pPr>
              <w:rPr>
                <w:rFonts w:eastAsiaTheme="majorEastAsia" w:cstheme="majorBidi"/>
                <w:bCs/>
                <w:szCs w:val="22"/>
              </w:rPr>
            </w:pPr>
            <w:r>
              <w:rPr>
                <w:rFonts w:eastAsiaTheme="majorEastAsia" w:cstheme="majorBidi"/>
                <w:bCs/>
                <w:szCs w:val="22"/>
              </w:rPr>
              <w:t>Forwarded on to main menu,</w:t>
            </w:r>
            <w:r w:rsidR="00A26258">
              <w:rPr>
                <w:rFonts w:eastAsiaTheme="majorEastAsia" w:cstheme="majorBidi"/>
                <w:bCs/>
                <w:szCs w:val="22"/>
              </w:rPr>
              <w:t xml:space="preserve"> place listed for </w:t>
            </w:r>
            <w:r>
              <w:rPr>
                <w:rFonts w:eastAsiaTheme="majorEastAsia" w:cstheme="majorBidi"/>
                <w:bCs/>
                <w:szCs w:val="22"/>
              </w:rPr>
              <w:t>category selected relative to location entered.</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 xml:space="preserve">Main menu displayed. Correct places </w:t>
            </w:r>
            <w:r w:rsidR="00A26258">
              <w:rPr>
                <w:rFonts w:eastAsiaTheme="majorEastAsia" w:cstheme="majorBidi"/>
                <w:bCs/>
                <w:szCs w:val="22"/>
              </w:rPr>
              <w:t xml:space="preserve">listed </w:t>
            </w:r>
            <w:r>
              <w:rPr>
                <w:rFonts w:eastAsiaTheme="majorEastAsia" w:cstheme="majorBidi"/>
                <w:bCs/>
                <w:szCs w:val="22"/>
              </w:rPr>
              <w:t>for location entered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A26258" w:rsidRPr="00B65EE3" w:rsidTr="00513103">
        <w:trPr>
          <w:trHeight w:val="359"/>
        </w:trPr>
        <w:tc>
          <w:tcPr>
            <w:tcW w:w="977" w:type="dxa"/>
            <w:vAlign w:val="center"/>
          </w:tcPr>
          <w:p w:rsidR="00A26258" w:rsidRPr="00923B4B" w:rsidRDefault="00A26258" w:rsidP="00EE7D8E">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A26258" w:rsidRDefault="00A26258" w:rsidP="00E92EA6">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A26258"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163FE8" w:rsidRPr="00BA0C41" w:rsidRDefault="00A26258" w:rsidP="00E92EA6">
            <w:pPr>
              <w:jc w:val="center"/>
              <w:rPr>
                <w:rFonts w:eastAsiaTheme="majorEastAsia" w:cstheme="majorBidi"/>
                <w:bCs/>
                <w:szCs w:val="22"/>
              </w:rPr>
            </w:pPr>
            <w:r>
              <w:rPr>
                <w:rFonts w:eastAsiaTheme="majorEastAsia" w:cstheme="majorBidi"/>
                <w:bCs/>
                <w:szCs w:val="22"/>
              </w:rPr>
              <w:t>Select Category</w:t>
            </w:r>
            <w:r w:rsidR="00923B4B">
              <w:rPr>
                <w:rFonts w:eastAsiaTheme="majorEastAsia" w:cstheme="majorBidi"/>
                <w:bCs/>
                <w:szCs w:val="22"/>
              </w:rPr>
              <w:t xml:space="preserve"> from main menu</w:t>
            </w:r>
          </w:p>
        </w:tc>
        <w:tc>
          <w:tcPr>
            <w:tcW w:w="1993"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984"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055" w:type="dxa"/>
            <w:shd w:val="solid" w:color="00B050" w:fill="auto"/>
            <w:vAlign w:val="center"/>
          </w:tcPr>
          <w:p w:rsidR="00163FE8" w:rsidRPr="00BA0C41"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163FE8" w:rsidRPr="00BA0C41" w:rsidRDefault="00E92EA6" w:rsidP="00E92EA6">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‘Show All P</w:t>
            </w:r>
            <w:r w:rsidR="00E92EA6">
              <w:rPr>
                <w:rFonts w:eastAsiaTheme="majorEastAsia" w:cstheme="majorBidi"/>
                <w:bCs/>
                <w:szCs w:val="22"/>
              </w:rPr>
              <w:t>laces</w:t>
            </w:r>
            <w:r>
              <w:rPr>
                <w:rFonts w:eastAsiaTheme="majorEastAsia" w:cstheme="majorBidi"/>
                <w:bCs/>
                <w:szCs w:val="22"/>
              </w:rPr>
              <w:t xml:space="preserve"> on a Map’</w:t>
            </w:r>
            <w:r w:rsidR="00E92EA6">
              <w:rPr>
                <w:rFonts w:eastAsiaTheme="majorEastAsia" w:cstheme="majorBidi"/>
                <w:bCs/>
                <w:szCs w:val="22"/>
              </w:rPr>
              <w:t xml:space="preserve"> button</w:t>
            </w:r>
          </w:p>
        </w:tc>
        <w:tc>
          <w:tcPr>
            <w:tcW w:w="1993" w:type="dxa"/>
          </w:tcPr>
          <w:p w:rsidR="00163FE8" w:rsidRPr="00BA0C41" w:rsidRDefault="00E92EA6" w:rsidP="00610C23">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163FE8" w:rsidRPr="00BA0C41" w:rsidRDefault="00E92EA6" w:rsidP="00610C23">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74"/>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163FE8" w:rsidRPr="00BA0C41" w:rsidRDefault="00923B4B" w:rsidP="00E92EA6">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163FE8" w:rsidRPr="00BA0C41" w:rsidRDefault="00923B4B" w:rsidP="00610C23">
            <w:pPr>
              <w:rPr>
                <w:rFonts w:eastAsiaTheme="majorEastAsia" w:cstheme="majorBidi"/>
                <w:bCs/>
                <w:szCs w:val="22"/>
              </w:rPr>
            </w:pPr>
            <w:r>
              <w:rPr>
                <w:rFonts w:eastAsiaTheme="majorEastAsia" w:cstheme="majorBidi"/>
                <w:bCs/>
                <w:szCs w:val="22"/>
              </w:rPr>
              <w:t xml:space="preserve">Place name and vicinity displayed </w:t>
            </w:r>
            <w:r>
              <w:rPr>
                <w:rFonts w:eastAsiaTheme="majorEastAsia" w:cstheme="majorBidi"/>
                <w:bCs/>
                <w:szCs w:val="22"/>
              </w:rPr>
              <w:lastRenderedPageBreak/>
              <w:t>in dialog box.</w:t>
            </w:r>
          </w:p>
        </w:tc>
        <w:tc>
          <w:tcPr>
            <w:tcW w:w="1984" w:type="dxa"/>
          </w:tcPr>
          <w:p w:rsidR="00163FE8" w:rsidRPr="00BA0C41" w:rsidRDefault="00923B4B" w:rsidP="00610C23">
            <w:pPr>
              <w:rPr>
                <w:rFonts w:eastAsiaTheme="majorEastAsia" w:cstheme="majorBidi"/>
                <w:bCs/>
                <w:szCs w:val="22"/>
              </w:rPr>
            </w:pPr>
            <w:r>
              <w:rPr>
                <w:rFonts w:eastAsiaTheme="majorEastAsia" w:cstheme="majorBidi"/>
                <w:bCs/>
                <w:szCs w:val="22"/>
              </w:rPr>
              <w:lastRenderedPageBreak/>
              <w:t xml:space="preserve">Place name and vicinity were </w:t>
            </w:r>
            <w:r>
              <w:rPr>
                <w:rFonts w:eastAsiaTheme="majorEastAsia" w:cstheme="majorBidi"/>
                <w:bCs/>
                <w:szCs w:val="22"/>
              </w:rPr>
              <w:lastRenderedPageBreak/>
              <w:t>displayed in dialog box.</w:t>
            </w:r>
          </w:p>
        </w:tc>
        <w:tc>
          <w:tcPr>
            <w:tcW w:w="1055" w:type="dxa"/>
            <w:shd w:val="solid" w:color="00B050" w:fill="auto"/>
            <w:vAlign w:val="center"/>
          </w:tcPr>
          <w:p w:rsidR="00163FE8" w:rsidRPr="00BA0C41" w:rsidRDefault="00923B4B"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Pr="00923B4B" w:rsidRDefault="002C5A56" w:rsidP="00EE7D8E">
            <w:pPr>
              <w:jc w:val="center"/>
              <w:rPr>
                <w:rFonts w:eastAsiaTheme="majorEastAsia" w:cstheme="majorBidi"/>
                <w:b/>
                <w:bCs/>
                <w:szCs w:val="22"/>
              </w:rPr>
            </w:pPr>
            <w:r>
              <w:rPr>
                <w:rFonts w:eastAsiaTheme="majorEastAsia" w:cstheme="majorBidi"/>
                <w:b/>
                <w:bCs/>
                <w:szCs w:val="22"/>
              </w:rPr>
              <w:lastRenderedPageBreak/>
              <w:t>9</w:t>
            </w:r>
          </w:p>
        </w:tc>
        <w:tc>
          <w:tcPr>
            <w:tcW w:w="2525" w:type="dxa"/>
            <w:vAlign w:val="center"/>
          </w:tcPr>
          <w:p w:rsidR="002C5A56" w:rsidRDefault="002C5A56" w:rsidP="00E92EA6">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610C23">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923B4B" w:rsidRPr="00B65EE3" w:rsidTr="00513103">
        <w:trPr>
          <w:trHeight w:val="374"/>
        </w:trPr>
        <w:tc>
          <w:tcPr>
            <w:tcW w:w="977" w:type="dxa"/>
            <w:vAlign w:val="center"/>
          </w:tcPr>
          <w:p w:rsidR="00923B4B" w:rsidRPr="00923B4B" w:rsidRDefault="002C5A56" w:rsidP="00EE7D8E">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923B4B" w:rsidRDefault="00EE7D8E" w:rsidP="00E92EA6">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923B4B"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Pr="00923B4B"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1</w:t>
            </w:r>
          </w:p>
        </w:tc>
        <w:tc>
          <w:tcPr>
            <w:tcW w:w="2525" w:type="dxa"/>
            <w:vAlign w:val="center"/>
          </w:tcPr>
          <w:p w:rsidR="00EE7D8E" w:rsidRDefault="00EE7D8E" w:rsidP="00E92EA6">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EE7D8E"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2</w:t>
            </w:r>
          </w:p>
        </w:tc>
        <w:tc>
          <w:tcPr>
            <w:tcW w:w="2525" w:type="dxa"/>
            <w:vAlign w:val="center"/>
          </w:tcPr>
          <w:p w:rsidR="00EE7D8E" w:rsidRDefault="00EE5EB1" w:rsidP="00E92EA6">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984"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EE7D8E" w:rsidRDefault="00EE5EB1" w:rsidP="00BA0C41">
            <w:pPr>
              <w:jc w:val="center"/>
              <w:rPr>
                <w:rFonts w:eastAsiaTheme="majorEastAsia" w:cstheme="majorBidi"/>
                <w:bCs/>
                <w:szCs w:val="22"/>
              </w:rPr>
            </w:pPr>
            <w:r>
              <w:rPr>
                <w:rFonts w:eastAsiaTheme="majorEastAsia" w:cstheme="majorBidi"/>
                <w:bCs/>
                <w:szCs w:val="22"/>
              </w:rPr>
              <w:t>Pass</w:t>
            </w:r>
          </w:p>
        </w:tc>
      </w:tr>
      <w:tr w:rsidR="00EE5EB1" w:rsidRPr="00B65EE3" w:rsidTr="00513103">
        <w:trPr>
          <w:trHeight w:val="374"/>
        </w:trPr>
        <w:tc>
          <w:tcPr>
            <w:tcW w:w="977" w:type="dxa"/>
            <w:vAlign w:val="center"/>
          </w:tcPr>
          <w:p w:rsidR="00EE5EB1" w:rsidRDefault="00EE5EB1"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3</w:t>
            </w:r>
          </w:p>
        </w:tc>
        <w:tc>
          <w:tcPr>
            <w:tcW w:w="2525" w:type="dxa"/>
            <w:vAlign w:val="center"/>
          </w:tcPr>
          <w:p w:rsidR="00EE5EB1" w:rsidRDefault="00EE5EB1" w:rsidP="00EE5EB1">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EE5EB1" w:rsidRDefault="00EE5EB1"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14</w:t>
            </w:r>
          </w:p>
        </w:tc>
        <w:tc>
          <w:tcPr>
            <w:tcW w:w="2525" w:type="dxa"/>
            <w:vAlign w:val="center"/>
          </w:tcPr>
          <w:p w:rsidR="002C5A56" w:rsidRDefault="002C5A56" w:rsidP="002C5A56">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2C5A56" w:rsidRDefault="002C5A56" w:rsidP="000A246B">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0A246B">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0A246B">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2C5A56" w:rsidRDefault="002C5A56" w:rsidP="00EE5EB1">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2C5A56" w:rsidRDefault="002C5A56" w:rsidP="009B4CEF">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2C5A56" w:rsidRDefault="002C5A56" w:rsidP="00513103">
            <w:pPr>
              <w:rPr>
                <w:rFonts w:eastAsiaTheme="majorEastAsia" w:cstheme="majorBidi"/>
                <w:bCs/>
                <w:szCs w:val="22"/>
              </w:rPr>
            </w:pPr>
            <w:r>
              <w:rPr>
                <w:rFonts w:eastAsiaTheme="majorEastAsia" w:cstheme="majorBidi"/>
                <w:bCs/>
                <w:szCs w:val="22"/>
              </w:rPr>
              <w:t xml:space="preserve">Alert dialog box displayed saying ‘Please connect to a working Internet connection’ after a category has been </w:t>
            </w:r>
            <w:r>
              <w:rPr>
                <w:rFonts w:eastAsiaTheme="majorEastAsia" w:cstheme="majorBidi"/>
                <w:bCs/>
                <w:szCs w:val="22"/>
              </w:rPr>
              <w:lastRenderedPageBreak/>
              <w:t>selected</w:t>
            </w:r>
          </w:p>
        </w:tc>
        <w:tc>
          <w:tcPr>
            <w:tcW w:w="1984" w:type="dxa"/>
          </w:tcPr>
          <w:p w:rsidR="002C5A56" w:rsidRDefault="002C5A56" w:rsidP="00513103">
            <w:pPr>
              <w:rPr>
                <w:rFonts w:eastAsiaTheme="majorEastAsia" w:cstheme="majorBidi"/>
                <w:bCs/>
                <w:szCs w:val="22"/>
              </w:rPr>
            </w:pPr>
            <w:r>
              <w:rPr>
                <w:rFonts w:eastAsiaTheme="majorEastAsia" w:cstheme="majorBidi"/>
                <w:bCs/>
                <w:szCs w:val="22"/>
              </w:rPr>
              <w:lastRenderedPageBreak/>
              <w:t xml:space="preserve">Alert dialog box displayed saying ‘Please connect to a working Internet connection’ after a category has been </w:t>
            </w:r>
            <w:r>
              <w:rPr>
                <w:rFonts w:eastAsiaTheme="majorEastAsia" w:cstheme="majorBidi"/>
                <w:bCs/>
                <w:szCs w:val="22"/>
              </w:rPr>
              <w:lastRenderedPageBreak/>
              <w:t>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lastRenderedPageBreak/>
              <w:t>20</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2C5A56" w:rsidRDefault="002C5A56" w:rsidP="0014686C">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2C5A56" w:rsidRDefault="002C5A56" w:rsidP="002C5A56">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bl>
    <w:p w:rsidR="00610C23" w:rsidRDefault="00610C23" w:rsidP="00610C23">
      <w:pPr>
        <w:rPr>
          <w:rFonts w:eastAsiaTheme="majorEastAsia" w:cstheme="majorBidi"/>
          <w:bCs/>
          <w:szCs w:val="26"/>
        </w:rPr>
      </w:pPr>
    </w:p>
    <w:p w:rsidR="00F87FB7" w:rsidRPr="00F87FB7" w:rsidRDefault="00F87FB7" w:rsidP="00610C23">
      <w:pPr>
        <w:rPr>
          <w:rFonts w:eastAsiaTheme="majorEastAsia" w:cstheme="majorBidi"/>
          <w:bCs/>
          <w:szCs w:val="26"/>
        </w:rPr>
      </w:pPr>
      <w:r>
        <w:rPr>
          <w:rFonts w:eastAsiaTheme="majorEastAsia" w:cstheme="majorBidi"/>
          <w:bCs/>
          <w:szCs w:val="26"/>
        </w:rPr>
        <w:t xml:space="preserve">Table </w:t>
      </w:r>
      <w:r w:rsidR="005B7FD1">
        <w:rPr>
          <w:rFonts w:eastAsiaTheme="majorEastAsia" w:cstheme="majorBidi"/>
          <w:bCs/>
          <w:szCs w:val="26"/>
        </w:rPr>
        <w:t>D.2.</w:t>
      </w:r>
      <w:r>
        <w:rPr>
          <w:rFonts w:eastAsiaTheme="majorEastAsia" w:cstheme="majorBidi"/>
          <w:bCs/>
          <w:szCs w:val="26"/>
        </w:rPr>
        <w:t xml:space="preserve">1. This table details the results </w:t>
      </w:r>
      <w:proofErr w:type="gramStart"/>
      <w:r>
        <w:rPr>
          <w:rFonts w:eastAsiaTheme="majorEastAsia" w:cstheme="majorBidi"/>
          <w:bCs/>
          <w:szCs w:val="26"/>
        </w:rPr>
        <w:t>of  all</w:t>
      </w:r>
      <w:proofErr w:type="gramEnd"/>
      <w:r>
        <w:rPr>
          <w:rFonts w:eastAsiaTheme="majorEastAsia" w:cstheme="majorBidi"/>
          <w:bCs/>
          <w:szCs w:val="26"/>
        </w:rPr>
        <w:t xml:space="preserve"> manual user interface testing that has been completed for the project. </w:t>
      </w:r>
    </w:p>
    <w:p w:rsidR="002C486E" w:rsidRDefault="002C486E" w:rsidP="00610C23">
      <w:pPr>
        <w:rPr>
          <w:rFonts w:eastAsiaTheme="majorEastAsia" w:cstheme="majorBidi"/>
          <w:b/>
          <w:bCs/>
          <w:sz w:val="26"/>
          <w:szCs w:val="26"/>
        </w:rPr>
      </w:pPr>
    </w:p>
    <w:p w:rsidR="00C86D60" w:rsidRDefault="002029FC" w:rsidP="00610C23">
      <w:pPr>
        <w:rPr>
          <w:rFonts w:eastAsiaTheme="majorEastAsia" w:cstheme="majorBidi"/>
          <w:b/>
          <w:bCs/>
          <w:sz w:val="26"/>
          <w:szCs w:val="26"/>
        </w:rPr>
      </w:pPr>
      <w:r>
        <w:rPr>
          <w:rFonts w:eastAsiaTheme="majorEastAsia" w:cstheme="majorBidi"/>
          <w:b/>
          <w:bCs/>
          <w:sz w:val="26"/>
          <w:szCs w:val="26"/>
        </w:rPr>
        <w:t xml:space="preserve">D.3. </w:t>
      </w:r>
      <w:r w:rsidR="00610C23">
        <w:rPr>
          <w:rFonts w:eastAsiaTheme="majorEastAsia" w:cstheme="majorBidi"/>
          <w:b/>
          <w:bCs/>
          <w:sz w:val="26"/>
          <w:szCs w:val="26"/>
        </w:rPr>
        <w:t>Automated Testing</w:t>
      </w:r>
    </w:p>
    <w:p w:rsidR="00C86D60" w:rsidRDefault="00C86D60" w:rsidP="00610C23">
      <w:pPr>
        <w:rPr>
          <w:rFonts w:eastAsiaTheme="majorEastAsia" w:cstheme="majorBidi"/>
          <w:b/>
          <w:bCs/>
          <w:sz w:val="26"/>
          <w:szCs w:val="26"/>
        </w:rPr>
      </w:pPr>
    </w:p>
    <w:p w:rsidR="00C86D60" w:rsidRPr="008C4969" w:rsidRDefault="002029FC" w:rsidP="00610C23">
      <w:pPr>
        <w:rPr>
          <w:rFonts w:eastAsiaTheme="majorEastAsia" w:cstheme="majorBidi"/>
          <w:b/>
          <w:bCs/>
          <w:szCs w:val="22"/>
        </w:rPr>
      </w:pPr>
      <w:r>
        <w:rPr>
          <w:rFonts w:eastAsiaTheme="majorEastAsia" w:cstheme="majorBidi"/>
          <w:b/>
          <w:bCs/>
          <w:szCs w:val="22"/>
        </w:rPr>
        <w:t xml:space="preserve">D.3.1. </w:t>
      </w:r>
      <w:r w:rsidR="002C486E" w:rsidRPr="007F5AE6">
        <w:rPr>
          <w:rFonts w:eastAsiaTheme="majorEastAsia" w:cstheme="majorBidi"/>
          <w:b/>
          <w:bCs/>
          <w:szCs w:val="22"/>
        </w:rPr>
        <w:t>Testdroid Record</w:t>
      </w:r>
      <w:r w:rsidR="00F44A50">
        <w:rPr>
          <w:rFonts w:eastAsiaTheme="majorEastAsia" w:cstheme="majorBidi"/>
          <w:b/>
          <w:bCs/>
          <w:szCs w:val="22"/>
        </w:rPr>
        <w:t>er</w:t>
      </w:r>
    </w:p>
    <w:p w:rsidR="002C486E" w:rsidRDefault="002C486E" w:rsidP="00610C23">
      <w:pPr>
        <w:rPr>
          <w:rFonts w:eastAsiaTheme="majorEastAsia" w:cstheme="majorBidi"/>
          <w:b/>
          <w:bCs/>
          <w:sz w:val="26"/>
          <w:szCs w:val="26"/>
        </w:rPr>
      </w:pPr>
    </w:p>
    <w:p w:rsidR="002C486E" w:rsidRPr="007F5AE6" w:rsidRDefault="002029FC" w:rsidP="00610C23">
      <w:pPr>
        <w:rPr>
          <w:rFonts w:eastAsiaTheme="majorEastAsia" w:cstheme="majorBidi"/>
          <w:b/>
          <w:bCs/>
          <w:szCs w:val="26"/>
        </w:rPr>
      </w:pPr>
      <w:r>
        <w:rPr>
          <w:rFonts w:eastAsiaTheme="majorEastAsia" w:cstheme="majorBidi"/>
          <w:b/>
          <w:bCs/>
          <w:szCs w:val="26"/>
        </w:rPr>
        <w:t xml:space="preserve">D.3.2. </w:t>
      </w:r>
      <w:r w:rsidR="002C486E" w:rsidRPr="007F5AE6">
        <w:rPr>
          <w:rFonts w:eastAsiaTheme="majorEastAsia" w:cstheme="majorBidi"/>
          <w:b/>
          <w:bCs/>
          <w:szCs w:val="26"/>
        </w:rPr>
        <w:t>Testdroid Cloud</w:t>
      </w:r>
    </w:p>
    <w:p w:rsidR="00C86D60" w:rsidRDefault="00C86D60" w:rsidP="00610C23">
      <w:pPr>
        <w:rPr>
          <w:rFonts w:eastAsiaTheme="majorEastAsia" w:cstheme="majorBidi"/>
          <w:b/>
          <w:bCs/>
          <w:sz w:val="26"/>
          <w:szCs w:val="26"/>
        </w:rPr>
      </w:pPr>
    </w:p>
    <w:p w:rsidR="00C86D60" w:rsidRDefault="008C4969" w:rsidP="00610C23">
      <w:pPr>
        <w:rPr>
          <w:rFonts w:eastAsiaTheme="majorEastAsia" w:cstheme="majorBidi"/>
          <w:bCs/>
          <w:szCs w:val="26"/>
        </w:rPr>
      </w:pPr>
      <w:r>
        <w:rPr>
          <w:rFonts w:eastAsiaTheme="majorEastAsia" w:cstheme="majorBidi"/>
          <w:bCs/>
          <w:szCs w:val="26"/>
        </w:rPr>
        <w:t>Testdroid cloud App Crawler Results:</w:t>
      </w:r>
    </w:p>
    <w:p w:rsidR="008C4969" w:rsidRDefault="008C4969"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4384" behindDoc="1" locked="0" layoutInCell="1" allowOverlap="1">
            <wp:simplePos x="0" y="0"/>
            <wp:positionH relativeFrom="column">
              <wp:posOffset>20955</wp:posOffset>
            </wp:positionH>
            <wp:positionV relativeFrom="paragraph">
              <wp:posOffset>137795</wp:posOffset>
            </wp:positionV>
            <wp:extent cx="5190490" cy="2822575"/>
            <wp:effectExtent l="19050" t="0" r="0" b="0"/>
            <wp:wrapNone/>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l="12010" t="24879" r="17187" b="13527"/>
                    <a:stretch>
                      <a:fillRect/>
                    </a:stretch>
                  </pic:blipFill>
                  <pic:spPr bwMode="auto">
                    <a:xfrm>
                      <a:off x="0" y="0"/>
                      <a:ext cx="5190490" cy="2822575"/>
                    </a:xfrm>
                    <a:prstGeom prst="rect">
                      <a:avLst/>
                    </a:prstGeom>
                    <a:noFill/>
                    <a:ln w="9525">
                      <a:noFill/>
                      <a:miter lim="800000"/>
                      <a:headEnd/>
                      <a:tailEnd/>
                    </a:ln>
                  </pic:spPr>
                </pic:pic>
              </a:graphicData>
            </a:graphic>
          </wp:anchor>
        </w:drawing>
      </w:r>
    </w:p>
    <w:p w:rsidR="008C4969" w:rsidRPr="008C4969" w:rsidRDefault="008C4969" w:rsidP="00610C23">
      <w:pPr>
        <w:rPr>
          <w:rFonts w:eastAsiaTheme="majorEastAsia" w:cstheme="majorBidi"/>
          <w:bCs/>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5408" behindDoc="1" locked="0" layoutInCell="1" allowOverlap="1">
            <wp:simplePos x="0" y="0"/>
            <wp:positionH relativeFrom="column">
              <wp:posOffset>752558</wp:posOffset>
            </wp:positionH>
            <wp:positionV relativeFrom="paragraph">
              <wp:posOffset>23688</wp:posOffset>
            </wp:positionV>
            <wp:extent cx="3780100" cy="2433099"/>
            <wp:effectExtent l="19050" t="0" r="0" b="0"/>
            <wp:wrapNone/>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l="22638" t="5830" r="40710" b="56371"/>
                    <a:stretch>
                      <a:fillRect/>
                    </a:stretch>
                  </pic:blipFill>
                  <pic:spPr bwMode="auto">
                    <a:xfrm>
                      <a:off x="0" y="0"/>
                      <a:ext cx="3780100" cy="2433099"/>
                    </a:xfrm>
                    <a:prstGeom prst="rect">
                      <a:avLst/>
                    </a:prstGeom>
                    <a:noFill/>
                    <a:ln w="9525">
                      <a:noFill/>
                      <a:miter lim="800000"/>
                      <a:headEnd/>
                      <a:tailEnd/>
                    </a:ln>
                  </pic:spPr>
                </pic:pic>
              </a:graphicData>
            </a:graphic>
          </wp:anchor>
        </w:drawing>
      </w:r>
      <w:proofErr w:type="gramStart"/>
      <w:r>
        <w:rPr>
          <w:rFonts w:eastAsiaTheme="majorEastAsia" w:cstheme="majorBidi"/>
          <w:bCs/>
          <w:szCs w:val="26"/>
        </w:rPr>
        <w:t>Fig.</w:t>
      </w:r>
      <w:proofErr w:type="gramEnd"/>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 w:val="26"/>
          <w:szCs w:val="26"/>
        </w:rPr>
      </w:pP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proofErr w:type="gramStart"/>
      <w:r w:rsidRPr="0094362C">
        <w:rPr>
          <w:rFonts w:eastAsiaTheme="majorEastAsia" w:cstheme="majorBidi"/>
          <w:bCs/>
          <w:szCs w:val="26"/>
        </w:rPr>
        <w:t>Fig.</w:t>
      </w:r>
      <w:proofErr w:type="gramEnd"/>
      <w:r>
        <w:rPr>
          <w:rFonts w:eastAsiaTheme="majorEastAsia" w:cstheme="majorBidi"/>
          <w:bCs/>
          <w:sz w:val="26"/>
          <w:szCs w:val="26"/>
        </w:rPr>
        <w:t xml:space="preserve"> </w:t>
      </w:r>
    </w:p>
    <w:p w:rsidR="008C4969" w:rsidRDefault="008C4969" w:rsidP="00610C23">
      <w:pPr>
        <w:rPr>
          <w:rFonts w:eastAsiaTheme="majorEastAsia" w:cstheme="majorBidi"/>
          <w:b/>
          <w:bCs/>
          <w:sz w:val="26"/>
          <w:szCs w:val="26"/>
        </w:rPr>
      </w:pPr>
      <w:r w:rsidRPr="008C4969">
        <w:rPr>
          <w:rFonts w:eastAsiaTheme="majorEastAsia" w:cstheme="majorBidi"/>
          <w:b/>
          <w:bCs/>
          <w:noProof/>
          <w:sz w:val="26"/>
          <w:szCs w:val="26"/>
          <w:lang w:eastAsia="en-GB"/>
        </w:rPr>
        <w:lastRenderedPageBreak/>
        <w:drawing>
          <wp:inline distT="0" distB="0" distL="0" distR="0">
            <wp:extent cx="5228816" cy="978010"/>
            <wp:effectExtent l="1905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l="5070" t="56716" r="6156" b="16667"/>
                    <a:stretch>
                      <a:fillRect/>
                    </a:stretch>
                  </pic:blipFill>
                  <pic:spPr bwMode="auto">
                    <a:xfrm>
                      <a:off x="0" y="0"/>
                      <a:ext cx="5228816" cy="978010"/>
                    </a:xfrm>
                    <a:prstGeom prst="rect">
                      <a:avLst/>
                    </a:prstGeom>
                    <a:noFill/>
                    <a:ln w="9525">
                      <a:noFill/>
                      <a:miter lim="800000"/>
                      <a:headEnd/>
                      <a:tailEnd/>
                    </a:ln>
                  </pic:spPr>
                </pic:pic>
              </a:graphicData>
            </a:graphic>
          </wp:inline>
        </w:drawing>
      </w:r>
    </w:p>
    <w:p w:rsidR="008C4969" w:rsidRDefault="008C4969" w:rsidP="00610C23">
      <w:pPr>
        <w:rPr>
          <w:rFonts w:eastAsiaTheme="majorEastAsia" w:cstheme="majorBidi"/>
          <w:b/>
          <w:bCs/>
          <w:sz w:val="26"/>
          <w:szCs w:val="26"/>
        </w:rPr>
      </w:pPr>
    </w:p>
    <w:p w:rsidR="008C4969" w:rsidRDefault="000B33F9" w:rsidP="00610C23">
      <w:pPr>
        <w:rPr>
          <w:rFonts w:eastAsiaTheme="majorEastAsia" w:cstheme="majorBidi"/>
          <w:b/>
          <w:bCs/>
          <w:sz w:val="26"/>
          <w:szCs w:val="26"/>
        </w:rPr>
      </w:pPr>
      <w:r>
        <w:rPr>
          <w:rFonts w:eastAsiaTheme="majorEastAsia" w:cstheme="majorBidi"/>
          <w:bCs/>
          <w:szCs w:val="26"/>
        </w:rPr>
        <w:t>Fig</w:t>
      </w:r>
      <w:r w:rsidR="005B7FD1">
        <w:rPr>
          <w:rFonts w:eastAsiaTheme="majorEastAsia" w:cstheme="majorBidi"/>
          <w:bCs/>
          <w:szCs w:val="26"/>
        </w:rPr>
        <w:t xml:space="preserve">ure </w:t>
      </w:r>
    </w:p>
    <w:p w:rsidR="008C4969" w:rsidRDefault="008C4969" w:rsidP="00610C23">
      <w:pPr>
        <w:rPr>
          <w:rFonts w:eastAsiaTheme="majorEastAsia" w:cstheme="majorBidi"/>
          <w:b/>
          <w:bCs/>
          <w:sz w:val="26"/>
          <w:szCs w:val="26"/>
        </w:rPr>
      </w:pPr>
    </w:p>
    <w:p w:rsidR="002C486E" w:rsidRPr="002C486E" w:rsidRDefault="002029FC" w:rsidP="00610C23">
      <w:pPr>
        <w:rPr>
          <w:rFonts w:eastAsiaTheme="majorEastAsia" w:cstheme="majorBidi"/>
          <w:b/>
          <w:bCs/>
          <w:sz w:val="26"/>
          <w:szCs w:val="26"/>
        </w:rPr>
      </w:pPr>
      <w:r>
        <w:rPr>
          <w:rFonts w:eastAsiaTheme="majorEastAsia" w:cstheme="majorBidi"/>
          <w:b/>
          <w:bCs/>
          <w:sz w:val="26"/>
          <w:szCs w:val="26"/>
        </w:rPr>
        <w:t xml:space="preserve">D.4. </w:t>
      </w:r>
      <w:r w:rsidR="002C486E">
        <w:rPr>
          <w:rFonts w:eastAsiaTheme="majorEastAsia" w:cstheme="majorBidi"/>
          <w:b/>
          <w:bCs/>
          <w:sz w:val="26"/>
          <w:szCs w:val="26"/>
        </w:rPr>
        <w:t>User Testing: Questionnaire</w:t>
      </w:r>
    </w:p>
    <w:p w:rsidR="00610C23" w:rsidRDefault="00610C23" w:rsidP="00610C23">
      <w:pPr>
        <w:rPr>
          <w:rFonts w:asciiTheme="majorHAnsi" w:eastAsiaTheme="majorEastAsia" w:hAnsiTheme="majorHAnsi" w:cstheme="majorBidi"/>
          <w:b/>
          <w:bCs/>
          <w:sz w:val="26"/>
          <w:szCs w:val="26"/>
        </w:rPr>
      </w:pPr>
    </w:p>
    <w:p w:rsidR="00610C23" w:rsidRDefault="00610C23" w:rsidP="00610C23"/>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2C486E" w:rsidRDefault="002C486E" w:rsidP="006F1FBB">
      <w:pPr>
        <w:pStyle w:val="Heading1"/>
        <w:numPr>
          <w:ilvl w:val="0"/>
          <w:numId w:val="0"/>
        </w:numPr>
        <w:rPr>
          <w:rFonts w:asciiTheme="minorHAnsi" w:hAnsiTheme="minorHAnsi"/>
        </w:rPr>
      </w:pPr>
    </w:p>
    <w:p w:rsidR="006F1FBB" w:rsidRPr="00D6742F" w:rsidRDefault="00711DBE" w:rsidP="006F1FBB">
      <w:pPr>
        <w:pStyle w:val="Heading1"/>
        <w:numPr>
          <w:ilvl w:val="0"/>
          <w:numId w:val="0"/>
        </w:numPr>
        <w:rPr>
          <w:rFonts w:asciiTheme="minorHAnsi" w:hAnsiTheme="minorHAnsi"/>
        </w:rPr>
      </w:pPr>
      <w:bookmarkStart w:id="51" w:name="_Toc353978999"/>
      <w:r w:rsidRPr="00D6742F">
        <w:rPr>
          <w:rFonts w:asciiTheme="minorHAnsi" w:hAnsiTheme="minorHAnsi"/>
        </w:rPr>
        <w:lastRenderedPageBreak/>
        <w:t>Annotated Bibliography</w:t>
      </w:r>
      <w:bookmarkEnd w:id="47"/>
      <w:bookmarkEnd w:id="51"/>
    </w:p>
    <w:p w:rsidR="006F1FBB" w:rsidRPr="006F1FBB" w:rsidRDefault="006F1FBB" w:rsidP="006F1FBB"/>
    <w:p w:rsidR="00A70F3A" w:rsidRDefault="00A70F3A" w:rsidP="00A26966">
      <w:pPr>
        <w:pStyle w:val="ListParagraph"/>
        <w:numPr>
          <w:ilvl w:val="0"/>
          <w:numId w:val="28"/>
        </w:numPr>
        <w:spacing w:after="120"/>
        <w:contextualSpacing w:val="0"/>
      </w:pPr>
      <w:bookmarkStart w:id="52" w:name="_Ref341025304"/>
      <w:r>
        <w:t xml:space="preserve">Google Places API. Various: </w:t>
      </w:r>
      <w:hyperlink r:id="rId41" w:history="1">
        <w:r>
          <w:rPr>
            <w:rStyle w:val="Hyperlink"/>
          </w:rPr>
          <w:t>https://developers.google.com/places/</w:t>
        </w:r>
      </w:hyperlink>
      <w:bookmarkEnd w:id="52"/>
      <w:r>
        <w:t xml:space="preserve"> </w:t>
      </w:r>
    </w:p>
    <w:p w:rsidR="00A70F3A" w:rsidRDefault="00A70F3A" w:rsidP="00A26966">
      <w:pPr>
        <w:pStyle w:val="ListParagraph"/>
        <w:numPr>
          <w:ilvl w:val="0"/>
          <w:numId w:val="28"/>
        </w:numPr>
        <w:spacing w:after="120"/>
        <w:contextualSpacing w:val="0"/>
      </w:pPr>
      <w:bookmarkStart w:id="53" w:name="_Ref341025341"/>
      <w:r>
        <w:t xml:space="preserve">Google Maps API. Various: </w:t>
      </w:r>
      <w:hyperlink r:id="rId42" w:history="1">
        <w:r>
          <w:rPr>
            <w:rStyle w:val="Hyperlink"/>
          </w:rPr>
          <w:t>https://developers.google.com/maps/</w:t>
        </w:r>
      </w:hyperlink>
      <w:bookmarkEnd w:id="53"/>
      <w:r>
        <w:t xml:space="preserve"> </w:t>
      </w:r>
    </w:p>
    <w:p w:rsidR="00A70F3A" w:rsidRDefault="00A70F3A" w:rsidP="00A26966">
      <w:pPr>
        <w:pStyle w:val="ListParagraph"/>
        <w:numPr>
          <w:ilvl w:val="0"/>
          <w:numId w:val="28"/>
        </w:numPr>
        <w:spacing w:after="120"/>
        <w:contextualSpacing w:val="0"/>
      </w:pPr>
      <w:bookmarkStart w:id="54" w:name="_Ref341025384"/>
      <w:r>
        <w:t xml:space="preserve">Some recent evidence to support my theory that tourist information centre visitor numbers are in decline. </w:t>
      </w:r>
      <w:hyperlink r:id="rId43" w:history="1">
        <w:r w:rsidRPr="00321F23">
          <w:rPr>
            <w:rStyle w:val="Hyperlink"/>
          </w:rPr>
          <w:t>http://www.frasercoastchronicle.com.au/news/visitors-at-centres-in-decline/1615621/</w:t>
        </w:r>
      </w:hyperlink>
      <w:r>
        <w:t xml:space="preserve"> . Further evidence that tourist information centres visitor numbers have been declining for some time, a council report. </w:t>
      </w:r>
      <w:hyperlink r:id="rId44" w:history="1">
        <w:r w:rsidRPr="00321F23">
          <w:rPr>
            <w:rStyle w:val="Hyperlink"/>
          </w:rPr>
          <w:t>http://www.eastriding.gov.uk/public_reports/TheCabinet/16March2010/Tourist%20Information%20Centres%20-%20Hornsea%20and%20Withernsea.pdf</w:t>
        </w:r>
      </w:hyperlink>
      <w:bookmarkEnd w:id="54"/>
    </w:p>
    <w:p w:rsidR="00A70F3A" w:rsidRDefault="00A70F3A" w:rsidP="00A26966">
      <w:pPr>
        <w:pStyle w:val="ListParagraph"/>
        <w:numPr>
          <w:ilvl w:val="0"/>
          <w:numId w:val="28"/>
        </w:numPr>
        <w:spacing w:after="120"/>
      </w:pPr>
      <w:bookmarkStart w:id="55" w:name="_Ref341025420"/>
      <w:r>
        <w:t xml:space="preserve">An article which discusses how the Google Play Store is rapidly catching up with number of apps available on the apple app Store and how it could overtake it in the near future. </w:t>
      </w:r>
      <w:hyperlink r:id="rId45"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5"/>
    </w:p>
    <w:p w:rsidR="00A70F3A" w:rsidRDefault="00A70F3A" w:rsidP="00A26966">
      <w:pPr>
        <w:pStyle w:val="ListParagraph"/>
        <w:numPr>
          <w:ilvl w:val="0"/>
          <w:numId w:val="28"/>
        </w:numPr>
        <w:spacing w:after="120"/>
      </w:pPr>
      <w:bookmarkStart w:id="56" w:name="_Ref341025440"/>
      <w:r>
        <w:t xml:space="preserve">Manchester Tourist Guide Android Application on the Google Play Store. </w:t>
      </w:r>
      <w:hyperlink r:id="rId46"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6"/>
    </w:p>
    <w:p w:rsidR="00A70F3A" w:rsidRDefault="00A70F3A" w:rsidP="00A26966">
      <w:pPr>
        <w:pStyle w:val="ListParagraph"/>
        <w:numPr>
          <w:ilvl w:val="0"/>
          <w:numId w:val="28"/>
        </w:numPr>
        <w:spacing w:after="120"/>
      </w:pPr>
      <w:bookmarkStart w:id="57" w:name="_Ref341025468"/>
      <w:r>
        <w:t xml:space="preserve">Pocket Britain Android Application on the Google Play Store. </w:t>
      </w:r>
      <w:hyperlink r:id="rId47"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57"/>
    </w:p>
    <w:p w:rsidR="00A70F3A" w:rsidRDefault="00A70F3A" w:rsidP="00A26966">
      <w:pPr>
        <w:pStyle w:val="ListParagraph"/>
        <w:numPr>
          <w:ilvl w:val="0"/>
          <w:numId w:val="28"/>
        </w:numPr>
        <w:spacing w:after="120"/>
        <w:contextualSpacing w:val="0"/>
      </w:pPr>
      <w:bookmarkStart w:id="58" w:name="_Ref341025488"/>
      <w:r>
        <w:t xml:space="preserve">Yell Android Application on the Google Play Store. </w:t>
      </w:r>
      <w:hyperlink r:id="rId48" w:history="1">
        <w:r w:rsidRPr="00744F1C">
          <w:rPr>
            <w:rStyle w:val="Hyperlink"/>
          </w:rPr>
          <w:t>https://play.google.com/store/apps/details?id=com.yell.launcher2&amp;feature=top-free</w:t>
        </w:r>
      </w:hyperlink>
      <w:bookmarkEnd w:id="58"/>
    </w:p>
    <w:p w:rsidR="00A70F3A" w:rsidRDefault="00A70F3A" w:rsidP="00A26966">
      <w:pPr>
        <w:pStyle w:val="ListParagraph"/>
        <w:numPr>
          <w:ilvl w:val="0"/>
          <w:numId w:val="28"/>
        </w:numPr>
        <w:spacing w:after="120"/>
      </w:pPr>
      <w:bookmarkStart w:id="59" w:name="_Ref341025511"/>
      <w:r>
        <w:t>Ed Burnette, Hello, Android: Introducing Google’s Mobile Development Platform, Third Edition, for Android 2. Pragmatic bookshelf 2011. A book lent from a friend to research programming for Mobile Devices.</w:t>
      </w:r>
      <w:bookmarkEnd w:id="59"/>
      <w:r>
        <w:t xml:space="preserve"> </w:t>
      </w:r>
    </w:p>
    <w:p w:rsidR="00A70F3A" w:rsidRDefault="00A70F3A" w:rsidP="00A26966">
      <w:pPr>
        <w:pStyle w:val="ListParagraph"/>
        <w:numPr>
          <w:ilvl w:val="0"/>
          <w:numId w:val="28"/>
        </w:numPr>
        <w:spacing w:after="120"/>
      </w:pPr>
      <w:bookmarkStart w:id="60" w:name="_Ref341025526"/>
      <w:r>
        <w:t xml:space="preserve">The strategy and theory of using Android’s Network Location Provider together with GPS to determine a user’s location. </w:t>
      </w:r>
      <w:hyperlink r:id="rId49" w:history="1">
        <w:r w:rsidRPr="007D6B2C">
          <w:rPr>
            <w:rStyle w:val="Hyperlink"/>
          </w:rPr>
          <w:t>http://developer.android.com/guide/topics/location/strategies.html</w:t>
        </w:r>
      </w:hyperlink>
      <w:bookmarkEnd w:id="60"/>
    </w:p>
    <w:p w:rsidR="00A70F3A" w:rsidRDefault="00A70F3A" w:rsidP="00A26966">
      <w:pPr>
        <w:pStyle w:val="ListParagraph"/>
        <w:numPr>
          <w:ilvl w:val="0"/>
          <w:numId w:val="28"/>
        </w:numPr>
        <w:spacing w:after="120"/>
        <w:ind w:left="680"/>
      </w:pPr>
      <w:bookmarkStart w:id="61" w:name="_Ref341025542"/>
      <w:r>
        <w:t xml:space="preserve">An overview of what Grid View is on the Android Platform and how you can use it. </w:t>
      </w:r>
      <w:hyperlink r:id="rId50" w:history="1">
        <w:r w:rsidRPr="007D6B2C">
          <w:rPr>
            <w:rStyle w:val="Hyperlink"/>
          </w:rPr>
          <w:t>http://developer.android.com/guide/topics/ui/layout/gridview.html</w:t>
        </w:r>
      </w:hyperlink>
      <w:bookmarkEnd w:id="61"/>
    </w:p>
    <w:p w:rsidR="00A70F3A" w:rsidRDefault="00A70F3A" w:rsidP="00A26966">
      <w:pPr>
        <w:pStyle w:val="ListParagraph"/>
        <w:numPr>
          <w:ilvl w:val="0"/>
          <w:numId w:val="28"/>
        </w:numPr>
        <w:spacing w:after="120"/>
        <w:ind w:left="680"/>
        <w:contextualSpacing w:val="0"/>
      </w:pPr>
      <w:bookmarkStart w:id="62" w:name="_Ref341025596"/>
      <w:r>
        <w:t xml:space="preserve">The Android plugin for Net Beans. </w:t>
      </w:r>
      <w:hyperlink r:id="rId51" w:history="1">
        <w:r w:rsidRPr="00744F1C">
          <w:rPr>
            <w:rStyle w:val="Hyperlink"/>
          </w:rPr>
          <w:t>http://kenai.com/projects/nbandroid</w:t>
        </w:r>
      </w:hyperlink>
      <w:bookmarkEnd w:id="62"/>
    </w:p>
    <w:p w:rsidR="00A70F3A" w:rsidRDefault="00A70F3A" w:rsidP="00A26966">
      <w:pPr>
        <w:pStyle w:val="ListParagraph"/>
        <w:numPr>
          <w:ilvl w:val="0"/>
          <w:numId w:val="28"/>
        </w:numPr>
        <w:spacing w:after="120"/>
        <w:ind w:left="680"/>
        <w:contextualSpacing w:val="0"/>
      </w:pPr>
      <w:bookmarkStart w:id="63" w:name="_Ref341025620"/>
      <w:r>
        <w:t xml:space="preserve">IntelliJ Idea IDE with support for Android. </w:t>
      </w:r>
      <w:hyperlink r:id="rId52" w:history="1">
        <w:r w:rsidRPr="00744F1C">
          <w:rPr>
            <w:rStyle w:val="Hyperlink"/>
          </w:rPr>
          <w:t>http://www.jetbrains.com/idea/features/android.html</w:t>
        </w:r>
      </w:hyperlink>
      <w:bookmarkEnd w:id="63"/>
    </w:p>
    <w:p w:rsidR="00A70F3A" w:rsidRDefault="00A70F3A" w:rsidP="00A26966">
      <w:pPr>
        <w:pStyle w:val="ListParagraph"/>
        <w:numPr>
          <w:ilvl w:val="0"/>
          <w:numId w:val="28"/>
        </w:numPr>
        <w:spacing w:after="120"/>
        <w:ind w:left="680"/>
        <w:contextualSpacing w:val="0"/>
      </w:pPr>
      <w:bookmarkStart w:id="64" w:name="_Ref341025634"/>
      <w:r>
        <w:t xml:space="preserve">The download page that enables you to get the Eclipse IDE, Android SDK and ADT plugin. Although I didn’t use the bundle as I had Eclipse already installed. </w:t>
      </w:r>
      <w:hyperlink r:id="rId53" w:history="1">
        <w:r w:rsidRPr="00744F1C">
          <w:rPr>
            <w:rStyle w:val="Hyperlink"/>
          </w:rPr>
          <w:t>http://developer.android.com/sdk/index.html</w:t>
        </w:r>
      </w:hyperlink>
      <w:bookmarkEnd w:id="64"/>
    </w:p>
    <w:p w:rsidR="00A70F3A" w:rsidRDefault="00A70F3A" w:rsidP="00A26966">
      <w:pPr>
        <w:pStyle w:val="ListParagraph"/>
        <w:numPr>
          <w:ilvl w:val="0"/>
          <w:numId w:val="28"/>
        </w:numPr>
        <w:spacing w:after="120"/>
        <w:ind w:left="680"/>
        <w:contextualSpacing w:val="0"/>
      </w:pPr>
      <w:bookmarkStart w:id="65" w:name="_Ref341025649"/>
      <w:r>
        <w:t xml:space="preserve">‘Building Your First App’ Android tutorial. </w:t>
      </w:r>
      <w:hyperlink r:id="rId54" w:history="1">
        <w:r w:rsidRPr="00744F1C">
          <w:rPr>
            <w:rStyle w:val="Hyperlink"/>
          </w:rPr>
          <w:t>http://developer.android.com/training/basics/firstapp/index.html</w:t>
        </w:r>
      </w:hyperlink>
      <w:bookmarkEnd w:id="65"/>
    </w:p>
    <w:p w:rsidR="00A70F3A" w:rsidRDefault="00A70F3A" w:rsidP="00A26966">
      <w:pPr>
        <w:pStyle w:val="ListParagraph"/>
        <w:numPr>
          <w:ilvl w:val="0"/>
          <w:numId w:val="28"/>
        </w:numPr>
        <w:spacing w:after="120"/>
        <w:ind w:left="680"/>
        <w:contextualSpacing w:val="0"/>
      </w:pPr>
      <w:bookmarkStart w:id="66" w:name="_Ref341025664"/>
      <w:r>
        <w:t xml:space="preserve">Location where some of the University Android worksheets and presentations can be found. </w:t>
      </w:r>
      <w:hyperlink r:id="rId55" w:history="1">
        <w:r w:rsidRPr="00744F1C">
          <w:rPr>
            <w:rStyle w:val="Hyperlink"/>
          </w:rPr>
          <w:t>http://users.aber.ac.uk/cwl/workshop/</w:t>
        </w:r>
      </w:hyperlink>
      <w:bookmarkEnd w:id="66"/>
    </w:p>
    <w:p w:rsidR="00A70F3A" w:rsidRDefault="00A70F3A" w:rsidP="00A26966">
      <w:pPr>
        <w:pStyle w:val="ListParagraph"/>
        <w:numPr>
          <w:ilvl w:val="0"/>
          <w:numId w:val="28"/>
        </w:numPr>
        <w:spacing w:after="120"/>
        <w:ind w:left="680"/>
      </w:pPr>
      <w:bookmarkStart w:id="67" w:name="_Ref341025688"/>
      <w:r>
        <w:t xml:space="preserve">Mobile Device operating system market share figures for the 3rd quarter of 2012, showing iOS’ and particularly Androids dominance. </w:t>
      </w:r>
      <w:hyperlink r:id="rId56" w:history="1">
        <w:r w:rsidRPr="003F55F9">
          <w:rPr>
            <w:rStyle w:val="Hyperlink"/>
          </w:rPr>
          <w:t>http://www.gsmarena.com/android_and_samsung_build_on_their_market_shares_in_q3_2012-news-5082.php</w:t>
        </w:r>
      </w:hyperlink>
      <w:bookmarkEnd w:id="67"/>
    </w:p>
    <w:p w:rsidR="00A70F3A" w:rsidRDefault="00A70F3A" w:rsidP="00A26966">
      <w:pPr>
        <w:pStyle w:val="ListParagraph"/>
        <w:numPr>
          <w:ilvl w:val="0"/>
          <w:numId w:val="28"/>
        </w:numPr>
        <w:spacing w:after="120"/>
        <w:ind w:left="680"/>
        <w:contextualSpacing w:val="0"/>
      </w:pPr>
      <w:bookmarkStart w:id="68" w:name="_Ref341025702"/>
      <w:r>
        <w:t xml:space="preserve">Shows that you can only develop for iOS on an Intel based Mac. </w:t>
      </w:r>
      <w:hyperlink r:id="rId57"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8"/>
    </w:p>
    <w:p w:rsidR="00A70F3A" w:rsidRDefault="00A70F3A" w:rsidP="00A26966">
      <w:pPr>
        <w:pStyle w:val="ListParagraph"/>
        <w:numPr>
          <w:ilvl w:val="0"/>
          <w:numId w:val="28"/>
        </w:numPr>
        <w:spacing w:after="120"/>
        <w:ind w:left="680"/>
        <w:contextualSpacing w:val="0"/>
      </w:pPr>
      <w:bookmarkStart w:id="69" w:name="_Ref341025729"/>
      <w:r>
        <w:lastRenderedPageBreak/>
        <w:t xml:space="preserve">Reveals methods of using Mac OS X on a non-Apple PC. </w:t>
      </w:r>
      <w:hyperlink r:id="rId58" w:history="1">
        <w:r w:rsidRPr="00744F1C">
          <w:rPr>
            <w:rStyle w:val="Hyperlink"/>
          </w:rPr>
          <w:t>http://en.wikipedia.org/wiki/OSx86</w:t>
        </w:r>
      </w:hyperlink>
      <w:bookmarkEnd w:id="69"/>
    </w:p>
    <w:p w:rsidR="00A70F3A" w:rsidRDefault="00A70F3A" w:rsidP="00A26966">
      <w:pPr>
        <w:pStyle w:val="ListParagraph"/>
        <w:numPr>
          <w:ilvl w:val="0"/>
          <w:numId w:val="28"/>
        </w:numPr>
        <w:spacing w:after="120"/>
        <w:ind w:left="680"/>
      </w:pPr>
      <w:bookmarkStart w:id="70" w:name="_Ref341025745"/>
      <w:r>
        <w:t xml:space="preserve">An article about the negative feedback and complaints made about Apple’s new Map app. </w:t>
      </w:r>
      <w:hyperlink r:id="rId59" w:history="1">
        <w:r w:rsidRPr="00484501">
          <w:rPr>
            <w:rStyle w:val="Hyperlink"/>
          </w:rPr>
          <w:t>http://www.bbc.co.uk/news/technology-19659736</w:t>
        </w:r>
      </w:hyperlink>
      <w:bookmarkEnd w:id="70"/>
    </w:p>
    <w:p w:rsidR="00A70F3A" w:rsidRDefault="00A70F3A" w:rsidP="00A26966">
      <w:pPr>
        <w:pStyle w:val="ListParagraph"/>
        <w:numPr>
          <w:ilvl w:val="0"/>
          <w:numId w:val="28"/>
        </w:numPr>
        <w:spacing w:after="120"/>
        <w:ind w:left="680"/>
      </w:pPr>
      <w:bookmarkStart w:id="71" w:name="_Ref341025770"/>
      <w:r>
        <w:t xml:space="preserve">News article stating the possibility of a new Google Map app being launched for iOS 6. </w:t>
      </w:r>
      <w:hyperlink r:id="rId60" w:history="1">
        <w:r w:rsidRPr="00484501">
          <w:rPr>
            <w:rStyle w:val="Hyperlink"/>
          </w:rPr>
          <w:t>http://www.pcmag.com/article2/0,2817,2412213,00.asp</w:t>
        </w:r>
      </w:hyperlink>
      <w:bookmarkEnd w:id="71"/>
    </w:p>
    <w:p w:rsidR="00A70F3A" w:rsidRDefault="00A70F3A" w:rsidP="00A26966">
      <w:pPr>
        <w:spacing w:after="120"/>
      </w:pPr>
    </w:p>
    <w:sectPr w:rsidR="00A70F3A" w:rsidSect="00BA0C41">
      <w:headerReference w:type="default" r:id="rId61"/>
      <w:footerReference w:type="default" r:id="rId62"/>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23CE" w:rsidRDefault="00F923CE" w:rsidP="00806CFF">
      <w:r>
        <w:separator/>
      </w:r>
    </w:p>
  </w:endnote>
  <w:endnote w:type="continuationSeparator" w:id="0">
    <w:p w:rsidR="00F923CE" w:rsidRDefault="00F923CE"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087F" w:rsidRDefault="0013087F" w:rsidP="00525B9C">
    <w:pPr>
      <w:pStyle w:val="Footer"/>
      <w:jc w:val="center"/>
    </w:pPr>
    <w:r>
      <w:t xml:space="preserve">Page </w:t>
    </w:r>
    <w:fldSimple w:instr=" PAGE  \* MERGEFORMAT ">
      <w:r w:rsidR="00BE29AF">
        <w:rPr>
          <w:noProof/>
        </w:rPr>
        <w:t>14</w:t>
      </w:r>
    </w:fldSimple>
    <w:r>
      <w:t xml:space="preserve"> of </w:t>
    </w:r>
    <w:fldSimple w:instr=" SECTIONPAGES  \* MERGEFORMAT ">
      <w:r w:rsidR="00BE29AF" w:rsidRPr="00BE29AF">
        <w:rPr>
          <w:noProof/>
          <w:lang w:val="en-US"/>
        </w:rPr>
        <w:t>52</w:t>
      </w:r>
    </w:fldSimple>
  </w:p>
  <w:p w:rsidR="0013087F" w:rsidRDefault="0013087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23CE" w:rsidRDefault="00F923CE" w:rsidP="00806CFF">
      <w:r>
        <w:separator/>
      </w:r>
    </w:p>
  </w:footnote>
  <w:footnote w:type="continuationSeparator" w:id="0">
    <w:p w:rsidR="00F923CE" w:rsidRDefault="00F923CE"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087F" w:rsidRPr="001F35A4" w:rsidRDefault="0013087F" w:rsidP="001F35A4">
    <w:pPr>
      <w:pStyle w:val="Header"/>
      <w:pBdr>
        <w:bottom w:val="single" w:sz="4" w:space="1" w:color="auto"/>
      </w:pBdr>
      <w:tabs>
        <w:tab w:val="clear" w:pos="8640"/>
        <w:tab w:val="right" w:pos="8364"/>
      </w:tabs>
    </w:pPr>
    <w:r w:rsidRPr="001F35A4">
      <w:t>My Project Title</w:t>
    </w:r>
    <w:r w:rsidRPr="001F35A4">
      <w:tab/>
    </w:r>
    <w:r w:rsidRPr="001F35A4">
      <w:tab/>
    </w:r>
    <w:r>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53E01AE8"/>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A171E"/>
    <w:rsid w:val="000A18A4"/>
    <w:rsid w:val="000A246B"/>
    <w:rsid w:val="000A775B"/>
    <w:rsid w:val="000B2F26"/>
    <w:rsid w:val="000B33F9"/>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101D43"/>
    <w:rsid w:val="001066DB"/>
    <w:rsid w:val="00107B2E"/>
    <w:rsid w:val="0011016F"/>
    <w:rsid w:val="00111A10"/>
    <w:rsid w:val="0011204D"/>
    <w:rsid w:val="00113A39"/>
    <w:rsid w:val="00114A7C"/>
    <w:rsid w:val="00116207"/>
    <w:rsid w:val="0011696C"/>
    <w:rsid w:val="00116ECB"/>
    <w:rsid w:val="00121F9B"/>
    <w:rsid w:val="00123041"/>
    <w:rsid w:val="00123F7E"/>
    <w:rsid w:val="00124375"/>
    <w:rsid w:val="001257E5"/>
    <w:rsid w:val="0012628B"/>
    <w:rsid w:val="0013087F"/>
    <w:rsid w:val="00133396"/>
    <w:rsid w:val="00133509"/>
    <w:rsid w:val="0013569F"/>
    <w:rsid w:val="00137FAB"/>
    <w:rsid w:val="0014182C"/>
    <w:rsid w:val="00144940"/>
    <w:rsid w:val="0014563A"/>
    <w:rsid w:val="001460FB"/>
    <w:rsid w:val="0014686C"/>
    <w:rsid w:val="001506C8"/>
    <w:rsid w:val="001557E1"/>
    <w:rsid w:val="00155BE2"/>
    <w:rsid w:val="001569CA"/>
    <w:rsid w:val="001579A2"/>
    <w:rsid w:val="00161C3B"/>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6BCE"/>
    <w:rsid w:val="001B6F7B"/>
    <w:rsid w:val="001B74E1"/>
    <w:rsid w:val="001C0904"/>
    <w:rsid w:val="001C1917"/>
    <w:rsid w:val="001C27A3"/>
    <w:rsid w:val="001C37E2"/>
    <w:rsid w:val="001C39EE"/>
    <w:rsid w:val="001C4527"/>
    <w:rsid w:val="001C7EC3"/>
    <w:rsid w:val="001D09C5"/>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5161"/>
    <w:rsid w:val="00213919"/>
    <w:rsid w:val="00215FC4"/>
    <w:rsid w:val="0022751C"/>
    <w:rsid w:val="00230BD8"/>
    <w:rsid w:val="002311BB"/>
    <w:rsid w:val="00233067"/>
    <w:rsid w:val="00233791"/>
    <w:rsid w:val="0024023B"/>
    <w:rsid w:val="0024041E"/>
    <w:rsid w:val="00240C62"/>
    <w:rsid w:val="00245341"/>
    <w:rsid w:val="00245929"/>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B0070"/>
    <w:rsid w:val="002B02DA"/>
    <w:rsid w:val="002B2AB3"/>
    <w:rsid w:val="002B455F"/>
    <w:rsid w:val="002B67EA"/>
    <w:rsid w:val="002C0343"/>
    <w:rsid w:val="002C2050"/>
    <w:rsid w:val="002C2221"/>
    <w:rsid w:val="002C2B7B"/>
    <w:rsid w:val="002C486E"/>
    <w:rsid w:val="002C5A56"/>
    <w:rsid w:val="002C5EF9"/>
    <w:rsid w:val="002D23E3"/>
    <w:rsid w:val="002D26F3"/>
    <w:rsid w:val="002D3828"/>
    <w:rsid w:val="002D4A86"/>
    <w:rsid w:val="002D5220"/>
    <w:rsid w:val="002D6CE7"/>
    <w:rsid w:val="002E3E4F"/>
    <w:rsid w:val="002E5B17"/>
    <w:rsid w:val="002E5BA5"/>
    <w:rsid w:val="002F1A62"/>
    <w:rsid w:val="002F26B7"/>
    <w:rsid w:val="002F32F9"/>
    <w:rsid w:val="002F62DB"/>
    <w:rsid w:val="002F761F"/>
    <w:rsid w:val="003004BF"/>
    <w:rsid w:val="00300F15"/>
    <w:rsid w:val="00300F17"/>
    <w:rsid w:val="00301BF9"/>
    <w:rsid w:val="003023BA"/>
    <w:rsid w:val="0030291A"/>
    <w:rsid w:val="003035E5"/>
    <w:rsid w:val="00304B8A"/>
    <w:rsid w:val="00304ECD"/>
    <w:rsid w:val="003061CA"/>
    <w:rsid w:val="00312A6A"/>
    <w:rsid w:val="003149AB"/>
    <w:rsid w:val="00315FED"/>
    <w:rsid w:val="00321948"/>
    <w:rsid w:val="003268BD"/>
    <w:rsid w:val="0032708A"/>
    <w:rsid w:val="0033070C"/>
    <w:rsid w:val="00332BBE"/>
    <w:rsid w:val="00332BF0"/>
    <w:rsid w:val="0033608E"/>
    <w:rsid w:val="00336285"/>
    <w:rsid w:val="003368A6"/>
    <w:rsid w:val="00340EC4"/>
    <w:rsid w:val="00341986"/>
    <w:rsid w:val="00342D55"/>
    <w:rsid w:val="00343547"/>
    <w:rsid w:val="003459E0"/>
    <w:rsid w:val="00346C0D"/>
    <w:rsid w:val="00347152"/>
    <w:rsid w:val="00347FB9"/>
    <w:rsid w:val="00351C61"/>
    <w:rsid w:val="0035287F"/>
    <w:rsid w:val="00354AC7"/>
    <w:rsid w:val="00354DDE"/>
    <w:rsid w:val="003552A4"/>
    <w:rsid w:val="003552B4"/>
    <w:rsid w:val="003570DC"/>
    <w:rsid w:val="003576D8"/>
    <w:rsid w:val="00360FB4"/>
    <w:rsid w:val="00361BBB"/>
    <w:rsid w:val="0036324A"/>
    <w:rsid w:val="003671A5"/>
    <w:rsid w:val="00370294"/>
    <w:rsid w:val="003717E5"/>
    <w:rsid w:val="003736F5"/>
    <w:rsid w:val="00377D4E"/>
    <w:rsid w:val="003856E7"/>
    <w:rsid w:val="00387569"/>
    <w:rsid w:val="003919C1"/>
    <w:rsid w:val="00392156"/>
    <w:rsid w:val="0039359D"/>
    <w:rsid w:val="00396DA8"/>
    <w:rsid w:val="003A0344"/>
    <w:rsid w:val="003A1CB2"/>
    <w:rsid w:val="003A3060"/>
    <w:rsid w:val="003A36D8"/>
    <w:rsid w:val="003A4AC1"/>
    <w:rsid w:val="003A6079"/>
    <w:rsid w:val="003A636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12CC9"/>
    <w:rsid w:val="0041340E"/>
    <w:rsid w:val="00415BC7"/>
    <w:rsid w:val="00417C83"/>
    <w:rsid w:val="00422129"/>
    <w:rsid w:val="00422FD8"/>
    <w:rsid w:val="00423CFC"/>
    <w:rsid w:val="0042405C"/>
    <w:rsid w:val="00426E41"/>
    <w:rsid w:val="00431556"/>
    <w:rsid w:val="00431A63"/>
    <w:rsid w:val="00437F9C"/>
    <w:rsid w:val="00437FB6"/>
    <w:rsid w:val="00440D93"/>
    <w:rsid w:val="00441BFE"/>
    <w:rsid w:val="00446D6E"/>
    <w:rsid w:val="00446F87"/>
    <w:rsid w:val="004474C9"/>
    <w:rsid w:val="004526DE"/>
    <w:rsid w:val="00452F73"/>
    <w:rsid w:val="00456F36"/>
    <w:rsid w:val="00457814"/>
    <w:rsid w:val="004603BB"/>
    <w:rsid w:val="00462CC0"/>
    <w:rsid w:val="0046447C"/>
    <w:rsid w:val="00464B08"/>
    <w:rsid w:val="00465C7F"/>
    <w:rsid w:val="004672B9"/>
    <w:rsid w:val="004705A5"/>
    <w:rsid w:val="00470FC7"/>
    <w:rsid w:val="0047377C"/>
    <w:rsid w:val="004766B3"/>
    <w:rsid w:val="0047686E"/>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657B"/>
    <w:rsid w:val="004A7945"/>
    <w:rsid w:val="004A7C86"/>
    <w:rsid w:val="004B22F3"/>
    <w:rsid w:val="004B6A98"/>
    <w:rsid w:val="004C0BB1"/>
    <w:rsid w:val="004C18C3"/>
    <w:rsid w:val="004C375D"/>
    <w:rsid w:val="004C4E87"/>
    <w:rsid w:val="004D14AE"/>
    <w:rsid w:val="004D275B"/>
    <w:rsid w:val="004D33E2"/>
    <w:rsid w:val="004D45DD"/>
    <w:rsid w:val="004D60CE"/>
    <w:rsid w:val="004D6553"/>
    <w:rsid w:val="004E06E2"/>
    <w:rsid w:val="004E168A"/>
    <w:rsid w:val="004E63C0"/>
    <w:rsid w:val="004E72C7"/>
    <w:rsid w:val="004E7DA7"/>
    <w:rsid w:val="004F1DC9"/>
    <w:rsid w:val="004F2791"/>
    <w:rsid w:val="004F2857"/>
    <w:rsid w:val="004F45AB"/>
    <w:rsid w:val="00505C8A"/>
    <w:rsid w:val="00507803"/>
    <w:rsid w:val="00511E03"/>
    <w:rsid w:val="00511EFA"/>
    <w:rsid w:val="00513103"/>
    <w:rsid w:val="005138A5"/>
    <w:rsid w:val="00516D5F"/>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52051"/>
    <w:rsid w:val="00552956"/>
    <w:rsid w:val="0056222E"/>
    <w:rsid w:val="00563AC5"/>
    <w:rsid w:val="00566077"/>
    <w:rsid w:val="00567EE0"/>
    <w:rsid w:val="00570A72"/>
    <w:rsid w:val="00577664"/>
    <w:rsid w:val="005850A8"/>
    <w:rsid w:val="00586D33"/>
    <w:rsid w:val="005925BC"/>
    <w:rsid w:val="00593320"/>
    <w:rsid w:val="0059799D"/>
    <w:rsid w:val="005A00A2"/>
    <w:rsid w:val="005A27BB"/>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E5561"/>
    <w:rsid w:val="005F23DF"/>
    <w:rsid w:val="005F2F24"/>
    <w:rsid w:val="00602DD6"/>
    <w:rsid w:val="006038F8"/>
    <w:rsid w:val="00606D8C"/>
    <w:rsid w:val="00607460"/>
    <w:rsid w:val="00607CB0"/>
    <w:rsid w:val="00610C23"/>
    <w:rsid w:val="00611D73"/>
    <w:rsid w:val="00613D1C"/>
    <w:rsid w:val="00615441"/>
    <w:rsid w:val="00617B4A"/>
    <w:rsid w:val="006204FD"/>
    <w:rsid w:val="00621D0D"/>
    <w:rsid w:val="006231BE"/>
    <w:rsid w:val="0062349C"/>
    <w:rsid w:val="0062388A"/>
    <w:rsid w:val="0062396F"/>
    <w:rsid w:val="00623B11"/>
    <w:rsid w:val="00625DB7"/>
    <w:rsid w:val="00636636"/>
    <w:rsid w:val="006426CA"/>
    <w:rsid w:val="00646AA6"/>
    <w:rsid w:val="00647A56"/>
    <w:rsid w:val="00647BB9"/>
    <w:rsid w:val="006577A9"/>
    <w:rsid w:val="006577BF"/>
    <w:rsid w:val="00661C5B"/>
    <w:rsid w:val="00662D8D"/>
    <w:rsid w:val="006634F9"/>
    <w:rsid w:val="006642F4"/>
    <w:rsid w:val="00664A27"/>
    <w:rsid w:val="00666F2C"/>
    <w:rsid w:val="00672C56"/>
    <w:rsid w:val="00673FFB"/>
    <w:rsid w:val="0067573E"/>
    <w:rsid w:val="00677799"/>
    <w:rsid w:val="0067795F"/>
    <w:rsid w:val="00680877"/>
    <w:rsid w:val="00680CD5"/>
    <w:rsid w:val="006810F7"/>
    <w:rsid w:val="00682A28"/>
    <w:rsid w:val="006830EB"/>
    <w:rsid w:val="006833BB"/>
    <w:rsid w:val="0068366A"/>
    <w:rsid w:val="00685E81"/>
    <w:rsid w:val="006906A5"/>
    <w:rsid w:val="00690827"/>
    <w:rsid w:val="00691B62"/>
    <w:rsid w:val="00692171"/>
    <w:rsid w:val="0069298E"/>
    <w:rsid w:val="00694611"/>
    <w:rsid w:val="00694DC5"/>
    <w:rsid w:val="006A1515"/>
    <w:rsid w:val="006A2801"/>
    <w:rsid w:val="006A3C04"/>
    <w:rsid w:val="006A4D8E"/>
    <w:rsid w:val="006B23A9"/>
    <w:rsid w:val="006B5590"/>
    <w:rsid w:val="006B7D83"/>
    <w:rsid w:val="006C09F7"/>
    <w:rsid w:val="006C0C93"/>
    <w:rsid w:val="006C0C99"/>
    <w:rsid w:val="006C2AF3"/>
    <w:rsid w:val="006C3167"/>
    <w:rsid w:val="006C503D"/>
    <w:rsid w:val="006C6F7A"/>
    <w:rsid w:val="006C73BD"/>
    <w:rsid w:val="006D0064"/>
    <w:rsid w:val="006D034D"/>
    <w:rsid w:val="006D0ACA"/>
    <w:rsid w:val="006D35B9"/>
    <w:rsid w:val="006D6A10"/>
    <w:rsid w:val="006E004B"/>
    <w:rsid w:val="006E0667"/>
    <w:rsid w:val="006E066F"/>
    <w:rsid w:val="006E1F8E"/>
    <w:rsid w:val="006E2426"/>
    <w:rsid w:val="006E3D66"/>
    <w:rsid w:val="006E5920"/>
    <w:rsid w:val="006F02EE"/>
    <w:rsid w:val="006F0CFD"/>
    <w:rsid w:val="006F1FBB"/>
    <w:rsid w:val="006F2A9D"/>
    <w:rsid w:val="006F3243"/>
    <w:rsid w:val="006F54BD"/>
    <w:rsid w:val="006F5D58"/>
    <w:rsid w:val="006F61A3"/>
    <w:rsid w:val="006F67D2"/>
    <w:rsid w:val="00706F01"/>
    <w:rsid w:val="0071022F"/>
    <w:rsid w:val="00710BA3"/>
    <w:rsid w:val="00711DBE"/>
    <w:rsid w:val="0071356B"/>
    <w:rsid w:val="00714DB3"/>
    <w:rsid w:val="00716B0E"/>
    <w:rsid w:val="00717715"/>
    <w:rsid w:val="007209C6"/>
    <w:rsid w:val="00721E79"/>
    <w:rsid w:val="00726A94"/>
    <w:rsid w:val="00731692"/>
    <w:rsid w:val="00731826"/>
    <w:rsid w:val="007331F6"/>
    <w:rsid w:val="00737181"/>
    <w:rsid w:val="00740C6B"/>
    <w:rsid w:val="00742ADD"/>
    <w:rsid w:val="00747B05"/>
    <w:rsid w:val="0075188B"/>
    <w:rsid w:val="007540A5"/>
    <w:rsid w:val="0075688E"/>
    <w:rsid w:val="007571AC"/>
    <w:rsid w:val="00760B29"/>
    <w:rsid w:val="00761C74"/>
    <w:rsid w:val="00762BCA"/>
    <w:rsid w:val="00765752"/>
    <w:rsid w:val="00766050"/>
    <w:rsid w:val="0076623A"/>
    <w:rsid w:val="00767E45"/>
    <w:rsid w:val="007700F3"/>
    <w:rsid w:val="007714F5"/>
    <w:rsid w:val="00780B3A"/>
    <w:rsid w:val="0078470C"/>
    <w:rsid w:val="00792F45"/>
    <w:rsid w:val="00796485"/>
    <w:rsid w:val="007976B0"/>
    <w:rsid w:val="007A05FC"/>
    <w:rsid w:val="007A1D6F"/>
    <w:rsid w:val="007A3E41"/>
    <w:rsid w:val="007A49A8"/>
    <w:rsid w:val="007A4C30"/>
    <w:rsid w:val="007A6494"/>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6FDD"/>
    <w:rsid w:val="008242C5"/>
    <w:rsid w:val="008252B7"/>
    <w:rsid w:val="008307B4"/>
    <w:rsid w:val="008311B6"/>
    <w:rsid w:val="00836E51"/>
    <w:rsid w:val="00837923"/>
    <w:rsid w:val="00841AB7"/>
    <w:rsid w:val="00847CE8"/>
    <w:rsid w:val="00850E39"/>
    <w:rsid w:val="00852FEC"/>
    <w:rsid w:val="00855BE8"/>
    <w:rsid w:val="00857BD9"/>
    <w:rsid w:val="00857FBF"/>
    <w:rsid w:val="008612AB"/>
    <w:rsid w:val="00865F03"/>
    <w:rsid w:val="008703BB"/>
    <w:rsid w:val="008729EC"/>
    <w:rsid w:val="00873825"/>
    <w:rsid w:val="00875F45"/>
    <w:rsid w:val="00882B25"/>
    <w:rsid w:val="00884764"/>
    <w:rsid w:val="00885660"/>
    <w:rsid w:val="008867DB"/>
    <w:rsid w:val="008868F2"/>
    <w:rsid w:val="00892A5D"/>
    <w:rsid w:val="008964D6"/>
    <w:rsid w:val="008969F1"/>
    <w:rsid w:val="00897279"/>
    <w:rsid w:val="008A09DD"/>
    <w:rsid w:val="008A2101"/>
    <w:rsid w:val="008A507C"/>
    <w:rsid w:val="008A7B4C"/>
    <w:rsid w:val="008B1E6B"/>
    <w:rsid w:val="008C1984"/>
    <w:rsid w:val="008C4969"/>
    <w:rsid w:val="008C78E7"/>
    <w:rsid w:val="008C7B96"/>
    <w:rsid w:val="008D1FE9"/>
    <w:rsid w:val="008D4170"/>
    <w:rsid w:val="008D544A"/>
    <w:rsid w:val="008D64DC"/>
    <w:rsid w:val="008D784F"/>
    <w:rsid w:val="008E1853"/>
    <w:rsid w:val="008E2FF1"/>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A6F"/>
    <w:rsid w:val="00932C40"/>
    <w:rsid w:val="0093521E"/>
    <w:rsid w:val="00935C8F"/>
    <w:rsid w:val="00937FDD"/>
    <w:rsid w:val="0094276C"/>
    <w:rsid w:val="0094362C"/>
    <w:rsid w:val="009446A0"/>
    <w:rsid w:val="00947AB2"/>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71D6"/>
    <w:rsid w:val="00987E6F"/>
    <w:rsid w:val="00993A45"/>
    <w:rsid w:val="00993EDF"/>
    <w:rsid w:val="009A0514"/>
    <w:rsid w:val="009A1955"/>
    <w:rsid w:val="009A1A26"/>
    <w:rsid w:val="009A2F40"/>
    <w:rsid w:val="009A700C"/>
    <w:rsid w:val="009B2CAD"/>
    <w:rsid w:val="009B4CEF"/>
    <w:rsid w:val="009B5EC6"/>
    <w:rsid w:val="009B605C"/>
    <w:rsid w:val="009B6609"/>
    <w:rsid w:val="009B764F"/>
    <w:rsid w:val="009B7684"/>
    <w:rsid w:val="009C1177"/>
    <w:rsid w:val="009C52EA"/>
    <w:rsid w:val="009C5E55"/>
    <w:rsid w:val="009D214F"/>
    <w:rsid w:val="009D30F1"/>
    <w:rsid w:val="009D3121"/>
    <w:rsid w:val="009D6643"/>
    <w:rsid w:val="009D7F15"/>
    <w:rsid w:val="009E4553"/>
    <w:rsid w:val="009E47D9"/>
    <w:rsid w:val="009F2E4B"/>
    <w:rsid w:val="009F31F3"/>
    <w:rsid w:val="009F3F4F"/>
    <w:rsid w:val="009F4466"/>
    <w:rsid w:val="009F6645"/>
    <w:rsid w:val="00A10C24"/>
    <w:rsid w:val="00A10F15"/>
    <w:rsid w:val="00A11942"/>
    <w:rsid w:val="00A11B8A"/>
    <w:rsid w:val="00A12D09"/>
    <w:rsid w:val="00A12ED8"/>
    <w:rsid w:val="00A12FD5"/>
    <w:rsid w:val="00A13C24"/>
    <w:rsid w:val="00A1493B"/>
    <w:rsid w:val="00A20414"/>
    <w:rsid w:val="00A20CF5"/>
    <w:rsid w:val="00A217B4"/>
    <w:rsid w:val="00A24017"/>
    <w:rsid w:val="00A24732"/>
    <w:rsid w:val="00A26258"/>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806CB"/>
    <w:rsid w:val="00A82D60"/>
    <w:rsid w:val="00A83369"/>
    <w:rsid w:val="00A838F9"/>
    <w:rsid w:val="00A92008"/>
    <w:rsid w:val="00A954E2"/>
    <w:rsid w:val="00A95BC9"/>
    <w:rsid w:val="00A95F03"/>
    <w:rsid w:val="00AA7224"/>
    <w:rsid w:val="00AA7FC3"/>
    <w:rsid w:val="00AB0109"/>
    <w:rsid w:val="00AC1B58"/>
    <w:rsid w:val="00AC1EF8"/>
    <w:rsid w:val="00AC286C"/>
    <w:rsid w:val="00AC430B"/>
    <w:rsid w:val="00AC4FA7"/>
    <w:rsid w:val="00AC717A"/>
    <w:rsid w:val="00AD2143"/>
    <w:rsid w:val="00AD25E7"/>
    <w:rsid w:val="00AD2A8E"/>
    <w:rsid w:val="00AD4BBD"/>
    <w:rsid w:val="00AD6223"/>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10978"/>
    <w:rsid w:val="00B11920"/>
    <w:rsid w:val="00B11ED6"/>
    <w:rsid w:val="00B1213E"/>
    <w:rsid w:val="00B26297"/>
    <w:rsid w:val="00B3028D"/>
    <w:rsid w:val="00B3374A"/>
    <w:rsid w:val="00B40716"/>
    <w:rsid w:val="00B41A86"/>
    <w:rsid w:val="00B42413"/>
    <w:rsid w:val="00B42EC6"/>
    <w:rsid w:val="00B42F69"/>
    <w:rsid w:val="00B45AD5"/>
    <w:rsid w:val="00B52743"/>
    <w:rsid w:val="00B535BA"/>
    <w:rsid w:val="00B55203"/>
    <w:rsid w:val="00B55DD6"/>
    <w:rsid w:val="00B61AAB"/>
    <w:rsid w:val="00B620AB"/>
    <w:rsid w:val="00B62B19"/>
    <w:rsid w:val="00B63CEE"/>
    <w:rsid w:val="00B64128"/>
    <w:rsid w:val="00B64EE7"/>
    <w:rsid w:val="00B65EE3"/>
    <w:rsid w:val="00B710CB"/>
    <w:rsid w:val="00B718C3"/>
    <w:rsid w:val="00B73947"/>
    <w:rsid w:val="00B7761B"/>
    <w:rsid w:val="00B80D9B"/>
    <w:rsid w:val="00B81BD6"/>
    <w:rsid w:val="00B84D08"/>
    <w:rsid w:val="00B85139"/>
    <w:rsid w:val="00B8612F"/>
    <w:rsid w:val="00B915D8"/>
    <w:rsid w:val="00B92D85"/>
    <w:rsid w:val="00B9433D"/>
    <w:rsid w:val="00B94AD5"/>
    <w:rsid w:val="00B97A77"/>
    <w:rsid w:val="00B97DA3"/>
    <w:rsid w:val="00BA0C41"/>
    <w:rsid w:val="00BA2006"/>
    <w:rsid w:val="00BA5BF7"/>
    <w:rsid w:val="00BB1285"/>
    <w:rsid w:val="00BB5017"/>
    <w:rsid w:val="00BB6452"/>
    <w:rsid w:val="00BC18FF"/>
    <w:rsid w:val="00BC2AA6"/>
    <w:rsid w:val="00BC62F5"/>
    <w:rsid w:val="00BD079A"/>
    <w:rsid w:val="00BD59F6"/>
    <w:rsid w:val="00BD77A8"/>
    <w:rsid w:val="00BE1BEE"/>
    <w:rsid w:val="00BE29AF"/>
    <w:rsid w:val="00BE2DFE"/>
    <w:rsid w:val="00BE51BE"/>
    <w:rsid w:val="00BE5E5B"/>
    <w:rsid w:val="00BF36E7"/>
    <w:rsid w:val="00BF46E7"/>
    <w:rsid w:val="00BF51BF"/>
    <w:rsid w:val="00BF72C5"/>
    <w:rsid w:val="00BF75E8"/>
    <w:rsid w:val="00C000DB"/>
    <w:rsid w:val="00C01799"/>
    <w:rsid w:val="00C0746E"/>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7894"/>
    <w:rsid w:val="00C7472D"/>
    <w:rsid w:val="00C8058B"/>
    <w:rsid w:val="00C82D96"/>
    <w:rsid w:val="00C86D60"/>
    <w:rsid w:val="00C9028A"/>
    <w:rsid w:val="00C91E3C"/>
    <w:rsid w:val="00C93B24"/>
    <w:rsid w:val="00C949C6"/>
    <w:rsid w:val="00CA3218"/>
    <w:rsid w:val="00CA477C"/>
    <w:rsid w:val="00CA657A"/>
    <w:rsid w:val="00CA69EB"/>
    <w:rsid w:val="00CA6DCE"/>
    <w:rsid w:val="00CB0424"/>
    <w:rsid w:val="00CB5272"/>
    <w:rsid w:val="00CB72EB"/>
    <w:rsid w:val="00CC0EDD"/>
    <w:rsid w:val="00CC12A6"/>
    <w:rsid w:val="00CD0D68"/>
    <w:rsid w:val="00CD43A9"/>
    <w:rsid w:val="00CD440A"/>
    <w:rsid w:val="00CE0ABE"/>
    <w:rsid w:val="00CE3179"/>
    <w:rsid w:val="00CE6515"/>
    <w:rsid w:val="00CE6EF6"/>
    <w:rsid w:val="00CF3269"/>
    <w:rsid w:val="00CF7C1D"/>
    <w:rsid w:val="00D00CD1"/>
    <w:rsid w:val="00D050D5"/>
    <w:rsid w:val="00D0589B"/>
    <w:rsid w:val="00D05C7C"/>
    <w:rsid w:val="00D06456"/>
    <w:rsid w:val="00D1512E"/>
    <w:rsid w:val="00D201E8"/>
    <w:rsid w:val="00D22336"/>
    <w:rsid w:val="00D22366"/>
    <w:rsid w:val="00D244D6"/>
    <w:rsid w:val="00D27793"/>
    <w:rsid w:val="00D27FEA"/>
    <w:rsid w:val="00D3078F"/>
    <w:rsid w:val="00D30896"/>
    <w:rsid w:val="00D333A7"/>
    <w:rsid w:val="00D36DBA"/>
    <w:rsid w:val="00D43C45"/>
    <w:rsid w:val="00D43F6B"/>
    <w:rsid w:val="00D4547E"/>
    <w:rsid w:val="00D46C8E"/>
    <w:rsid w:val="00D50484"/>
    <w:rsid w:val="00D505D5"/>
    <w:rsid w:val="00D51415"/>
    <w:rsid w:val="00D51A75"/>
    <w:rsid w:val="00D51FB0"/>
    <w:rsid w:val="00D522A5"/>
    <w:rsid w:val="00D52978"/>
    <w:rsid w:val="00D53CB8"/>
    <w:rsid w:val="00D55876"/>
    <w:rsid w:val="00D605FB"/>
    <w:rsid w:val="00D619CE"/>
    <w:rsid w:val="00D64591"/>
    <w:rsid w:val="00D6472C"/>
    <w:rsid w:val="00D650FE"/>
    <w:rsid w:val="00D6742F"/>
    <w:rsid w:val="00D724B8"/>
    <w:rsid w:val="00D76362"/>
    <w:rsid w:val="00D80286"/>
    <w:rsid w:val="00D812EF"/>
    <w:rsid w:val="00D81868"/>
    <w:rsid w:val="00D85229"/>
    <w:rsid w:val="00D86325"/>
    <w:rsid w:val="00D904EB"/>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53078"/>
    <w:rsid w:val="00E57177"/>
    <w:rsid w:val="00E604EC"/>
    <w:rsid w:val="00E60582"/>
    <w:rsid w:val="00E61859"/>
    <w:rsid w:val="00E61B6D"/>
    <w:rsid w:val="00E632A5"/>
    <w:rsid w:val="00E632EB"/>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25DE"/>
    <w:rsid w:val="00EC4C46"/>
    <w:rsid w:val="00EC7599"/>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72FD"/>
    <w:rsid w:val="00F073BB"/>
    <w:rsid w:val="00F10B61"/>
    <w:rsid w:val="00F11347"/>
    <w:rsid w:val="00F120B3"/>
    <w:rsid w:val="00F127AF"/>
    <w:rsid w:val="00F15DF5"/>
    <w:rsid w:val="00F1729B"/>
    <w:rsid w:val="00F2145E"/>
    <w:rsid w:val="00F2624D"/>
    <w:rsid w:val="00F26B55"/>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7126D"/>
    <w:rsid w:val="00F7437E"/>
    <w:rsid w:val="00F7563D"/>
    <w:rsid w:val="00F77988"/>
    <w:rsid w:val="00F8006B"/>
    <w:rsid w:val="00F80671"/>
    <w:rsid w:val="00F83EA6"/>
    <w:rsid w:val="00F87EC1"/>
    <w:rsid w:val="00F87FB7"/>
    <w:rsid w:val="00F90A64"/>
    <w:rsid w:val="00F917AF"/>
    <w:rsid w:val="00F923CE"/>
    <w:rsid w:val="00F9252B"/>
    <w:rsid w:val="00F926AF"/>
    <w:rsid w:val="00FA119E"/>
    <w:rsid w:val="00FA1CFA"/>
    <w:rsid w:val="00FA2D16"/>
    <w:rsid w:val="00FA2DCE"/>
    <w:rsid w:val="00FA4625"/>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4818"/>
    <o:shapelayout v:ext="edit">
      <o:idmap v:ext="edit" data="1"/>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3" type="connector" idref="#AutoShape 143"/>
        <o:r id="V:Rule74" type="connector" idref="#AutoShape 6"/>
        <o:r id="V:Rule75" type="connector" idref="#AutoShape 215"/>
        <o:r id="V:Rule88" type="connector" idref="#AutoShape 141"/>
        <o:r id="V:Rule89" type="connector" idref="#AutoShape 183"/>
        <o:r id="V:Rule91" type="connector" idref="#AutoShape 27"/>
        <o:r id="V:Rule93" type="connector" idref="#AutoShape 268"/>
        <o:r id="V:Rule95" type="connector" idref="#AutoShape 7"/>
        <o:r id="V:Rule97" type="connector" idref="#AutoShape 182"/>
        <o:r id="V:Rule98" type="connector" idref="#_x0000_s1555"/>
        <o:r id="V:Rule99" type="connector" idref="#AutoShape 81"/>
        <o:r id="V:Rule100" type="connector" idref="#AutoShape 24"/>
        <o:r id="V:Rule101" type="connector" idref="#AutoShape 181"/>
        <o:r id="V:Rule103" type="connector" idref="#AutoShape 3"/>
        <o:r id="V:Rule104" type="connector" idref="#AutoShape 34"/>
        <o:r id="V:Rule105" type="connector" idref="#AutoShape 54"/>
        <o:r id="V:Rule108" type="connector" idref="#AutoShape 218"/>
        <o:r id="V:Rule110" type="connector" idref="#AutoShape 25"/>
        <o:r id="V:Rule112" type="connector" idref="#AutoShape 26"/>
        <o:r id="V:Rule113" type="connector" idref="#AutoShape 127"/>
        <o:r id="V:Rule115" type="connector" idref="#AutoShape 246"/>
        <o:r id="V:Rule117" type="connector" idref="#AutoShape 33"/>
        <o:r id="V:Rule119" type="connector" idref="#AutoShape 134"/>
        <o:r id="V:Rule120" type="connector" idref="#AutoShape 128"/>
        <o:r id="V:Rule123" type="connector" idref="#AutoShape 142"/>
        <o:r id="V:Rule127" type="connector" idref="#AutoShape 10"/>
        <o:r id="V:Rule128" type="connector" idref="#AutoShape 180"/>
        <o:r id="V:Rule130" type="connector" idref="#AutoShape 82"/>
        <o:r id="V:Rule131" type="connector" idref="#AutoShape 8"/>
        <o:r id="V:Rule132" type="connector" idref="#AutoShape 4"/>
        <o:r id="V:Rule135" type="connector" idref="#AutoShape 121"/>
        <o:r id="V:Rule137" type="connector" idref="#AutoShape 216"/>
        <o:r id="V:Rule139" type="connector" idref="#AutoShape 239"/>
        <o:r id="V:Rule140" type="connector" idref="#AutoShape 184"/>
        <o:r id="V:Rule141" type="connector" idref="#AutoShape 135"/>
        <o:r id="V:Rule142" type="connector" idref="#AutoShape 278"/>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developers.google.com/maps/" TargetMode="External"/><Relationship Id="rId47" Type="http://schemas.openxmlformats.org/officeDocument/2006/relationships/hyperlink" Target="https://play.google.com/store/apps/details?id=com.phonegap.pocketbritain&amp;feature=search_result" TargetMode="External"/><Relationship Id="rId50" Type="http://schemas.openxmlformats.org/officeDocument/2006/relationships/hyperlink" Target="http://developer.android.com/guide/topics/ui/layout/gridview.html" TargetMode="External"/><Relationship Id="rId55" Type="http://schemas.openxmlformats.org/officeDocument/2006/relationships/hyperlink" Target="http://users.aber.ac.uk/cwl/worksho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hyperlink" Target="https://developers.google.com/places/" TargetMode="External"/><Relationship Id="rId54" Type="http://schemas.openxmlformats.org/officeDocument/2006/relationships/hyperlink" Target="http://developer.android.com/training/basics/firstapp/index.html"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news.cnet.com/8301-1035_3-57521252-94/can-apples-app-store-maintain-its-lead-over-google-play/" TargetMode="External"/><Relationship Id="rId53" Type="http://schemas.openxmlformats.org/officeDocument/2006/relationships/hyperlink" Target="http://developer.android.com/sdk/index.html" TargetMode="External"/><Relationship Id="rId58" Type="http://schemas.openxmlformats.org/officeDocument/2006/relationships/hyperlink" Target="http://en.wikipedia.org/wiki/OSx86"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developer.android.com/guide/topics/location/strategies.html" TargetMode="External"/><Relationship Id="rId57" Type="http://schemas.openxmlformats.org/officeDocument/2006/relationships/hyperlink" Target="http://developer.apple.com/library/ios/" TargetMode="External"/><Relationship Id="rId61"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s://code.google.com/p/google-api-java-client/wiki/Setup" TargetMode="External"/><Relationship Id="rId44" Type="http://schemas.openxmlformats.org/officeDocument/2006/relationships/hyperlink" Target="http://www.eastriding.gov.uk/public_reports/TheCabinet/16March2010/Tourist%20Information%20Centres%20-%20Hornsea%20and%20Withernsea.pdf" TargetMode="External"/><Relationship Id="rId52" Type="http://schemas.openxmlformats.org/officeDocument/2006/relationships/hyperlink" Target="http://www.jetbrains.com/idea/features/android.html" TargetMode="External"/><Relationship Id="rId60" Type="http://schemas.openxmlformats.org/officeDocument/2006/relationships/hyperlink" Target="http://www.pcmag.com/article2/0,2817,2412213,00.asp" TargetMode="Externa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androidhive.info/2012/08/android-working-with-google-places-and-maps-tutorial/" TargetMode="External"/><Relationship Id="rId35" Type="http://schemas.openxmlformats.org/officeDocument/2006/relationships/image" Target="media/image24.png"/><Relationship Id="rId43" Type="http://schemas.openxmlformats.org/officeDocument/2006/relationships/hyperlink" Target="http://www.frasercoastchronicle.com.au/news/visitors-at-centres-in-decline/1615621/" TargetMode="External"/><Relationship Id="rId48" Type="http://schemas.openxmlformats.org/officeDocument/2006/relationships/hyperlink" Target="https://play.google.com/store/apps/details?id=com.yell.launcher2&amp;feature=top-free" TargetMode="External"/><Relationship Id="rId56" Type="http://schemas.openxmlformats.org/officeDocument/2006/relationships/hyperlink" Target="http://www.gsmarena.com/android_and_samsung_build_on_their_market_shares_in_q3_2012-news-5082.php" TargetMode="External"/><Relationship Id="rId64" Type="http://schemas.openxmlformats.org/officeDocument/2006/relationships/theme" Target="theme/theme1.xml"/><Relationship Id="rId8" Type="http://schemas.openxmlformats.org/officeDocument/2006/relationships/hyperlink" Target="mailto:ayr9@aber.ac.uk" TargetMode="External"/><Relationship Id="rId51" Type="http://schemas.openxmlformats.org/officeDocument/2006/relationships/hyperlink" Target="http://kenai.com/projects/nbandroi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play.google.com/store/apps/details?id=com.mymobilemanchester&amp;feature=search_result" TargetMode="External"/><Relationship Id="rId59" Type="http://schemas.openxmlformats.org/officeDocument/2006/relationships/hyperlink" Target="http://www.bbc.co.uk/news/technology-1965973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06A31E-5EE5-4B62-B9CF-C03590FA9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8247</TotalTime>
  <Pages>52</Pages>
  <Words>18964</Words>
  <Characters>108099</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763</cp:revision>
  <dcterms:created xsi:type="dcterms:W3CDTF">2013-03-26T15:40:00Z</dcterms:created>
  <dcterms:modified xsi:type="dcterms:W3CDTF">2013-04-17T22:37:00Z</dcterms:modified>
</cp:coreProperties>
</file>